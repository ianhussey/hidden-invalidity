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30FAA" w14:textId="77777777" w:rsidR="00997BE7" w:rsidRDefault="0093083C">
      <w:pPr>
        <w:pStyle w:val="TY0"/>
      </w:pPr>
      <w:r w:rsidRPr="00DD1859">
        <w:t>Empirical Article</w:t>
      </w:r>
    </w:p>
    <w:p w14:paraId="47ACC0E7" w14:textId="77777777" w:rsidR="0093083C" w:rsidRPr="00DD1859" w:rsidRDefault="0093083C" w:rsidP="00616C56">
      <w:pPr>
        <w:pStyle w:val="CL"/>
      </w:pPr>
      <w:r w:rsidRPr="00DD1859">
        <w:t>DOI: 10.1177/2515245919882903</w:t>
      </w:r>
    </w:p>
    <w:p w14:paraId="49713715" w14:textId="77777777" w:rsidR="00997BE7" w:rsidRDefault="001A160B">
      <w:pPr>
        <w:pStyle w:val="CL"/>
      </w:pPr>
      <w:r w:rsidRPr="001A160B">
        <w:t>Hussey</w:t>
      </w:r>
      <w:r w:rsidR="0093083C" w:rsidRPr="00DD1859">
        <w:t>,</w:t>
      </w:r>
      <w:r w:rsidRPr="001A160B">
        <w:t xml:space="preserve"> Hughes</w:t>
      </w:r>
    </w:p>
    <w:p w14:paraId="175B0051" w14:textId="77777777" w:rsidR="0082514E" w:rsidRPr="00DD1859" w:rsidRDefault="0093083C">
      <w:pPr>
        <w:pStyle w:val="CL"/>
      </w:pPr>
      <w:r w:rsidRPr="00DD1859">
        <w:t>Hidden Invalidity</w:t>
      </w:r>
    </w:p>
    <w:p w14:paraId="1927D52E" w14:textId="4AC5CD8B" w:rsidR="00997BE7" w:rsidRDefault="001A160B">
      <w:pPr>
        <w:pStyle w:val="AF"/>
      </w:pPr>
      <w:r w:rsidRPr="001A160B">
        <w:t xml:space="preserve">Department of </w:t>
      </w:r>
      <w:r w:rsidR="00672541" w:rsidRPr="001A160B">
        <w:t>Experimental</w:t>
      </w:r>
      <w:r w:rsidR="00672541">
        <w:t>-</w:t>
      </w:r>
      <w:r w:rsidRPr="001A160B">
        <w:t>Clinical and Health Psychology, Ghent University</w:t>
      </w:r>
    </w:p>
    <w:p w14:paraId="282A1091" w14:textId="77777777" w:rsidR="00997BE7" w:rsidRDefault="001A160B">
      <w:pPr>
        <w:pStyle w:val="AF"/>
      </w:pPr>
      <w:r w:rsidRPr="001A160B">
        <w:rPr>
          <w:b/>
        </w:rPr>
        <w:t xml:space="preserve">Corresponding </w:t>
      </w:r>
      <w:r w:rsidR="00D0072D" w:rsidRPr="00DD1859">
        <w:rPr>
          <w:b/>
        </w:rPr>
        <w:t>Author:</w:t>
      </w:r>
    </w:p>
    <w:p w14:paraId="70CA4FC2" w14:textId="77777777" w:rsidR="00997BE7" w:rsidRDefault="0093083C">
      <w:pPr>
        <w:pStyle w:val="AF"/>
      </w:pPr>
      <w:r w:rsidRPr="00DD1859">
        <w:t>Ian Hussey, Department of Experimental-Clinical and Health Psychology, Ghent University, Henri Dunantlaan 2, Gent 9000, Belgium</w:t>
      </w:r>
    </w:p>
    <w:p w14:paraId="1C62B173" w14:textId="77777777" w:rsidR="00672541" w:rsidRDefault="0093083C">
      <w:pPr>
        <w:pStyle w:val="AF"/>
      </w:pPr>
      <w:r w:rsidRPr="00DD1859">
        <w:t>E</w:t>
      </w:r>
      <w:r w:rsidR="00672541">
        <w:t>-</w:t>
      </w:r>
      <w:r w:rsidRPr="00DD1859">
        <w:t>mail: ian.hussey@ugent.be</w:t>
      </w:r>
    </w:p>
    <w:p w14:paraId="113E58E1" w14:textId="7142A68C" w:rsidR="00672541" w:rsidRDefault="00672541">
      <w:pPr>
        <w:pStyle w:val="AF"/>
      </w:pPr>
      <w:r>
        <w:t xml:space="preserve">Sean Hughes, </w:t>
      </w:r>
      <w:r w:rsidRPr="00DD1859">
        <w:t>Department of Experimental-Clinical and Health Psychology, Ghent University, Henri Dunantlaan 2, Gent 9000, Belgium</w:t>
      </w:r>
    </w:p>
    <w:p w14:paraId="1FE469E3" w14:textId="77777777" w:rsidR="00997BE7" w:rsidRDefault="00672541">
      <w:pPr>
        <w:pStyle w:val="AF"/>
      </w:pPr>
      <w:r>
        <w:t>E-mail:</w:t>
      </w:r>
      <w:r w:rsidR="001A160B" w:rsidRPr="001A160B">
        <w:t xml:space="preserve"> </w:t>
      </w:r>
      <w:r w:rsidR="0093083C" w:rsidRPr="00DD1859">
        <w:t>sean.hughes@ugent.be</w:t>
      </w:r>
    </w:p>
    <w:p w14:paraId="18BEDB25" w14:textId="2885CC42" w:rsidR="0082514E" w:rsidRPr="00DD1859" w:rsidRDefault="00492C92">
      <w:pPr>
        <w:pStyle w:val="AT"/>
      </w:pPr>
      <w:r w:rsidRPr="00DD1859">
        <w:t xml:space="preserve">Hidden </w:t>
      </w:r>
      <w:r w:rsidR="0093083C" w:rsidRPr="00DD1859">
        <w:t>I</w:t>
      </w:r>
      <w:r w:rsidRPr="00DD1859">
        <w:t xml:space="preserve">nvalidity </w:t>
      </w:r>
      <w:r w:rsidR="0093083C" w:rsidRPr="00DD1859">
        <w:t>A</w:t>
      </w:r>
      <w:r w:rsidRPr="00DD1859">
        <w:t xml:space="preserve">mong </w:t>
      </w:r>
      <w:r w:rsidR="00672541">
        <w:t>15</w:t>
      </w:r>
      <w:r w:rsidRPr="00DD1859">
        <w:t xml:space="preserve"> </w:t>
      </w:r>
      <w:r w:rsidR="0093083C" w:rsidRPr="00DD1859">
        <w:t>C</w:t>
      </w:r>
      <w:r w:rsidRPr="00DD1859">
        <w:t xml:space="preserve">ommonly </w:t>
      </w:r>
      <w:r w:rsidR="0093083C" w:rsidRPr="00DD1859">
        <w:t>U</w:t>
      </w:r>
      <w:r w:rsidRPr="00DD1859">
        <w:t xml:space="preserve">sed </w:t>
      </w:r>
      <w:r w:rsidR="0093083C" w:rsidRPr="00DD1859">
        <w:t>M</w:t>
      </w:r>
      <w:r w:rsidRPr="00DD1859">
        <w:t xml:space="preserve">easures in </w:t>
      </w:r>
      <w:r w:rsidR="0093083C" w:rsidRPr="00DD1859">
        <w:t>S</w:t>
      </w:r>
      <w:r w:rsidRPr="00DD1859">
        <w:t xml:space="preserve">ocial and </w:t>
      </w:r>
      <w:r w:rsidR="0093083C" w:rsidRPr="00DD1859">
        <w:t>P</w:t>
      </w:r>
      <w:r w:rsidRPr="00DD1859">
        <w:t xml:space="preserve">ersonality </w:t>
      </w:r>
      <w:r w:rsidR="0093083C" w:rsidRPr="00DD1859">
        <w:t>P</w:t>
      </w:r>
      <w:r w:rsidRPr="00DD1859">
        <w:t>sychology</w:t>
      </w:r>
    </w:p>
    <w:p w14:paraId="6CE9DE53" w14:textId="77777777" w:rsidR="0082514E" w:rsidRPr="00DD1859" w:rsidRDefault="00492C92">
      <w:pPr>
        <w:pStyle w:val="AU"/>
      </w:pPr>
      <w:r w:rsidRPr="00DD1859">
        <w:t xml:space="preserve">Ian Hussey </w:t>
      </w:r>
      <w:r w:rsidR="0093083C" w:rsidRPr="00DD1859">
        <w:t>and</w:t>
      </w:r>
      <w:r w:rsidRPr="00DD1859">
        <w:t xml:space="preserve"> Sean Hughes</w:t>
      </w:r>
    </w:p>
    <w:p w14:paraId="630305B8" w14:textId="77777777" w:rsidR="0082514E" w:rsidRPr="00DD1859" w:rsidRDefault="00492C92">
      <w:pPr>
        <w:pStyle w:val="ABKWH"/>
      </w:pPr>
      <w:r w:rsidRPr="00DD1859">
        <w:t>Abstract</w:t>
      </w:r>
    </w:p>
    <w:p w14:paraId="05FF4F85" w14:textId="14D3ED4E" w:rsidR="00997BE7" w:rsidRDefault="00672541">
      <w:pPr>
        <w:pStyle w:val="ABKW"/>
      </w:pPr>
      <w:bookmarkStart w:id="0" w:name="_qpmzpepsyxrl" w:colFirst="0" w:colLast="0"/>
      <w:bookmarkStart w:id="1" w:name="_gjdgxs"/>
      <w:bookmarkEnd w:id="0"/>
      <w:bookmarkEnd w:id="1"/>
      <w:r>
        <w:t>It has</w:t>
      </w:r>
      <w:r w:rsidR="001A160B" w:rsidRPr="001A160B">
        <w:t xml:space="preserve"> recently </w:t>
      </w:r>
      <w:r>
        <w:t xml:space="preserve">been </w:t>
      </w:r>
      <w:r w:rsidR="001A160B" w:rsidRPr="001A160B">
        <w:t xml:space="preserve">demonstrated that metrics of structural validity are severely underreported in social </w:t>
      </w:r>
      <w:r w:rsidR="0077421A">
        <w:t xml:space="preserve">and personality psychology. We </w:t>
      </w:r>
      <w:r w:rsidR="001A160B" w:rsidRPr="001A160B">
        <w:t>comprehensive</w:t>
      </w:r>
      <w:r>
        <w:t>ly</w:t>
      </w:r>
      <w:r w:rsidR="001A160B" w:rsidRPr="001A160B">
        <w:t xml:space="preserve"> assess</w:t>
      </w:r>
      <w:r>
        <w:t>ed</w:t>
      </w:r>
      <w:r w:rsidR="001A160B" w:rsidRPr="001A160B">
        <w:t xml:space="preserve"> structural validity </w:t>
      </w:r>
      <w:r>
        <w:t>in</w:t>
      </w:r>
      <w:r w:rsidR="001A160B" w:rsidRPr="001A160B">
        <w:t xml:space="preserve"> a uniquely large and varied data</w:t>
      </w:r>
      <w:r>
        <w:t xml:space="preserve"> </w:t>
      </w:r>
      <w:r w:rsidR="001A160B" w:rsidRPr="001A160B">
        <w:t>set (</w:t>
      </w:r>
      <w:r w:rsidR="001A160B" w:rsidRPr="001A160B">
        <w:rPr>
          <w:i/>
        </w:rPr>
        <w:t>N</w:t>
      </w:r>
      <w:r w:rsidR="001A160B" w:rsidRPr="001A160B">
        <w:t xml:space="preserve"> = 144</w:t>
      </w:r>
      <w:r>
        <w:t>,</w:t>
      </w:r>
      <w:r w:rsidR="001A160B" w:rsidRPr="001A160B">
        <w:t>496 experimental sessions) to investigate the psychometric properties of some of the most widely used self-report measures (</w:t>
      </w:r>
      <w:r w:rsidR="001A160B" w:rsidRPr="001A160B">
        <w:rPr>
          <w:i/>
        </w:rPr>
        <w:t>k</w:t>
      </w:r>
      <w:r w:rsidR="001A160B" w:rsidRPr="001A160B">
        <w:t xml:space="preserve"> = 15 questionnaires, 26 scales) in social and personality psychology. When </w:t>
      </w:r>
      <w:r w:rsidR="003A3416">
        <w:t xml:space="preserve">the scales were </w:t>
      </w:r>
      <w:r w:rsidR="001A160B" w:rsidRPr="001A160B">
        <w:t xml:space="preserve">assessed using the modal practice of considering only internal consistency, 89% of </w:t>
      </w:r>
      <w:r w:rsidR="003A3416">
        <w:t>them</w:t>
      </w:r>
      <w:r w:rsidR="001A160B" w:rsidRPr="001A160B">
        <w:t xml:space="preserve"> appeared to possess good validity. Yet when validity was assessed comprehensively (via internal consistency, immediate and delayed test-retest reliability, factor structure, and measurement invariance for age and </w:t>
      </w:r>
      <w:r w:rsidR="001A160B" w:rsidRPr="001A160B">
        <w:lastRenderedPageBreak/>
        <w:t>gender</w:t>
      </w:r>
      <w:r w:rsidR="00F83BCE">
        <w:t xml:space="preserve"> groups</w:t>
      </w:r>
      <w:r w:rsidR="001A160B" w:rsidRPr="001A160B">
        <w:t>)</w:t>
      </w:r>
      <w:r>
        <w:t>,</w:t>
      </w:r>
      <w:r w:rsidR="001A160B" w:rsidRPr="001A160B">
        <w:t xml:space="preserve"> only 4% demonstrated good validity. Furthermore, the less commonly</w:t>
      </w:r>
      <w:r w:rsidR="00492C92" w:rsidRPr="00DD1859">
        <w:t xml:space="preserve"> </w:t>
      </w:r>
      <w:r w:rsidR="001A160B" w:rsidRPr="001A160B">
        <w:t xml:space="preserve">a test </w:t>
      </w:r>
      <w:r>
        <w:t>was</w:t>
      </w:r>
      <w:r w:rsidR="001A160B" w:rsidRPr="001A160B">
        <w:t xml:space="preserve"> reported in the literature, the more likely </w:t>
      </w:r>
      <w:r w:rsidR="001A3BB3">
        <w:t>the scales were</w:t>
      </w:r>
      <w:r w:rsidR="001A160B" w:rsidRPr="001A160B">
        <w:t xml:space="preserve"> to fail </w:t>
      </w:r>
      <w:r w:rsidR="001A3BB3">
        <w:t xml:space="preserve">that test </w:t>
      </w:r>
      <w:r w:rsidR="001A160B" w:rsidRPr="001A160B">
        <w:t xml:space="preserve">(e.g., </w:t>
      </w:r>
      <w:r w:rsidR="001A3BB3">
        <w:t xml:space="preserve">scales failed </w:t>
      </w:r>
      <w:r w:rsidR="001A160B" w:rsidRPr="001A160B">
        <w:t>measurement invariance</w:t>
      </w:r>
      <w:r w:rsidR="001A3BB3">
        <w:t xml:space="preserve"> much more often than internal consistency</w:t>
      </w:r>
      <w:r w:rsidR="001A160B" w:rsidRPr="001A160B">
        <w:t>). This suggests that the pattern of underreporting in the field may represent widespread hidden invalidity of the measures use</w:t>
      </w:r>
      <w:r w:rsidR="005C0FED">
        <w:t>d</w:t>
      </w:r>
      <w:r w:rsidR="001A160B" w:rsidRPr="001A160B">
        <w:t xml:space="preserve"> and </w:t>
      </w:r>
      <w:r w:rsidR="005C0FED">
        <w:t xml:space="preserve">may </w:t>
      </w:r>
      <w:r w:rsidR="001A160B" w:rsidRPr="001A160B">
        <w:t>therefore pose a threat to many research findings. We highlight the degrees of freedom afforded to researchers in the assessment and reporting of structural validit</w:t>
      </w:r>
      <w:r w:rsidR="00492C92" w:rsidRPr="00DD1859">
        <w:t xml:space="preserve">y </w:t>
      </w:r>
      <w:r w:rsidR="005C0FED">
        <w:t>and</w:t>
      </w:r>
      <w:r w:rsidR="001A160B" w:rsidRPr="001A160B">
        <w:t xml:space="preserve"> introduce the concept of validity hacking (</w:t>
      </w:r>
      <w:r w:rsidR="001A160B" w:rsidRPr="001A160B">
        <w:rPr>
          <w:i/>
        </w:rPr>
        <w:t>v</w:t>
      </w:r>
      <w:r w:rsidR="001A160B" w:rsidRPr="001A160B">
        <w:t>-hacking)</w:t>
      </w:r>
      <w:r w:rsidR="001A3BB3">
        <w:t xml:space="preserve">, similar to the better-known </w:t>
      </w:r>
      <w:r w:rsidR="005C0FED">
        <w:t xml:space="preserve">concept of </w:t>
      </w:r>
      <w:r w:rsidR="005C0FED">
        <w:rPr>
          <w:i/>
        </w:rPr>
        <w:t>p</w:t>
      </w:r>
      <w:r w:rsidR="005C0FED">
        <w:t>-hacking.</w:t>
      </w:r>
      <w:r w:rsidR="001A160B" w:rsidRPr="001A160B">
        <w:t xml:space="preserve"> </w:t>
      </w:r>
      <w:r w:rsidR="005C0FED">
        <w:t xml:space="preserve">We </w:t>
      </w:r>
      <w:r w:rsidR="00492C92" w:rsidRPr="00DD1859">
        <w:t xml:space="preserve">argue </w:t>
      </w:r>
      <w:r w:rsidR="001A160B" w:rsidRPr="001A160B">
        <w:t xml:space="preserve">that </w:t>
      </w:r>
      <w:r w:rsidR="005C0FED">
        <w:t xml:space="preserve">the practice of </w:t>
      </w:r>
      <w:r w:rsidR="005C0FED">
        <w:rPr>
          <w:i/>
        </w:rPr>
        <w:t>v</w:t>
      </w:r>
      <w:r w:rsidR="005C0FED">
        <w:t>-hacking</w:t>
      </w:r>
      <w:r w:rsidR="001A160B" w:rsidRPr="001A160B">
        <w:t xml:space="preserve"> should be acknowledged and addressed.</w:t>
      </w:r>
    </w:p>
    <w:p w14:paraId="2E9A5578" w14:textId="77777777" w:rsidR="00997BE7" w:rsidRDefault="001A160B">
      <w:pPr>
        <w:pStyle w:val="ABKWH"/>
      </w:pPr>
      <w:r w:rsidRPr="001A160B">
        <w:t>Keywords</w:t>
      </w:r>
    </w:p>
    <w:p w14:paraId="69C5F203" w14:textId="77777777" w:rsidR="00F83BCE" w:rsidRDefault="00492C92" w:rsidP="00F83BCE">
      <w:pPr>
        <w:pStyle w:val="ABKW"/>
      </w:pPr>
      <w:r w:rsidRPr="00DD1859">
        <w:t>reliability</w:t>
      </w:r>
      <w:r w:rsidR="0093083C" w:rsidRPr="00DD1859">
        <w:t>,</w:t>
      </w:r>
      <w:r w:rsidRPr="00DD1859">
        <w:t xml:space="preserve"> validity</w:t>
      </w:r>
      <w:r w:rsidR="0093083C" w:rsidRPr="00DD1859">
        <w:t>,</w:t>
      </w:r>
      <w:r w:rsidRPr="00DD1859">
        <w:t xml:space="preserve"> scale validation</w:t>
      </w:r>
      <w:r w:rsidR="0093083C" w:rsidRPr="00DD1859">
        <w:t>,</w:t>
      </w:r>
      <w:r w:rsidRPr="00DD1859">
        <w:t xml:space="preserve"> measurement</w:t>
      </w:r>
      <w:r w:rsidR="0093083C" w:rsidRPr="00DD1859">
        <w:t>,</w:t>
      </w:r>
      <w:r w:rsidRPr="00DD1859">
        <w:t xml:space="preserve"> </w:t>
      </w:r>
      <w:r w:rsidRPr="00DD1859">
        <w:rPr>
          <w:i/>
        </w:rPr>
        <w:t>v</w:t>
      </w:r>
      <w:r w:rsidRPr="00DD1859">
        <w:t>-hacking</w:t>
      </w:r>
      <w:r w:rsidR="00AB7A21">
        <w:t>, open data, open materials</w:t>
      </w:r>
    </w:p>
    <w:p w14:paraId="7889B846" w14:textId="69E25DBD" w:rsidR="0082514E" w:rsidRPr="00DD1859" w:rsidRDefault="0093083C">
      <w:pPr>
        <w:pStyle w:val="DR"/>
      </w:pPr>
      <w:r w:rsidRPr="00DD1859">
        <w:t>Received 11/19/18; Revision accepted 8/31/19</w:t>
      </w:r>
    </w:p>
    <w:p w14:paraId="566F4D8A" w14:textId="65AD2951" w:rsidR="00997BE7" w:rsidRDefault="005C0FED">
      <w:pPr>
        <w:pStyle w:val="TEXT"/>
      </w:pPr>
      <w:r>
        <w:t>C</w:t>
      </w:r>
      <w:r w:rsidR="001A160B" w:rsidRPr="001A160B">
        <w:t>onfidence in the replicability and reproducibility of research findings is a foundational pillar upon which theory, application, and progress reside. However, this pillar has recently been shaken. Large-scale efforts to document the replicability of research in psychological science ha</w:t>
      </w:r>
      <w:r w:rsidR="004D0951">
        <w:t>ve</w:t>
      </w:r>
      <w:r w:rsidR="001A160B" w:rsidRPr="001A160B">
        <w:t xml:space="preserve"> led many of its core findings to be called into question </w:t>
      </w:r>
      <w:r w:rsidR="001A160B" w:rsidRPr="001A160B">
        <w:rPr>
          <w:rStyle w:val="cit"/>
          <w:color w:val="auto"/>
        </w:rPr>
        <w:t>(Open Science Collaboration, 2015).</w:t>
      </w:r>
      <w:r w:rsidR="001A160B" w:rsidRPr="001A160B">
        <w:t xml:space="preserve"> These discipline-wide efforts have unleashed a tidal wave of new discussion and reflection on those modal practices </w:t>
      </w:r>
      <w:r>
        <w:t>that</w:t>
      </w:r>
      <w:r w:rsidR="001A160B" w:rsidRPr="001A160B">
        <w:t xml:space="preserve"> have contributed to the so-called replication crisis (</w:t>
      </w:r>
      <w:r w:rsidR="001A160B" w:rsidRPr="001A160B">
        <w:rPr>
          <w:rStyle w:val="cit"/>
          <w:color w:val="auto"/>
        </w:rPr>
        <w:t>LeBel &amp; Peters, 2011</w:t>
      </w:r>
      <w:r w:rsidR="001A160B" w:rsidRPr="001A160B">
        <w:t xml:space="preserve">; </w:t>
      </w:r>
      <w:r w:rsidR="001A160B" w:rsidRPr="001A160B">
        <w:rPr>
          <w:rStyle w:val="cit"/>
          <w:color w:val="auto"/>
        </w:rPr>
        <w:t>Simmons, Nelson, &amp; Simonsohn, 2011).</w:t>
      </w:r>
      <w:r w:rsidR="001A160B" w:rsidRPr="001A160B">
        <w:t xml:space="preserve"> Numerous research and analytic practices</w:t>
      </w:r>
      <w:r w:rsidR="00BE0E84">
        <w:t xml:space="preserve">, such as </w:t>
      </w:r>
      <w:r w:rsidR="001A160B" w:rsidRPr="001A160B">
        <w:t xml:space="preserve">overreliance on </w:t>
      </w:r>
      <w:r w:rsidR="00BE0E84">
        <w:t xml:space="preserve">and misuse of </w:t>
      </w:r>
      <w:r w:rsidR="004D0951" w:rsidRPr="001A160B">
        <w:t>null</w:t>
      </w:r>
      <w:r w:rsidR="004D0951">
        <w:t>-</w:t>
      </w:r>
      <w:r w:rsidR="001A160B" w:rsidRPr="001A160B">
        <w:t>hypothesis significance testing</w:t>
      </w:r>
      <w:r w:rsidR="00BE0E84">
        <w:t xml:space="preserve">, have been questioned, and </w:t>
      </w:r>
      <w:r w:rsidR="001A160B" w:rsidRPr="001A160B">
        <w:t>the need for increased transparency</w:t>
      </w:r>
      <w:r w:rsidR="004D0951">
        <w:t>,</w:t>
      </w:r>
      <w:r w:rsidR="001A160B" w:rsidRPr="001A160B">
        <w:t xml:space="preserve"> </w:t>
      </w:r>
      <w:r w:rsidR="00BE0E84">
        <w:t xml:space="preserve">data </w:t>
      </w:r>
      <w:r w:rsidR="001A160B" w:rsidRPr="001A160B">
        <w:t xml:space="preserve">sharing, preregistration, and </w:t>
      </w:r>
      <w:r w:rsidR="00BE0E84">
        <w:t xml:space="preserve">direct </w:t>
      </w:r>
      <w:r w:rsidR="001A160B" w:rsidRPr="001A160B">
        <w:t>replication</w:t>
      </w:r>
      <w:r w:rsidR="00BE0E84">
        <w:t xml:space="preserve"> has</w:t>
      </w:r>
      <w:r w:rsidR="004D0951" w:rsidRPr="001A160B">
        <w:t xml:space="preserve"> been </w:t>
      </w:r>
      <w:r w:rsidR="00BE0E84">
        <w:t>highlighted and encouraged</w:t>
      </w:r>
      <w:r w:rsidR="001A160B" w:rsidRPr="001A160B">
        <w:t xml:space="preserve"> (</w:t>
      </w:r>
      <w:r w:rsidR="001A160B" w:rsidRPr="001A160B">
        <w:rPr>
          <w:rStyle w:val="cit"/>
          <w:color w:val="auto"/>
        </w:rPr>
        <w:t>Asendorpf et al., 2013</w:t>
      </w:r>
      <w:r w:rsidR="001A160B" w:rsidRPr="001A160B">
        <w:t xml:space="preserve">; </w:t>
      </w:r>
      <w:r w:rsidR="001A160B" w:rsidRPr="001A160B">
        <w:rPr>
          <w:rStyle w:val="cit"/>
          <w:color w:val="auto"/>
        </w:rPr>
        <w:t>Munafò et al., 2017).</w:t>
      </w:r>
      <w:r w:rsidR="001A160B" w:rsidRPr="001A160B">
        <w:t xml:space="preserve"> Despite these laudable developments, </w:t>
      </w:r>
      <w:r w:rsidR="001A160B" w:rsidRPr="001A160B">
        <w:rPr>
          <w:rStyle w:val="cit"/>
          <w:color w:val="auto"/>
        </w:rPr>
        <w:t>Flake, Pek, and Hehman (2017)</w:t>
      </w:r>
      <w:r w:rsidR="001A160B" w:rsidRPr="001A160B">
        <w:t xml:space="preserve"> noted that the topic of measurement has received far less attention. This is surprising given that measurement plays a key role in replicability and </w:t>
      </w:r>
      <w:r w:rsidR="001A160B" w:rsidRPr="001A160B">
        <w:lastRenderedPageBreak/>
        <w:t xml:space="preserve">ultimately calibrates the confidence </w:t>
      </w:r>
      <w:r w:rsidR="00517DA6">
        <w:t>researchers</w:t>
      </w:r>
      <w:r w:rsidR="001A160B" w:rsidRPr="001A160B">
        <w:t xml:space="preserve"> can have in </w:t>
      </w:r>
      <w:r w:rsidR="00517DA6">
        <w:t>their</w:t>
      </w:r>
      <w:r w:rsidR="001A160B" w:rsidRPr="001A160B">
        <w:t xml:space="preserve"> findings: </w:t>
      </w:r>
      <w:r w:rsidR="00517DA6">
        <w:t>I</w:t>
      </w:r>
      <w:r w:rsidR="001A160B" w:rsidRPr="001A160B">
        <w:t>f a measure is invalid</w:t>
      </w:r>
      <w:r w:rsidR="00517DA6">
        <w:t>,</w:t>
      </w:r>
      <w:r w:rsidR="001A160B" w:rsidRPr="001A160B">
        <w:t xml:space="preserve"> then theoretical conclusions derived from it are questionable.</w:t>
      </w:r>
    </w:p>
    <w:p w14:paraId="06FE8792" w14:textId="6BE06F74" w:rsidR="00997BE7" w:rsidRDefault="001A160B">
      <w:pPr>
        <w:pStyle w:val="TEXTIND"/>
      </w:pPr>
      <w:r w:rsidRPr="001A160B">
        <w:t xml:space="preserve">Many, if not most, measures in social and personality psychology are designed to assess latent constructs that are unobservable in nature. For instance, a self-report scale may be created to assess belief in a just world </w:t>
      </w:r>
      <w:r w:rsidR="00517DA6">
        <w:t xml:space="preserve">or </w:t>
      </w:r>
      <w:r w:rsidRPr="001A160B">
        <w:t>right-wing authoritarianism, or to quantify personality traits.</w:t>
      </w:r>
      <w:r w:rsidR="001947AE" w:rsidRPr="00DD1859">
        <w:rPr>
          <w:vertAlign w:val="superscript"/>
        </w:rPr>
        <w:t>1</w:t>
      </w:r>
      <w:r w:rsidRPr="001A160B">
        <w:t xml:space="preserve"> Designing valid measures of latent constructs requires that the measures themselves </w:t>
      </w:r>
      <w:r w:rsidR="004D0951">
        <w:t>be</w:t>
      </w:r>
      <w:r w:rsidRPr="001A160B">
        <w:t xml:space="preserve"> subject to an ongoing process known as construct validation</w:t>
      </w:r>
      <w:r w:rsidR="00BE0E84">
        <w:t xml:space="preserve"> (Loevinger, 1957).</w:t>
      </w:r>
      <w:r w:rsidRPr="001A160B">
        <w:t xml:space="preserve"> </w:t>
      </w:r>
      <w:r w:rsidR="00BE0E84">
        <w:t>Although psychological</w:t>
      </w:r>
      <w:r w:rsidRPr="001A160B">
        <w:t xml:space="preserve"> measures </w:t>
      </w:r>
      <w:r w:rsidR="00BE0E84">
        <w:t>most commonly take the form of</w:t>
      </w:r>
      <w:r w:rsidRPr="001A160B">
        <w:t xml:space="preserve"> self-report scales, </w:t>
      </w:r>
      <w:r w:rsidR="00BE0E84">
        <w:t xml:space="preserve">they can also </w:t>
      </w:r>
      <w:r w:rsidR="00EE548F">
        <w:t>take a variety of</w:t>
      </w:r>
      <w:r w:rsidR="00BE0E84">
        <w:t xml:space="preserve"> other forms, as </w:t>
      </w:r>
      <w:r w:rsidR="00EE548F">
        <w:t xml:space="preserve">in the case of </w:t>
      </w:r>
      <w:r w:rsidR="00BE0E84">
        <w:t xml:space="preserve">reaction time–based </w:t>
      </w:r>
      <w:r w:rsidRPr="001A160B">
        <w:t xml:space="preserve">implicit measures </w:t>
      </w:r>
      <w:r w:rsidR="00BE0E84">
        <w:t>(</w:t>
      </w:r>
      <w:r w:rsidR="00EE548F">
        <w:t xml:space="preserve">for discussion of </w:t>
      </w:r>
      <w:r w:rsidR="00344689">
        <w:t xml:space="preserve">the assessment of the </w:t>
      </w:r>
      <w:r w:rsidR="00EE548F">
        <w:t>validity of implicit measures specifically,</w:t>
      </w:r>
      <w:r w:rsidR="00EE548F" w:rsidRPr="001A160B">
        <w:t xml:space="preserve"> </w:t>
      </w:r>
      <w:r w:rsidRPr="001A160B">
        <w:t>see De Schryver</w:t>
      </w:r>
      <w:r w:rsidR="003E47DF">
        <w:t>, Hughes, De Houwer, &amp; Rosseel</w:t>
      </w:r>
      <w:r w:rsidRPr="001A160B">
        <w:t>, 2018;</w:t>
      </w:r>
      <w:r w:rsidR="00BE0E84">
        <w:t xml:space="preserve"> for </w:t>
      </w:r>
      <w:r w:rsidR="00AF0C76">
        <w:t>further information on construct validation,</w:t>
      </w:r>
      <w:r w:rsidRPr="001A160B">
        <w:t xml:space="preserve"> see </w:t>
      </w:r>
      <w:r w:rsidRPr="001A160B">
        <w:rPr>
          <w:rStyle w:val="cit"/>
          <w:color w:val="auto"/>
        </w:rPr>
        <w:t>Borsboom, Mellenbergh, &amp; van Heerden, 2004</w:t>
      </w:r>
      <w:r w:rsidRPr="001A160B">
        <w:t xml:space="preserve">; </w:t>
      </w:r>
      <w:r w:rsidR="00000549" w:rsidRPr="00000549">
        <w:rPr>
          <w:rStyle w:val="cit"/>
          <w:color w:val="auto"/>
        </w:rPr>
        <w:t>Cronbach &amp; Meehl, 1955</w:t>
      </w:r>
      <w:r w:rsidR="00492C92">
        <w:rPr>
          <w:color w:val="000000"/>
        </w:rPr>
        <w:t>).</w:t>
      </w:r>
      <w:r w:rsidRPr="001A160B">
        <w:t xml:space="preserve"> As </w:t>
      </w:r>
      <w:r w:rsidRPr="001A160B">
        <w:rPr>
          <w:rStyle w:val="cit"/>
          <w:color w:val="auto"/>
        </w:rPr>
        <w:t>Flake et al. (2017)</w:t>
      </w:r>
      <w:r w:rsidRPr="001A160B">
        <w:t xml:space="preserve"> </w:t>
      </w:r>
      <w:r w:rsidR="00AF0C76">
        <w:t>explained</w:t>
      </w:r>
      <w:r w:rsidRPr="001A160B">
        <w:t>, construct validation “is the process of integrating evidence to support the meaning of a number which is assumed to represent a psychological construct” (p.</w:t>
      </w:r>
      <w:r w:rsidR="00E92D79">
        <w:t xml:space="preserve"> </w:t>
      </w:r>
      <w:r w:rsidRPr="001A160B">
        <w:t xml:space="preserve">2; see </w:t>
      </w:r>
      <w:r w:rsidRPr="001A160B">
        <w:rPr>
          <w:rStyle w:val="cit"/>
          <w:color w:val="auto"/>
        </w:rPr>
        <w:t>Cronbach &amp; Meehl, 1955)</w:t>
      </w:r>
      <w:r w:rsidRPr="001A160B">
        <w:t xml:space="preserve"> and consists of three sequential phases (for a more detailed treatment</w:t>
      </w:r>
      <w:r w:rsidR="00517DA6">
        <w:t>,</w:t>
      </w:r>
      <w:r w:rsidRPr="001A160B">
        <w:t xml:space="preserve"> see </w:t>
      </w:r>
      <w:r w:rsidRPr="001A160B">
        <w:rPr>
          <w:rStyle w:val="cit"/>
          <w:color w:val="auto"/>
        </w:rPr>
        <w:t>Loevinger, 1957).</w:t>
      </w:r>
      <w:r w:rsidRPr="001A160B">
        <w:t xml:space="preserve"> The first</w:t>
      </w:r>
      <w:r w:rsidR="00AF0C76">
        <w:t>,</w:t>
      </w:r>
      <w:r w:rsidRPr="001A160B">
        <w:t xml:space="preserve"> </w:t>
      </w:r>
      <w:r w:rsidR="00AF0C76">
        <w:t xml:space="preserve">the </w:t>
      </w:r>
      <w:r w:rsidRPr="001A160B">
        <w:rPr>
          <w:i/>
        </w:rPr>
        <w:t>substantive</w:t>
      </w:r>
      <w:r w:rsidR="00AF0C76">
        <w:t xml:space="preserve"> phase, </w:t>
      </w:r>
      <w:r w:rsidRPr="001A160B">
        <w:t>involves identifying and defining a construct (via literature review and conceptualization</w:t>
      </w:r>
      <w:r w:rsidR="00AF0C76">
        <w:t xml:space="preserve"> of the construct</w:t>
      </w:r>
      <w:r w:rsidRPr="001A160B">
        <w:t xml:space="preserve">), determining how it will be assessed (via item development and selection), and ensuring that the resulting scale content is both relevant and representative. </w:t>
      </w:r>
      <w:r w:rsidR="00AF0C76">
        <w:t>In t</w:t>
      </w:r>
      <w:r w:rsidRPr="001A160B">
        <w:t xml:space="preserve">he second </w:t>
      </w:r>
      <w:r w:rsidR="00AF0C76">
        <w:t xml:space="preserve">phase, the </w:t>
      </w:r>
      <w:r w:rsidRPr="001A160B">
        <w:rPr>
          <w:i/>
        </w:rPr>
        <w:t>structural</w:t>
      </w:r>
      <w:r w:rsidRPr="001A160B">
        <w:t>) phase</w:t>
      </w:r>
      <w:r w:rsidR="00AF0C76">
        <w:t>,</w:t>
      </w:r>
      <w:r w:rsidRPr="001A160B">
        <w:t xml:space="preserve"> a theory about the construct’s structure</w:t>
      </w:r>
      <w:r w:rsidR="00AF0C76">
        <w:t xml:space="preserve"> is developed</w:t>
      </w:r>
      <w:r w:rsidRPr="001A160B">
        <w:t xml:space="preserve">. Quantitative analyses </w:t>
      </w:r>
      <w:r w:rsidR="00AF0C76">
        <w:t xml:space="preserve">(e.g., item and factor analyses; assessments of consistency, stability, and measurement invariance) </w:t>
      </w:r>
      <w:r w:rsidRPr="001A160B">
        <w:t>are used to determine the psychometric properties of the measure. The third</w:t>
      </w:r>
      <w:r w:rsidR="00AF0C76">
        <w:t xml:space="preserve"> phase, the</w:t>
      </w:r>
      <w:r w:rsidRPr="001A160B">
        <w:t xml:space="preserve"> </w:t>
      </w:r>
      <w:r w:rsidRPr="001A160B">
        <w:rPr>
          <w:i/>
        </w:rPr>
        <w:t>external</w:t>
      </w:r>
      <w:r w:rsidRPr="001A160B">
        <w:t xml:space="preserve"> phase</w:t>
      </w:r>
      <w:r w:rsidR="00AF0C76">
        <w:t>, involves</w:t>
      </w:r>
      <w:r w:rsidRPr="001A160B">
        <w:t xml:space="preserve"> examin</w:t>
      </w:r>
      <w:r w:rsidR="00AF0C76">
        <w:t>ing</w:t>
      </w:r>
      <w:r w:rsidRPr="001A160B">
        <w:t xml:space="preserve"> if the measure appropriately represents the construct via checks for convergent and discriminant validity with other measures, </w:t>
      </w:r>
      <w:r w:rsidRPr="001A160B">
        <w:lastRenderedPageBreak/>
        <w:t xml:space="preserve">predictive or criterion checks using known outcomes, or </w:t>
      </w:r>
      <w:r w:rsidR="00BE0E84">
        <w:t xml:space="preserve">comparisons of </w:t>
      </w:r>
      <w:r w:rsidRPr="001A160B">
        <w:t>known groups (for a more detailed overview</w:t>
      </w:r>
      <w:r w:rsidR="00517DA6">
        <w:t>,</w:t>
      </w:r>
      <w:r w:rsidRPr="001A160B">
        <w:t xml:space="preserve"> see </w:t>
      </w:r>
      <w:r w:rsidRPr="001A160B">
        <w:rPr>
          <w:rStyle w:val="cit"/>
          <w:color w:val="auto"/>
        </w:rPr>
        <w:t>American Educational Research Association, American Psychological Association, &amp; National Council on Measurement in Education, 2014</w:t>
      </w:r>
      <w:r w:rsidR="00344689">
        <w:rPr>
          <w:rStyle w:val="cit"/>
          <w:color w:val="auto"/>
        </w:rPr>
        <w:t xml:space="preserve">; </w:t>
      </w:r>
      <w:r w:rsidR="00344689" w:rsidRPr="001A160B">
        <w:rPr>
          <w:rStyle w:val="cit"/>
          <w:color w:val="auto"/>
        </w:rPr>
        <w:t>Cronbach &amp; Meehl, 1955</w:t>
      </w:r>
      <w:r w:rsidR="00344689" w:rsidRPr="001A160B">
        <w:t xml:space="preserve">; </w:t>
      </w:r>
      <w:r w:rsidR="00344689" w:rsidRPr="001A160B">
        <w:rPr>
          <w:rStyle w:val="cit"/>
          <w:color w:val="auto"/>
        </w:rPr>
        <w:t>Loevinger, 1957</w:t>
      </w:r>
      <w:r w:rsidRPr="001A160B">
        <w:t>).</w:t>
      </w:r>
    </w:p>
    <w:p w14:paraId="6DA396BF" w14:textId="7BFA47A4" w:rsidR="00997BE7" w:rsidRDefault="001A160B">
      <w:pPr>
        <w:pStyle w:val="TEXTIND"/>
      </w:pPr>
      <w:r w:rsidRPr="001A160B">
        <w:t>Much of the theoretical work in social and personality psychology centers on the identification and definition of constructs (first phase)</w:t>
      </w:r>
      <w:r w:rsidR="00517DA6">
        <w:t>,</w:t>
      </w:r>
      <w:r w:rsidRPr="001A160B">
        <w:t xml:space="preserve"> </w:t>
      </w:r>
      <w:r w:rsidR="00517DA6">
        <w:t>and</w:t>
      </w:r>
      <w:r w:rsidRPr="001A160B">
        <w:t xml:space="preserve"> empirical work tends to assess whether these constructs predict, discriminate between, or converge with other measures (third phase). </w:t>
      </w:r>
      <w:r w:rsidR="00517DA6">
        <w:t>A</w:t>
      </w:r>
      <w:r w:rsidRPr="001A160B">
        <w:t xml:space="preserve">scertaining the structure and psychometric properties of the measures used to assess these constructs (second phase) often receives far less attention. For instance, </w:t>
      </w:r>
      <w:r w:rsidRPr="001A160B">
        <w:rPr>
          <w:rStyle w:val="cit"/>
          <w:color w:val="auto"/>
        </w:rPr>
        <w:t>Flake et al. (2017)</w:t>
      </w:r>
      <w:r w:rsidRPr="001A160B">
        <w:t xml:space="preserve"> examined a representative sample of </w:t>
      </w:r>
      <w:r w:rsidR="00517DA6">
        <w:t>articles</w:t>
      </w:r>
      <w:r w:rsidRPr="001A160B">
        <w:t xml:space="preserve"> from a flagship journal in the field (</w:t>
      </w:r>
      <w:r w:rsidRPr="001A160B">
        <w:rPr>
          <w:i/>
        </w:rPr>
        <w:t>Journal of Personality and Social Psychology</w:t>
      </w:r>
      <w:r w:rsidRPr="001A160B">
        <w:t xml:space="preserve">) and found that many constructs studied in social and personality research lack appropriate validation. Specifically, they found an overreliance on Cronbach’s </w:t>
      </w:r>
      <w:r w:rsidR="00517DA6">
        <w:sym w:font="Symbol" w:char="F061"/>
      </w:r>
      <w:r w:rsidRPr="001A160B">
        <w:t xml:space="preserve"> as the sole source of </w:t>
      </w:r>
      <w:r w:rsidR="001867E6">
        <w:t xml:space="preserve">evidence for </w:t>
      </w:r>
      <w:r w:rsidRPr="001A160B">
        <w:t>structural validity, and argue</w:t>
      </w:r>
      <w:r w:rsidR="00517DA6">
        <w:t>d</w:t>
      </w:r>
      <w:r w:rsidRPr="001A160B">
        <w:t xml:space="preserve"> that rigorous methodologies for measurement are rarely reported. In</w:t>
      </w:r>
      <w:r w:rsidR="00492C92" w:rsidRPr="00DD1859">
        <w:t xml:space="preserve">deed, </w:t>
      </w:r>
      <w:r w:rsidRPr="001A160B">
        <w:rPr>
          <w:rStyle w:val="cit"/>
          <w:color w:val="auto"/>
        </w:rPr>
        <w:t>Flake et al.</w:t>
      </w:r>
      <w:r w:rsidRPr="001A160B">
        <w:t xml:space="preserve"> found that the problem with validation was actually more severe tha</w:t>
      </w:r>
      <w:r w:rsidR="001867E6">
        <w:t>n</w:t>
      </w:r>
      <w:r w:rsidRPr="001A160B">
        <w:t xml:space="preserve"> it initially appear</w:t>
      </w:r>
      <w:r w:rsidR="00492C92" w:rsidRPr="00DD1859">
        <w:t>ed</w:t>
      </w:r>
      <w:r w:rsidRPr="001A160B">
        <w:t xml:space="preserve">. Specifically, they </w:t>
      </w:r>
      <w:r w:rsidR="001867E6">
        <w:t xml:space="preserve">found </w:t>
      </w:r>
      <w:r w:rsidRPr="001A160B">
        <w:t xml:space="preserve">that research with well-known measures overrelied on Cronbach’s </w:t>
      </w:r>
      <w:r w:rsidR="00517DA6">
        <w:sym w:font="Symbol" w:char="F061"/>
      </w:r>
      <w:r w:rsidRPr="001A160B">
        <w:t xml:space="preserve"> as the sole test of structural validity</w:t>
      </w:r>
      <w:r w:rsidR="00EF03FD">
        <w:t>. In addition</w:t>
      </w:r>
      <w:r w:rsidRPr="001A160B">
        <w:t>, nearly half of the measures sampled were ad</w:t>
      </w:r>
      <w:r w:rsidR="00517DA6">
        <w:t xml:space="preserve"> </w:t>
      </w:r>
      <w:r w:rsidRPr="001A160B">
        <w:t>hoc and lacked evidence of validity testing at any of the three phases of validation.</w:t>
      </w:r>
    </w:p>
    <w:p w14:paraId="37DB0BC2" w14:textId="630A67E0" w:rsidR="00997BE7" w:rsidRDefault="001A160B">
      <w:pPr>
        <w:pStyle w:val="TEXTIND"/>
      </w:pPr>
      <w:r w:rsidRPr="001A160B">
        <w:t xml:space="preserve">Such a situation poses several threats: </w:t>
      </w:r>
      <w:r w:rsidR="00517DA6">
        <w:t>I</w:t>
      </w:r>
      <w:r w:rsidRPr="001A160B">
        <w:t>t (a) increases the potential for questionable theoretical conclusions and (b) decreases the chance that subsequent research will replicate</w:t>
      </w:r>
      <w:r w:rsidR="00517DA6">
        <w:t xml:space="preserve"> results</w:t>
      </w:r>
      <w:r w:rsidRPr="001A160B">
        <w:t xml:space="preserve">, given that (c) the three phases of validation are intertwined. Put simply, conclusions about the construct stemming from the </w:t>
      </w:r>
      <w:r w:rsidRPr="00EF03FD">
        <w:t>external</w:t>
      </w:r>
      <w:r w:rsidRPr="001A160B">
        <w:t xml:space="preserve"> phase may not hold if issues exist at the </w:t>
      </w:r>
      <w:r w:rsidRPr="00EF03FD">
        <w:t>substantive</w:t>
      </w:r>
      <w:r w:rsidRPr="001A160B">
        <w:t xml:space="preserve"> phase (e.g., the construct lacks a strong theoretical basis) or the </w:t>
      </w:r>
      <w:r w:rsidRPr="00EF03FD">
        <w:t>structural</w:t>
      </w:r>
      <w:r w:rsidRPr="001A160B">
        <w:t xml:space="preserve"> phase (e.g., the measure lacks </w:t>
      </w:r>
      <w:r w:rsidRPr="001A160B">
        <w:lastRenderedPageBreak/>
        <w:t>acceptable psychometric properties). Thus</w:t>
      </w:r>
      <w:r w:rsidR="00E9788B">
        <w:t>,</w:t>
      </w:r>
      <w:r w:rsidRPr="001A160B">
        <w:t xml:space="preserve"> substantive and structural validity need to be assessed if researchers wish to engage in theory testing (external validation) or replication. Fortunately, a set of best practices is already available. </w:t>
      </w:r>
      <w:r w:rsidR="00F53D33">
        <w:t>They</w:t>
      </w:r>
      <w:r w:rsidRPr="001A160B">
        <w:t xml:space="preserve"> involve moving beyond the simple modal practice of assessing internal consistency (Cronbach’s </w:t>
      </w:r>
      <w:r w:rsidR="00E9788B">
        <w:sym w:font="Symbol" w:char="F061"/>
      </w:r>
      <w:r w:rsidRPr="001A160B">
        <w:t>) to investigating the stability of scores across time (test-retest reliability), examining the factor structure of the latent construct</w:t>
      </w:r>
      <w:r w:rsidR="00E9788B">
        <w:t xml:space="preserve"> </w:t>
      </w:r>
      <w:r w:rsidRPr="001A160B">
        <w:t>(</w:t>
      </w:r>
      <w:r w:rsidR="00E9788B">
        <w:t>or construct</w:t>
      </w:r>
      <w:r w:rsidRPr="001A160B">
        <w:t>s</w:t>
      </w:r>
      <w:r w:rsidR="00E9788B">
        <w:t>;</w:t>
      </w:r>
      <w:r w:rsidRPr="001A160B">
        <w:t xml:space="preserve"> </w:t>
      </w:r>
      <w:r w:rsidR="00E9788B">
        <w:t>c</w:t>
      </w:r>
      <w:r w:rsidRPr="001A160B">
        <w:t xml:space="preserve">onfirmatory </w:t>
      </w:r>
      <w:r w:rsidR="00E9788B">
        <w:t>f</w:t>
      </w:r>
      <w:r w:rsidRPr="001A160B">
        <w:t xml:space="preserve">actor </w:t>
      </w:r>
      <w:r w:rsidR="00E9788B">
        <w:t>a</w:t>
      </w:r>
      <w:r w:rsidRPr="001A160B">
        <w:t>nalysis</w:t>
      </w:r>
      <w:r w:rsidR="00E9788B">
        <w:t>, or CFA</w:t>
      </w:r>
      <w:r w:rsidRPr="001A160B">
        <w:t xml:space="preserve">), and testing for the equivalence of measurement properties across populations, time points, </w:t>
      </w:r>
      <w:r w:rsidR="00492C92" w:rsidRPr="00DD1859">
        <w:t>and</w:t>
      </w:r>
      <w:r w:rsidRPr="001A160B">
        <w:t xml:space="preserve"> contexts (measurement invariance</w:t>
      </w:r>
      <w:r w:rsidR="00F53D33">
        <w:t>;</w:t>
      </w:r>
      <w:r w:rsidRPr="001A160B">
        <w:t xml:space="preserve"> </w:t>
      </w:r>
      <w:r w:rsidRPr="001A160B">
        <w:rPr>
          <w:rStyle w:val="cit"/>
          <w:color w:val="auto"/>
        </w:rPr>
        <w:t>Putnick &amp; Bornstein, 2016</w:t>
      </w:r>
      <w:r w:rsidRPr="001A160B">
        <w:t xml:space="preserve">; </w:t>
      </w:r>
      <w:r w:rsidRPr="001A160B">
        <w:rPr>
          <w:rStyle w:val="cit"/>
          <w:color w:val="auto"/>
        </w:rPr>
        <w:t>Vandenberg &amp; Lance, 2000).</w:t>
      </w:r>
      <w:r w:rsidRPr="001A160B">
        <w:t xml:space="preserve"> Although </w:t>
      </w:r>
      <w:r w:rsidR="00F53D33">
        <w:t>tests</w:t>
      </w:r>
      <w:r w:rsidRPr="001A160B">
        <w:t xml:space="preserve"> such as Cronbach’s </w:t>
      </w:r>
      <w:r w:rsidR="00E9788B">
        <w:sym w:font="Symbol" w:char="F061"/>
      </w:r>
      <w:r w:rsidRPr="001A160B">
        <w:rPr>
          <w:i/>
        </w:rPr>
        <w:t xml:space="preserve"> </w:t>
      </w:r>
      <w:r w:rsidRPr="001A160B">
        <w:t>and test-retest reliability are widely known and frequently reported, other tests of structural validity</w:t>
      </w:r>
      <w:r w:rsidR="00F53D33">
        <w:t>,</w:t>
      </w:r>
      <w:r w:rsidRPr="001A160B">
        <w:t xml:space="preserve"> such as measurement invariance</w:t>
      </w:r>
      <w:r w:rsidR="00F53D33">
        <w:t>,</w:t>
      </w:r>
      <w:r w:rsidRPr="001A160B">
        <w:t xml:space="preserve"> are poorly understood and infrequently conducted, despite their equal importance for theorizing </w:t>
      </w:r>
      <w:r w:rsidRPr="001A160B">
        <w:rPr>
          <w:rStyle w:val="cit"/>
          <w:color w:val="auto"/>
        </w:rPr>
        <w:t>(Flake et al., 2017).</w:t>
      </w:r>
      <w:r w:rsidRPr="001A160B">
        <w:t xml:space="preserve"> Indeed, if evidence for measurement invariance is not obtained</w:t>
      </w:r>
      <w:r w:rsidR="00E9788B">
        <w:t>—</w:t>
      </w:r>
      <w:r w:rsidRPr="001A160B">
        <w:t>which is typically the case</w:t>
      </w:r>
      <w:r w:rsidR="00E9788B">
        <w:t>—</w:t>
      </w:r>
      <w:r w:rsidRPr="001A160B">
        <w:t xml:space="preserve">then it is difficult to determine if </w:t>
      </w:r>
      <w:r w:rsidR="00F53D33">
        <w:t>a given</w:t>
      </w:r>
      <w:r w:rsidRPr="001A160B">
        <w:t xml:space="preserve"> measure reflects the same construct across samples, contexts, and conditions (see the </w:t>
      </w:r>
      <w:r w:rsidR="00EF03FD">
        <w:t>Results</w:t>
      </w:r>
      <w:r w:rsidRPr="001A160B">
        <w:t xml:space="preserve"> section for a more detailed treatment of different types of </w:t>
      </w:r>
      <w:r w:rsidR="00F53D33" w:rsidRPr="001A160B">
        <w:t>structural</w:t>
      </w:r>
      <w:r w:rsidR="00F53D33">
        <w:t>-</w:t>
      </w:r>
      <w:r w:rsidRPr="001A160B">
        <w:t>validity assessment).</w:t>
      </w:r>
    </w:p>
    <w:p w14:paraId="695EDA61" w14:textId="77777777" w:rsidR="00997BE7" w:rsidRDefault="00492C92">
      <w:pPr>
        <w:pStyle w:val="H1"/>
      </w:pPr>
      <w:bookmarkStart w:id="2" w:name="_30j0zll"/>
      <w:bookmarkEnd w:id="2"/>
      <w:r w:rsidRPr="00DD1859">
        <w:t xml:space="preserve">Purpose of the </w:t>
      </w:r>
      <w:r w:rsidR="00F53D33">
        <w:t xml:space="preserve">Present </w:t>
      </w:r>
      <w:r w:rsidRPr="00DD1859">
        <w:t>Study</w:t>
      </w:r>
    </w:p>
    <w:p w14:paraId="76ECB152" w14:textId="09DC03D4" w:rsidR="00997BE7" w:rsidRDefault="001A160B">
      <w:pPr>
        <w:pStyle w:val="TEXT"/>
      </w:pPr>
      <w:r w:rsidRPr="001A160B">
        <w:t xml:space="preserve">In short, measurement validity is central to theory and research in social and personality psychology. Yet rigorous tests of validity are rarely conducted or reported. This widespread tendency to underreport tests of validity leaves the field in a sticky situation: </w:t>
      </w:r>
      <w:r w:rsidR="00E9788B">
        <w:t>I</w:t>
      </w:r>
      <w:r w:rsidRPr="001A160B">
        <w:t xml:space="preserve">t is currently impossible to know whether </w:t>
      </w:r>
      <w:r w:rsidR="00E9788B">
        <w:t>the field is</w:t>
      </w:r>
      <w:r w:rsidRPr="001A160B">
        <w:t xml:space="preserve"> facing a mere problem of underreporting (as Flake et al.</w:t>
      </w:r>
      <w:r w:rsidR="00F53D33">
        <w:t>, 2017,</w:t>
      </w:r>
      <w:r w:rsidRPr="001A160B">
        <w:t xml:space="preserve"> highlighted) or the potentially deeper issue of hidden invalidity. It may be that many of the measures use</w:t>
      </w:r>
      <w:r w:rsidR="00E9788B">
        <w:t>d</w:t>
      </w:r>
      <w:r w:rsidRPr="001A160B">
        <w:t xml:space="preserve"> appear </w:t>
      </w:r>
      <w:r w:rsidR="00E9788B">
        <w:t xml:space="preserve">to be </w:t>
      </w:r>
      <w:r w:rsidRPr="001A160B">
        <w:t xml:space="preserve">perfectly adequate on the surface and yet fall apart when subjected to more rigorous tests of validity beyond Cronbach’s </w:t>
      </w:r>
      <w:r w:rsidR="00E9788B">
        <w:sym w:font="Symbol" w:char="F061"/>
      </w:r>
      <w:r w:rsidRPr="001A160B">
        <w:t>.</w:t>
      </w:r>
    </w:p>
    <w:p w14:paraId="715BA12E" w14:textId="67BD547B" w:rsidR="00997BE7" w:rsidRDefault="001A160B">
      <w:pPr>
        <w:pStyle w:val="TEXTIND"/>
      </w:pPr>
      <w:r w:rsidRPr="001A160B">
        <w:lastRenderedPageBreak/>
        <w:t xml:space="preserve">With this in mind, we </w:t>
      </w:r>
      <w:r w:rsidR="00F53D33">
        <w:t xml:space="preserve">used several best practices to </w:t>
      </w:r>
      <w:r w:rsidRPr="001A160B">
        <w:t xml:space="preserve">examine the structural validity of </w:t>
      </w:r>
      <w:r w:rsidR="00E9788B">
        <w:t>15</w:t>
      </w:r>
      <w:r w:rsidRPr="001A160B">
        <w:t xml:space="preserve"> well-known self-report measures that are often used in social and personality psychology (see Table 1). This unique case study </w:t>
      </w:r>
      <w:r w:rsidR="00B933C0">
        <w:t>demonstrates</w:t>
      </w:r>
      <w:r w:rsidRPr="001A160B">
        <w:t xml:space="preserve"> what can be achieved when </w:t>
      </w:r>
      <w:r w:rsidR="001C4E50">
        <w:t xml:space="preserve">best practices are followed in applying </w:t>
      </w:r>
      <w:r w:rsidRPr="001A160B">
        <w:t xml:space="preserve">a wide number of validity metrics to a large number of measures, each tested </w:t>
      </w:r>
      <w:r w:rsidR="00492C92" w:rsidRPr="00DD1859">
        <w:t>in</w:t>
      </w:r>
      <w:r w:rsidRPr="001A160B">
        <w:t xml:space="preserve"> a large sample</w:t>
      </w:r>
      <w:r w:rsidR="00C035DE">
        <w:t>,</w:t>
      </w:r>
      <w:r w:rsidR="00C035DE" w:rsidRPr="00C035DE">
        <w:t xml:space="preserve"> </w:t>
      </w:r>
      <w:r w:rsidR="00C035DE">
        <w:t xml:space="preserve">and </w:t>
      </w:r>
      <w:r w:rsidR="001C4E50">
        <w:t xml:space="preserve">reporting the </w:t>
      </w:r>
      <w:r w:rsidR="007450AE">
        <w:t>results</w:t>
      </w:r>
      <w:r w:rsidRPr="001A160B">
        <w:t xml:space="preserve">. </w:t>
      </w:r>
      <w:r w:rsidR="00DE43B7">
        <w:t>For our investigation</w:t>
      </w:r>
      <w:r w:rsidRPr="001A160B">
        <w:t xml:space="preserve">, we used </w:t>
      </w:r>
      <w:r w:rsidR="00DE43B7">
        <w:t xml:space="preserve">data from </w:t>
      </w:r>
      <w:r w:rsidRPr="001A160B">
        <w:t xml:space="preserve">the Attitudes, Identities, and </w:t>
      </w:r>
      <w:r w:rsidR="00492C92" w:rsidRPr="00DD1859">
        <w:t>Individual</w:t>
      </w:r>
      <w:r w:rsidRPr="001A160B">
        <w:t xml:space="preserve"> Differences </w:t>
      </w:r>
      <w:r w:rsidR="00492C92" w:rsidRPr="00DD1859">
        <w:t xml:space="preserve">(AIID) </w:t>
      </w:r>
      <w:r w:rsidR="00DE43B7">
        <w:t>study</w:t>
      </w:r>
      <w:r w:rsidRPr="001A160B">
        <w:t>, a large-scale, multivariate, planned-</w:t>
      </w:r>
      <w:r w:rsidR="00DE43B7" w:rsidRPr="001A160B">
        <w:t>missing</w:t>
      </w:r>
      <w:r w:rsidR="00DE43B7">
        <w:t>-</w:t>
      </w:r>
      <w:r w:rsidRPr="001A160B">
        <w:t xml:space="preserve">data study that was </w:t>
      </w:r>
      <w:r w:rsidR="00DE43B7">
        <w:t>conducted</w:t>
      </w:r>
      <w:r w:rsidRPr="001A160B">
        <w:t xml:space="preserve"> via the Project Implicit website (implicit.harvard.edu) between 2004 and 2007 </w:t>
      </w:r>
      <w:r w:rsidRPr="001A160B">
        <w:rPr>
          <w:rStyle w:val="cit"/>
          <w:color w:val="auto"/>
        </w:rPr>
        <w:t>(</w:t>
      </w:r>
      <w:r w:rsidR="001B0872">
        <w:t>Hussey</w:t>
      </w:r>
      <w:r w:rsidR="00F35A7F">
        <w:t xml:space="preserve"> et al.</w:t>
      </w:r>
      <w:r w:rsidR="001B0872">
        <w:t>, 2019</w:t>
      </w:r>
      <w:r w:rsidRPr="001A160B">
        <w:t>).</w:t>
      </w:r>
    </w:p>
    <w:p w14:paraId="63434E6E" w14:textId="77777777" w:rsidR="0082514E" w:rsidRPr="00DD1859" w:rsidRDefault="00D0072D">
      <w:pPr>
        <w:pStyle w:val="CL"/>
      </w:pPr>
      <w:r w:rsidRPr="00DD1859">
        <w:rPr>
          <w:b/>
        </w:rPr>
        <w:t>[TS: Please insert Table 1 about here.]</w:t>
      </w:r>
    </w:p>
    <w:p w14:paraId="2824C162" w14:textId="5ACEFDD7" w:rsidR="00997BE7" w:rsidRDefault="001A160B">
      <w:pPr>
        <w:pStyle w:val="TEXTIND"/>
      </w:pPr>
      <w:r w:rsidRPr="001A160B">
        <w:t>Utilizing this data</w:t>
      </w:r>
      <w:r w:rsidR="00070FD8">
        <w:t xml:space="preserve"> </w:t>
      </w:r>
      <w:r w:rsidRPr="001A160B">
        <w:t>set provide</w:t>
      </w:r>
      <w:r w:rsidR="001B0872">
        <w:t>d</w:t>
      </w:r>
      <w:r w:rsidRPr="001A160B">
        <w:t xml:space="preserve"> several advantages and unique opportunities. First, the sheer size of the sample involved (</w:t>
      </w:r>
      <w:r w:rsidRPr="001A160B">
        <w:rPr>
          <w:i/>
        </w:rPr>
        <w:t>N</w:t>
      </w:r>
      <w:r w:rsidRPr="001A160B">
        <w:t xml:space="preserve"> = 81,986 individuals, </w:t>
      </w:r>
      <w:r w:rsidRPr="001A160B">
        <w:rPr>
          <w:i/>
        </w:rPr>
        <w:t>N</w:t>
      </w:r>
      <w:r w:rsidRPr="001A160B">
        <w:t xml:space="preserve"> = 144,496 experimental sessions) allowed us to assess the psychometric properties of the </w:t>
      </w:r>
      <w:r w:rsidR="00DE43B7">
        <w:t xml:space="preserve">15 </w:t>
      </w:r>
      <w:r w:rsidRPr="001A160B">
        <w:t>measures with numbers that were far greater than those used in many earlier validation</w:t>
      </w:r>
      <w:r w:rsidR="00492C92" w:rsidRPr="00DD1859">
        <w:t xml:space="preserve"> studies</w:t>
      </w:r>
      <w:r w:rsidRPr="001A160B">
        <w:t>. Second, the data</w:t>
      </w:r>
      <w:r w:rsidR="001B0872">
        <w:t xml:space="preserve"> </w:t>
      </w:r>
      <w:r w:rsidRPr="001A160B">
        <w:t xml:space="preserve">set’s structure allowed us to apply a large range of </w:t>
      </w:r>
      <w:r w:rsidR="001B0872" w:rsidRPr="001A160B">
        <w:t>structural</w:t>
      </w:r>
      <w:r w:rsidR="001B0872">
        <w:t>-</w:t>
      </w:r>
      <w:r w:rsidRPr="001A160B">
        <w:t xml:space="preserve">validity metrics to the same measure in the same study, </w:t>
      </w:r>
      <w:r w:rsidR="001B0872">
        <w:t xml:space="preserve">and to </w:t>
      </w:r>
      <w:r w:rsidRPr="001A160B">
        <w:t xml:space="preserve">include tests of stability (test-retest reliability) based on multiple </w:t>
      </w:r>
      <w:r w:rsidR="00492C92" w:rsidRPr="00DD1859">
        <w:t>delay ranges</w:t>
      </w:r>
      <w:r w:rsidRPr="001A160B">
        <w:t xml:space="preserve"> (immediate vs. up to 1 year). Third, we </w:t>
      </w:r>
      <w:r w:rsidR="00C035DE">
        <w:t xml:space="preserve">were able to </w:t>
      </w:r>
      <w:r w:rsidRPr="001A160B">
        <w:t xml:space="preserve">adopt a comprehensive strategy to </w:t>
      </w:r>
      <w:r w:rsidR="00DE43B7" w:rsidRPr="001A160B">
        <w:t>structural</w:t>
      </w:r>
      <w:r w:rsidR="00DE43B7">
        <w:t>-</w:t>
      </w:r>
      <w:r w:rsidRPr="001A160B">
        <w:t>validity testing that extend</w:t>
      </w:r>
      <w:r w:rsidR="00CC78F7">
        <w:t>ed</w:t>
      </w:r>
      <w:r w:rsidRPr="001A160B">
        <w:t xml:space="preserve"> beyond </w:t>
      </w:r>
      <w:r w:rsidR="001B0872">
        <w:t xml:space="preserve">the strategies </w:t>
      </w:r>
      <w:r w:rsidR="00CC78F7">
        <w:t>of</w:t>
      </w:r>
      <w:r w:rsidR="001B0872">
        <w:t xml:space="preserve"> </w:t>
      </w:r>
      <w:r w:rsidRPr="001A160B">
        <w:t xml:space="preserve">previous studies in both nuance and scope. </w:t>
      </w:r>
      <w:r w:rsidR="001B0872">
        <w:t>Following</w:t>
      </w:r>
      <w:r w:rsidRPr="001A160B">
        <w:t xml:space="preserve"> best practices, we obtained </w:t>
      </w:r>
      <w:r w:rsidR="00C035DE">
        <w:t>metrics</w:t>
      </w:r>
      <w:r w:rsidRPr="001A160B">
        <w:t xml:space="preserve"> of consistency (Cronbach’s </w:t>
      </w:r>
      <w:r w:rsidR="00224A00">
        <w:sym w:font="Symbol" w:char="F061"/>
      </w:r>
      <w:r w:rsidR="001B0872">
        <w:t>;</w:t>
      </w:r>
      <w:r w:rsidRPr="001A160B">
        <w:t xml:space="preserve"> McDonald</w:t>
      </w:r>
      <w:r w:rsidR="001B0872">
        <w:t>’</w:t>
      </w:r>
      <w:r w:rsidRPr="001A160B">
        <w:t>s</w:t>
      </w:r>
      <w:r w:rsidR="001B0872">
        <w:t>, 1999,</w:t>
      </w:r>
      <w:r w:rsidRPr="001A160B">
        <w:t xml:space="preserve"> </w:t>
      </w:r>
      <w:r w:rsidR="00224A00">
        <w:sym w:font="Symbol" w:char="F077"/>
      </w:r>
      <w:r w:rsidRPr="001A160B">
        <w:rPr>
          <w:i/>
          <w:vertAlign w:val="subscript"/>
        </w:rPr>
        <w:t>t</w:t>
      </w:r>
      <w:r w:rsidRPr="001A160B">
        <w:t xml:space="preserve"> and </w:t>
      </w:r>
      <w:r w:rsidR="00224A00">
        <w:sym w:font="Symbol" w:char="F077"/>
      </w:r>
      <w:r w:rsidRPr="001A160B">
        <w:rPr>
          <w:i/>
          <w:vertAlign w:val="subscript"/>
        </w:rPr>
        <w:t>h</w:t>
      </w:r>
      <w:r w:rsidRPr="001A160B">
        <w:t xml:space="preserve">), test-retest reliability (both dependability </w:t>
      </w:r>
      <w:r w:rsidR="001B0872">
        <w:t>and</w:t>
      </w:r>
      <w:r w:rsidRPr="001A160B">
        <w:t xml:space="preserve"> stability</w:t>
      </w:r>
      <w:r w:rsidR="00CC78F7">
        <w:t>;</w:t>
      </w:r>
      <w:r w:rsidRPr="001A160B">
        <w:t xml:space="preserve"> </w:t>
      </w:r>
      <w:r w:rsidRPr="001A160B">
        <w:rPr>
          <w:rStyle w:val="cit"/>
          <w:color w:val="auto"/>
        </w:rPr>
        <w:t>Revelle &amp; Condon, 2018),</w:t>
      </w:r>
      <w:r w:rsidRPr="001A160B">
        <w:t xml:space="preserve"> factor structure (CFA), and measurement invariance. Although some of these </w:t>
      </w:r>
      <w:r w:rsidR="00492C92" w:rsidRPr="00DD1859">
        <w:t>tests</w:t>
      </w:r>
      <w:r w:rsidRPr="001A160B">
        <w:t xml:space="preserve"> have been applied </w:t>
      </w:r>
      <w:r w:rsidR="00492C92" w:rsidRPr="00DD1859">
        <w:t>to some of the scales</w:t>
      </w:r>
      <w:r w:rsidR="00CC78F7">
        <w:t xml:space="preserve"> we examined</w:t>
      </w:r>
      <w:r w:rsidRPr="001A160B">
        <w:t xml:space="preserve">, this </w:t>
      </w:r>
      <w:r w:rsidR="00492C92" w:rsidRPr="00DD1859">
        <w:t xml:space="preserve">was </w:t>
      </w:r>
      <w:r w:rsidRPr="001A160B">
        <w:t>often done separately</w:t>
      </w:r>
      <w:r w:rsidR="00CC78F7">
        <w:t>,</w:t>
      </w:r>
      <w:r w:rsidRPr="001A160B">
        <w:t xml:space="preserve"> </w:t>
      </w:r>
      <w:r w:rsidR="00CC78F7">
        <w:t>study by study</w:t>
      </w:r>
      <w:r w:rsidRPr="001A160B">
        <w:t xml:space="preserve"> and </w:t>
      </w:r>
      <w:r w:rsidR="00CC78F7">
        <w:t>sample by</w:t>
      </w:r>
      <w:r w:rsidRPr="001A160B">
        <w:t xml:space="preserve"> sample, never comprehensively within and across a range of measures</w:t>
      </w:r>
      <w:r w:rsidR="00CC78F7">
        <w:t>,</w:t>
      </w:r>
      <w:r w:rsidRPr="001A160B">
        <w:t xml:space="preserve"> as </w:t>
      </w:r>
      <w:r w:rsidR="001B0872">
        <w:t>in the present study</w:t>
      </w:r>
      <w:r w:rsidRPr="001A160B">
        <w:t xml:space="preserve">. Fourth, the recent explosion in </w:t>
      </w:r>
      <w:r w:rsidR="001B0872">
        <w:t>I</w:t>
      </w:r>
      <w:r w:rsidRPr="001A160B">
        <w:t xml:space="preserve">nternet-based research and renewed reliance on self-report scales within </w:t>
      </w:r>
      <w:r w:rsidRPr="001A160B">
        <w:lastRenderedPageBreak/>
        <w:t xml:space="preserve">social and personality psychology </w:t>
      </w:r>
      <w:r w:rsidRPr="001A160B">
        <w:rPr>
          <w:rStyle w:val="cit"/>
          <w:color w:val="auto"/>
        </w:rPr>
        <w:t>(Bohannon, 2016</w:t>
      </w:r>
      <w:r w:rsidRPr="001A160B">
        <w:t xml:space="preserve">; </w:t>
      </w:r>
      <w:r w:rsidRPr="001A160B">
        <w:rPr>
          <w:rStyle w:val="cit"/>
          <w:color w:val="auto"/>
        </w:rPr>
        <w:t>Gosling &amp; Mason, 2015</w:t>
      </w:r>
      <w:r w:rsidRPr="001A160B">
        <w:t xml:space="preserve">; </w:t>
      </w:r>
      <w:r w:rsidRPr="001A160B">
        <w:rPr>
          <w:rStyle w:val="cit"/>
          <w:color w:val="auto"/>
        </w:rPr>
        <w:t>Sassenberg &amp; Ditrich, 2019)</w:t>
      </w:r>
      <w:r w:rsidRPr="001A160B">
        <w:t xml:space="preserve"> has led to a situation </w:t>
      </w:r>
      <w:r w:rsidR="001B0872">
        <w:t>in which</w:t>
      </w:r>
      <w:r w:rsidRPr="001A160B">
        <w:t xml:space="preserve"> many self-report scales are being used in contexts, and with samples, that differ </w:t>
      </w:r>
      <w:r w:rsidR="001B0872">
        <w:t>from</w:t>
      </w:r>
      <w:r w:rsidRPr="001A160B">
        <w:t xml:space="preserve"> those in which they were originally validated. If </w:t>
      </w:r>
      <w:r w:rsidR="001B0872">
        <w:t>researchers</w:t>
      </w:r>
      <w:r w:rsidRPr="001A160B">
        <w:t xml:space="preserve"> wish to use these measures in online settings, it is imperative that their structural validity </w:t>
      </w:r>
      <w:r w:rsidR="001B0872">
        <w:t xml:space="preserve">be examined </w:t>
      </w:r>
      <w:r w:rsidRPr="001A160B">
        <w:t>in th</w:t>
      </w:r>
      <w:r w:rsidR="001B0872">
        <w:t>at</w:t>
      </w:r>
      <w:r w:rsidRPr="001A160B">
        <w:t xml:space="preserve"> context to ensure that their psychometric properties are adequate and do not diverge from those observed in traditional (laboratory) settings.</w:t>
      </w:r>
    </w:p>
    <w:p w14:paraId="251B83E7" w14:textId="23989F6C" w:rsidR="00997BE7" w:rsidRDefault="00EF459C">
      <w:pPr>
        <w:pStyle w:val="TEXTIND"/>
      </w:pPr>
      <w:r>
        <w:t>We conducted the tests and report their results in order of</w:t>
      </w:r>
      <w:r w:rsidR="00492C92" w:rsidRPr="00DD1859">
        <w:t xml:space="preserve"> the frequency with which the </w:t>
      </w:r>
      <w:r>
        <w:t xml:space="preserve">tests </w:t>
      </w:r>
      <w:r w:rsidR="00492C92" w:rsidRPr="00DD1859">
        <w:t xml:space="preserve">are reported in the literature (see </w:t>
      </w:r>
      <w:r w:rsidR="001A160B" w:rsidRPr="001A160B">
        <w:rPr>
          <w:rStyle w:val="cit"/>
          <w:color w:val="auto"/>
        </w:rPr>
        <w:t>Flake et al., 2017).</w:t>
      </w:r>
      <w:r w:rsidR="00492C92" w:rsidRPr="00DD1859">
        <w:t xml:space="preserve"> We adopted this strategy in order to demonstrate the inverse relationship between rate of reporting and hidden invalidity. Note we are not suggesting that other researchers should sequence their analyses or reporting in a similar way. Indeed, as argued elsewhere </w:t>
      </w:r>
      <w:r w:rsidR="001A160B" w:rsidRPr="001A160B">
        <w:rPr>
          <w:rStyle w:val="cit"/>
          <w:color w:val="auto"/>
        </w:rPr>
        <w:t>(Flake et al., 2017)</w:t>
      </w:r>
      <w:r w:rsidR="00492C92" w:rsidRPr="00DD1859">
        <w:t xml:space="preserve"> the most common test (</w:t>
      </w:r>
      <w:r w:rsidR="00224A00">
        <w:sym w:font="Symbol" w:char="F061"/>
      </w:r>
      <w:r w:rsidR="00492C92" w:rsidRPr="00DD1859">
        <w:t xml:space="preserve">) </w:t>
      </w:r>
      <w:r>
        <w:t>relies on</w:t>
      </w:r>
      <w:r w:rsidR="00492C92" w:rsidRPr="00DD1859">
        <w:t xml:space="preserve"> numerous assumptions that can be assessed </w:t>
      </w:r>
      <w:r w:rsidR="001B0872">
        <w:t xml:space="preserve">only </w:t>
      </w:r>
      <w:r w:rsidR="00492C92" w:rsidRPr="00DD1859">
        <w:t>by less commonly applied analyses (e.g., within a CFA context).</w:t>
      </w:r>
    </w:p>
    <w:p w14:paraId="2B9FEA58" w14:textId="1408ADAF" w:rsidR="00997BE7" w:rsidRDefault="003F7C6D">
      <w:pPr>
        <w:pStyle w:val="TEXTIND"/>
      </w:pPr>
      <w:r>
        <w:t>B</w:t>
      </w:r>
      <w:r w:rsidR="00492C92" w:rsidRPr="00DD1859">
        <w:t xml:space="preserve">efore we continue, </w:t>
      </w:r>
      <w:r>
        <w:t>we want to</w:t>
      </w:r>
      <w:r w:rsidR="00492C92" w:rsidRPr="00DD1859">
        <w:t xml:space="preserve"> be clear: </w:t>
      </w:r>
      <w:r>
        <w:t>O</w:t>
      </w:r>
      <w:r w:rsidR="00492C92" w:rsidRPr="00DD1859">
        <w:t>ur goal was not to make a final or absolute determination on the validity of any of the scales we assessed</w:t>
      </w:r>
      <w:r>
        <w:t>,</w:t>
      </w:r>
      <w:r w:rsidR="00492C92" w:rsidRPr="00DD1859">
        <w:t xml:space="preserve"> to make a binary determination of their validity</w:t>
      </w:r>
      <w:r>
        <w:t xml:space="preserve"> or invalidity,</w:t>
      </w:r>
      <w:r w:rsidR="00492C92" w:rsidRPr="00DD1859">
        <w:t xml:space="preserve"> or even to present our analytic strategy as a prescriptive set of standards for future work. This is not to say that our results cannot provide input into the ongoing process of validating these scales. Rather, our primary goal was to </w:t>
      </w:r>
      <w:r>
        <w:t>investigate</w:t>
      </w:r>
      <w:r w:rsidR="00492C92" w:rsidRPr="00DD1859">
        <w:t xml:space="preserve"> the issue highlighted by </w:t>
      </w:r>
      <w:r w:rsidR="001A160B" w:rsidRPr="001A160B">
        <w:rPr>
          <w:rStyle w:val="cit"/>
          <w:color w:val="auto"/>
        </w:rPr>
        <w:t xml:space="preserve">Flake </w:t>
      </w:r>
      <w:r>
        <w:rPr>
          <w:rStyle w:val="cit"/>
          <w:color w:val="auto"/>
        </w:rPr>
        <w:t>et al.</w:t>
      </w:r>
      <w:r w:rsidR="001A160B" w:rsidRPr="001A160B">
        <w:rPr>
          <w:rStyle w:val="cit"/>
          <w:color w:val="auto"/>
        </w:rPr>
        <w:t xml:space="preserve"> (2017)</w:t>
      </w:r>
      <w:r w:rsidR="00070FD8">
        <w:rPr>
          <w:rStyle w:val="cit"/>
          <w:color w:val="auto"/>
        </w:rPr>
        <w:t>,</w:t>
      </w:r>
      <w:r w:rsidR="00492C92" w:rsidRPr="00DD1859">
        <w:t xml:space="preserve"> namely</w:t>
      </w:r>
      <w:r w:rsidR="00070FD8">
        <w:t>,</w:t>
      </w:r>
      <w:r w:rsidR="00492C92" w:rsidRPr="00DD1859">
        <w:t xml:space="preserve"> whether the widespread underreporting of </w:t>
      </w:r>
      <w:r w:rsidRPr="00DD1859">
        <w:t>structural</w:t>
      </w:r>
      <w:r>
        <w:t>-</w:t>
      </w:r>
      <w:r w:rsidR="00492C92" w:rsidRPr="00DD1859">
        <w:t>validity information reflects hidden validity or, more worryingly, hidden invalidity.</w:t>
      </w:r>
    </w:p>
    <w:p w14:paraId="34765655" w14:textId="77777777" w:rsidR="00997BE7" w:rsidRDefault="00963435" w:rsidP="00070FD8">
      <w:pPr>
        <w:pStyle w:val="H1"/>
      </w:pPr>
      <w:r w:rsidRPr="00DD1859">
        <w:t>Disclosures</w:t>
      </w:r>
    </w:p>
    <w:p w14:paraId="3ADAD2D8" w14:textId="76F7BABA" w:rsidR="0082514E" w:rsidRPr="00DD1859" w:rsidRDefault="001A160B" w:rsidP="00070FD8">
      <w:pPr>
        <w:pStyle w:val="H2"/>
      </w:pPr>
      <w:r w:rsidRPr="001A160B">
        <w:t>Preregistration</w:t>
      </w:r>
    </w:p>
    <w:p w14:paraId="77D78BBF" w14:textId="77777777" w:rsidR="00997BE7" w:rsidRDefault="00FD1B58">
      <w:pPr>
        <w:pStyle w:val="TEXT"/>
      </w:pPr>
      <w:r w:rsidRPr="00DD1859">
        <w:t>Our analyses were not preregistered.</w:t>
      </w:r>
    </w:p>
    <w:p w14:paraId="23191214" w14:textId="77777777" w:rsidR="0082514E" w:rsidRPr="00DD1859" w:rsidRDefault="001A160B" w:rsidP="00070FD8">
      <w:pPr>
        <w:pStyle w:val="H2"/>
      </w:pPr>
      <w:r w:rsidRPr="001A160B">
        <w:lastRenderedPageBreak/>
        <w:t>Data, materials, and online resources</w:t>
      </w:r>
    </w:p>
    <w:p w14:paraId="13D74E21" w14:textId="22284659" w:rsidR="00997BE7" w:rsidRDefault="001A160B">
      <w:pPr>
        <w:pStyle w:val="TEXT"/>
        <w:rPr>
          <w:lang w:val="en-IE"/>
        </w:rPr>
      </w:pPr>
      <w:r w:rsidRPr="001A160B">
        <w:t xml:space="preserve">All code and data to reproduce our analyses </w:t>
      </w:r>
      <w:r w:rsidR="005F2EF4">
        <w:t>are</w:t>
      </w:r>
      <w:r w:rsidRPr="001A160B">
        <w:t xml:space="preserve"> available at</w:t>
      </w:r>
      <w:r w:rsidR="00D23ABC">
        <w:t xml:space="preserve"> the Open Science Framework, at</w:t>
      </w:r>
      <w:r w:rsidRPr="001A160B">
        <w:t xml:space="preserve"> </w:t>
      </w:r>
      <w:r w:rsidR="006A343E" w:rsidRPr="00DD1859">
        <w:t>osf.io/23rzk</w:t>
      </w:r>
      <w:r w:rsidR="00ED14B7" w:rsidRPr="00DD1859">
        <w:t>.</w:t>
      </w:r>
      <w:r w:rsidRPr="001A160B">
        <w:t xml:space="preserve"> </w:t>
      </w:r>
      <w:r w:rsidR="00EF459C">
        <w:t>A</w:t>
      </w:r>
      <w:r w:rsidR="00ED14B7" w:rsidRPr="00DD1859">
        <w:t xml:space="preserve">dditional </w:t>
      </w:r>
      <w:r w:rsidR="00D23ABC">
        <w:t xml:space="preserve">information on questionnaire items, </w:t>
      </w:r>
      <w:r w:rsidR="00ED14B7" w:rsidRPr="00DD1859">
        <w:t xml:space="preserve">results not reported </w:t>
      </w:r>
      <w:r w:rsidR="003F7C6D">
        <w:t>here</w:t>
      </w:r>
      <w:r w:rsidR="00ED14B7" w:rsidRPr="00DD1859">
        <w:t>, simplified R scripts for educational purposes, and a change</w:t>
      </w:r>
      <w:r w:rsidR="00D04E59">
        <w:t xml:space="preserve"> </w:t>
      </w:r>
      <w:r w:rsidR="00ED14B7" w:rsidRPr="00DD1859">
        <w:t xml:space="preserve">log documenting differences between manuscript versions are </w:t>
      </w:r>
      <w:r w:rsidR="00D23ABC">
        <w:t xml:space="preserve">also </w:t>
      </w:r>
      <w:r w:rsidR="00ED14B7" w:rsidRPr="00DD1859">
        <w:t xml:space="preserve">available </w:t>
      </w:r>
      <w:r w:rsidR="00577E18">
        <w:t xml:space="preserve">in supplementary materials </w:t>
      </w:r>
      <w:r w:rsidR="00ED14B7" w:rsidRPr="00DD1859">
        <w:t>at</w:t>
      </w:r>
      <w:r w:rsidR="00D23ABC">
        <w:t xml:space="preserve"> the Open Science Framework, at</w:t>
      </w:r>
      <w:r w:rsidR="00ED14B7" w:rsidRPr="00DD1859">
        <w:t xml:space="preserve"> </w:t>
      </w:r>
      <w:r w:rsidRPr="001A160B">
        <w:t>osf.io/2zx64</w:t>
      </w:r>
      <w:r w:rsidR="00ED14B7" w:rsidRPr="00DD1859">
        <w:t>.</w:t>
      </w:r>
    </w:p>
    <w:p w14:paraId="45DCF8B1" w14:textId="77777777" w:rsidR="0082514E" w:rsidRPr="00DD1859" w:rsidRDefault="001A160B" w:rsidP="00070FD8">
      <w:pPr>
        <w:pStyle w:val="H2"/>
      </w:pPr>
      <w:r w:rsidRPr="001A160B">
        <w:t>Reporting</w:t>
      </w:r>
    </w:p>
    <w:p w14:paraId="493D7AB0" w14:textId="77777777" w:rsidR="00997BE7" w:rsidRDefault="001A160B">
      <w:pPr>
        <w:pStyle w:val="TEXT"/>
      </w:pPr>
      <w:r w:rsidRPr="001A160B">
        <w:t>We report how we determined our sample size, all data exclusions, all manipulations, and all measures in the study.</w:t>
      </w:r>
    </w:p>
    <w:p w14:paraId="56988A5A" w14:textId="214AEA06" w:rsidR="0082514E" w:rsidRPr="00DD1859" w:rsidRDefault="001A160B" w:rsidP="00103A6F">
      <w:pPr>
        <w:pStyle w:val="H2"/>
        <w:tabs>
          <w:tab w:val="right" w:pos="9360"/>
        </w:tabs>
      </w:pPr>
      <w:r w:rsidRPr="001A160B">
        <w:t>Ethical approval</w:t>
      </w:r>
    </w:p>
    <w:p w14:paraId="3500856C" w14:textId="6EEC0958" w:rsidR="00997BE7" w:rsidRDefault="00963435">
      <w:pPr>
        <w:pStyle w:val="TEXT"/>
      </w:pPr>
      <w:r w:rsidRPr="00DD1859">
        <w:t>Ethical approval for the underlying AIID study and data</w:t>
      </w:r>
      <w:r w:rsidR="00070FD8">
        <w:t xml:space="preserve"> </w:t>
      </w:r>
      <w:r w:rsidRPr="00DD1859">
        <w:t xml:space="preserve">set was </w:t>
      </w:r>
      <w:r w:rsidR="003F7C6D">
        <w:t>granted</w:t>
      </w:r>
      <w:r w:rsidRPr="00DD1859">
        <w:t xml:space="preserve"> by </w:t>
      </w:r>
      <w:r w:rsidR="00563DBA" w:rsidRPr="00DD1859">
        <w:t>the</w:t>
      </w:r>
      <w:r w:rsidRPr="00DD1859">
        <w:t xml:space="preserve"> University of Virginia</w:t>
      </w:r>
      <w:r w:rsidR="00B478E8" w:rsidRPr="00DD1859">
        <w:t>’s</w:t>
      </w:r>
      <w:r w:rsidR="00563DBA" w:rsidRPr="00DD1859">
        <w:t xml:space="preserve"> </w:t>
      </w:r>
      <w:r w:rsidR="00B478E8" w:rsidRPr="00DD1859">
        <w:t>Institutional</w:t>
      </w:r>
      <w:r w:rsidRPr="00DD1859">
        <w:t xml:space="preserve"> Review Board for the Social and Behavioral Sciences (</w:t>
      </w:r>
      <w:r w:rsidR="00070FD8">
        <w:t>P</w:t>
      </w:r>
      <w:r w:rsidRPr="00DD1859">
        <w:t xml:space="preserve">rotocol 2003-0173-00). </w:t>
      </w:r>
      <w:r w:rsidR="00E65412" w:rsidRPr="00DD1859">
        <w:t>As</w:t>
      </w:r>
      <w:r w:rsidRPr="00DD1859">
        <w:t xml:space="preserve"> </w:t>
      </w:r>
      <w:r w:rsidR="00070FD8">
        <w:t>these</w:t>
      </w:r>
      <w:r w:rsidRPr="00DD1859">
        <w:t xml:space="preserve"> data </w:t>
      </w:r>
      <w:r w:rsidR="00070FD8">
        <w:t>were</w:t>
      </w:r>
      <w:r w:rsidRPr="00DD1859">
        <w:t xml:space="preserve"> collected </w:t>
      </w:r>
      <w:r w:rsidR="00E65412" w:rsidRPr="00DD1859">
        <w:t>between</w:t>
      </w:r>
      <w:r w:rsidRPr="00DD1859">
        <w:t xml:space="preserve"> 200</w:t>
      </w:r>
      <w:r w:rsidR="00C035DE">
        <w:t>4</w:t>
      </w:r>
      <w:r w:rsidRPr="00DD1859">
        <w:t xml:space="preserve"> and 2007, this study is technically not in accordance with the most recent version </w:t>
      </w:r>
      <w:r w:rsidR="003F7C6D">
        <w:t xml:space="preserve">(2013) </w:t>
      </w:r>
      <w:r w:rsidRPr="00DD1859">
        <w:t>of the Declaration of Helsinki</w:t>
      </w:r>
      <w:r w:rsidR="00E65412">
        <w:t>,</w:t>
      </w:r>
      <w:r w:rsidRPr="00DD1859">
        <w:t xml:space="preserve"> which requires preregistration prior to data collection. Ethical approval was not required for our analysis of th</w:t>
      </w:r>
      <w:r w:rsidR="003F7C6D">
        <w:t>e</w:t>
      </w:r>
      <w:r w:rsidRPr="00DD1859">
        <w:t xml:space="preserve"> existing data.</w:t>
      </w:r>
    </w:p>
    <w:p w14:paraId="700B5B32" w14:textId="77777777" w:rsidR="00070FD8" w:rsidRDefault="00070FD8" w:rsidP="00070FD8">
      <w:pPr>
        <w:pStyle w:val="H1"/>
      </w:pPr>
      <w:bookmarkStart w:id="3" w:name="_3znysh7"/>
      <w:bookmarkEnd w:id="3"/>
      <w:r>
        <w:t>Method</w:t>
      </w:r>
    </w:p>
    <w:p w14:paraId="7EB67AA1" w14:textId="77777777" w:rsidR="00997BE7" w:rsidRDefault="00492C92">
      <w:pPr>
        <w:pStyle w:val="H2"/>
      </w:pPr>
      <w:r w:rsidRPr="00DD1859">
        <w:t>Participants</w:t>
      </w:r>
    </w:p>
    <w:p w14:paraId="398B813A" w14:textId="435E3FEB" w:rsidR="00997BE7" w:rsidRDefault="001A160B">
      <w:pPr>
        <w:pStyle w:val="TEXT"/>
      </w:pPr>
      <w:r w:rsidRPr="001A160B">
        <w:t xml:space="preserve">The data of 144,496 experimental sessions </w:t>
      </w:r>
      <w:r w:rsidR="003F7C6D">
        <w:t>involving</w:t>
      </w:r>
      <w:r w:rsidRPr="001A160B">
        <w:t xml:space="preserve"> 81,986 unique participants (50,141 women and 31,845 men</w:t>
      </w:r>
      <w:r w:rsidR="00070FD8">
        <w:t>;</w:t>
      </w:r>
      <w:r w:rsidRPr="001A160B">
        <w:t xml:space="preserve"> </w:t>
      </w:r>
      <w:r w:rsidR="00070FD8">
        <w:t>mean age</w:t>
      </w:r>
      <w:r w:rsidRPr="001A160B">
        <w:rPr>
          <w:i/>
        </w:rPr>
        <w:t xml:space="preserve"> </w:t>
      </w:r>
      <w:r w:rsidRPr="001A160B">
        <w:t xml:space="preserve">= 30.84, </w:t>
      </w:r>
      <w:r w:rsidRPr="001A160B">
        <w:rPr>
          <w:i/>
        </w:rPr>
        <w:t xml:space="preserve">SD </w:t>
      </w:r>
      <w:r w:rsidRPr="001A160B">
        <w:t>= 11.40) were selected for inclusion from the AIID data</w:t>
      </w:r>
      <w:r w:rsidR="003F7C6D">
        <w:t xml:space="preserve"> </w:t>
      </w:r>
      <w:r w:rsidRPr="001A160B">
        <w:t xml:space="preserve">set on the basis that the </w:t>
      </w:r>
      <w:r w:rsidR="003F7C6D">
        <w:t xml:space="preserve">participants </w:t>
      </w:r>
      <w:r w:rsidRPr="001A160B">
        <w:t>met our predefined study criteria (i.e., age 18</w:t>
      </w:r>
      <w:r w:rsidR="003F7C6D">
        <w:t>–</w:t>
      </w:r>
      <w:r w:rsidRPr="001A160B">
        <w:t>65, self-reported fluen</w:t>
      </w:r>
      <w:r w:rsidR="003F7C6D">
        <w:t>cy</w:t>
      </w:r>
      <w:r w:rsidRPr="001A160B">
        <w:t xml:space="preserve"> </w:t>
      </w:r>
      <w:r w:rsidR="003F7C6D">
        <w:t xml:space="preserve">in </w:t>
      </w:r>
      <w:r w:rsidRPr="001A160B">
        <w:t xml:space="preserve">English, and complete data on the </w:t>
      </w:r>
      <w:r w:rsidR="00D73BE0" w:rsidRPr="001A160B">
        <w:t>individual</w:t>
      </w:r>
      <w:r w:rsidR="00D73BE0">
        <w:t>-</w:t>
      </w:r>
      <w:r w:rsidRPr="001A160B">
        <w:t>differences measure</w:t>
      </w:r>
      <w:r w:rsidR="00D73BE0">
        <w:t>s</w:t>
      </w:r>
      <w:r w:rsidRPr="001A160B">
        <w:t xml:space="preserve"> and demographics items). </w:t>
      </w:r>
      <w:r w:rsidR="003F7C6D">
        <w:t xml:space="preserve">Table </w:t>
      </w:r>
      <w:r w:rsidR="00CC78F7">
        <w:t>2</w:t>
      </w:r>
      <w:r w:rsidR="003F7C6D">
        <w:t xml:space="preserve"> lists the s</w:t>
      </w:r>
      <w:r w:rsidRPr="001A160B">
        <w:t>ample size for each measure. Repeat</w:t>
      </w:r>
      <w:r w:rsidR="00492C92" w:rsidRPr="00DD1859">
        <w:t xml:space="preserve"> participation in the </w:t>
      </w:r>
      <w:r w:rsidR="00492C92" w:rsidRPr="00DD1859">
        <w:lastRenderedPageBreak/>
        <w:t xml:space="preserve">study was possible and allowed for the assessment of test-retest reliability. </w:t>
      </w:r>
      <w:r w:rsidRPr="001A160B">
        <w:t xml:space="preserve">The modal number of participations was </w:t>
      </w:r>
      <w:r w:rsidR="005F2EF4">
        <w:t>1</w:t>
      </w:r>
      <w:r w:rsidRPr="001A160B">
        <w:t xml:space="preserve"> (</w:t>
      </w:r>
      <w:r w:rsidRPr="001A160B">
        <w:rPr>
          <w:i/>
        </w:rPr>
        <w:t>M</w:t>
      </w:r>
      <w:r w:rsidRPr="001A160B">
        <w:t xml:space="preserve"> = 1.76, </w:t>
      </w:r>
      <w:r w:rsidRPr="001A160B">
        <w:rPr>
          <w:i/>
        </w:rPr>
        <w:t>SD</w:t>
      </w:r>
      <w:r w:rsidRPr="001A160B">
        <w:t xml:space="preserve"> = 2.22).</w:t>
      </w:r>
    </w:p>
    <w:p w14:paraId="37E968F6" w14:textId="77777777" w:rsidR="00CC78F7" w:rsidRPr="00CC78F7" w:rsidRDefault="00CC78F7" w:rsidP="00CC78F7">
      <w:pPr>
        <w:pStyle w:val="CL"/>
        <w:rPr>
          <w:b/>
          <w:lang w:val="en-IE"/>
        </w:rPr>
      </w:pPr>
      <w:r>
        <w:rPr>
          <w:b/>
          <w:lang w:val="en-IE"/>
        </w:rPr>
        <w:t>[TS: INSERT TABLE 2 ABOUT HERE]</w:t>
      </w:r>
    </w:p>
    <w:p w14:paraId="106C6582" w14:textId="77777777" w:rsidR="00997BE7" w:rsidRDefault="00492C92">
      <w:pPr>
        <w:pStyle w:val="H2"/>
      </w:pPr>
      <w:bookmarkStart w:id="4" w:name="_2et92p0"/>
      <w:bookmarkEnd w:id="4"/>
      <w:r w:rsidRPr="00DD1859">
        <w:t>Measures</w:t>
      </w:r>
    </w:p>
    <w:p w14:paraId="297EF249" w14:textId="6D421C1E" w:rsidR="00997BE7" w:rsidRDefault="001A160B">
      <w:pPr>
        <w:pStyle w:val="TEXT"/>
      </w:pPr>
      <w:r w:rsidRPr="001A160B">
        <w:t xml:space="preserve">Fifteen </w:t>
      </w:r>
      <w:r w:rsidR="00D73BE0">
        <w:t xml:space="preserve">individual-differences </w:t>
      </w:r>
      <w:r w:rsidRPr="001A160B">
        <w:t xml:space="preserve">questionnaires were selected for inclusion in this study on </w:t>
      </w:r>
      <w:r w:rsidR="003F7C6D">
        <w:t xml:space="preserve">the basis of their </w:t>
      </w:r>
      <w:r w:rsidRPr="001A160B">
        <w:t xml:space="preserve">availability in the </w:t>
      </w:r>
      <w:r w:rsidR="00492C92" w:rsidRPr="00DD1859">
        <w:t>AIID</w:t>
      </w:r>
      <w:r w:rsidRPr="001A160B">
        <w:t xml:space="preserve"> data</w:t>
      </w:r>
      <w:r w:rsidR="003F7C6D">
        <w:t xml:space="preserve"> </w:t>
      </w:r>
      <w:r w:rsidRPr="001A160B">
        <w:t xml:space="preserve">set. Five of these </w:t>
      </w:r>
      <w:r w:rsidR="005F2EF4">
        <w:t>questionnaires had</w:t>
      </w:r>
      <w:r w:rsidRPr="001A160B">
        <w:t xml:space="preserve"> a </w:t>
      </w:r>
      <w:r w:rsidR="005F2EF4">
        <w:t xml:space="preserve">particularly </w:t>
      </w:r>
      <w:r w:rsidRPr="001A160B">
        <w:t xml:space="preserve">large number of items </w:t>
      </w:r>
      <w:r w:rsidR="005F2EF4">
        <w:t xml:space="preserve">and </w:t>
      </w:r>
      <w:r w:rsidRPr="001A160B">
        <w:t xml:space="preserve">were subdivided into two parts </w:t>
      </w:r>
      <w:r w:rsidR="003F7C6D">
        <w:t>that were</w:t>
      </w:r>
      <w:r w:rsidRPr="001A160B">
        <w:t xml:space="preserve"> delivered between participants </w:t>
      </w:r>
      <w:r w:rsidR="00224A00">
        <w:t>because of</w:t>
      </w:r>
      <w:r w:rsidRPr="001A160B">
        <w:t xml:space="preserve"> time constraints on the Project Implicit site. This resulted in participants being assigned to </w:t>
      </w:r>
      <w:r w:rsidR="00224A00">
        <w:t>1</w:t>
      </w:r>
      <w:r w:rsidRPr="001A160B">
        <w:t xml:space="preserve"> of 20 different </w:t>
      </w:r>
      <w:r w:rsidR="0006424D">
        <w:t>versions of the study materials</w:t>
      </w:r>
      <w:r w:rsidR="003F7C6D">
        <w:t xml:space="preserve">. The 15 questionnaires and their </w:t>
      </w:r>
      <w:r w:rsidR="0006424D">
        <w:t>subdivisions</w:t>
      </w:r>
      <w:r w:rsidR="003F7C6D">
        <w:t xml:space="preserve"> </w:t>
      </w:r>
      <w:r w:rsidR="0006424D">
        <w:t xml:space="preserve">for purposes of the AIID study </w:t>
      </w:r>
      <w:r w:rsidR="003F7C6D">
        <w:t>were as follows</w:t>
      </w:r>
      <w:r w:rsidRPr="001A160B">
        <w:t>: the Balanced Inventory of Desirable Responding (Version 6</w:t>
      </w:r>
      <w:r w:rsidR="005F2EF4">
        <w:t>;</w:t>
      </w:r>
      <w:r w:rsidRPr="001A160B">
        <w:t xml:space="preserve"> </w:t>
      </w:r>
      <w:r w:rsidRPr="001A160B">
        <w:rPr>
          <w:rStyle w:val="cit"/>
          <w:color w:val="auto"/>
        </w:rPr>
        <w:t>Paulhus, 1988;</w:t>
      </w:r>
      <w:r w:rsidRPr="001A160B">
        <w:t xml:space="preserve"> cited in </w:t>
      </w:r>
      <w:r w:rsidRPr="001A160B">
        <w:rPr>
          <w:rStyle w:val="cit"/>
          <w:color w:val="auto"/>
        </w:rPr>
        <w:t>Robinson, Shaver, &amp; Wrightsman, 1991</w:t>
      </w:r>
      <w:r w:rsidR="003F7C6D">
        <w:rPr>
          <w:rStyle w:val="cit"/>
          <w:color w:val="auto"/>
        </w:rPr>
        <w:t>;</w:t>
      </w:r>
      <w:r w:rsidRPr="001A160B">
        <w:t xml:space="preserve"> Impression Management </w:t>
      </w:r>
      <w:r w:rsidR="00047EDC">
        <w:t>s</w:t>
      </w:r>
      <w:r w:rsidR="0006424D">
        <w:t xml:space="preserve">cale </w:t>
      </w:r>
      <w:r w:rsidR="00742FD2">
        <w:t>vs.</w:t>
      </w:r>
      <w:r w:rsidRPr="001A160B">
        <w:t xml:space="preserve"> </w:t>
      </w:r>
      <w:r w:rsidR="003F7C6D" w:rsidRPr="001A160B">
        <w:t>Self</w:t>
      </w:r>
      <w:r w:rsidR="003F7C6D">
        <w:t>-</w:t>
      </w:r>
      <w:r w:rsidRPr="001A160B">
        <w:t xml:space="preserve">Deception </w:t>
      </w:r>
      <w:r w:rsidR="00742FD2">
        <w:t xml:space="preserve">Enhancement </w:t>
      </w:r>
      <w:r w:rsidRPr="001A160B">
        <w:t>scale), Bayesian Racism Scale (</w:t>
      </w:r>
      <w:r w:rsidRPr="001A160B">
        <w:rPr>
          <w:rStyle w:val="cit"/>
          <w:color w:val="auto"/>
        </w:rPr>
        <w:t>Uhlmann, Brescoll, &amp; Machery, 2010),</w:t>
      </w:r>
      <w:r w:rsidRPr="001A160B">
        <w:t xml:space="preserve"> Belief in a Just World </w:t>
      </w:r>
      <w:r w:rsidR="00BA256D">
        <w:t>S</w:t>
      </w:r>
      <w:r w:rsidR="00246CA7">
        <w:t xml:space="preserve">cale </w:t>
      </w:r>
      <w:r w:rsidRPr="001A160B">
        <w:t>(General Just World scale</w:t>
      </w:r>
      <w:r w:rsidR="0006424D">
        <w:t xml:space="preserve"> only; </w:t>
      </w:r>
      <w:r w:rsidRPr="001A160B">
        <w:rPr>
          <w:rStyle w:val="cit"/>
          <w:color w:val="auto"/>
        </w:rPr>
        <w:t>Dalbert, Lipkus, Sallay, &amp; Goch, 2001),</w:t>
      </w:r>
      <w:r w:rsidRPr="001A160B">
        <w:t xml:space="preserve"> Big Five Inventory </w:t>
      </w:r>
      <w:r w:rsidRPr="001A160B">
        <w:rPr>
          <w:rStyle w:val="cit"/>
          <w:color w:val="auto"/>
        </w:rPr>
        <w:t>(John &amp; Srivastava, 1999;</w:t>
      </w:r>
      <w:r w:rsidRPr="001A160B">
        <w:t xml:space="preserve"> </w:t>
      </w:r>
      <w:r w:rsidR="00BA256D">
        <w:t>E</w:t>
      </w:r>
      <w:r w:rsidRPr="001A160B">
        <w:t xml:space="preserve">xtraversion, </w:t>
      </w:r>
      <w:r w:rsidR="00BA256D">
        <w:t>C</w:t>
      </w:r>
      <w:r w:rsidRPr="001A160B">
        <w:t>onscientiousness</w:t>
      </w:r>
      <w:r w:rsidR="00BA256D">
        <w:t>,</w:t>
      </w:r>
      <w:r w:rsidRPr="001A160B">
        <w:t xml:space="preserve"> </w:t>
      </w:r>
      <w:r w:rsidR="00BA256D">
        <w:t>and</w:t>
      </w:r>
      <w:r w:rsidRPr="001A160B">
        <w:t xml:space="preserve"> </w:t>
      </w:r>
      <w:r w:rsidR="00BA256D">
        <w:t>N</w:t>
      </w:r>
      <w:r w:rsidRPr="001A160B">
        <w:t xml:space="preserve">euroticism </w:t>
      </w:r>
      <w:r w:rsidR="00BA256D">
        <w:t xml:space="preserve">scales </w:t>
      </w:r>
      <w:r w:rsidRPr="001A160B">
        <w:t xml:space="preserve">vs. </w:t>
      </w:r>
      <w:r w:rsidR="00BA256D">
        <w:t>A</w:t>
      </w:r>
      <w:r w:rsidRPr="001A160B">
        <w:t xml:space="preserve">greeableness </w:t>
      </w:r>
      <w:r w:rsidR="00BA256D">
        <w:t>and</w:t>
      </w:r>
      <w:r w:rsidRPr="001A160B">
        <w:t xml:space="preserve"> </w:t>
      </w:r>
      <w:r w:rsidR="00BA256D">
        <w:t>O</w:t>
      </w:r>
      <w:r w:rsidRPr="001A160B">
        <w:t xml:space="preserve">penness scales), Humanitarianism-Egalitarianism Scale </w:t>
      </w:r>
      <w:r w:rsidRPr="001A160B">
        <w:rPr>
          <w:rStyle w:val="cit"/>
          <w:color w:val="auto"/>
        </w:rPr>
        <w:t>(Katz &amp; Hass, 1988),</w:t>
      </w:r>
      <w:r w:rsidRPr="001A160B">
        <w:t xml:space="preserve"> Intuitions About Controllability and Awareness of Thoughts</w:t>
      </w:r>
      <w:r w:rsidR="0006424D">
        <w:t xml:space="preserve"> scale</w:t>
      </w:r>
      <w:r w:rsidR="00F97C2A">
        <w:t>s</w:t>
      </w:r>
      <w:r w:rsidRPr="001A160B">
        <w:t xml:space="preserve"> (</w:t>
      </w:r>
      <w:r w:rsidRPr="001A160B">
        <w:rPr>
          <w:rStyle w:val="cit"/>
          <w:color w:val="auto"/>
        </w:rPr>
        <w:t>Nosek, 20</w:t>
      </w:r>
      <w:r w:rsidR="00835F0F">
        <w:rPr>
          <w:rStyle w:val="cit"/>
          <w:color w:val="auto"/>
        </w:rPr>
        <w:t>1</w:t>
      </w:r>
      <w:r w:rsidRPr="001A160B">
        <w:rPr>
          <w:rStyle w:val="cit"/>
          <w:color w:val="auto"/>
        </w:rPr>
        <w:t>2;</w:t>
      </w:r>
      <w:r w:rsidRPr="001A160B">
        <w:t xml:space="preserve"> </w:t>
      </w:r>
      <w:r w:rsidR="00246CA7">
        <w:t>S</w:t>
      </w:r>
      <w:r w:rsidRPr="001A160B">
        <w:t xml:space="preserve">elf </w:t>
      </w:r>
      <w:r w:rsidR="009F7B92">
        <w:t xml:space="preserve">scale </w:t>
      </w:r>
      <w:r w:rsidR="0006424D">
        <w:t>vs.</w:t>
      </w:r>
      <w:r w:rsidRPr="001A160B">
        <w:t xml:space="preserve"> </w:t>
      </w:r>
      <w:r w:rsidR="00246CA7">
        <w:t>O</w:t>
      </w:r>
      <w:r w:rsidRPr="001A160B">
        <w:t xml:space="preserve">thers scale), Need for Cognition </w:t>
      </w:r>
      <w:r w:rsidR="0006424D">
        <w:t xml:space="preserve">Scale </w:t>
      </w:r>
      <w:r w:rsidRPr="001A160B">
        <w:t>(</w:t>
      </w:r>
      <w:r w:rsidRPr="001A160B">
        <w:rPr>
          <w:rStyle w:val="cit"/>
          <w:color w:val="auto"/>
        </w:rPr>
        <w:t>Cacioppo, Petty, &amp; Kao, 1984)</w:t>
      </w:r>
      <w:r w:rsidR="00246CA7">
        <w:rPr>
          <w:rStyle w:val="cit"/>
          <w:color w:val="auto"/>
        </w:rPr>
        <w:t>,</w:t>
      </w:r>
      <w:r w:rsidRPr="001A160B">
        <w:t xml:space="preserve"> Need for Cognitive Closure </w:t>
      </w:r>
      <w:r w:rsidR="009F7B92">
        <w:t xml:space="preserve">Scale </w:t>
      </w:r>
      <w:r w:rsidRPr="001A160B">
        <w:rPr>
          <w:rStyle w:val="cit"/>
          <w:color w:val="auto"/>
        </w:rPr>
        <w:t>(Webster &amp; Kruglanski, 1994;</w:t>
      </w:r>
      <w:r w:rsidRPr="001A160B">
        <w:t xml:space="preserve"> </w:t>
      </w:r>
      <w:r w:rsidR="009F7B92">
        <w:t>O</w:t>
      </w:r>
      <w:r w:rsidRPr="001A160B">
        <w:t xml:space="preserve">rder </w:t>
      </w:r>
      <w:r w:rsidR="0006424D">
        <w:t>and</w:t>
      </w:r>
      <w:r w:rsidRPr="001A160B">
        <w:t xml:space="preserve"> </w:t>
      </w:r>
      <w:r w:rsidR="009F7B92">
        <w:t>A</w:t>
      </w:r>
      <w:r w:rsidRPr="001A160B">
        <w:t>mbiguity</w:t>
      </w:r>
      <w:r w:rsidR="009F7B92">
        <w:t xml:space="preserve"> scales</w:t>
      </w:r>
      <w:r w:rsidRPr="001A160B">
        <w:t xml:space="preserve"> vs. </w:t>
      </w:r>
      <w:r w:rsidR="009F7B92">
        <w:t>P</w:t>
      </w:r>
      <w:r w:rsidRPr="001A160B">
        <w:t xml:space="preserve">redictability, </w:t>
      </w:r>
      <w:r w:rsidR="009F7B92">
        <w:t>D</w:t>
      </w:r>
      <w:r w:rsidRPr="001A160B">
        <w:t xml:space="preserve">ecisiveness, </w:t>
      </w:r>
      <w:r w:rsidR="0006424D">
        <w:t>and</w:t>
      </w:r>
      <w:r w:rsidRPr="001A160B">
        <w:t xml:space="preserve"> </w:t>
      </w:r>
      <w:r w:rsidR="009F7B92">
        <w:t>C</w:t>
      </w:r>
      <w:r w:rsidRPr="001A160B">
        <w:t>losed-mindedness scales), Personal Need for Structure Scale (</w:t>
      </w:r>
      <w:r w:rsidRPr="001A160B">
        <w:rPr>
          <w:rStyle w:val="cit"/>
          <w:color w:val="auto"/>
        </w:rPr>
        <w:t>Neuberg &amp; Newsom, 1993),</w:t>
      </w:r>
      <w:r w:rsidRPr="001A160B">
        <w:t xml:space="preserve"> Protestant Ethic Scale </w:t>
      </w:r>
      <w:r w:rsidRPr="001A160B">
        <w:rPr>
          <w:rStyle w:val="cit"/>
          <w:color w:val="auto"/>
        </w:rPr>
        <w:t>(Katz &amp; Hass, 1988),</w:t>
      </w:r>
      <w:r w:rsidRPr="001A160B">
        <w:t xml:space="preserve"> Right-Wing Authoritarianism Scale (</w:t>
      </w:r>
      <w:r w:rsidRPr="001A160B">
        <w:rPr>
          <w:rStyle w:val="cit"/>
          <w:color w:val="auto"/>
        </w:rPr>
        <w:t>Altemeyer, 1981),</w:t>
      </w:r>
      <w:r w:rsidRPr="001A160B">
        <w:t xml:space="preserve"> Rosenberg Self-Esteem Scale </w:t>
      </w:r>
      <w:r w:rsidRPr="001A160B">
        <w:rPr>
          <w:rStyle w:val="cit"/>
          <w:color w:val="auto"/>
        </w:rPr>
        <w:t>(Rosenberg, 1965),</w:t>
      </w:r>
      <w:r w:rsidRPr="001A160B">
        <w:t xml:space="preserve"> Self-Monitoring Scale </w:t>
      </w:r>
      <w:r w:rsidRPr="001A160B">
        <w:rPr>
          <w:rStyle w:val="cit"/>
          <w:color w:val="auto"/>
        </w:rPr>
        <w:t>(Snyder, 1987),</w:t>
      </w:r>
      <w:r w:rsidRPr="001A160B">
        <w:t xml:space="preserve"> Social Dominance Orientation</w:t>
      </w:r>
      <w:r w:rsidR="009F7B92">
        <w:t xml:space="preserve"> scale</w:t>
      </w:r>
      <w:r w:rsidRPr="001A160B">
        <w:t xml:space="preserve"> (</w:t>
      </w:r>
      <w:r w:rsidR="009F7B92">
        <w:t>S</w:t>
      </w:r>
      <w:r w:rsidRPr="001A160B">
        <w:t>cale 4</w:t>
      </w:r>
      <w:r w:rsidR="009F7B92">
        <w:t>;</w:t>
      </w:r>
      <w:r w:rsidRPr="001A160B">
        <w:t xml:space="preserve"> </w:t>
      </w:r>
      <w:r w:rsidRPr="001A160B">
        <w:rPr>
          <w:rStyle w:val="cit"/>
          <w:color w:val="auto"/>
        </w:rPr>
        <w:t>Pratto, Sidanius, Stallworth, &amp; Malle, 1994),</w:t>
      </w:r>
      <w:r w:rsidRPr="001A160B">
        <w:t xml:space="preserve"> and </w:t>
      </w:r>
      <w:r w:rsidRPr="001A160B">
        <w:lastRenderedPageBreak/>
        <w:t>Spheres of Control Battery (</w:t>
      </w:r>
      <w:r w:rsidRPr="001A160B">
        <w:rPr>
          <w:rStyle w:val="cit"/>
          <w:color w:val="auto"/>
        </w:rPr>
        <w:t>Paulhus, 1983;</w:t>
      </w:r>
      <w:r w:rsidRPr="001A160B">
        <w:t xml:space="preserve"> </w:t>
      </w:r>
      <w:r w:rsidR="00246CA7">
        <w:t>I</w:t>
      </w:r>
      <w:r w:rsidRPr="001A160B">
        <w:t xml:space="preserve">nterpersonal </w:t>
      </w:r>
      <w:r w:rsidR="00246CA7">
        <w:t>C</w:t>
      </w:r>
      <w:r w:rsidRPr="001A160B">
        <w:t xml:space="preserve">ontrol </w:t>
      </w:r>
      <w:r w:rsidR="009F7B92">
        <w:t xml:space="preserve">scale </w:t>
      </w:r>
      <w:r w:rsidRPr="001A160B">
        <w:t xml:space="preserve">vs. </w:t>
      </w:r>
      <w:r w:rsidR="00246CA7">
        <w:t>P</w:t>
      </w:r>
      <w:r w:rsidRPr="001A160B">
        <w:t xml:space="preserve">ersonal </w:t>
      </w:r>
      <w:r w:rsidR="00246CA7">
        <w:t>E</w:t>
      </w:r>
      <w:r w:rsidRPr="001A160B">
        <w:t>fficacy scale).</w:t>
      </w:r>
    </w:p>
    <w:p w14:paraId="0621ADFE" w14:textId="2B52895D" w:rsidR="00997BE7" w:rsidRDefault="001A160B">
      <w:pPr>
        <w:pStyle w:val="TEXTIND"/>
      </w:pPr>
      <w:r w:rsidRPr="001A160B">
        <w:t>Fourteen of these questionnaires ha</w:t>
      </w:r>
      <w:r w:rsidR="00246CA7">
        <w:t>d</w:t>
      </w:r>
      <w:r w:rsidRPr="001A160B">
        <w:t xml:space="preserve"> previously been employed in a </w:t>
      </w:r>
      <w:r w:rsidR="00246CA7">
        <w:t xml:space="preserve">study reported in a </w:t>
      </w:r>
      <w:r w:rsidRPr="001A160B">
        <w:t xml:space="preserve">published article or book chapter, whereas one </w:t>
      </w:r>
      <w:r w:rsidR="00F97C2A">
        <w:t>(</w:t>
      </w:r>
      <w:r w:rsidR="00F97C2A" w:rsidRPr="001A160B">
        <w:t>the Intuitions about Controllability and A</w:t>
      </w:r>
      <w:r w:rsidR="00742FD2">
        <w:t>wareness</w:t>
      </w:r>
      <w:r w:rsidR="00F97C2A" w:rsidRPr="001A160B">
        <w:t xml:space="preserve"> of Thoughts scales</w:t>
      </w:r>
      <w:r w:rsidR="00F97C2A">
        <w:t>)</w:t>
      </w:r>
      <w:r w:rsidR="00F97C2A" w:rsidRPr="00DD1859">
        <w:t xml:space="preserve"> </w:t>
      </w:r>
      <w:r w:rsidR="008C6D80" w:rsidRPr="00DD1859">
        <w:t>had</w:t>
      </w:r>
      <w:r w:rsidRPr="001A160B">
        <w:t xml:space="preserve"> not. </w:t>
      </w:r>
      <w:r w:rsidR="00F97C2A">
        <w:t>The psychometric properties of all</w:t>
      </w:r>
      <w:r w:rsidRPr="001A160B">
        <w:t xml:space="preserve"> measure</w:t>
      </w:r>
      <w:r w:rsidR="00F97C2A">
        <w:t>s</w:t>
      </w:r>
      <w:r w:rsidRPr="001A160B">
        <w:t xml:space="preserve"> </w:t>
      </w:r>
      <w:r w:rsidR="00F97C2A">
        <w:t>that had been used in</w:t>
      </w:r>
      <w:r w:rsidRPr="001A160B">
        <w:t xml:space="preserve"> previous </w:t>
      </w:r>
      <w:r w:rsidR="00F97C2A">
        <w:t>publications</w:t>
      </w:r>
      <w:r w:rsidRPr="001A160B">
        <w:t xml:space="preserve"> had been examined to at least some extent, with one exception (i.e., the Bayesian Racism Scale</w:t>
      </w:r>
      <w:r w:rsidR="008C6D80" w:rsidRPr="00DD1859">
        <w:t xml:space="preserve">, </w:t>
      </w:r>
      <w:r w:rsidRPr="001A160B">
        <w:t>which has been used to make theoretical conclusions without a published validation study</w:t>
      </w:r>
      <w:r w:rsidRPr="001A160B">
        <w:rPr>
          <w:rStyle w:val="cit"/>
          <w:color w:val="auto"/>
        </w:rPr>
        <w:t>).</w:t>
      </w:r>
      <w:r w:rsidRPr="001A160B">
        <w:t xml:space="preserve"> </w:t>
      </w:r>
      <w:r w:rsidR="0030041B">
        <w:t>As implemented in the AIID study</w:t>
      </w:r>
      <w:r w:rsidRPr="001A160B">
        <w:t>, the questionnaires employed between 6 and 44 items (</w:t>
      </w:r>
      <w:r w:rsidRPr="001A160B">
        <w:rPr>
          <w:i/>
        </w:rPr>
        <w:t>M</w:t>
      </w:r>
      <w:r w:rsidRPr="001A160B">
        <w:t xml:space="preserve"> = 19.5, </w:t>
      </w:r>
      <w:r w:rsidRPr="001A160B">
        <w:rPr>
          <w:i/>
        </w:rPr>
        <w:t>SD</w:t>
      </w:r>
      <w:r w:rsidRPr="001A160B">
        <w:t xml:space="preserve"> = 11.8) and between 1 and 5 scales (</w:t>
      </w:r>
      <w:r w:rsidRPr="001A160B">
        <w:rPr>
          <w:i/>
        </w:rPr>
        <w:t>M</w:t>
      </w:r>
      <w:r w:rsidRPr="001A160B">
        <w:t xml:space="preserve"> = 1.7, </w:t>
      </w:r>
      <w:r w:rsidRPr="001A160B">
        <w:rPr>
          <w:i/>
        </w:rPr>
        <w:t>SD</w:t>
      </w:r>
      <w:r w:rsidRPr="001A160B">
        <w:t xml:space="preserve"> = 1.4). All scales </w:t>
      </w:r>
      <w:r w:rsidR="0030041B">
        <w:t>used</w:t>
      </w:r>
      <w:r w:rsidRPr="001A160B">
        <w:t xml:space="preserve"> the same response format, a Likert scale ranging from 1 (</w:t>
      </w:r>
      <w:r w:rsidRPr="001A160B">
        <w:rPr>
          <w:i/>
        </w:rPr>
        <w:t>strongly disagree</w:t>
      </w:r>
      <w:r w:rsidRPr="001A160B">
        <w:t>) to 6 (</w:t>
      </w:r>
      <w:r w:rsidRPr="001A160B">
        <w:rPr>
          <w:i/>
        </w:rPr>
        <w:t>strongly agree</w:t>
      </w:r>
      <w:r w:rsidRPr="001A160B">
        <w:t>)</w:t>
      </w:r>
      <w:r w:rsidR="0030041B">
        <w:t>.</w:t>
      </w:r>
      <w:r w:rsidRPr="001A160B">
        <w:t xml:space="preserve"> </w:t>
      </w:r>
      <w:r w:rsidR="0030041B">
        <w:t>I</w:t>
      </w:r>
      <w:r w:rsidRPr="001A160B">
        <w:t xml:space="preserve">n some cases, </w:t>
      </w:r>
      <w:r w:rsidR="0030041B">
        <w:t xml:space="preserve">the response format </w:t>
      </w:r>
      <w:r w:rsidRPr="001A160B">
        <w:t>differed from the measure’s original format</w:t>
      </w:r>
      <w:r w:rsidR="0030041B">
        <w:t>, and when</w:t>
      </w:r>
      <w:r w:rsidRPr="001A160B">
        <w:t xml:space="preserve"> significant modifications were made (i.e., </w:t>
      </w:r>
      <w:r w:rsidR="0030041B">
        <w:t xml:space="preserve">change </w:t>
      </w:r>
      <w:r w:rsidRPr="001A160B">
        <w:t xml:space="preserve">from a dichotomous to </w:t>
      </w:r>
      <w:r w:rsidR="0030041B">
        <w:t xml:space="preserve">a </w:t>
      </w:r>
      <w:r w:rsidRPr="001A160B">
        <w:t xml:space="preserve">Likert response format), </w:t>
      </w:r>
      <w:r w:rsidR="0030041B">
        <w:t>they were</w:t>
      </w:r>
      <w:r w:rsidRPr="001A160B">
        <w:t xml:space="preserve"> carried out </w:t>
      </w:r>
      <w:r w:rsidR="00246CA7">
        <w:t>in accordance with</w:t>
      </w:r>
      <w:r w:rsidRPr="001A160B">
        <w:t xml:space="preserve"> recommendations in the literature (</w:t>
      </w:r>
      <w:r w:rsidRPr="001A160B">
        <w:rPr>
          <w:rStyle w:val="cit"/>
          <w:color w:val="auto"/>
        </w:rPr>
        <w:t>Dalbert et al., 2001</w:t>
      </w:r>
      <w:r w:rsidRPr="001A160B">
        <w:t xml:space="preserve">; </w:t>
      </w:r>
      <w:r w:rsidRPr="001A160B">
        <w:rPr>
          <w:rStyle w:val="cit"/>
          <w:color w:val="auto"/>
        </w:rPr>
        <w:t>Stöber, Dette, &amp; Musch, 2002).</w:t>
      </w:r>
      <w:r w:rsidRPr="001A160B">
        <w:t xml:space="preserve"> </w:t>
      </w:r>
      <w:r w:rsidR="00246CA7">
        <w:t>The wording of a</w:t>
      </w:r>
      <w:r w:rsidRPr="001A160B">
        <w:t xml:space="preserve"> minority of items in several measures was adjust</w:t>
      </w:r>
      <w:r w:rsidR="00246CA7">
        <w:t>ed</w:t>
      </w:r>
      <w:r w:rsidRPr="001A160B">
        <w:t xml:space="preserve"> to make them more appropriate for a general rather than student sample (see </w:t>
      </w:r>
      <w:r w:rsidR="00246CA7">
        <w:t>the s</w:t>
      </w:r>
      <w:r w:rsidRPr="001A160B">
        <w:t xml:space="preserve">upplementary </w:t>
      </w:r>
      <w:r w:rsidR="00246CA7">
        <w:t>m</w:t>
      </w:r>
      <w:r w:rsidRPr="001A160B">
        <w:t>aterials</w:t>
      </w:r>
      <w:r w:rsidR="00D23ABC">
        <w:t xml:space="preserve"> at </w:t>
      </w:r>
      <w:hyperlink r:id="rId8" w:history="1">
        <w:r w:rsidR="00D23ABC">
          <w:rPr>
            <w:rStyle w:val="Hyperlink"/>
          </w:rPr>
          <w:t>https://osf.io/2zx64/</w:t>
        </w:r>
      </w:hyperlink>
      <w:r w:rsidRPr="001A160B">
        <w:t>).</w:t>
      </w:r>
    </w:p>
    <w:p w14:paraId="551CAA16" w14:textId="77777777" w:rsidR="00997BE7" w:rsidRDefault="00492C92">
      <w:pPr>
        <w:pStyle w:val="H2"/>
      </w:pPr>
      <w:bookmarkStart w:id="5" w:name="_tyjcwt"/>
      <w:bookmarkEnd w:id="5"/>
      <w:r w:rsidRPr="00DD1859">
        <w:t>Procedure</w:t>
      </w:r>
    </w:p>
    <w:p w14:paraId="47B5EC67" w14:textId="66F99B81" w:rsidR="00997BE7" w:rsidRDefault="001A160B">
      <w:pPr>
        <w:pStyle w:val="TEXT"/>
      </w:pPr>
      <w:r w:rsidRPr="001A160B">
        <w:t xml:space="preserve">In </w:t>
      </w:r>
      <w:r w:rsidR="00246CA7">
        <w:t>this section,</w:t>
      </w:r>
      <w:r w:rsidRPr="001A160B">
        <w:t xml:space="preserve"> we provide a brief overview of the </w:t>
      </w:r>
      <w:r w:rsidR="00492C92" w:rsidRPr="00DD1859">
        <w:t>AIID</w:t>
      </w:r>
      <w:r w:rsidRPr="001A160B">
        <w:t xml:space="preserve"> study (for a more detailed description</w:t>
      </w:r>
      <w:r w:rsidR="00224A00">
        <w:t>,</w:t>
      </w:r>
      <w:r w:rsidRPr="001A160B">
        <w:t xml:space="preserve"> see </w:t>
      </w:r>
      <w:r w:rsidRPr="001A160B">
        <w:rPr>
          <w:rStyle w:val="cit"/>
          <w:color w:val="auto"/>
        </w:rPr>
        <w:t>Hussey</w:t>
      </w:r>
      <w:r w:rsidR="00742FD2">
        <w:rPr>
          <w:rStyle w:val="cit"/>
          <w:color w:val="auto"/>
        </w:rPr>
        <w:t xml:space="preserve"> et al.</w:t>
      </w:r>
      <w:r w:rsidRPr="001A160B">
        <w:rPr>
          <w:rStyle w:val="cit"/>
          <w:color w:val="auto"/>
        </w:rPr>
        <w:t>, 2019).</w:t>
      </w:r>
      <w:r w:rsidRPr="001A160B">
        <w:t xml:space="preserve"> Prior to the study</w:t>
      </w:r>
      <w:r w:rsidR="00224A00">
        <w:t>,</w:t>
      </w:r>
      <w:r w:rsidRPr="001A160B">
        <w:t xml:space="preserve"> participants </w:t>
      </w:r>
      <w:r w:rsidR="00246CA7">
        <w:t xml:space="preserve">voluntarily </w:t>
      </w:r>
      <w:r w:rsidRPr="001A160B">
        <w:t>navigated to the Project Implicit research website, created a unique log</w:t>
      </w:r>
      <w:r w:rsidR="00EF459C">
        <w:t>-</w:t>
      </w:r>
      <w:r w:rsidRPr="001A160B">
        <w:t xml:space="preserve">in name and password, and provided demographic information. Those assigned to the </w:t>
      </w:r>
      <w:r w:rsidR="00492C92" w:rsidRPr="00DD1859">
        <w:t xml:space="preserve">AIID </w:t>
      </w:r>
      <w:r w:rsidRPr="001A160B">
        <w:t xml:space="preserve">study then provided informed consent and completed one Implicit Association Test </w:t>
      </w:r>
      <w:r w:rsidRPr="001A160B">
        <w:rPr>
          <w:rStyle w:val="cit"/>
          <w:color w:val="auto"/>
        </w:rPr>
        <w:t>(Greenwald, McGhee, &amp; Schwartz, 1998)</w:t>
      </w:r>
      <w:r w:rsidRPr="001A160B">
        <w:t xml:space="preserve"> and a subset of self-report measures from a</w:t>
      </w:r>
      <w:r w:rsidR="00EF459C">
        <w:t>n attitudes</w:t>
      </w:r>
      <w:r w:rsidRPr="001A160B">
        <w:t xml:space="preserve"> battery. </w:t>
      </w:r>
      <w:r w:rsidR="00EF459C">
        <w:t>The</w:t>
      </w:r>
      <w:r w:rsidRPr="001A160B">
        <w:t xml:space="preserve"> IAT and </w:t>
      </w:r>
      <w:r w:rsidR="00246CA7">
        <w:t xml:space="preserve">the </w:t>
      </w:r>
      <w:r w:rsidRPr="001A160B">
        <w:t xml:space="preserve">self-report measures centered </w:t>
      </w:r>
      <w:r w:rsidRPr="001A160B">
        <w:lastRenderedPageBreak/>
        <w:t xml:space="preserve">on </w:t>
      </w:r>
      <w:r w:rsidR="00AD068B">
        <w:t>the same attitude domain</w:t>
      </w:r>
      <w:r w:rsidR="00D2536B">
        <w:t>,</w:t>
      </w:r>
      <w:r w:rsidR="00AD068B">
        <w:t xml:space="preserve"> selected from a set</w:t>
      </w:r>
      <w:r w:rsidRPr="001A160B">
        <w:t xml:space="preserve"> of 95. Each domain consisted of two concept categories that were related to social groups, political ideologies, preferences, or popular concepts from the wider culture (e.g., African</w:t>
      </w:r>
      <w:r w:rsidR="00224A00">
        <w:t xml:space="preserve"> </w:t>
      </w:r>
      <w:r w:rsidRPr="001A160B">
        <w:t>Americans vs. European</w:t>
      </w:r>
      <w:r w:rsidR="00224A00">
        <w:t xml:space="preserve"> </w:t>
      </w:r>
      <w:r w:rsidRPr="001A160B">
        <w:t xml:space="preserve">Americans, Democrats vs. Republicans, </w:t>
      </w:r>
      <w:r w:rsidR="00224A00">
        <w:t>c</w:t>
      </w:r>
      <w:r w:rsidRPr="001A160B">
        <w:t xml:space="preserve">offee vs. </w:t>
      </w:r>
      <w:r w:rsidR="00224A00">
        <w:t>t</w:t>
      </w:r>
      <w:r w:rsidRPr="001A160B">
        <w:t xml:space="preserve">ea, </w:t>
      </w:r>
      <w:r w:rsidR="00492C92" w:rsidRPr="00DD1859">
        <w:t>or</w:t>
      </w:r>
      <w:r w:rsidRPr="001A160B">
        <w:t xml:space="preserve"> </w:t>
      </w:r>
      <w:r w:rsidR="002B731F" w:rsidRPr="00742FD2">
        <w:rPr>
          <w:i/>
        </w:rPr>
        <w:t>Lord of the Rings</w:t>
      </w:r>
      <w:r w:rsidRPr="001A160B">
        <w:t xml:space="preserve"> vs. </w:t>
      </w:r>
      <w:r w:rsidR="002B731F" w:rsidRPr="00742FD2">
        <w:rPr>
          <w:i/>
        </w:rPr>
        <w:t>Harry Potter</w:t>
      </w:r>
      <w:r w:rsidRPr="001A160B">
        <w:t xml:space="preserve">). Following the IAT and self-report ratings, participants were randomly assigned to complete </w:t>
      </w:r>
      <w:r w:rsidR="00224A00">
        <w:t>1</w:t>
      </w:r>
      <w:r w:rsidRPr="001A160B">
        <w:t xml:space="preserve"> of the </w:t>
      </w:r>
      <w:r w:rsidR="00224A00">
        <w:t>20</w:t>
      </w:r>
      <w:r w:rsidRPr="001A160B">
        <w:t xml:space="preserve"> </w:t>
      </w:r>
      <w:r w:rsidR="00D73BE0">
        <w:t xml:space="preserve">versions of the </w:t>
      </w:r>
      <w:r w:rsidR="00D73BE0" w:rsidRPr="001A160B">
        <w:t>individual</w:t>
      </w:r>
      <w:r w:rsidR="00D73BE0">
        <w:t>-</w:t>
      </w:r>
      <w:r w:rsidRPr="001A160B">
        <w:t>difference</w:t>
      </w:r>
      <w:r w:rsidR="00D73BE0">
        <w:t>s</w:t>
      </w:r>
      <w:r w:rsidRPr="001A160B">
        <w:t xml:space="preserve"> self-report measures.</w:t>
      </w:r>
    </w:p>
    <w:p w14:paraId="293B002A" w14:textId="199165D7" w:rsidR="00997BE7" w:rsidRDefault="001A160B">
      <w:pPr>
        <w:pStyle w:val="TEXTIND"/>
      </w:pPr>
      <w:r w:rsidRPr="001A160B">
        <w:t>In the current study</w:t>
      </w:r>
      <w:r w:rsidR="00224A00">
        <w:t>,</w:t>
      </w:r>
      <w:r w:rsidRPr="001A160B">
        <w:t xml:space="preserve"> we made use of data </w:t>
      </w:r>
      <w:r w:rsidR="0015275A">
        <w:t xml:space="preserve">only </w:t>
      </w:r>
      <w:r w:rsidRPr="001A160B">
        <w:t xml:space="preserve">from the demographics questionnaire (age, gender, and English fluency) and </w:t>
      </w:r>
      <w:r w:rsidR="00D73BE0" w:rsidRPr="001A160B">
        <w:t>individual</w:t>
      </w:r>
      <w:r w:rsidR="00D73BE0">
        <w:t>-</w:t>
      </w:r>
      <w:r w:rsidRPr="001A160B">
        <w:t>difference</w:t>
      </w:r>
      <w:r w:rsidR="00D73BE0">
        <w:t>s</w:t>
      </w:r>
      <w:r w:rsidRPr="001A160B">
        <w:t xml:space="preserve"> measures. Given that people completed </w:t>
      </w:r>
      <w:r w:rsidR="00224A00">
        <w:t xml:space="preserve">only </w:t>
      </w:r>
      <w:r w:rsidRPr="001A160B">
        <w:t xml:space="preserve">a small subset of the total available measures in any one session, repeat participation in the </w:t>
      </w:r>
      <w:r w:rsidR="00492C92" w:rsidRPr="00DD1859">
        <w:t>AIID</w:t>
      </w:r>
      <w:r w:rsidRPr="001A160B">
        <w:t xml:space="preserve"> study was allowed. No restrictions were placed on the time between experimental sessions (i.e., individuals could compete one session immediately after another or up to several years </w:t>
      </w:r>
      <w:r w:rsidR="0015275A">
        <w:t>later</w:t>
      </w:r>
      <w:r w:rsidRPr="001A160B">
        <w:t>). In order to maintain a consistent analytic strategy, we analyzed each questionnaire’s scales separately. This is consistent with past use of these questionnaires</w:t>
      </w:r>
      <w:r w:rsidR="00742FD2">
        <w:t xml:space="preserve"> in the almost all cases.</w:t>
      </w:r>
    </w:p>
    <w:p w14:paraId="57820F71" w14:textId="77777777" w:rsidR="00997BE7" w:rsidRDefault="00492C92">
      <w:pPr>
        <w:pStyle w:val="H1"/>
      </w:pPr>
      <w:bookmarkStart w:id="6" w:name="_3dy6vkm"/>
      <w:bookmarkEnd w:id="6"/>
      <w:r w:rsidRPr="00DD1859">
        <w:t>Results</w:t>
      </w:r>
    </w:p>
    <w:p w14:paraId="33974721" w14:textId="77777777" w:rsidR="00997BE7" w:rsidRDefault="00492C92">
      <w:pPr>
        <w:pStyle w:val="H2"/>
      </w:pPr>
      <w:bookmarkStart w:id="7" w:name="_1t3h5sf"/>
      <w:bookmarkEnd w:id="7"/>
      <w:r w:rsidRPr="00DD1859">
        <w:t xml:space="preserve">Data </w:t>
      </w:r>
      <w:r w:rsidR="00B029FC" w:rsidRPr="00DD1859">
        <w:t>p</w:t>
      </w:r>
      <w:r w:rsidRPr="00DD1859">
        <w:t>reparation</w:t>
      </w:r>
    </w:p>
    <w:p w14:paraId="4D90981A" w14:textId="31E6F039" w:rsidR="00997BE7" w:rsidRDefault="001A160B">
      <w:pPr>
        <w:pStyle w:val="TEXT"/>
      </w:pPr>
      <w:r w:rsidRPr="001A160B">
        <w:t xml:space="preserve">Analyses </w:t>
      </w:r>
      <w:r w:rsidR="00D06050">
        <w:t xml:space="preserve">for a given questionnaire </w:t>
      </w:r>
      <w:r w:rsidRPr="001A160B">
        <w:t>were conducted on data obtained from the first experimental session in which participant</w:t>
      </w:r>
      <w:r w:rsidR="00D06050">
        <w:t>s</w:t>
      </w:r>
      <w:r w:rsidRPr="001A160B">
        <w:t xml:space="preserve"> completed </w:t>
      </w:r>
      <w:r w:rsidR="00D06050">
        <w:t>that</w:t>
      </w:r>
      <w:r w:rsidRPr="001A160B">
        <w:t xml:space="preserve"> questionnaire, with the exception </w:t>
      </w:r>
      <w:r w:rsidR="00D06050">
        <w:t>that</w:t>
      </w:r>
      <w:r w:rsidRPr="001A160B">
        <w:t xml:space="preserve"> test-retest reliability</w:t>
      </w:r>
      <w:r w:rsidR="0022798B">
        <w:t xml:space="preserve"> analyses</w:t>
      </w:r>
      <w:r w:rsidRPr="001A160B">
        <w:t xml:space="preserve"> </w:t>
      </w:r>
      <w:r w:rsidR="00D06050">
        <w:t>were conducted on data obtained from</w:t>
      </w:r>
      <w:r w:rsidRPr="001A160B">
        <w:t xml:space="preserve"> the first two sessions</w:t>
      </w:r>
      <w:r w:rsidR="00D06050">
        <w:t xml:space="preserve"> in which participants completed the questionnaire</w:t>
      </w:r>
      <w:r w:rsidRPr="001A160B">
        <w:t>. Reverse scoring of items was conducted according to the recommendations of each scale’s original publication.</w:t>
      </w:r>
    </w:p>
    <w:p w14:paraId="3F27F27D" w14:textId="77777777" w:rsidR="00997BE7" w:rsidRDefault="00492C92">
      <w:pPr>
        <w:pStyle w:val="H2"/>
      </w:pPr>
      <w:bookmarkStart w:id="8" w:name="_4d34og8"/>
      <w:bookmarkEnd w:id="8"/>
      <w:r w:rsidRPr="00DD1859">
        <w:t xml:space="preserve">Analytic </w:t>
      </w:r>
      <w:r w:rsidR="00B029FC" w:rsidRPr="00DD1859">
        <w:t>s</w:t>
      </w:r>
      <w:r w:rsidRPr="00DD1859">
        <w:t>trategy</w:t>
      </w:r>
    </w:p>
    <w:p w14:paraId="7A8E8577" w14:textId="01F39EF3" w:rsidR="00997BE7" w:rsidRDefault="001A160B">
      <w:pPr>
        <w:pStyle w:val="TEXT"/>
        <w:rPr>
          <w:rStyle w:val="cit"/>
          <w:color w:val="auto"/>
        </w:rPr>
      </w:pPr>
      <w:r w:rsidRPr="001A160B">
        <w:t>For each scale, we calculated both distribution</w:t>
      </w:r>
      <w:r w:rsidR="006A63C2">
        <w:t>al</w:t>
      </w:r>
      <w:r w:rsidRPr="001A160B">
        <w:t xml:space="preserve"> information and multiple metrics of structural validity</w:t>
      </w:r>
      <w:r w:rsidR="00D06050">
        <w:t xml:space="preserve"> (see Tables 2–5),</w:t>
      </w:r>
      <w:r w:rsidRPr="001A160B">
        <w:t xml:space="preserve"> following the recommendations of </w:t>
      </w:r>
      <w:r w:rsidRPr="001A160B">
        <w:rPr>
          <w:rStyle w:val="cit"/>
          <w:color w:val="auto"/>
        </w:rPr>
        <w:t>Flake et al. (2017)</w:t>
      </w:r>
      <w:r w:rsidRPr="001A160B">
        <w:t xml:space="preserve"> and </w:t>
      </w:r>
      <w:r w:rsidRPr="001A160B">
        <w:rPr>
          <w:rStyle w:val="cit"/>
          <w:color w:val="auto"/>
        </w:rPr>
        <w:t xml:space="preserve">Revelle and </w:t>
      </w:r>
      <w:r w:rsidRPr="001A160B">
        <w:rPr>
          <w:rStyle w:val="cit"/>
          <w:color w:val="auto"/>
        </w:rPr>
        <w:lastRenderedPageBreak/>
        <w:t>Condon (2018</w:t>
      </w:r>
      <w:r w:rsidRPr="001A160B">
        <w:t>). Distribution</w:t>
      </w:r>
      <w:r w:rsidR="006A63C2">
        <w:t>al</w:t>
      </w:r>
      <w:r w:rsidRPr="001A160B">
        <w:t xml:space="preserve"> information (mean, standard deviation, skewness, </w:t>
      </w:r>
      <w:r w:rsidR="00224A00">
        <w:t>and</w:t>
      </w:r>
      <w:r w:rsidRPr="001A160B">
        <w:t xml:space="preserve"> kurtosis) was calculated from each scale’s sum scores. All analyses were implemented using the R packages </w:t>
      </w:r>
      <w:r w:rsidR="002B731F" w:rsidRPr="00742FD2">
        <w:rPr>
          <w:i/>
        </w:rPr>
        <w:t>lavaan</w:t>
      </w:r>
      <w:r w:rsidRPr="001A160B">
        <w:t xml:space="preserve"> (</w:t>
      </w:r>
      <w:r w:rsidRPr="001A160B">
        <w:rPr>
          <w:rStyle w:val="cit"/>
          <w:color w:val="auto"/>
        </w:rPr>
        <w:t>Rosseel, 2012)</w:t>
      </w:r>
      <w:r w:rsidRPr="001A160B">
        <w:t xml:space="preserve"> and </w:t>
      </w:r>
      <w:r w:rsidR="002B731F" w:rsidRPr="00742FD2">
        <w:rPr>
          <w:i/>
        </w:rPr>
        <w:t>semTools</w:t>
      </w:r>
      <w:r w:rsidRPr="001A160B">
        <w:t xml:space="preserve"> </w:t>
      </w:r>
      <w:r w:rsidR="00344689">
        <w:rPr>
          <w:rStyle w:val="cit"/>
          <w:color w:val="auto"/>
        </w:rPr>
        <w:t>(Jorgensen et al., 2019</w:t>
      </w:r>
      <w:r w:rsidRPr="001A160B">
        <w:rPr>
          <w:rStyle w:val="cit"/>
          <w:color w:val="auto"/>
        </w:rPr>
        <w:t>).</w:t>
      </w:r>
      <w:r w:rsidRPr="001A160B">
        <w:t xml:space="preserve"> Confidence intervals were bootstrapped via the </w:t>
      </w:r>
      <w:r w:rsidR="0022798B" w:rsidRPr="001A160B">
        <w:t>case</w:t>
      </w:r>
      <w:r w:rsidR="0022798B">
        <w:t>-</w:t>
      </w:r>
      <w:r w:rsidRPr="001A160B">
        <w:t>removal and quantile method using 1</w:t>
      </w:r>
      <w:r w:rsidR="00070FD8">
        <w:t>,</w:t>
      </w:r>
      <w:r w:rsidRPr="001A160B">
        <w:t xml:space="preserve">000 resamples, and were implemented using the R packages </w:t>
      </w:r>
      <w:r w:rsidR="002B731F" w:rsidRPr="00742FD2">
        <w:rPr>
          <w:i/>
        </w:rPr>
        <w:t>rsample</w:t>
      </w:r>
      <w:r w:rsidRPr="001A160B">
        <w:t xml:space="preserve"> (</w:t>
      </w:r>
      <w:r w:rsidRPr="001A160B">
        <w:rPr>
          <w:rStyle w:val="cit"/>
          <w:color w:val="auto"/>
        </w:rPr>
        <w:t>Kuhn</w:t>
      </w:r>
      <w:r w:rsidR="00FC06BE">
        <w:rPr>
          <w:rStyle w:val="cit"/>
          <w:color w:val="auto"/>
        </w:rPr>
        <w:t>, Chow,</w:t>
      </w:r>
      <w:r w:rsidRPr="001A160B">
        <w:rPr>
          <w:rStyle w:val="cit"/>
          <w:color w:val="auto"/>
        </w:rPr>
        <w:t xml:space="preserve"> &amp; Wickham, 2019)</w:t>
      </w:r>
      <w:r w:rsidRPr="001A160B">
        <w:t xml:space="preserve"> and </w:t>
      </w:r>
      <w:r w:rsidR="002B731F" w:rsidRPr="00742FD2">
        <w:rPr>
          <w:i/>
        </w:rPr>
        <w:t>purrr</w:t>
      </w:r>
      <w:r w:rsidRPr="001A160B">
        <w:t xml:space="preserve"> (</w:t>
      </w:r>
      <w:r w:rsidRPr="001A160B">
        <w:rPr>
          <w:rStyle w:val="cit"/>
          <w:color w:val="auto"/>
        </w:rPr>
        <w:t>Henry &amp; Wickham, 2019).</w:t>
      </w:r>
    </w:p>
    <w:p w14:paraId="48A32130" w14:textId="77777777" w:rsidR="00CC78F7" w:rsidRPr="00CC78F7" w:rsidRDefault="00CC78F7" w:rsidP="00CC78F7">
      <w:pPr>
        <w:pStyle w:val="CL"/>
        <w:rPr>
          <w:b/>
          <w:lang w:val="en-IE"/>
        </w:rPr>
      </w:pPr>
      <w:r>
        <w:rPr>
          <w:b/>
          <w:lang w:val="en-IE"/>
        </w:rPr>
        <w:t>[TS: INSERT TABLES 3, 4, AND 5 ABOUT HERE]</w:t>
      </w:r>
    </w:p>
    <w:p w14:paraId="353D0B20" w14:textId="3CE9DD4A" w:rsidR="00997BE7" w:rsidRDefault="00492C92">
      <w:pPr>
        <w:pStyle w:val="TEXTIND"/>
      </w:pPr>
      <w:r w:rsidRPr="00DD1859">
        <w:t xml:space="preserve">For all scales, </w:t>
      </w:r>
      <w:r w:rsidR="0022798B">
        <w:t xml:space="preserve">we employed </w:t>
      </w:r>
      <w:r w:rsidRPr="00DD1859">
        <w:t xml:space="preserve">simple measurement models </w:t>
      </w:r>
      <w:r w:rsidR="0022798B">
        <w:t>that</w:t>
      </w:r>
      <w:r w:rsidRPr="00DD1859">
        <w:t xml:space="preserve"> did not involve method factors (e.g., negatively worded items) or item cross-loadings. We did so for three reasons. First, this uniform analytic strategy allowed us to compare rates of validity across scales, </w:t>
      </w:r>
      <w:r w:rsidR="00271920">
        <w:t>to address</w:t>
      </w:r>
      <w:r w:rsidRPr="00DD1859">
        <w:t xml:space="preserve"> our primary research question. Second, with few exceptions (e.g., the B</w:t>
      </w:r>
      <w:r w:rsidR="0022798B">
        <w:t xml:space="preserve">ig </w:t>
      </w:r>
      <w:r w:rsidRPr="00DD1859">
        <w:t>F</w:t>
      </w:r>
      <w:r w:rsidR="0022798B">
        <w:t xml:space="preserve">ive </w:t>
      </w:r>
      <w:r w:rsidRPr="00DD1859">
        <w:t>I</w:t>
      </w:r>
      <w:r w:rsidR="0022798B">
        <w:t>nventory</w:t>
      </w:r>
      <w:r w:rsidRPr="00DD1859">
        <w:t xml:space="preserve">), </w:t>
      </w:r>
      <w:r w:rsidR="00517DA6">
        <w:t>the</w:t>
      </w:r>
      <w:r w:rsidRPr="00DD1859">
        <w:t xml:space="preserve"> </w:t>
      </w:r>
      <w:r w:rsidR="00271920">
        <w:t>“</w:t>
      </w:r>
      <w:r w:rsidRPr="00DD1859">
        <w:t>true</w:t>
      </w:r>
      <w:r w:rsidR="00271920">
        <w:t>”</w:t>
      </w:r>
      <w:r w:rsidRPr="00DD1859">
        <w:t xml:space="preserve"> measurement model </w:t>
      </w:r>
      <w:r w:rsidR="00517DA6">
        <w:t>for most scales</w:t>
      </w:r>
      <w:r w:rsidRPr="00DD1859">
        <w:t xml:space="preserve"> either </w:t>
      </w:r>
      <w:r w:rsidR="00517DA6">
        <w:t xml:space="preserve">is </w:t>
      </w:r>
      <w:r w:rsidRPr="00DD1859">
        <w:t>a matter of long debate (e.g., the Rosenberg Self-Esteem scale</w:t>
      </w:r>
      <w:r w:rsidR="00271920">
        <w:t>;</w:t>
      </w:r>
      <w:r w:rsidRPr="00DD1859">
        <w:t xml:space="preserve"> see </w:t>
      </w:r>
      <w:r w:rsidR="001A160B" w:rsidRPr="001A160B">
        <w:rPr>
          <w:rStyle w:val="cit"/>
          <w:color w:val="auto"/>
        </w:rPr>
        <w:t>Mullen, Gothe, &amp; McAuley, 2013</w:t>
      </w:r>
      <w:r w:rsidRPr="00DD1859">
        <w:t xml:space="preserve">; </w:t>
      </w:r>
      <w:r w:rsidR="001A160B" w:rsidRPr="001A160B">
        <w:rPr>
          <w:rStyle w:val="cit"/>
          <w:color w:val="auto"/>
        </w:rPr>
        <w:t>Salerno, Ingoglia, &amp; Lo Coco, 2017</w:t>
      </w:r>
      <w:r w:rsidRPr="00DD1859">
        <w:t xml:space="preserve">; </w:t>
      </w:r>
      <w:r w:rsidR="001A160B" w:rsidRPr="001A160B">
        <w:rPr>
          <w:rStyle w:val="cit"/>
          <w:color w:val="auto"/>
        </w:rPr>
        <w:t>Supple, Su, Plunkett, Peterson, &amp; Bush, 2013</w:t>
      </w:r>
      <w:r w:rsidRPr="00DD1859">
        <w:t xml:space="preserve">; </w:t>
      </w:r>
      <w:r w:rsidR="001A160B" w:rsidRPr="001A160B">
        <w:rPr>
          <w:rStyle w:val="cit"/>
          <w:color w:val="auto"/>
        </w:rPr>
        <w:t>Tomas &amp; Oliver, 1999)</w:t>
      </w:r>
      <w:r w:rsidRPr="00DD1859">
        <w:t xml:space="preserve"> or has of yet received no scrutiny (e.g., the Bayesian Racism Scale). </w:t>
      </w:r>
      <w:r w:rsidR="00517DA6">
        <w:t>Therefore</w:t>
      </w:r>
      <w:r w:rsidRPr="00DD1859">
        <w:t>, choice</w:t>
      </w:r>
      <w:r w:rsidR="00517DA6">
        <w:t>s</w:t>
      </w:r>
      <w:r w:rsidRPr="00DD1859">
        <w:t xml:space="preserve"> to employ alternative models would </w:t>
      </w:r>
      <w:r w:rsidR="00517DA6">
        <w:t>be</w:t>
      </w:r>
      <w:r w:rsidRPr="00DD1859">
        <w:t xml:space="preserve"> exploratory or weakly informed, </w:t>
      </w:r>
      <w:r w:rsidR="00517DA6">
        <w:t xml:space="preserve">and </w:t>
      </w:r>
      <w:r w:rsidRPr="00DD1859">
        <w:t xml:space="preserve">comparisons among </w:t>
      </w:r>
      <w:r w:rsidR="00517DA6">
        <w:t>these models</w:t>
      </w:r>
      <w:r w:rsidRPr="00DD1859">
        <w:t xml:space="preserve"> would detract from </w:t>
      </w:r>
      <w:r w:rsidR="00271920">
        <w:t xml:space="preserve">answering </w:t>
      </w:r>
      <w:r w:rsidRPr="00DD1859">
        <w:t xml:space="preserve">our primary research question. Third, most researchers who use these scales simply calculate sum scores and rely on these in their subsequent analyses. In doing so, they are tacitly endorsing simple measurement models with no cross-loadings or method factors </w:t>
      </w:r>
      <w:r w:rsidR="001A160B" w:rsidRPr="001A160B">
        <w:rPr>
          <w:rStyle w:val="cit"/>
          <w:color w:val="auto"/>
        </w:rPr>
        <w:t>(Rose, Wagner, Mayer, &amp; Nagengast, 2019).</w:t>
      </w:r>
      <w:r w:rsidRPr="00DD1859">
        <w:t xml:space="preserve"> </w:t>
      </w:r>
      <w:r w:rsidR="00271920">
        <w:t>A</w:t>
      </w:r>
      <w:r w:rsidRPr="00DD1859">
        <w:t xml:space="preserve">dopting similar assumptions </w:t>
      </w:r>
      <w:r w:rsidR="00271920">
        <w:t xml:space="preserve">meant that </w:t>
      </w:r>
      <w:r w:rsidRPr="00DD1859">
        <w:t xml:space="preserve">our findings </w:t>
      </w:r>
      <w:r w:rsidR="00271920">
        <w:t>would</w:t>
      </w:r>
      <w:r w:rsidRPr="00DD1859">
        <w:t xml:space="preserve"> reflect how these scales are commonly used and interpreted.</w:t>
      </w:r>
    </w:p>
    <w:p w14:paraId="01E0988E" w14:textId="5B351305" w:rsidR="00997BE7" w:rsidRDefault="001A160B">
      <w:pPr>
        <w:pStyle w:val="TEXTIND"/>
      </w:pPr>
      <w:r w:rsidRPr="001A160B">
        <w:t>The use of cutoff values for decision</w:t>
      </w:r>
      <w:r w:rsidR="0022798B">
        <w:t xml:space="preserve"> </w:t>
      </w:r>
      <w:r w:rsidRPr="001A160B">
        <w:t xml:space="preserve">making has both potential benefits and </w:t>
      </w:r>
      <w:r w:rsidR="0022798B">
        <w:t xml:space="preserve">potential </w:t>
      </w:r>
      <w:r w:rsidRPr="001A160B">
        <w:t xml:space="preserve">costs, and </w:t>
      </w:r>
      <w:r w:rsidR="00FB2D4A">
        <w:t xml:space="preserve">results thus obtained </w:t>
      </w:r>
      <w:r w:rsidRPr="001A160B">
        <w:t>should be interpreted with caution (</w:t>
      </w:r>
      <w:r w:rsidRPr="001A160B">
        <w:rPr>
          <w:rStyle w:val="cit"/>
          <w:color w:val="auto"/>
        </w:rPr>
        <w:t>Hu &amp; Bentler, 1999).</w:t>
      </w:r>
      <w:r w:rsidRPr="001A160B">
        <w:t xml:space="preserve"> </w:t>
      </w:r>
      <w:r w:rsidR="00742FD2">
        <w:t xml:space="preserve">Following </w:t>
      </w:r>
      <w:r w:rsidR="00742FD2" w:rsidRPr="00DD1859">
        <w:t xml:space="preserve">the </w:t>
      </w:r>
      <w:r w:rsidR="00742FD2" w:rsidRPr="00DD1859">
        <w:lastRenderedPageBreak/>
        <w:t xml:space="preserve">recommendations of </w:t>
      </w:r>
      <w:r w:rsidR="00742FD2" w:rsidRPr="001A160B">
        <w:rPr>
          <w:rStyle w:val="cit"/>
          <w:color w:val="auto"/>
        </w:rPr>
        <w:t xml:space="preserve">Vandenberg </w:t>
      </w:r>
      <w:r w:rsidR="00742FD2">
        <w:rPr>
          <w:rStyle w:val="cit"/>
          <w:color w:val="auto"/>
        </w:rPr>
        <w:t>and</w:t>
      </w:r>
      <w:r w:rsidR="00742FD2" w:rsidRPr="001A160B">
        <w:rPr>
          <w:rStyle w:val="cit"/>
          <w:color w:val="auto"/>
        </w:rPr>
        <w:t xml:space="preserve"> Lance </w:t>
      </w:r>
      <w:r w:rsidR="00742FD2">
        <w:rPr>
          <w:rStyle w:val="cit"/>
          <w:color w:val="auto"/>
        </w:rPr>
        <w:t>(</w:t>
      </w:r>
      <w:r w:rsidR="00742FD2" w:rsidRPr="001A160B">
        <w:rPr>
          <w:rStyle w:val="cit"/>
          <w:color w:val="auto"/>
        </w:rPr>
        <w:t>2000</w:t>
      </w:r>
      <w:r w:rsidR="00742FD2">
        <w:rPr>
          <w:rStyle w:val="cit"/>
          <w:color w:val="auto"/>
        </w:rPr>
        <w:t>), w</w:t>
      </w:r>
      <w:r w:rsidRPr="001A160B">
        <w:t>e report full results for all tests in order to allow researchers to apply their own decision-making methods if they so wish</w:t>
      </w:r>
      <w:r w:rsidRPr="001A160B">
        <w:rPr>
          <w:rStyle w:val="cit"/>
          <w:color w:val="auto"/>
        </w:rPr>
        <w:t>.</w:t>
      </w:r>
      <w:r w:rsidRPr="001A160B">
        <w:t xml:space="preserve"> Nonetheless, the decision </w:t>
      </w:r>
      <w:r w:rsidR="00FB2D4A">
        <w:t xml:space="preserve">whether or not </w:t>
      </w:r>
      <w:r w:rsidRPr="001A160B">
        <w:t xml:space="preserve">to employ a scale in a future study is arguably a dichotomous decision, and therefore binary recommendations are useful in many cases. This is particularly </w:t>
      </w:r>
      <w:r w:rsidR="00FB2D4A">
        <w:t>true</w:t>
      </w:r>
      <w:r w:rsidRPr="001A160B">
        <w:t xml:space="preserve"> for researchers who do not have a background in psychometrics and want to </w:t>
      </w:r>
      <w:r w:rsidR="0022798B">
        <w:t>rely on others’ expertise to judge</w:t>
      </w:r>
      <w:r w:rsidRPr="001A160B">
        <w:t xml:space="preserve"> whether a scale is sufficiently valid for use. We therefore apply common and recommended cutoff values to all </w:t>
      </w:r>
      <w:r w:rsidR="00FB2D4A">
        <w:t xml:space="preserve">our test </w:t>
      </w:r>
      <w:r w:rsidRPr="001A160B">
        <w:t xml:space="preserve">metrics in order to summarize and compare the relative validity of different scales across different </w:t>
      </w:r>
      <w:r w:rsidR="00A02B80">
        <w:t>aspects of structural validity</w:t>
      </w:r>
      <w:r w:rsidRPr="001A160B">
        <w:t>.</w:t>
      </w:r>
    </w:p>
    <w:p w14:paraId="20492F78" w14:textId="77777777" w:rsidR="0082514E" w:rsidRPr="00DD1859" w:rsidRDefault="001A160B">
      <w:pPr>
        <w:pStyle w:val="H3"/>
      </w:pPr>
      <w:r w:rsidRPr="001A160B">
        <w:rPr>
          <w:b/>
          <w:i/>
        </w:rPr>
        <w:t>Consistency.</w:t>
      </w:r>
    </w:p>
    <w:p w14:paraId="32AEC4B2" w14:textId="1A152DB8" w:rsidR="00997BE7" w:rsidRDefault="001A160B">
      <w:pPr>
        <w:pStyle w:val="TEXT"/>
      </w:pPr>
      <w:r w:rsidRPr="001A160B">
        <w:t xml:space="preserve">Given that </w:t>
      </w:r>
      <w:r w:rsidR="00FB2D4A">
        <w:t xml:space="preserve">researchers have argued that </w:t>
      </w:r>
      <w:r w:rsidRPr="001A160B">
        <w:t xml:space="preserve">Cronbach’s </w:t>
      </w:r>
      <w:r w:rsidR="0022798B">
        <w:sym w:font="Symbol" w:char="F061"/>
      </w:r>
      <w:r w:rsidRPr="001A160B">
        <w:t xml:space="preserve"> is </w:t>
      </w:r>
      <w:r w:rsidR="00A02B80">
        <w:t>frequently</w:t>
      </w:r>
      <w:r w:rsidRPr="001A160B">
        <w:t xml:space="preserve"> misused and of limited utility </w:t>
      </w:r>
      <w:r w:rsidRPr="001A160B">
        <w:rPr>
          <w:rStyle w:val="cit"/>
          <w:color w:val="auto"/>
        </w:rPr>
        <w:t>(Flake et al., 2017</w:t>
      </w:r>
      <w:r w:rsidRPr="001A160B">
        <w:t xml:space="preserve">; </w:t>
      </w:r>
      <w:r w:rsidRPr="001A160B">
        <w:rPr>
          <w:rStyle w:val="cit"/>
          <w:color w:val="auto"/>
        </w:rPr>
        <w:t>Schmitt, 1996</w:t>
      </w:r>
      <w:r w:rsidRPr="001A160B">
        <w:t xml:space="preserve">; </w:t>
      </w:r>
      <w:r w:rsidRPr="001A160B">
        <w:rPr>
          <w:rStyle w:val="cit"/>
          <w:color w:val="auto"/>
        </w:rPr>
        <w:t>Sijtsma, 2009),</w:t>
      </w:r>
      <w:r w:rsidRPr="001A160B">
        <w:t xml:space="preserve"> we also </w:t>
      </w:r>
      <w:r w:rsidR="00FB2D4A">
        <w:t>used</w:t>
      </w:r>
      <w:r w:rsidRPr="001A160B">
        <w:t xml:space="preserve"> two less frequently reported but arguably superior metrics of internal consistency: McDonald’s </w:t>
      </w:r>
      <w:r w:rsidR="00517DA6">
        <w:sym w:font="Symbol" w:char="F077"/>
      </w:r>
      <w:r w:rsidRPr="001A160B">
        <w:rPr>
          <w:i/>
          <w:vertAlign w:val="subscript"/>
        </w:rPr>
        <w:t xml:space="preserve">t </w:t>
      </w:r>
      <w:r w:rsidRPr="001A160B">
        <w:t>(</w:t>
      </w:r>
      <w:r w:rsidR="00FB2D4A">
        <w:t>o</w:t>
      </w:r>
      <w:r w:rsidRPr="001A160B">
        <w:t xml:space="preserve">mega total) and </w:t>
      </w:r>
      <w:r w:rsidR="00517DA6">
        <w:sym w:font="Symbol" w:char="F077"/>
      </w:r>
      <w:r w:rsidRPr="001A160B">
        <w:rPr>
          <w:i/>
          <w:vertAlign w:val="subscript"/>
        </w:rPr>
        <w:t xml:space="preserve">h </w:t>
      </w:r>
      <w:r w:rsidRPr="001A160B">
        <w:t>(</w:t>
      </w:r>
      <w:r w:rsidR="00FB2D4A">
        <w:t>o</w:t>
      </w:r>
      <w:r w:rsidRPr="001A160B">
        <w:t xml:space="preserve">mega hierarchical; </w:t>
      </w:r>
      <w:r w:rsidRPr="001A160B">
        <w:rPr>
          <w:rStyle w:val="cit"/>
          <w:color w:val="auto"/>
        </w:rPr>
        <w:t>McDonald, 1999</w:t>
      </w:r>
      <w:r w:rsidR="00117AE1">
        <w:rPr>
          <w:rStyle w:val="cit"/>
          <w:color w:val="auto"/>
        </w:rPr>
        <w:t>, chap. 6</w:t>
      </w:r>
      <w:r w:rsidRPr="001A160B">
        <w:rPr>
          <w:rStyle w:val="cit"/>
          <w:color w:val="auto"/>
        </w:rPr>
        <w:t>)</w:t>
      </w:r>
      <w:r w:rsidR="0022798B">
        <w:rPr>
          <w:rStyle w:val="cit"/>
          <w:color w:val="auto"/>
        </w:rPr>
        <w:t>;</w:t>
      </w:r>
      <w:r w:rsidRPr="001A160B">
        <w:t xml:space="preserve"> </w:t>
      </w:r>
      <w:r w:rsidR="0022798B">
        <w:sym w:font="Symbol" w:char="F077"/>
      </w:r>
      <w:r w:rsidRPr="001A160B">
        <w:rPr>
          <w:i/>
          <w:vertAlign w:val="subscript"/>
        </w:rPr>
        <w:t>t</w:t>
      </w:r>
      <w:r w:rsidRPr="001A160B">
        <w:t xml:space="preserve"> provides a metric of total measure reliability, or the proportion of variance that is attributable to sources other than measurement error.</w:t>
      </w:r>
      <w:r w:rsidR="0022798B">
        <w:t xml:space="preserve">, whereas </w:t>
      </w:r>
      <w:r w:rsidR="00517DA6">
        <w:sym w:font="Symbol" w:char="F077"/>
      </w:r>
      <w:r w:rsidRPr="001A160B">
        <w:rPr>
          <w:i/>
          <w:vertAlign w:val="subscript"/>
        </w:rPr>
        <w:t>h</w:t>
      </w:r>
      <w:r w:rsidRPr="001A160B">
        <w:t xml:space="preserve"> provides a metric of factor saturation, or the proportion of variance that is attributable to a measure’s primary factor (rather than additional factors or method factors; see </w:t>
      </w:r>
      <w:r w:rsidRPr="001A160B">
        <w:rPr>
          <w:rStyle w:val="cit"/>
          <w:color w:val="auto"/>
        </w:rPr>
        <w:t>Revelle &amp; Condon, 2018).</w:t>
      </w:r>
      <w:r w:rsidRPr="001A160B">
        <w:t xml:space="preserve"> We employed </w:t>
      </w:r>
      <w:r w:rsidR="00517DA6">
        <w:sym w:font="Symbol" w:char="F077"/>
      </w:r>
      <w:r w:rsidRPr="001A160B">
        <w:rPr>
          <w:i/>
          <w:vertAlign w:val="subscript"/>
        </w:rPr>
        <w:t>t</w:t>
      </w:r>
      <w:r w:rsidRPr="001A160B">
        <w:rPr>
          <w:rFonts w:eastAsia="Gungsuh"/>
        </w:rPr>
        <w:t xml:space="preserve"> </w:t>
      </w:r>
      <w:r w:rsidR="00517DA6">
        <w:rPr>
          <w:rFonts w:eastAsia="Gungsuh" w:hint="eastAsia"/>
        </w:rPr>
        <w:sym w:font="Symbol" w:char="F0B3"/>
      </w:r>
      <w:r w:rsidRPr="001A160B">
        <w:rPr>
          <w:rFonts w:eastAsia="Gungsuh"/>
        </w:rPr>
        <w:t xml:space="preserve"> .7 </w:t>
      </w:r>
      <w:r w:rsidR="00A01462">
        <w:rPr>
          <w:rFonts w:eastAsia="Gungsuh"/>
        </w:rPr>
        <w:t>as the</w:t>
      </w:r>
      <w:r w:rsidR="00A01462" w:rsidRPr="001A160B">
        <w:t xml:space="preserve"> cutoff value </w:t>
      </w:r>
      <w:r w:rsidR="00A01462">
        <w:rPr>
          <w:rFonts w:eastAsia="Gungsuh"/>
        </w:rPr>
        <w:t xml:space="preserve">for good internal consistency </w:t>
      </w:r>
      <w:r w:rsidR="0022798B">
        <w:rPr>
          <w:rFonts w:eastAsia="Gungsuh"/>
        </w:rPr>
        <w:t>because</w:t>
      </w:r>
      <w:r w:rsidRPr="001A160B">
        <w:rPr>
          <w:rFonts w:eastAsia="Gungsuh"/>
        </w:rPr>
        <w:t xml:space="preserve"> this cutoff is typically used for </w:t>
      </w:r>
      <w:r w:rsidR="00517DA6">
        <w:rPr>
          <w:rFonts w:eastAsia="Gungsuh"/>
        </w:rPr>
        <w:sym w:font="Symbol" w:char="F061"/>
      </w:r>
      <w:r w:rsidRPr="001A160B">
        <w:rPr>
          <w:rFonts w:eastAsia="Gungsuh"/>
        </w:rPr>
        <w:t xml:space="preserve"> and the two metrics employ the same scale (</w:t>
      </w:r>
      <w:r w:rsidRPr="001A160B">
        <w:rPr>
          <w:rStyle w:val="cit"/>
          <w:color w:val="auto"/>
        </w:rPr>
        <w:t>Nunnally &amp; Bernstein, 1994).</w:t>
      </w:r>
    </w:p>
    <w:p w14:paraId="75BCB0AF" w14:textId="77777777" w:rsidR="0082514E" w:rsidRPr="00DD1859" w:rsidRDefault="001A160B">
      <w:pPr>
        <w:pStyle w:val="H3"/>
      </w:pPr>
      <w:r w:rsidRPr="001A160B">
        <w:rPr>
          <w:b/>
          <w:i/>
        </w:rPr>
        <w:t xml:space="preserve">Dependability and </w:t>
      </w:r>
      <w:r w:rsidR="00D0072D" w:rsidRPr="00DD1859">
        <w:rPr>
          <w:b/>
          <w:i/>
        </w:rPr>
        <w:t>stability.</w:t>
      </w:r>
    </w:p>
    <w:p w14:paraId="62D3297A" w14:textId="5DBCDA12" w:rsidR="00997BE7" w:rsidRDefault="001A160B">
      <w:pPr>
        <w:pStyle w:val="TEXT"/>
      </w:pPr>
      <w:r w:rsidRPr="001A160B">
        <w:t>Test-retest reliability was estimated for th</w:t>
      </w:r>
      <w:r w:rsidR="0022798B">
        <w:t>e</w:t>
      </w:r>
      <w:r w:rsidRPr="001A160B">
        <w:t xml:space="preserve"> subset of participants with available data (</w:t>
      </w:r>
      <w:r w:rsidRPr="001A160B">
        <w:rPr>
          <w:i/>
        </w:rPr>
        <w:t xml:space="preserve">n </w:t>
      </w:r>
      <w:r w:rsidRPr="001A160B">
        <w:t>= 7</w:t>
      </w:r>
      <w:r w:rsidR="00517DA6">
        <w:t>,</w:t>
      </w:r>
      <w:r w:rsidRPr="001A160B">
        <w:t xml:space="preserve">542) using Pearson’s </w:t>
      </w:r>
      <w:r w:rsidRPr="001A160B">
        <w:rPr>
          <w:i/>
        </w:rPr>
        <w:t>r</w:t>
      </w:r>
      <w:r w:rsidRPr="001A160B">
        <w:t xml:space="preserve"> correlations. We calculated two forms of test-retest reliability</w:t>
      </w:r>
      <w:r w:rsidR="0022798B">
        <w:t>,</w:t>
      </w:r>
      <w:r w:rsidRPr="001A160B">
        <w:t xml:space="preserve"> </w:t>
      </w:r>
      <w:r w:rsidR="0022798B">
        <w:t>according to</w:t>
      </w:r>
      <w:r w:rsidRPr="001A160B">
        <w:t xml:space="preserve"> the recommendations of </w:t>
      </w:r>
      <w:r w:rsidRPr="001A160B">
        <w:rPr>
          <w:rStyle w:val="cit"/>
          <w:color w:val="auto"/>
        </w:rPr>
        <w:t>Revelle and Condon (2018).</w:t>
      </w:r>
      <w:r w:rsidRPr="001A160B">
        <w:t xml:space="preserve"> First, test-retest dependability was calculated </w:t>
      </w:r>
      <w:r w:rsidRPr="001A160B">
        <w:lastRenderedPageBreak/>
        <w:t xml:space="preserve">using </w:t>
      </w:r>
      <w:r w:rsidR="0022798B">
        <w:t xml:space="preserve">the data from </w:t>
      </w:r>
      <w:r w:rsidRPr="001A160B">
        <w:t xml:space="preserve">those participants who completed a scale twice within </w:t>
      </w:r>
      <w:r w:rsidR="00517DA6">
        <w:t>1</w:t>
      </w:r>
      <w:r w:rsidRPr="001A160B">
        <w:t xml:space="preserve"> hr. Second, test-retest stability was calculated using </w:t>
      </w:r>
      <w:r w:rsidR="0022798B">
        <w:t xml:space="preserve">the data from </w:t>
      </w:r>
      <w:r w:rsidRPr="001A160B">
        <w:t xml:space="preserve">those participants who completed a scale twice with a </w:t>
      </w:r>
      <w:r w:rsidR="0022798B">
        <w:t>delay</w:t>
      </w:r>
      <w:r w:rsidRPr="001A160B">
        <w:t xml:space="preserve"> between </w:t>
      </w:r>
      <w:r w:rsidR="0022798B">
        <w:t>1</w:t>
      </w:r>
      <w:r w:rsidRPr="001A160B">
        <w:t xml:space="preserve"> day and </w:t>
      </w:r>
      <w:r w:rsidR="0022798B">
        <w:t>1</w:t>
      </w:r>
      <w:r w:rsidRPr="001A160B">
        <w:t xml:space="preserve"> year. </w:t>
      </w:r>
      <w:r w:rsidR="00A01462">
        <w:t>Our</w:t>
      </w:r>
      <w:r w:rsidRPr="001A160B">
        <w:t xml:space="preserve"> cutoff value </w:t>
      </w:r>
      <w:r w:rsidRPr="001A160B">
        <w:rPr>
          <w:rFonts w:eastAsia="Gungsuh"/>
        </w:rPr>
        <w:t xml:space="preserve">for both </w:t>
      </w:r>
      <w:r w:rsidR="00A01462">
        <w:rPr>
          <w:rFonts w:eastAsia="Gungsuh"/>
        </w:rPr>
        <w:t xml:space="preserve">good </w:t>
      </w:r>
      <w:r w:rsidRPr="001A160B">
        <w:rPr>
          <w:rFonts w:eastAsia="Gungsuh"/>
        </w:rPr>
        <w:t xml:space="preserve">test-retest dependability and </w:t>
      </w:r>
      <w:r w:rsidR="00A01462">
        <w:rPr>
          <w:rFonts w:eastAsia="Gungsuh"/>
        </w:rPr>
        <w:t xml:space="preserve">good </w:t>
      </w:r>
      <w:r w:rsidR="00D76110">
        <w:rPr>
          <w:rFonts w:eastAsia="Gungsuh"/>
        </w:rPr>
        <w:t xml:space="preserve">test-retest </w:t>
      </w:r>
      <w:r w:rsidRPr="001A160B">
        <w:rPr>
          <w:rFonts w:eastAsia="Gungsuh"/>
        </w:rPr>
        <w:t>stability</w:t>
      </w:r>
      <w:r w:rsidR="00A01462">
        <w:rPr>
          <w:rFonts w:eastAsia="Gungsuh"/>
        </w:rPr>
        <w:t xml:space="preserve"> was</w:t>
      </w:r>
      <w:r w:rsidR="00A01462" w:rsidRPr="001A160B">
        <w:t xml:space="preserve"> </w:t>
      </w:r>
      <w:r w:rsidR="00A01462" w:rsidRPr="001A160B">
        <w:rPr>
          <w:i/>
        </w:rPr>
        <w:t>r</w:t>
      </w:r>
      <w:r w:rsidR="00A01462" w:rsidRPr="001A160B">
        <w:rPr>
          <w:rFonts w:eastAsia="Gungsuh"/>
        </w:rPr>
        <w:t xml:space="preserve"> </w:t>
      </w:r>
      <w:r w:rsidR="00A01462">
        <w:rPr>
          <w:rFonts w:eastAsia="Gungsuh"/>
        </w:rPr>
        <w:sym w:font="Symbol" w:char="F0B3"/>
      </w:r>
      <w:r w:rsidR="00A01462" w:rsidRPr="001A160B">
        <w:rPr>
          <w:rFonts w:eastAsia="Gungsuh"/>
        </w:rPr>
        <w:t xml:space="preserve"> .7</w:t>
      </w:r>
      <w:r w:rsidR="00517DA6">
        <w:rPr>
          <w:rFonts w:eastAsia="Gungsuh"/>
        </w:rPr>
        <w:t>,</w:t>
      </w:r>
      <w:r w:rsidRPr="001A160B">
        <w:rPr>
          <w:rFonts w:eastAsia="Gungsuh"/>
        </w:rPr>
        <w:t xml:space="preserve"> </w:t>
      </w:r>
      <w:r w:rsidR="00D76110">
        <w:rPr>
          <w:rFonts w:eastAsia="Gungsuh"/>
        </w:rPr>
        <w:t>as is</w:t>
      </w:r>
      <w:r w:rsidRPr="001A160B">
        <w:rPr>
          <w:rFonts w:eastAsia="Gungsuh"/>
        </w:rPr>
        <w:t xml:space="preserve"> common</w:t>
      </w:r>
      <w:r w:rsidR="00D76110">
        <w:rPr>
          <w:rFonts w:eastAsia="Gungsuh"/>
        </w:rPr>
        <w:t>ly</w:t>
      </w:r>
      <w:r w:rsidRPr="001A160B">
        <w:rPr>
          <w:rFonts w:eastAsia="Gungsuh"/>
        </w:rPr>
        <w:t xml:space="preserve"> recommend</w:t>
      </w:r>
      <w:r w:rsidR="00D76110">
        <w:rPr>
          <w:rFonts w:eastAsia="Gungsuh"/>
        </w:rPr>
        <w:t>ed</w:t>
      </w:r>
      <w:r w:rsidRPr="001A160B">
        <w:rPr>
          <w:rFonts w:eastAsia="Gungsuh"/>
        </w:rPr>
        <w:t xml:space="preserve"> in the literature (</w:t>
      </w:r>
      <w:r w:rsidRPr="001A160B">
        <w:rPr>
          <w:rStyle w:val="cit"/>
          <w:color w:val="auto"/>
        </w:rPr>
        <w:t>Nunnally &amp; Bernstein, 1994).</w:t>
      </w:r>
    </w:p>
    <w:p w14:paraId="59EB098E" w14:textId="77777777" w:rsidR="0082514E" w:rsidRPr="00DD1859" w:rsidRDefault="001A160B">
      <w:pPr>
        <w:pStyle w:val="H3"/>
      </w:pPr>
      <w:r w:rsidRPr="001A160B">
        <w:rPr>
          <w:b/>
          <w:i/>
        </w:rPr>
        <w:t>Factor structure.</w:t>
      </w:r>
    </w:p>
    <w:p w14:paraId="28DA7D6E" w14:textId="60CB499A" w:rsidR="00997BE7" w:rsidRDefault="00A02B80">
      <w:pPr>
        <w:pStyle w:val="TEXT"/>
      </w:pPr>
      <w:r>
        <w:t>Because of</w:t>
      </w:r>
      <w:r w:rsidR="001A160B" w:rsidRPr="001A160B">
        <w:t xml:space="preserve"> the large number of scales, we </w:t>
      </w:r>
      <w:r w:rsidR="00492C92" w:rsidRPr="00DD1859">
        <w:t>specif</w:t>
      </w:r>
      <w:r w:rsidR="00A01462">
        <w:t>ied</w:t>
      </w:r>
      <w:r w:rsidR="00492C92" w:rsidRPr="00DD1859">
        <w:t xml:space="preserve"> and assess</w:t>
      </w:r>
      <w:r w:rsidR="00A01462">
        <w:t>ed</w:t>
      </w:r>
      <w:r w:rsidR="00492C92" w:rsidRPr="00DD1859">
        <w:t xml:space="preserve"> the fit of measurement models </w:t>
      </w:r>
      <w:r w:rsidR="00A01462">
        <w:t xml:space="preserve">using a standardized approach </w:t>
      </w:r>
      <w:r w:rsidR="001A160B" w:rsidRPr="001A160B">
        <w:t>based on recommended best practices (</w:t>
      </w:r>
      <w:r w:rsidR="001A160B" w:rsidRPr="001A160B">
        <w:rPr>
          <w:rStyle w:val="cit"/>
          <w:color w:val="auto"/>
        </w:rPr>
        <w:t>Hu &amp; Bentler, 1999</w:t>
      </w:r>
      <w:r w:rsidR="001A160B" w:rsidRPr="001A160B">
        <w:t xml:space="preserve">; </w:t>
      </w:r>
      <w:r w:rsidR="001A160B" w:rsidRPr="001A160B">
        <w:rPr>
          <w:rStyle w:val="cit"/>
          <w:color w:val="auto"/>
        </w:rPr>
        <w:t>Rose et al., 2019</w:t>
      </w:r>
      <w:r w:rsidR="001A160B" w:rsidRPr="001A160B">
        <w:t xml:space="preserve">). First, </w:t>
      </w:r>
      <w:r>
        <w:t xml:space="preserve">a </w:t>
      </w:r>
      <w:r w:rsidR="001A160B" w:rsidRPr="001A160B">
        <w:t xml:space="preserve">confirmatory </w:t>
      </w:r>
      <w:r w:rsidR="006A7B22" w:rsidRPr="001A160B">
        <w:t>factor</w:t>
      </w:r>
      <w:r w:rsidR="006A7B22">
        <w:t>-</w:t>
      </w:r>
      <w:r w:rsidR="001A160B" w:rsidRPr="001A160B">
        <w:t>structure model for each scale w</w:t>
      </w:r>
      <w:r>
        <w:t>as</w:t>
      </w:r>
      <w:r w:rsidR="001A160B" w:rsidRPr="001A160B">
        <w:t xml:space="preserve"> defined using the items specified in </w:t>
      </w:r>
      <w:r w:rsidR="00D76110">
        <w:t>the</w:t>
      </w:r>
      <w:r w:rsidR="001A160B" w:rsidRPr="001A160B">
        <w:t xml:space="preserve"> scale</w:t>
      </w:r>
      <w:r w:rsidR="00D76110">
        <w:t>s</w:t>
      </w:r>
      <w:r w:rsidR="001A160B" w:rsidRPr="001A160B">
        <w:t xml:space="preserve">’ original publication. No method factors (e.g., for </w:t>
      </w:r>
      <w:r w:rsidR="00492C92" w:rsidRPr="00DD1859">
        <w:t>negatively worded</w:t>
      </w:r>
      <w:r w:rsidR="001A160B" w:rsidRPr="001A160B">
        <w:t xml:space="preserve"> items) </w:t>
      </w:r>
      <w:r>
        <w:t xml:space="preserve">or item cross-loadings </w:t>
      </w:r>
      <w:r w:rsidR="001A160B" w:rsidRPr="001A160B">
        <w:t>were included.</w:t>
      </w:r>
    </w:p>
    <w:p w14:paraId="610AAD91" w14:textId="7BA420CC" w:rsidR="00997BE7" w:rsidRDefault="006A7B22">
      <w:pPr>
        <w:pStyle w:val="TEXTIND"/>
      </w:pPr>
      <w:r>
        <w:t>Given</w:t>
      </w:r>
      <w:r w:rsidR="001A160B" w:rsidRPr="001A160B">
        <w:t xml:space="preserve"> </w:t>
      </w:r>
      <w:r>
        <w:t>that an</w:t>
      </w:r>
      <w:r w:rsidR="001A160B" w:rsidRPr="001A160B">
        <w:t xml:space="preserve"> ordinal Likert response format </w:t>
      </w:r>
      <w:r>
        <w:t>was used for</w:t>
      </w:r>
      <w:r w:rsidR="001A160B" w:rsidRPr="001A160B">
        <w:t xml:space="preserve"> all scales, and </w:t>
      </w:r>
      <w:r>
        <w:t xml:space="preserve">that the amount of </w:t>
      </w:r>
      <w:r w:rsidR="001A160B" w:rsidRPr="001A160B">
        <w:t xml:space="preserve">skew </w:t>
      </w:r>
      <w:r>
        <w:t>differed among the</w:t>
      </w:r>
      <w:r w:rsidR="001A160B" w:rsidRPr="001A160B">
        <w:t xml:space="preserve"> scales, we employed the diagonally weighted least squares estimator along with robust standard errors of parameter estimates (i.e., the</w:t>
      </w:r>
      <w:r w:rsidR="00A02B80">
        <w:t xml:space="preserve"> </w:t>
      </w:r>
      <w:r w:rsidR="00A02B80" w:rsidRPr="001A160B">
        <w:t>WLSMV</w:t>
      </w:r>
      <w:r w:rsidR="00A02B80">
        <w:t>,</w:t>
      </w:r>
      <w:r w:rsidR="00A02B80" w:rsidRPr="001A160B">
        <w:t xml:space="preserve"> </w:t>
      </w:r>
      <w:r w:rsidR="001A160B" w:rsidRPr="001A160B">
        <w:t xml:space="preserve">estimator option within </w:t>
      </w:r>
      <w:r w:rsidR="002B731F" w:rsidRPr="00A02B80">
        <w:rPr>
          <w:i/>
        </w:rPr>
        <w:t>lavaan</w:t>
      </w:r>
      <w:r w:rsidR="001A160B" w:rsidRPr="001A160B">
        <w:t xml:space="preserve">). </w:t>
      </w:r>
      <w:r>
        <w:t>Simulation studies have shown that t</w:t>
      </w:r>
      <w:r w:rsidR="001A160B" w:rsidRPr="001A160B">
        <w:t xml:space="preserve">his estimator function </w:t>
      </w:r>
      <w:r>
        <w:t>is</w:t>
      </w:r>
      <w:r w:rsidR="001A160B" w:rsidRPr="001A160B">
        <w:t xml:space="preserve"> superior to the more common </w:t>
      </w:r>
      <w:r w:rsidR="00D76110">
        <w:t>m</w:t>
      </w:r>
      <w:r w:rsidR="001A160B" w:rsidRPr="001A160B">
        <w:t xml:space="preserve">aximum </w:t>
      </w:r>
      <w:r w:rsidR="00D76110">
        <w:t>l</w:t>
      </w:r>
      <w:r w:rsidR="001A160B" w:rsidRPr="001A160B">
        <w:t xml:space="preserve">ikelihood method </w:t>
      </w:r>
      <w:r w:rsidR="001A160B" w:rsidRPr="001A160B">
        <w:rPr>
          <w:rStyle w:val="cit"/>
          <w:color w:val="auto"/>
        </w:rPr>
        <w:t>(Li, 2016).</w:t>
      </w:r>
      <w:r w:rsidR="001A160B" w:rsidRPr="001A160B">
        <w:t xml:space="preserve"> </w:t>
      </w:r>
      <w:r w:rsidR="00DE589C">
        <w:t>Performance of all the scales was poorer when</w:t>
      </w:r>
      <w:r w:rsidR="001A160B" w:rsidRPr="001A160B">
        <w:t xml:space="preserve"> the models </w:t>
      </w:r>
      <w:r w:rsidR="00DE589C">
        <w:t xml:space="preserve">were refitted </w:t>
      </w:r>
      <w:r w:rsidR="001A160B" w:rsidRPr="001A160B">
        <w:t xml:space="preserve">using the </w:t>
      </w:r>
      <w:r w:rsidR="00517DA6">
        <w:t>m</w:t>
      </w:r>
      <w:r w:rsidR="001A160B" w:rsidRPr="001A160B">
        <w:t xml:space="preserve">aximum </w:t>
      </w:r>
      <w:r w:rsidR="00517DA6">
        <w:t>l</w:t>
      </w:r>
      <w:r w:rsidR="001A160B" w:rsidRPr="001A160B">
        <w:t>ikelihood method, with or without robust standard errors.</w:t>
      </w:r>
    </w:p>
    <w:p w14:paraId="71B16DE3" w14:textId="0EE571F5" w:rsidR="00997BE7" w:rsidRDefault="001A160B">
      <w:pPr>
        <w:pStyle w:val="TEXTIND"/>
      </w:pPr>
      <w:r w:rsidRPr="001A160B">
        <w:t xml:space="preserve">Previous work has repeatedly suggested that multiple </w:t>
      </w:r>
      <w:r w:rsidR="00D76110">
        <w:t xml:space="preserve">indices of a </w:t>
      </w:r>
      <w:r w:rsidRPr="001A160B">
        <w:t>model</w:t>
      </w:r>
      <w:r w:rsidR="00D76110">
        <w:t>’s</w:t>
      </w:r>
      <w:r w:rsidRPr="001A160B">
        <w:t xml:space="preserve"> goodness</w:t>
      </w:r>
      <w:r w:rsidR="00D76110">
        <w:t xml:space="preserve"> </w:t>
      </w:r>
      <w:r w:rsidRPr="001A160B">
        <w:t>of</w:t>
      </w:r>
      <w:r w:rsidR="00D76110">
        <w:t xml:space="preserve"> </w:t>
      </w:r>
      <w:r w:rsidRPr="001A160B">
        <w:t xml:space="preserve">fit should be calculated and reported even if only a subset of these are used for decision-making purposes </w:t>
      </w:r>
      <w:r w:rsidRPr="001A160B">
        <w:rPr>
          <w:rStyle w:val="cit"/>
          <w:color w:val="auto"/>
        </w:rPr>
        <w:t>(Vandenberg &amp; Lance, 2000).</w:t>
      </w:r>
      <w:r w:rsidRPr="001A160B">
        <w:t xml:space="preserve"> We therefore calculated the following indices: </w:t>
      </w:r>
      <w:r w:rsidR="00D76110">
        <w:t xml:space="preserve">Our </w:t>
      </w:r>
      <w:r w:rsidRPr="001A160B">
        <w:t>me</w:t>
      </w:r>
      <w:r w:rsidR="004D714F">
        <w:t>trics</w:t>
      </w:r>
      <w:r w:rsidRPr="001A160B">
        <w:t xml:space="preserve"> of absolute fit</w:t>
      </w:r>
      <w:r w:rsidR="00D76110">
        <w:t xml:space="preserve"> were</w:t>
      </w:r>
      <w:r w:rsidRPr="001A160B">
        <w:t xml:space="preserve"> </w:t>
      </w:r>
      <w:r w:rsidR="00D76110">
        <w:t>c</w:t>
      </w:r>
      <w:r w:rsidRPr="001A160B">
        <w:t>hi</w:t>
      </w:r>
      <w:r w:rsidR="00D76110">
        <w:t>-</w:t>
      </w:r>
      <w:r w:rsidRPr="001A160B">
        <w:t>square tests (although, given our sample sizes</w:t>
      </w:r>
      <w:r w:rsidR="00557B9E">
        <w:t>,</w:t>
      </w:r>
      <w:r w:rsidRPr="001A160B">
        <w:t xml:space="preserve"> the </w:t>
      </w:r>
      <w:r w:rsidRPr="001A160B">
        <w:rPr>
          <w:i/>
        </w:rPr>
        <w:t>p</w:t>
      </w:r>
      <w:r w:rsidRPr="001A160B">
        <w:rPr>
          <w:rFonts w:ascii="Gungsuh" w:eastAsia="Gungsuh" w:hAnsi="Gungsuh"/>
        </w:rPr>
        <w:t xml:space="preserve"> </w:t>
      </w:r>
      <w:r w:rsidRPr="001A160B">
        <w:rPr>
          <w:rFonts w:eastAsia="Gungsuh"/>
        </w:rPr>
        <w:t xml:space="preserve">values for these </w:t>
      </w:r>
      <w:r w:rsidR="00D76110">
        <w:rPr>
          <w:rFonts w:eastAsia="Gungsuh"/>
        </w:rPr>
        <w:t>were</w:t>
      </w:r>
      <w:r w:rsidRPr="001A160B">
        <w:rPr>
          <w:rFonts w:eastAsia="Gungsuh"/>
        </w:rPr>
        <w:t xml:space="preserve"> universally significant and therefore uninformative; nonetheless</w:t>
      </w:r>
      <w:r w:rsidR="00557B9E">
        <w:rPr>
          <w:rFonts w:eastAsia="Gungsuh"/>
        </w:rPr>
        <w:t>,</w:t>
      </w:r>
      <w:r w:rsidRPr="001A160B">
        <w:rPr>
          <w:rFonts w:eastAsia="Gungsuh"/>
        </w:rPr>
        <w:t xml:space="preserve"> </w:t>
      </w:r>
      <w:r w:rsidR="00D76110">
        <w:rPr>
          <w:rFonts w:eastAsia="Gungsuh"/>
        </w:rPr>
        <w:t>c</w:t>
      </w:r>
      <w:r w:rsidRPr="001A160B">
        <w:rPr>
          <w:rFonts w:eastAsia="Gungsuh"/>
        </w:rPr>
        <w:t>hi</w:t>
      </w:r>
      <w:r w:rsidR="00D76110">
        <w:rPr>
          <w:rFonts w:eastAsia="Gungsuh"/>
        </w:rPr>
        <w:t>-</w:t>
      </w:r>
      <w:r w:rsidRPr="001A160B">
        <w:rPr>
          <w:rFonts w:eastAsia="Gungsuh"/>
        </w:rPr>
        <w:t xml:space="preserve">square values should be </w:t>
      </w:r>
      <w:r w:rsidRPr="001A160B">
        <w:rPr>
          <w:rFonts w:eastAsia="Gungsuh"/>
        </w:rPr>
        <w:lastRenderedPageBreak/>
        <w:t xml:space="preserve">reported), </w:t>
      </w:r>
      <w:r w:rsidR="00517DA6">
        <w:rPr>
          <w:rFonts w:eastAsia="Gungsuh"/>
        </w:rPr>
        <w:t>c</w:t>
      </w:r>
      <w:r w:rsidRPr="001A160B">
        <w:rPr>
          <w:rFonts w:eastAsia="Gungsuh"/>
        </w:rPr>
        <w:t>hi</w:t>
      </w:r>
      <w:r w:rsidR="00557B9E">
        <w:rPr>
          <w:rFonts w:eastAsia="Gungsuh"/>
        </w:rPr>
        <w:t>-</w:t>
      </w:r>
      <w:r w:rsidRPr="001A160B">
        <w:rPr>
          <w:rFonts w:eastAsia="Gungsuh"/>
        </w:rPr>
        <w:t xml:space="preserve">square normalized by number of items, </w:t>
      </w:r>
      <w:r w:rsidR="00D76110">
        <w:rPr>
          <w:rFonts w:eastAsia="Gungsuh"/>
        </w:rPr>
        <w:t xml:space="preserve">and </w:t>
      </w:r>
      <w:r w:rsidRPr="001A160B">
        <w:rPr>
          <w:rFonts w:eastAsia="Gungsuh"/>
        </w:rPr>
        <w:t xml:space="preserve">the </w:t>
      </w:r>
      <w:r w:rsidR="00A91463">
        <w:rPr>
          <w:rFonts w:eastAsia="Gungsuh"/>
        </w:rPr>
        <w:t>r</w:t>
      </w:r>
      <w:r w:rsidRPr="001A160B">
        <w:rPr>
          <w:rFonts w:eastAsia="Gungsuh"/>
        </w:rPr>
        <w:t xml:space="preserve">oot </w:t>
      </w:r>
      <w:r w:rsidR="00A91463">
        <w:rPr>
          <w:rFonts w:eastAsia="Gungsuh"/>
        </w:rPr>
        <w:t>m</w:t>
      </w:r>
      <w:r w:rsidRPr="001A160B">
        <w:rPr>
          <w:rFonts w:eastAsia="Gungsuh"/>
        </w:rPr>
        <w:t xml:space="preserve">ean </w:t>
      </w:r>
      <w:r w:rsidR="00A91463">
        <w:rPr>
          <w:rFonts w:eastAsia="Gungsuh"/>
        </w:rPr>
        <w:t>s</w:t>
      </w:r>
      <w:r w:rsidRPr="001A160B">
        <w:rPr>
          <w:rFonts w:eastAsia="Gungsuh"/>
        </w:rPr>
        <w:t>quare</w:t>
      </w:r>
      <w:r w:rsidR="004D714F">
        <w:rPr>
          <w:rFonts w:eastAsia="Gungsuh"/>
        </w:rPr>
        <w:t>d</w:t>
      </w:r>
      <w:r w:rsidRPr="001A160B">
        <w:rPr>
          <w:rFonts w:eastAsia="Gungsuh"/>
        </w:rPr>
        <w:t xml:space="preserve"> </w:t>
      </w:r>
      <w:r w:rsidR="00A91463">
        <w:rPr>
          <w:rFonts w:eastAsia="Gungsuh"/>
        </w:rPr>
        <w:t>r</w:t>
      </w:r>
      <w:r w:rsidRPr="001A160B">
        <w:rPr>
          <w:rFonts w:eastAsia="Gungsuh"/>
        </w:rPr>
        <w:t>esidual (</w:t>
      </w:r>
      <w:r w:rsidR="004D714F">
        <w:rPr>
          <w:rFonts w:eastAsia="Gungsuh"/>
        </w:rPr>
        <w:t>S</w:t>
      </w:r>
      <w:r w:rsidRPr="001A160B">
        <w:rPr>
          <w:rFonts w:eastAsia="Gungsuh"/>
        </w:rPr>
        <w:t>RMR)</w:t>
      </w:r>
      <w:r w:rsidR="00D76110">
        <w:rPr>
          <w:rFonts w:eastAsia="Gungsuh"/>
        </w:rPr>
        <w:t>.</w:t>
      </w:r>
      <w:r w:rsidRPr="001A160B">
        <w:rPr>
          <w:rFonts w:eastAsia="Gungsuh"/>
        </w:rPr>
        <w:t xml:space="preserve"> </w:t>
      </w:r>
      <w:r w:rsidR="00D76110">
        <w:rPr>
          <w:rFonts w:eastAsia="Gungsuh"/>
        </w:rPr>
        <w:t xml:space="preserve">Our </w:t>
      </w:r>
      <w:r w:rsidRPr="001A160B">
        <w:rPr>
          <w:rFonts w:eastAsia="Gungsuh"/>
        </w:rPr>
        <w:t xml:space="preserve">measure of relative fit </w:t>
      </w:r>
      <w:r w:rsidR="00D76110">
        <w:rPr>
          <w:rFonts w:eastAsia="Gungsuh"/>
        </w:rPr>
        <w:t xml:space="preserve">was </w:t>
      </w:r>
      <w:r w:rsidRPr="001A160B">
        <w:rPr>
          <w:rFonts w:eastAsia="Gungsuh"/>
        </w:rPr>
        <w:t xml:space="preserve">the </w:t>
      </w:r>
      <w:r w:rsidR="00557B9E" w:rsidRPr="001A160B">
        <w:rPr>
          <w:rFonts w:eastAsia="Gungsuh"/>
        </w:rPr>
        <w:t>Tucker</w:t>
      </w:r>
      <w:r w:rsidR="00557B9E">
        <w:rPr>
          <w:rFonts w:eastAsia="Gungsuh"/>
        </w:rPr>
        <w:t>-</w:t>
      </w:r>
      <w:r w:rsidRPr="001A160B">
        <w:rPr>
          <w:rFonts w:eastAsia="Gungsuh"/>
        </w:rPr>
        <w:t xml:space="preserve">Lewis </w:t>
      </w:r>
      <w:r w:rsidR="00A91463">
        <w:rPr>
          <w:rFonts w:eastAsia="Gungsuh"/>
        </w:rPr>
        <w:t>f</w:t>
      </w:r>
      <w:r w:rsidRPr="001A160B">
        <w:rPr>
          <w:rFonts w:eastAsia="Gungsuh"/>
        </w:rPr>
        <w:t xml:space="preserve">it </w:t>
      </w:r>
      <w:r w:rsidR="00A91463">
        <w:rPr>
          <w:rFonts w:eastAsia="Gungsuh"/>
        </w:rPr>
        <w:t>i</w:t>
      </w:r>
      <w:r w:rsidRPr="001A160B">
        <w:rPr>
          <w:rFonts w:eastAsia="Gungsuh"/>
        </w:rPr>
        <w:t>ndex (TLI)</w:t>
      </w:r>
      <w:r w:rsidR="00D76110">
        <w:rPr>
          <w:rFonts w:eastAsia="Gungsuh"/>
        </w:rPr>
        <w:t>.</w:t>
      </w:r>
      <w:r w:rsidRPr="001A160B">
        <w:rPr>
          <w:rFonts w:eastAsia="Gungsuh"/>
        </w:rPr>
        <w:t xml:space="preserve"> </w:t>
      </w:r>
      <w:r w:rsidR="00D76110">
        <w:rPr>
          <w:rFonts w:eastAsia="Gungsuh"/>
        </w:rPr>
        <w:t>Our</w:t>
      </w:r>
      <w:r w:rsidRPr="001A160B">
        <w:rPr>
          <w:rFonts w:eastAsia="Gungsuh"/>
        </w:rPr>
        <w:t xml:space="preserve"> noncentrality indices </w:t>
      </w:r>
      <w:r w:rsidR="00D76110">
        <w:rPr>
          <w:rFonts w:eastAsia="Gungsuh"/>
        </w:rPr>
        <w:t xml:space="preserve">were the </w:t>
      </w:r>
      <w:r w:rsidR="00A91463">
        <w:rPr>
          <w:rFonts w:eastAsia="Gungsuh"/>
        </w:rPr>
        <w:t>c</w:t>
      </w:r>
      <w:r w:rsidRPr="001A160B">
        <w:rPr>
          <w:rFonts w:eastAsia="Gungsuh"/>
        </w:rPr>
        <w:t>omparative</w:t>
      </w:r>
      <w:r w:rsidR="00557B9E">
        <w:rPr>
          <w:rFonts w:eastAsia="Gungsuh"/>
        </w:rPr>
        <w:t>-</w:t>
      </w:r>
      <w:r w:rsidR="00A91463">
        <w:rPr>
          <w:rFonts w:eastAsia="Gungsuh"/>
        </w:rPr>
        <w:t>f</w:t>
      </w:r>
      <w:r w:rsidRPr="001A160B">
        <w:rPr>
          <w:rFonts w:eastAsia="Gungsuh"/>
        </w:rPr>
        <w:t xml:space="preserve">it </w:t>
      </w:r>
      <w:r w:rsidR="00A91463">
        <w:rPr>
          <w:rFonts w:eastAsia="Gungsuh"/>
        </w:rPr>
        <w:t>i</w:t>
      </w:r>
      <w:r w:rsidRPr="001A160B">
        <w:rPr>
          <w:rFonts w:eastAsia="Gungsuh"/>
        </w:rPr>
        <w:t xml:space="preserve">ndex (CFI) and </w:t>
      </w:r>
      <w:r w:rsidR="00A91463">
        <w:rPr>
          <w:rFonts w:eastAsia="Gungsuh"/>
        </w:rPr>
        <w:t>r</w:t>
      </w:r>
      <w:r w:rsidRPr="001A160B">
        <w:rPr>
          <w:rFonts w:eastAsia="Gungsuh"/>
        </w:rPr>
        <w:t xml:space="preserve">oot </w:t>
      </w:r>
      <w:r w:rsidR="00A91463">
        <w:rPr>
          <w:rFonts w:eastAsia="Gungsuh"/>
        </w:rPr>
        <w:t>m</w:t>
      </w:r>
      <w:r w:rsidRPr="001A160B">
        <w:rPr>
          <w:rFonts w:eastAsia="Gungsuh"/>
        </w:rPr>
        <w:t xml:space="preserve">ean </w:t>
      </w:r>
      <w:r w:rsidR="00A91463">
        <w:rPr>
          <w:rFonts w:eastAsia="Gungsuh"/>
        </w:rPr>
        <w:t>s</w:t>
      </w:r>
      <w:r w:rsidRPr="001A160B">
        <w:rPr>
          <w:rFonts w:eastAsia="Gungsuh"/>
        </w:rPr>
        <w:t xml:space="preserve">quare </w:t>
      </w:r>
      <w:r w:rsidR="00A91463">
        <w:rPr>
          <w:rFonts w:eastAsia="Gungsuh"/>
        </w:rPr>
        <w:t>e</w:t>
      </w:r>
      <w:r w:rsidRPr="001A160B">
        <w:rPr>
          <w:rFonts w:eastAsia="Gungsuh"/>
        </w:rPr>
        <w:t xml:space="preserve">rror of </w:t>
      </w:r>
      <w:r w:rsidR="00A91463">
        <w:rPr>
          <w:rFonts w:eastAsia="Gungsuh"/>
        </w:rPr>
        <w:t>a</w:t>
      </w:r>
      <w:r w:rsidRPr="001A160B">
        <w:rPr>
          <w:rFonts w:eastAsia="Gungsuh"/>
        </w:rPr>
        <w:t>pproximation (RMSEA</w:t>
      </w:r>
      <w:r w:rsidR="00D76110">
        <w:rPr>
          <w:rFonts w:eastAsia="Gungsuh"/>
        </w:rPr>
        <w:t>;</w:t>
      </w:r>
      <w:r w:rsidRPr="001A160B">
        <w:rPr>
          <w:rFonts w:eastAsia="Gungsuh"/>
        </w:rPr>
        <w:t xml:space="preserve"> its 95% confidence intervals</w:t>
      </w:r>
      <w:r w:rsidR="00D76110">
        <w:rPr>
          <w:rFonts w:eastAsia="Gungsuh"/>
        </w:rPr>
        <w:t xml:space="preserve"> were also calculated</w:t>
      </w:r>
      <w:r w:rsidRPr="001A160B">
        <w:rPr>
          <w:rFonts w:eastAsia="Gungsuh"/>
        </w:rPr>
        <w:t>). For decision</w:t>
      </w:r>
      <w:r w:rsidR="00557B9E">
        <w:rPr>
          <w:rFonts w:eastAsia="Gungsuh"/>
        </w:rPr>
        <w:t xml:space="preserve"> </w:t>
      </w:r>
      <w:r w:rsidRPr="001A160B">
        <w:rPr>
          <w:rFonts w:eastAsia="Gungsuh"/>
        </w:rPr>
        <w:t xml:space="preserve">making regarding model fit, we employed the cutoffs suggested by </w:t>
      </w:r>
      <w:r w:rsidRPr="001A160B">
        <w:rPr>
          <w:rStyle w:val="cit"/>
          <w:color w:val="auto"/>
        </w:rPr>
        <w:t>Hu and Bentler (1999:</w:t>
      </w:r>
      <w:r w:rsidRPr="001A160B">
        <w:rPr>
          <w:rFonts w:eastAsia="Gungsuh"/>
        </w:rPr>
        <w:t xml:space="preserve"> i.e., </w:t>
      </w:r>
      <w:r w:rsidR="00557B9E" w:rsidRPr="009831AA">
        <w:rPr>
          <w:rFonts w:eastAsia="Gungsuh"/>
          <w:i/>
        </w:rPr>
        <w:t>SRMR</w:t>
      </w:r>
      <w:r w:rsidR="00557B9E" w:rsidRPr="009E121F">
        <w:rPr>
          <w:rFonts w:eastAsia="Gungsuh"/>
        </w:rPr>
        <w:t xml:space="preserve"> </w:t>
      </w:r>
      <w:r w:rsidR="00557B9E" w:rsidRPr="009E121F">
        <w:rPr>
          <w:rFonts w:eastAsia="Gungsuh"/>
        </w:rPr>
        <w:sym w:font="Symbol" w:char="F0A3"/>
      </w:r>
      <w:r w:rsidR="00557B9E" w:rsidRPr="009E121F">
        <w:rPr>
          <w:rFonts w:eastAsia="Gungsuh"/>
        </w:rPr>
        <w:t xml:space="preserve"> 0.09</w:t>
      </w:r>
      <w:r w:rsidR="00557B9E">
        <w:rPr>
          <w:rFonts w:eastAsia="Gungsuh"/>
        </w:rPr>
        <w:t xml:space="preserve">, </w:t>
      </w:r>
      <w:r w:rsidRPr="009831AA">
        <w:rPr>
          <w:rFonts w:eastAsia="Gungsuh"/>
          <w:i/>
        </w:rPr>
        <w:t>TLI</w:t>
      </w:r>
      <w:r w:rsidRPr="001A160B">
        <w:rPr>
          <w:rFonts w:eastAsia="Gungsuh"/>
        </w:rPr>
        <w:t xml:space="preserve"> </w:t>
      </w:r>
      <w:r w:rsidR="00517DA6">
        <w:rPr>
          <w:rFonts w:eastAsia="Gungsuh"/>
        </w:rPr>
        <w:sym w:font="Symbol" w:char="F0B3"/>
      </w:r>
      <w:r w:rsidRPr="001A160B">
        <w:rPr>
          <w:rFonts w:eastAsia="Gungsuh"/>
        </w:rPr>
        <w:t xml:space="preserve"> 0.95, </w:t>
      </w:r>
      <w:r w:rsidR="00557B9E" w:rsidRPr="009E121F">
        <w:rPr>
          <w:rFonts w:eastAsia="Gungsuh"/>
          <w:i/>
        </w:rPr>
        <w:t>CFI</w:t>
      </w:r>
      <w:r w:rsidR="00557B9E" w:rsidRPr="001A160B">
        <w:rPr>
          <w:rFonts w:eastAsia="Gungsuh"/>
        </w:rPr>
        <w:t xml:space="preserve"> </w:t>
      </w:r>
      <w:r w:rsidR="00557B9E">
        <w:rPr>
          <w:rFonts w:eastAsia="Gungsuh"/>
        </w:rPr>
        <w:sym w:font="Symbol" w:char="F0B3"/>
      </w:r>
      <w:r w:rsidR="00557B9E" w:rsidRPr="001A160B">
        <w:rPr>
          <w:rFonts w:eastAsia="Gungsuh"/>
        </w:rPr>
        <w:t xml:space="preserve"> 0.95, </w:t>
      </w:r>
      <w:r w:rsidRPr="009831AA">
        <w:rPr>
          <w:rFonts w:eastAsia="Gungsuh"/>
          <w:i/>
        </w:rPr>
        <w:t>RMSEA</w:t>
      </w:r>
      <w:r w:rsidRPr="001A160B">
        <w:rPr>
          <w:rFonts w:eastAsia="Gungsuh"/>
        </w:rPr>
        <w:t xml:space="preserve"> </w:t>
      </w:r>
      <w:r w:rsidR="00517DA6">
        <w:rPr>
          <w:rFonts w:eastAsia="Gungsuh"/>
        </w:rPr>
        <w:sym w:font="Symbol" w:char="F0A3"/>
      </w:r>
      <w:r w:rsidRPr="001A160B">
        <w:rPr>
          <w:rFonts w:eastAsia="Gungsuh"/>
        </w:rPr>
        <w:t xml:space="preserve"> 0.06). Hu and Bentler argue</w:t>
      </w:r>
      <w:r w:rsidR="00517DA6">
        <w:rPr>
          <w:rFonts w:eastAsia="Gungsuh"/>
        </w:rPr>
        <w:t>d</w:t>
      </w:r>
      <w:r w:rsidRPr="001A160B">
        <w:rPr>
          <w:rFonts w:eastAsia="Gungsuh"/>
        </w:rPr>
        <w:t xml:space="preserve"> that </w:t>
      </w:r>
      <w:r w:rsidR="00D76110">
        <w:rPr>
          <w:rFonts w:eastAsia="Gungsuh"/>
        </w:rPr>
        <w:t xml:space="preserve">basing </w:t>
      </w:r>
      <w:r w:rsidR="00D76110" w:rsidRPr="001A160B">
        <w:rPr>
          <w:rFonts w:eastAsia="Gungsuh"/>
        </w:rPr>
        <w:t>model</w:t>
      </w:r>
      <w:r w:rsidR="00D76110">
        <w:rPr>
          <w:rFonts w:eastAsia="Gungsuh"/>
        </w:rPr>
        <w:t>-</w:t>
      </w:r>
      <w:r w:rsidRPr="001A160B">
        <w:rPr>
          <w:rFonts w:eastAsia="Gungsuh"/>
        </w:rPr>
        <w:t>fit decisions two fit indices</w:t>
      </w:r>
      <w:r w:rsidR="00D76110">
        <w:rPr>
          <w:rFonts w:eastAsia="Gungsuh"/>
        </w:rPr>
        <w:t>, rather than one,</w:t>
      </w:r>
      <w:r w:rsidRPr="001A160B">
        <w:rPr>
          <w:rFonts w:eastAsia="Gungsuh"/>
        </w:rPr>
        <w:t xml:space="preserve"> lower</w:t>
      </w:r>
      <w:r w:rsidR="00D76110">
        <w:rPr>
          <w:rFonts w:eastAsia="Gungsuh"/>
        </w:rPr>
        <w:t>s</w:t>
      </w:r>
      <w:r w:rsidRPr="001A160B">
        <w:rPr>
          <w:rFonts w:eastAsia="Gungsuh"/>
        </w:rPr>
        <w:t xml:space="preserve"> the combined rate of Type I and Type II errors. Specifically, they recommend</w:t>
      </w:r>
      <w:r w:rsidR="00517DA6">
        <w:rPr>
          <w:rFonts w:eastAsia="Gungsuh"/>
        </w:rPr>
        <w:t>ed</w:t>
      </w:r>
      <w:r w:rsidRPr="001A160B">
        <w:rPr>
          <w:rFonts w:eastAsia="Gungsuh"/>
        </w:rPr>
        <w:t xml:space="preserve"> </w:t>
      </w:r>
      <w:r w:rsidR="00492C92" w:rsidRPr="00DD1859">
        <w:t xml:space="preserve">that </w:t>
      </w:r>
      <w:r w:rsidR="00D76110" w:rsidRPr="001A160B">
        <w:t>model</w:t>
      </w:r>
      <w:r w:rsidR="00D76110">
        <w:t>-</w:t>
      </w:r>
      <w:r w:rsidRPr="001A160B">
        <w:t>fit determinations be</w:t>
      </w:r>
      <w:r w:rsidR="00492C92" w:rsidRPr="00DD1859">
        <w:t xml:space="preserve"> </w:t>
      </w:r>
      <w:r w:rsidRPr="001A160B">
        <w:t xml:space="preserve">based </w:t>
      </w:r>
      <w:r w:rsidR="0044499C" w:rsidRPr="00DD1859">
        <w:t>on</w:t>
      </w:r>
      <w:r w:rsidR="00492C92" w:rsidRPr="00DD1859">
        <w:t xml:space="preserve"> </w:t>
      </w:r>
      <w:r w:rsidRPr="001A160B">
        <w:t xml:space="preserve">SRMR </w:t>
      </w:r>
      <w:r w:rsidR="00492C92" w:rsidRPr="00DD1859">
        <w:t>combined with</w:t>
      </w:r>
      <w:r w:rsidRPr="001A160B">
        <w:t xml:space="preserve"> one of the following: CFI, TLI, or RMSEA. However, having no strong prior preferences among these multiple fit indices, we </w:t>
      </w:r>
      <w:r w:rsidR="009831AA">
        <w:t>labeled</w:t>
      </w:r>
      <w:r w:rsidRPr="001A160B">
        <w:t xml:space="preserve"> individual scales </w:t>
      </w:r>
      <w:r w:rsidR="00557B9E">
        <w:t>as</w:t>
      </w:r>
      <w:r w:rsidRPr="001A160B">
        <w:t xml:space="preserve"> demonstrat</w:t>
      </w:r>
      <w:r w:rsidR="00557B9E">
        <w:t>ing</w:t>
      </w:r>
      <w:r w:rsidRPr="001A160B">
        <w:t xml:space="preserve"> good or poor fit </w:t>
      </w:r>
      <w:r w:rsidR="00557B9E">
        <w:t>according to the fit observed with all three</w:t>
      </w:r>
      <w:r w:rsidRPr="001A160B">
        <w:t xml:space="preserve"> combination</w:t>
      </w:r>
      <w:r w:rsidR="00557B9E">
        <w:t>s</w:t>
      </w:r>
      <w:r w:rsidRPr="001A160B">
        <w:t xml:space="preserve">. </w:t>
      </w:r>
      <w:r w:rsidR="00557B9E">
        <w:t>That is</w:t>
      </w:r>
      <w:r w:rsidRPr="001A160B">
        <w:t xml:space="preserve">, if a scale demonstrated good fit </w:t>
      </w:r>
      <w:r w:rsidR="00517DA6">
        <w:t>with</w:t>
      </w:r>
      <w:r w:rsidRPr="001A160B">
        <w:t xml:space="preserve"> all three </w:t>
      </w:r>
      <w:r w:rsidR="00492C92" w:rsidRPr="00DD1859">
        <w:t>metric</w:t>
      </w:r>
      <w:r w:rsidRPr="001A160B">
        <w:t xml:space="preserve"> permutations (i.e., SRMR</w:t>
      </w:r>
      <w:r w:rsidR="00517DA6">
        <w:t xml:space="preserve"> </w:t>
      </w:r>
      <w:r w:rsidRPr="001A160B">
        <w:t>+</w:t>
      </w:r>
      <w:r w:rsidR="00517DA6">
        <w:t xml:space="preserve"> </w:t>
      </w:r>
      <w:r w:rsidRPr="001A160B">
        <w:t>CFI, SRMR</w:t>
      </w:r>
      <w:r w:rsidR="00517DA6">
        <w:t xml:space="preserve"> </w:t>
      </w:r>
      <w:r w:rsidRPr="001A160B">
        <w:t>+</w:t>
      </w:r>
      <w:r w:rsidR="00517DA6">
        <w:t xml:space="preserve"> </w:t>
      </w:r>
      <w:r w:rsidRPr="001A160B">
        <w:t>TLI, and SRMR</w:t>
      </w:r>
      <w:r w:rsidR="00517DA6">
        <w:t xml:space="preserve"> </w:t>
      </w:r>
      <w:r w:rsidRPr="001A160B">
        <w:t>+</w:t>
      </w:r>
      <w:r w:rsidR="00517DA6">
        <w:t xml:space="preserve"> </w:t>
      </w:r>
      <w:r w:rsidRPr="001A160B">
        <w:t>RMSEA)</w:t>
      </w:r>
      <w:r w:rsidR="00517DA6">
        <w:t>,</w:t>
      </w:r>
      <w:r w:rsidRPr="001A160B">
        <w:t xml:space="preserve"> we labeled </w:t>
      </w:r>
      <w:r w:rsidR="00D76110">
        <w:t>the fit</w:t>
      </w:r>
      <w:r w:rsidRPr="001A160B">
        <w:t xml:space="preserve"> as </w:t>
      </w:r>
      <w:r w:rsidR="00D76110">
        <w:t>“</w:t>
      </w:r>
      <w:r w:rsidRPr="001A160B">
        <w:t>good</w:t>
      </w:r>
      <w:r w:rsidR="00D76110">
        <w:t>”</w:t>
      </w:r>
      <w:r w:rsidRPr="001A160B">
        <w:t xml:space="preserve">; if </w:t>
      </w:r>
      <w:r w:rsidR="00D76110">
        <w:t>the fit was</w:t>
      </w:r>
      <w:r w:rsidRPr="001A160B">
        <w:t xml:space="preserve"> good using one or two but not all three permutations</w:t>
      </w:r>
      <w:r w:rsidR="00D76110">
        <w:t>,</w:t>
      </w:r>
      <w:r w:rsidRPr="001A160B">
        <w:t xml:space="preserve"> it was labeled as </w:t>
      </w:r>
      <w:r w:rsidR="00D76110">
        <w:t>“</w:t>
      </w:r>
      <w:r w:rsidRPr="001A160B">
        <w:t>mixed</w:t>
      </w:r>
      <w:r w:rsidR="00D76110">
        <w:t>”</w:t>
      </w:r>
      <w:r w:rsidRPr="001A160B">
        <w:t xml:space="preserve">; and if it </w:t>
      </w:r>
      <w:r w:rsidR="00D76110">
        <w:t>was</w:t>
      </w:r>
      <w:r w:rsidRPr="001A160B">
        <w:t xml:space="preserve"> </w:t>
      </w:r>
      <w:r w:rsidR="00D76110">
        <w:t xml:space="preserve">not </w:t>
      </w:r>
      <w:r w:rsidRPr="001A160B">
        <w:t xml:space="preserve">good </w:t>
      </w:r>
      <w:r w:rsidR="00D76110">
        <w:t>for any</w:t>
      </w:r>
      <w:r w:rsidRPr="001A160B">
        <w:t xml:space="preserve"> of the three permutations</w:t>
      </w:r>
      <w:r w:rsidR="00D76110">
        <w:t>,</w:t>
      </w:r>
      <w:r w:rsidRPr="001A160B">
        <w:t xml:space="preserve"> it was labeled as </w:t>
      </w:r>
      <w:r w:rsidR="00D76110">
        <w:t>“</w:t>
      </w:r>
      <w:r w:rsidRPr="001A160B">
        <w:t>poor</w:t>
      </w:r>
      <w:r w:rsidR="00D76110">
        <w:t>.”</w:t>
      </w:r>
      <w:r w:rsidR="00605BB0" w:rsidRPr="00DD1859">
        <w:rPr>
          <w:vertAlign w:val="superscript"/>
        </w:rPr>
        <w:t>2</w:t>
      </w:r>
    </w:p>
    <w:p w14:paraId="3ED191FB" w14:textId="77777777" w:rsidR="0082514E" w:rsidRPr="00DD1859" w:rsidRDefault="001A160B">
      <w:pPr>
        <w:pStyle w:val="H3"/>
      </w:pPr>
      <w:r w:rsidRPr="001A160B">
        <w:rPr>
          <w:b/>
          <w:i/>
        </w:rPr>
        <w:t>Measurement invariance.</w:t>
      </w:r>
    </w:p>
    <w:p w14:paraId="08DA0F0C" w14:textId="6FE4BED5" w:rsidR="00997BE7" w:rsidRDefault="001A160B">
      <w:pPr>
        <w:pStyle w:val="TEXT"/>
      </w:pPr>
      <w:r w:rsidRPr="001A160B">
        <w:t>A</w:t>
      </w:r>
      <w:r w:rsidR="00C10FAA">
        <w:t>ssessing a</w:t>
      </w:r>
      <w:r w:rsidRPr="001A160B">
        <w:t xml:space="preserve"> scale’s capacity to measure the same construct </w:t>
      </w:r>
      <w:r w:rsidR="00492C92" w:rsidRPr="00DD1859">
        <w:t>comparabl</w:t>
      </w:r>
      <w:r w:rsidR="00D76110">
        <w:t>y</w:t>
      </w:r>
      <w:r w:rsidR="00492C92" w:rsidRPr="00DD1859">
        <w:t xml:space="preserve"> </w:t>
      </w:r>
      <w:r w:rsidR="00D76110">
        <w:t>in different</w:t>
      </w:r>
      <w:r w:rsidRPr="001A160B">
        <w:t xml:space="preserve"> populations or contexts typically involves three component tests: </w:t>
      </w:r>
      <w:r w:rsidR="00C10FAA">
        <w:t xml:space="preserve">tests of </w:t>
      </w:r>
      <w:r w:rsidRPr="001A160B">
        <w:t>(</w:t>
      </w:r>
      <w:r w:rsidR="00A91463">
        <w:t>a</w:t>
      </w:r>
      <w:r w:rsidRPr="001A160B">
        <w:t xml:space="preserve">) configural invariance (i.e., equivalence of model form: </w:t>
      </w:r>
      <w:r w:rsidR="00C10FAA">
        <w:t>whether</w:t>
      </w:r>
      <w:r w:rsidRPr="001A160B">
        <w:t xml:space="preserve"> the unconstrained model provide</w:t>
      </w:r>
      <w:r w:rsidR="00C10FAA">
        <w:t>s</w:t>
      </w:r>
      <w:r w:rsidRPr="001A160B">
        <w:t xml:space="preserve"> adequate fit in </w:t>
      </w:r>
      <w:r w:rsidR="00492C92" w:rsidRPr="00DD1859">
        <w:t xml:space="preserve">each of the </w:t>
      </w:r>
      <w:r w:rsidRPr="001A160B">
        <w:t>group</w:t>
      </w:r>
      <w:r w:rsidR="00492C92" w:rsidRPr="00DD1859">
        <w:t>s</w:t>
      </w:r>
      <w:r w:rsidRPr="001A160B">
        <w:t>), (</w:t>
      </w:r>
      <w:r w:rsidR="00A91463">
        <w:t>b</w:t>
      </w:r>
      <w:r w:rsidRPr="001A160B">
        <w:t>) metric invariance (</w:t>
      </w:r>
      <w:r w:rsidR="00492C92" w:rsidRPr="00DD1859">
        <w:t xml:space="preserve">or </w:t>
      </w:r>
      <w:r w:rsidRPr="001A160B">
        <w:t>weak factorial</w:t>
      </w:r>
      <w:r w:rsidR="00492C92" w:rsidRPr="00DD1859">
        <w:t xml:space="preserve"> invariance; i.e., equivalence of factor loadings</w:t>
      </w:r>
      <w:r w:rsidRPr="001A160B">
        <w:t>), and (</w:t>
      </w:r>
      <w:r w:rsidR="00A91463">
        <w:t>c</w:t>
      </w:r>
      <w:r w:rsidRPr="001A160B">
        <w:t>) scalar invariance (</w:t>
      </w:r>
      <w:r w:rsidR="00492C92" w:rsidRPr="00DD1859">
        <w:t>or strong factorial invariance; i.e., equivalence of item intercepts</w:t>
      </w:r>
      <w:r w:rsidR="00C10FAA">
        <w:t>,</w:t>
      </w:r>
      <w:r w:rsidR="00492C92" w:rsidRPr="00DD1859">
        <w:t xml:space="preserve"> or thresholds; </w:t>
      </w:r>
      <w:r w:rsidRPr="001A160B">
        <w:rPr>
          <w:rStyle w:val="cit"/>
          <w:color w:val="auto"/>
        </w:rPr>
        <w:t>Putnick &amp; Bornstein, 2016).</w:t>
      </w:r>
      <w:r w:rsidRPr="001A160B">
        <w:t xml:space="preserve"> These </w:t>
      </w:r>
      <w:r w:rsidR="00C10FAA">
        <w:t xml:space="preserve">types of invariance </w:t>
      </w:r>
      <w:r w:rsidRPr="001A160B">
        <w:t>are</w:t>
      </w:r>
      <w:r w:rsidR="00492C92" w:rsidRPr="00DD1859">
        <w:t xml:space="preserve"> typically assessed </w:t>
      </w:r>
      <w:r w:rsidR="00C10FAA">
        <w:t>with</w:t>
      </w:r>
      <w:r w:rsidR="00492C92" w:rsidRPr="00DD1859">
        <w:t xml:space="preserve"> nested models</w:t>
      </w:r>
      <w:r w:rsidR="00C10FAA">
        <w:t>;</w:t>
      </w:r>
      <w:r w:rsidR="00492C92" w:rsidRPr="00DD1859">
        <w:t xml:space="preserve"> the initial measurement model is first fit to each group’s data, a second fit </w:t>
      </w:r>
      <w:r w:rsidR="00492C92" w:rsidRPr="00DD1859">
        <w:lastRenderedPageBreak/>
        <w:t xml:space="preserve">constrains factor loadings to be equivalent, </w:t>
      </w:r>
      <w:r w:rsidRPr="001A160B">
        <w:t xml:space="preserve">and </w:t>
      </w:r>
      <w:r w:rsidR="00492C92" w:rsidRPr="00DD1859">
        <w:t xml:space="preserve">a third fit constrains item intercepts (or thresholds) to be equivalent. Change in fit metrics between these nested models is then typically used to determine whether each test is passed in sequence. </w:t>
      </w:r>
      <w:r w:rsidRPr="001A160B">
        <w:t xml:space="preserve">When a scale passes all three </w:t>
      </w:r>
      <w:r w:rsidR="00492C92" w:rsidRPr="00DD1859">
        <w:t>tests</w:t>
      </w:r>
      <w:r w:rsidRPr="001A160B">
        <w:t xml:space="preserve">, one can conclude that </w:t>
      </w:r>
      <w:r w:rsidR="00492C92" w:rsidRPr="00DD1859">
        <w:t xml:space="preserve">correlations between scores on the scale and other external variables have equivalent interpretations </w:t>
      </w:r>
      <w:r w:rsidR="00C10FAA">
        <w:t>across</w:t>
      </w:r>
      <w:r w:rsidR="00492C92" w:rsidRPr="00DD1859">
        <w:t xml:space="preserve"> the groups. That is, individuals’ observed scores on the scale are likely to measure the same latent variable and in a comparable way</w:t>
      </w:r>
      <w:r w:rsidR="00C96D76">
        <w:t>, regardless</w:t>
      </w:r>
      <w:r w:rsidR="00492C92" w:rsidRPr="00DD1859">
        <w:t xml:space="preserve"> </w:t>
      </w:r>
      <w:r w:rsidR="00C96D76">
        <w:t>of</w:t>
      </w:r>
      <w:r w:rsidR="00492C92" w:rsidRPr="00DD1859">
        <w:t xml:space="preserve"> the groups</w:t>
      </w:r>
      <w:r w:rsidR="00C96D76">
        <w:t xml:space="preserve"> to which the individuals belong</w:t>
      </w:r>
      <w:r w:rsidR="00492C92" w:rsidRPr="00DD1859">
        <w:t xml:space="preserve">. Loosely </w:t>
      </w:r>
      <w:r w:rsidRPr="001A160B">
        <w:t xml:space="preserve">speaking, one accessible interpretation of meeting measurement invariance is that individuals in </w:t>
      </w:r>
      <w:r w:rsidR="00C96D76">
        <w:t>the different</w:t>
      </w:r>
      <w:r w:rsidRPr="001A160B">
        <w:t xml:space="preserve"> groups interpret the items in an equivalent manner. </w:t>
      </w:r>
      <w:r w:rsidR="00492C92" w:rsidRPr="00DD1859">
        <w:t xml:space="preserve">Not meeting measurement invariance has important implications for the researcher: </w:t>
      </w:r>
      <w:r w:rsidR="00D76110">
        <w:t>I</w:t>
      </w:r>
      <w:r w:rsidR="00492C92" w:rsidRPr="00DD1859">
        <w:t>t is not possible to meaningfully interpret comparison between groups or associations between scores on the scale and external variables.</w:t>
      </w:r>
    </w:p>
    <w:p w14:paraId="307FF010" w14:textId="5200B667" w:rsidR="00997BE7" w:rsidRDefault="00492C92">
      <w:pPr>
        <w:pStyle w:val="TEXTIND"/>
      </w:pPr>
      <w:r w:rsidRPr="00DD1859">
        <w:t xml:space="preserve">Although </w:t>
      </w:r>
      <w:r w:rsidR="001A160B" w:rsidRPr="001A160B">
        <w:t xml:space="preserve">tests of measurement invariance are </w:t>
      </w:r>
      <w:r w:rsidRPr="00DD1859">
        <w:t xml:space="preserve">typically </w:t>
      </w:r>
      <w:r w:rsidR="001A160B" w:rsidRPr="001A160B">
        <w:t xml:space="preserve">performed between groups </w:t>
      </w:r>
      <w:r w:rsidRPr="00DD1859">
        <w:t xml:space="preserve">that </w:t>
      </w:r>
      <w:r w:rsidR="001A160B" w:rsidRPr="001A160B">
        <w:t xml:space="preserve">the researcher </w:t>
      </w:r>
      <w:r w:rsidRPr="00DD1859">
        <w:t xml:space="preserve">wants to </w:t>
      </w:r>
      <w:r w:rsidR="001A160B" w:rsidRPr="001A160B">
        <w:t>compare</w:t>
      </w:r>
      <w:r w:rsidR="00C96D76">
        <w:t xml:space="preserve"> directly</w:t>
      </w:r>
      <w:r w:rsidR="001A160B" w:rsidRPr="001A160B">
        <w:t xml:space="preserve">, </w:t>
      </w:r>
      <w:r w:rsidRPr="00DD1859">
        <w:t xml:space="preserve">one should also </w:t>
      </w:r>
      <w:r w:rsidR="001A160B" w:rsidRPr="001A160B">
        <w:t xml:space="preserve">assess measurement invariance between groups that one tacitly assumes should be invariant. For example, </w:t>
      </w:r>
      <w:r w:rsidR="00C96D76">
        <w:t xml:space="preserve">for </w:t>
      </w:r>
      <w:r w:rsidR="001A160B" w:rsidRPr="001A160B">
        <w:t>many studies</w:t>
      </w:r>
      <w:r w:rsidR="00C96D76">
        <w:t>,</w:t>
      </w:r>
      <w:r w:rsidR="001A160B" w:rsidRPr="001A160B">
        <w:t xml:space="preserve"> </w:t>
      </w:r>
      <w:r w:rsidR="00C96D76">
        <w:t xml:space="preserve">researchers </w:t>
      </w:r>
      <w:r w:rsidR="001A160B" w:rsidRPr="001A160B">
        <w:t>recruit adults (e.g., age</w:t>
      </w:r>
      <w:r w:rsidR="00D76110">
        <w:t>s</w:t>
      </w:r>
      <w:r w:rsidR="001A160B" w:rsidRPr="001A160B">
        <w:t xml:space="preserve"> 18</w:t>
      </w:r>
      <w:r w:rsidR="00D76110">
        <w:t>–</w:t>
      </w:r>
      <w:r w:rsidR="001A160B" w:rsidRPr="001A160B">
        <w:t>65) and both men and women, but do not seek to make comparisons based on either age or gender, or to account for the influence of age or gender within their statistical models. In such cases, the researcher</w:t>
      </w:r>
      <w:r w:rsidR="00C96D76">
        <w:t>s</w:t>
      </w:r>
      <w:r w:rsidR="001A160B" w:rsidRPr="001A160B">
        <w:t xml:space="preserve"> </w:t>
      </w:r>
      <w:r w:rsidRPr="00DD1859">
        <w:t xml:space="preserve">implicitly </w:t>
      </w:r>
      <w:r w:rsidR="001A160B" w:rsidRPr="001A160B">
        <w:t>assume that the scales measure the same construct</w:t>
      </w:r>
      <w:r w:rsidR="00A91463">
        <w:t xml:space="preserve"> </w:t>
      </w:r>
      <w:r w:rsidR="001A160B" w:rsidRPr="001A160B">
        <w:t>(</w:t>
      </w:r>
      <w:r w:rsidR="00A91463">
        <w:t>or construct</w:t>
      </w:r>
      <w:r w:rsidR="001A160B" w:rsidRPr="001A160B">
        <w:t xml:space="preserve">s) </w:t>
      </w:r>
      <w:r w:rsidR="00D76110">
        <w:t>in</w:t>
      </w:r>
      <w:r w:rsidR="001A160B" w:rsidRPr="001A160B">
        <w:t xml:space="preserve"> </w:t>
      </w:r>
      <w:r w:rsidR="00C96D76">
        <w:t>different</w:t>
      </w:r>
      <w:r w:rsidR="001A160B" w:rsidRPr="001A160B">
        <w:t xml:space="preserve"> </w:t>
      </w:r>
      <w:r w:rsidR="00C96D76">
        <w:t xml:space="preserve">age </w:t>
      </w:r>
      <w:r w:rsidR="001A160B" w:rsidRPr="001A160B">
        <w:t>groups</w:t>
      </w:r>
      <w:r w:rsidR="00C96D76">
        <w:t xml:space="preserve"> and in both men and women</w:t>
      </w:r>
      <w:r w:rsidR="001A160B" w:rsidRPr="001A160B">
        <w:t>. It is therefore useful to test these two assumptions</w:t>
      </w:r>
      <w:r w:rsidR="00FE45C5">
        <w:t>, specifically, that the employed scales are invariant across gender and, for example, across individuals above versus below the median age in the sample.</w:t>
      </w:r>
      <w:r w:rsidR="00FE45C5">
        <w:rPr>
          <w:rFonts w:eastAsia="Gungsuh"/>
        </w:rPr>
        <w:t xml:space="preserve"> Similarly</w:t>
      </w:r>
      <w:r w:rsidR="001A160B" w:rsidRPr="001A160B">
        <w:rPr>
          <w:rFonts w:eastAsia="Gungsuh"/>
        </w:rPr>
        <w:t xml:space="preserve">, if </w:t>
      </w:r>
      <w:r w:rsidR="00D76110">
        <w:rPr>
          <w:rFonts w:eastAsia="Gungsuh"/>
        </w:rPr>
        <w:t>researchers</w:t>
      </w:r>
      <w:r w:rsidR="001A160B" w:rsidRPr="001A160B">
        <w:rPr>
          <w:rFonts w:eastAsia="Gungsuh"/>
        </w:rPr>
        <w:t xml:space="preserve"> explicitly wish</w:t>
      </w:r>
      <w:r w:rsidR="001A160B" w:rsidRPr="001A160B">
        <w:t xml:space="preserve"> to make comparisons </w:t>
      </w:r>
      <w:r w:rsidR="00FE45C5">
        <w:t xml:space="preserve">between </w:t>
      </w:r>
      <w:r w:rsidR="001937F0">
        <w:t>such categories</w:t>
      </w:r>
      <w:r w:rsidR="001A160B" w:rsidRPr="001A160B">
        <w:t xml:space="preserve"> (e.g., between men and women), measurement invariance </w:t>
      </w:r>
      <w:r w:rsidR="00D76110">
        <w:t>is</w:t>
      </w:r>
      <w:r w:rsidR="001A160B" w:rsidRPr="001A160B">
        <w:t xml:space="preserve"> a requirement for these comparisons to be meaningful. For example, </w:t>
      </w:r>
      <w:r w:rsidR="00D76110">
        <w:t xml:space="preserve">personality </w:t>
      </w:r>
      <w:r w:rsidR="001A160B" w:rsidRPr="001A160B">
        <w:t>differences between men and women</w:t>
      </w:r>
      <w:r w:rsidRPr="00DD1859">
        <w:t xml:space="preserve"> </w:t>
      </w:r>
      <w:r w:rsidR="001A160B" w:rsidRPr="001A160B">
        <w:t xml:space="preserve">are theoretically </w:t>
      </w:r>
      <w:r w:rsidR="001A160B" w:rsidRPr="001A160B">
        <w:lastRenderedPageBreak/>
        <w:t xml:space="preserve">meaningful only if they represent differences in latent means rather than factor loadings or intercepts. In all cases, measurement invariance is therefore </w:t>
      </w:r>
      <w:r w:rsidR="00C96D76">
        <w:t xml:space="preserve">a </w:t>
      </w:r>
      <w:r w:rsidR="001A160B" w:rsidRPr="001A160B">
        <w:t xml:space="preserve">necessary </w:t>
      </w:r>
      <w:r w:rsidR="00C96D76">
        <w:t>prerequisite for</w:t>
      </w:r>
      <w:r w:rsidR="001A160B" w:rsidRPr="001A160B">
        <w:t xml:space="preserve"> subsequent substantive analyses.</w:t>
      </w:r>
      <w:r w:rsidR="00FE45C5" w:rsidRPr="00FE45C5">
        <w:t xml:space="preserve"> </w:t>
      </w:r>
      <w:r w:rsidR="00FE45C5">
        <w:t>Therefore, we tested measurement invar</w:t>
      </w:r>
      <w:r w:rsidR="00241359">
        <w:t>i</w:t>
      </w:r>
      <w:r w:rsidR="00FE45C5">
        <w:t>ance for</w:t>
      </w:r>
      <w:r w:rsidR="00FE45C5" w:rsidRPr="001A160B">
        <w:t xml:space="preserve"> </w:t>
      </w:r>
      <w:r w:rsidR="00FE45C5">
        <w:t xml:space="preserve">individuals above versus below the </w:t>
      </w:r>
      <w:r w:rsidR="00FE45C5" w:rsidRPr="001A160B">
        <w:t>median age</w:t>
      </w:r>
      <w:r w:rsidR="00FE45C5">
        <w:t xml:space="preserve"> in our sample</w:t>
      </w:r>
      <w:r w:rsidR="00FE45C5" w:rsidRPr="001A160B">
        <w:t xml:space="preserve"> (</w:t>
      </w:r>
      <w:r w:rsidR="00FE45C5">
        <w:t xml:space="preserve">median </w:t>
      </w:r>
      <w:r w:rsidR="00FE45C5" w:rsidRPr="001A160B">
        <w:t xml:space="preserve">age </w:t>
      </w:r>
      <w:r w:rsidR="00FE45C5">
        <w:t xml:space="preserve">= </w:t>
      </w:r>
      <w:r w:rsidR="00FE45C5" w:rsidRPr="001A160B">
        <w:rPr>
          <w:rFonts w:eastAsia="Gungsuh"/>
        </w:rPr>
        <w:t>27)</w:t>
      </w:r>
      <w:r w:rsidR="00FE45C5">
        <w:rPr>
          <w:rFonts w:eastAsia="Gungsuh"/>
        </w:rPr>
        <w:t xml:space="preserve"> and for men versus women</w:t>
      </w:r>
      <w:r w:rsidR="00FE45C5" w:rsidRPr="001A160B">
        <w:rPr>
          <w:rFonts w:eastAsia="Gungsuh"/>
        </w:rPr>
        <w:t>.</w:t>
      </w:r>
    </w:p>
    <w:p w14:paraId="37297233" w14:textId="675C480C" w:rsidR="00997BE7" w:rsidRDefault="001A160B">
      <w:pPr>
        <w:pStyle w:val="TEXTIND"/>
      </w:pPr>
      <w:r w:rsidRPr="001A160B">
        <w:t xml:space="preserve">Historically, the most common method </w:t>
      </w:r>
      <w:r w:rsidR="00FC616E">
        <w:t xml:space="preserve">used </w:t>
      </w:r>
      <w:r w:rsidR="00492C92" w:rsidRPr="00DD1859">
        <w:t xml:space="preserve">to </w:t>
      </w:r>
      <w:r w:rsidRPr="001A160B">
        <w:t xml:space="preserve">test measurement invariance </w:t>
      </w:r>
      <w:r w:rsidR="00492C92" w:rsidRPr="00DD1859">
        <w:t xml:space="preserve">was to </w:t>
      </w:r>
      <w:r w:rsidRPr="001A160B">
        <w:t>assess the statistical significance of changes in absolute model fit (</w:t>
      </w:r>
      <w:r w:rsidRPr="001A160B">
        <w:rPr>
          <w:rStyle w:val="cit"/>
          <w:color w:val="auto"/>
        </w:rPr>
        <w:t>Putnick &amp; Bornstein, 2016</w:t>
      </w:r>
      <w:r w:rsidRPr="001A160B">
        <w:t xml:space="preserve">; </w:t>
      </w:r>
      <w:r w:rsidRPr="001A160B">
        <w:rPr>
          <w:rStyle w:val="cit"/>
          <w:color w:val="auto"/>
        </w:rPr>
        <w:t>Vandenberg &amp; Lance, 2000).</w:t>
      </w:r>
      <w:r w:rsidRPr="001A160B">
        <w:t xml:space="preserve"> </w:t>
      </w:r>
      <w:r w:rsidR="00492C92" w:rsidRPr="00DD1859">
        <w:t>T</w:t>
      </w:r>
      <w:r w:rsidRPr="001A160B">
        <w:t xml:space="preserve">his was not suitable </w:t>
      </w:r>
      <w:r w:rsidR="00D76110">
        <w:t>in the present study because of</w:t>
      </w:r>
      <w:r w:rsidRPr="001A160B">
        <w:t xml:space="preserve"> the sensitivity of </w:t>
      </w:r>
      <w:r w:rsidR="00A91463">
        <w:t>c</w:t>
      </w:r>
      <w:r w:rsidRPr="001A160B">
        <w:t>hi</w:t>
      </w:r>
      <w:r w:rsidR="00D76110">
        <w:t>-</w:t>
      </w:r>
      <w:r w:rsidRPr="001A160B">
        <w:t xml:space="preserve">square tests to our large sample sizes. In addition, </w:t>
      </w:r>
      <w:r w:rsidR="00492C92" w:rsidRPr="00DD1859">
        <w:t xml:space="preserve">relying exclusively on the significance of </w:t>
      </w:r>
      <w:r w:rsidR="00A91463">
        <w:t>c</w:t>
      </w:r>
      <w:r w:rsidR="00492C92" w:rsidRPr="00DD1859">
        <w:t>hi</w:t>
      </w:r>
      <w:r w:rsidR="00D76110">
        <w:t>-</w:t>
      </w:r>
      <w:r w:rsidR="00492C92" w:rsidRPr="00DD1859">
        <w:t>square tests</w:t>
      </w:r>
      <w:r w:rsidR="002B318C">
        <w:t>,</w:t>
      </w:r>
      <w:r w:rsidR="00492C92" w:rsidRPr="00DD1859">
        <w:t xml:space="preserve"> in place of </w:t>
      </w:r>
      <w:r w:rsidRPr="001A160B">
        <w:t>alternative fit indices such as RMSEA</w:t>
      </w:r>
      <w:r w:rsidR="002B318C">
        <w:t>, has fallen out of favor over time</w:t>
      </w:r>
      <w:r w:rsidRPr="001A160B">
        <w:t xml:space="preserve"> (</w:t>
      </w:r>
      <w:r w:rsidRPr="001A160B">
        <w:rPr>
          <w:rStyle w:val="cit"/>
          <w:color w:val="auto"/>
        </w:rPr>
        <w:t>Putnick &amp; Bornstein, 2016).</w:t>
      </w:r>
      <w:r w:rsidRPr="001A160B">
        <w:t xml:space="preserve"> Numerous simulation studies have been conducted </w:t>
      </w:r>
      <w:r w:rsidR="00D76110">
        <w:t>to explore</w:t>
      </w:r>
      <w:r w:rsidRPr="001A160B">
        <w:t xml:space="preserve"> which indices </w:t>
      </w:r>
      <w:r w:rsidR="00492C92" w:rsidRPr="00DD1859">
        <w:t xml:space="preserve">and </w:t>
      </w:r>
      <w:r w:rsidRPr="001A160B">
        <w:t>cutoffs (if any)</w:t>
      </w:r>
      <w:r w:rsidR="00D76110">
        <w:t xml:space="preserve"> should be used</w:t>
      </w:r>
      <w:r w:rsidRPr="001A160B">
        <w:t>. Recommend</w:t>
      </w:r>
      <w:r w:rsidR="009831AA">
        <w:t>ed cutoff values have been described as</w:t>
      </w:r>
      <w:r w:rsidRPr="001A160B">
        <w:t xml:space="preserve"> rang</w:t>
      </w:r>
      <w:r w:rsidR="009831AA">
        <w:t>ing</w:t>
      </w:r>
      <w:r w:rsidRPr="001A160B">
        <w:t xml:space="preserve"> from liberal </w:t>
      </w:r>
      <w:r w:rsidRPr="001A160B">
        <w:rPr>
          <w:rStyle w:val="cit"/>
          <w:color w:val="auto"/>
        </w:rPr>
        <w:t>(</w:t>
      </w:r>
      <w:r w:rsidR="00344689">
        <w:rPr>
          <w:rStyle w:val="cit"/>
          <w:color w:val="auto"/>
        </w:rPr>
        <w:t xml:space="preserve">e.g., </w:t>
      </w:r>
      <w:r w:rsidRPr="001A160B">
        <w:rPr>
          <w:rStyle w:val="cit"/>
          <w:color w:val="auto"/>
        </w:rPr>
        <w:t>Cheung &amp; Rensvold, 2002)</w:t>
      </w:r>
      <w:r w:rsidRPr="001A160B">
        <w:t xml:space="preserve"> to conservative </w:t>
      </w:r>
      <w:r w:rsidRPr="001A160B">
        <w:rPr>
          <w:rStyle w:val="cit"/>
          <w:color w:val="auto"/>
        </w:rPr>
        <w:t>(</w:t>
      </w:r>
      <w:r w:rsidR="00344689">
        <w:rPr>
          <w:rStyle w:val="cit"/>
          <w:color w:val="auto"/>
        </w:rPr>
        <w:t xml:space="preserve">e.g., </w:t>
      </w:r>
      <w:r w:rsidRPr="001A160B">
        <w:rPr>
          <w:rStyle w:val="cit"/>
          <w:color w:val="auto"/>
        </w:rPr>
        <w:t>Meade, Johnson, &amp; Braddy, 2008),</w:t>
      </w:r>
      <w:r w:rsidRPr="001A160B">
        <w:t xml:space="preserve"> and the real-world applicability of these cutoffs is a matter of ongoing debate </w:t>
      </w:r>
      <w:r w:rsidRPr="001A160B">
        <w:rPr>
          <w:rStyle w:val="cit"/>
          <w:color w:val="auto"/>
        </w:rPr>
        <w:t>(Little, 2013).</w:t>
      </w:r>
      <w:r w:rsidRPr="001A160B">
        <w:t xml:space="preserve"> For tests of configural invariance, we elected to employ the same criteria </w:t>
      </w:r>
      <w:r w:rsidR="00D76110">
        <w:t xml:space="preserve">as </w:t>
      </w:r>
      <w:r w:rsidRPr="001A160B">
        <w:t>for mixed CFA fit (</w:t>
      </w:r>
      <w:r w:rsidRPr="001A160B">
        <w:rPr>
          <w:rStyle w:val="cit"/>
          <w:color w:val="auto"/>
        </w:rPr>
        <w:t>Hu &amp; Bentler, 1999)</w:t>
      </w:r>
      <w:r w:rsidR="002B318C">
        <w:rPr>
          <w:rStyle w:val="cit"/>
          <w:color w:val="auto"/>
        </w:rPr>
        <w:t>, and for tests of metric and scalar invariance, we chose to use</w:t>
      </w:r>
      <w:r w:rsidRPr="001A160B">
        <w:t xml:space="preserve"> </w:t>
      </w:r>
      <w:r w:rsidRPr="001A160B">
        <w:rPr>
          <w:rStyle w:val="cit"/>
          <w:color w:val="auto"/>
        </w:rPr>
        <w:t>Chen’s (2007)</w:t>
      </w:r>
      <w:r w:rsidRPr="001A160B">
        <w:t xml:space="preserve"> moderate criteria of both Δ</w:t>
      </w:r>
      <w:r w:rsidRPr="009831AA">
        <w:rPr>
          <w:i/>
        </w:rPr>
        <w:t>CFI</w:t>
      </w:r>
      <w:r w:rsidRPr="001A160B">
        <w:t xml:space="preserve"> </w:t>
      </w:r>
      <w:r w:rsidR="00344689">
        <w:sym w:font="Symbol" w:char="F0B3"/>
      </w:r>
      <w:r w:rsidRPr="001A160B">
        <w:t xml:space="preserve"> </w:t>
      </w:r>
      <w:r w:rsidR="00FE45C5">
        <w:t>–0.</w:t>
      </w:r>
      <w:r w:rsidRPr="001A160B">
        <w:t>01</w:t>
      </w:r>
      <w:r w:rsidR="005332B6">
        <w:t>5</w:t>
      </w:r>
      <w:r w:rsidRPr="001A160B">
        <w:t xml:space="preserve"> </w:t>
      </w:r>
      <w:r w:rsidR="002B318C">
        <w:t>and</w:t>
      </w:r>
      <w:r w:rsidRPr="001A160B">
        <w:t xml:space="preserve"> Δ</w:t>
      </w:r>
      <w:r w:rsidRPr="009831AA">
        <w:rPr>
          <w:i/>
        </w:rPr>
        <w:t>RMSEA</w:t>
      </w:r>
      <w:r w:rsidRPr="001A160B">
        <w:t xml:space="preserve"> </w:t>
      </w:r>
      <w:r w:rsidR="00344689">
        <w:sym w:font="Symbol" w:char="F0A3"/>
      </w:r>
      <w:r w:rsidRPr="001A160B">
        <w:t xml:space="preserve"> </w:t>
      </w:r>
      <w:r w:rsidR="00FE45C5">
        <w:t>0</w:t>
      </w:r>
      <w:r w:rsidRPr="001A160B">
        <w:t>.01. This two-metric strategy is broadly compatible with the criteria used for CFA and configural invariance fits, as well as being the modal reporting practice according to a recent review (</w:t>
      </w:r>
      <w:r w:rsidRPr="001A160B">
        <w:rPr>
          <w:rStyle w:val="cit"/>
          <w:color w:val="auto"/>
        </w:rPr>
        <w:t>Putnick &amp; Bornstein, 2016).</w:t>
      </w:r>
      <w:r w:rsidRPr="001A160B">
        <w:t xml:space="preserve"> The same estimator was used as in the CFA fits.</w:t>
      </w:r>
    </w:p>
    <w:p w14:paraId="121EC69F" w14:textId="0E815FA5" w:rsidR="009831AA" w:rsidRDefault="009831AA" w:rsidP="009831AA">
      <w:pPr>
        <w:pStyle w:val="H2"/>
      </w:pPr>
      <w:r>
        <w:t>Results synthesis</w:t>
      </w:r>
    </w:p>
    <w:p w14:paraId="4C0EE6F1" w14:textId="72E6623F" w:rsidR="00997BE7" w:rsidRDefault="001A160B" w:rsidP="009831AA">
      <w:pPr>
        <w:pStyle w:val="TEXT"/>
      </w:pPr>
      <w:r w:rsidRPr="001A160B">
        <w:t xml:space="preserve">A summary of the results </w:t>
      </w:r>
      <w:r w:rsidR="008012B6">
        <w:t>for</w:t>
      </w:r>
      <w:r w:rsidRPr="001A160B">
        <w:t xml:space="preserve"> these metrics of structural validity using recommended cutoff values </w:t>
      </w:r>
      <w:r w:rsidR="008012B6">
        <w:t>is presented</w:t>
      </w:r>
      <w:r w:rsidRPr="001A160B">
        <w:t xml:space="preserve"> in Table 1. This table provides a concise summary of the </w:t>
      </w:r>
      <w:r w:rsidR="008012B6" w:rsidRPr="001A160B">
        <w:t>structural</w:t>
      </w:r>
      <w:r w:rsidR="008012B6">
        <w:t>-</w:t>
      </w:r>
      <w:r w:rsidRPr="001A160B">
        <w:t>validity evidence for each individual scale</w:t>
      </w:r>
      <w:r w:rsidR="008012B6">
        <w:t>,</w:t>
      </w:r>
      <w:r w:rsidRPr="001A160B">
        <w:t xml:space="preserve"> as well as </w:t>
      </w:r>
      <w:r w:rsidR="001A0D21">
        <w:t>of the</w:t>
      </w:r>
      <w:r w:rsidRPr="001A160B">
        <w:t xml:space="preserve"> </w:t>
      </w:r>
      <w:r w:rsidR="001A0D21">
        <w:t>evidence</w:t>
      </w:r>
      <w:r w:rsidRPr="001A160B">
        <w:t xml:space="preserve"> across scales. Table</w:t>
      </w:r>
      <w:r w:rsidR="00D76110">
        <w:t>s</w:t>
      </w:r>
      <w:r w:rsidRPr="001A160B">
        <w:t xml:space="preserve"> 2</w:t>
      </w:r>
      <w:r w:rsidR="00D76110">
        <w:t xml:space="preserve"> through 5</w:t>
      </w:r>
      <w:r w:rsidRPr="001A160B">
        <w:t xml:space="preserve"> </w:t>
      </w:r>
      <w:r w:rsidRPr="001A160B">
        <w:lastRenderedPageBreak/>
        <w:t xml:space="preserve">provide the results </w:t>
      </w:r>
      <w:r w:rsidR="008012B6">
        <w:t>for</w:t>
      </w:r>
      <w:r w:rsidRPr="001A160B">
        <w:t xml:space="preserve"> all </w:t>
      </w:r>
      <w:r w:rsidR="009831AA">
        <w:t>statistical</w:t>
      </w:r>
      <w:r w:rsidRPr="001A160B">
        <w:t xml:space="preserve"> metrics</w:t>
      </w:r>
      <w:r w:rsidR="005332B6">
        <w:t xml:space="preserve"> and the aspects of structural validity to which they speak</w:t>
      </w:r>
      <w:r w:rsidRPr="001A160B">
        <w:t xml:space="preserve"> (i.e., internal consistency, test-retest reliability, factor structure, and measurement invariance for age and gender</w:t>
      </w:r>
      <w:r w:rsidR="006A63C2">
        <w:t xml:space="preserve"> groups</w:t>
      </w:r>
      <w:r w:rsidRPr="001A160B">
        <w:t xml:space="preserve">), along with details </w:t>
      </w:r>
      <w:r w:rsidR="006A63C2">
        <w:t>regarding</w:t>
      </w:r>
      <w:r w:rsidRPr="001A160B">
        <w:t xml:space="preserve"> each scale (</w:t>
      </w:r>
      <w:r w:rsidR="006A63C2">
        <w:t>number of</w:t>
      </w:r>
      <w:r w:rsidRPr="001A160B">
        <w:t xml:space="preserve"> participants, </w:t>
      </w:r>
      <w:r w:rsidR="006A63C2">
        <w:t>number of</w:t>
      </w:r>
      <w:r w:rsidRPr="001A160B">
        <w:t xml:space="preserve"> items), and distributional information (</w:t>
      </w:r>
      <w:r w:rsidR="00A91463">
        <w:t>mean</w:t>
      </w:r>
      <w:r w:rsidRPr="001A160B">
        <w:t xml:space="preserve">, </w:t>
      </w:r>
      <w:r w:rsidR="00A91463">
        <w:t>standard deviation</w:t>
      </w:r>
      <w:r w:rsidRPr="001A160B">
        <w:t xml:space="preserve">, skewness, kurtosis). When combined, </w:t>
      </w:r>
      <w:r w:rsidR="00492C92" w:rsidRPr="00DD1859">
        <w:t>T</w:t>
      </w:r>
      <w:r w:rsidR="00000549" w:rsidRPr="00000549">
        <w:t>ables 1</w:t>
      </w:r>
      <w:r w:rsidR="00070FD8">
        <w:rPr>
          <w:color w:val="000000"/>
        </w:rPr>
        <w:t xml:space="preserve"> </w:t>
      </w:r>
      <w:r w:rsidR="00A91463">
        <w:rPr>
          <w:color w:val="000000"/>
        </w:rPr>
        <w:t>through 5</w:t>
      </w:r>
      <w:r w:rsidR="00000549" w:rsidRPr="00000549">
        <w:t xml:space="preserve"> </w:t>
      </w:r>
      <w:r w:rsidR="00492C92" w:rsidRPr="00DD1859">
        <w:t xml:space="preserve">provide </w:t>
      </w:r>
      <w:r w:rsidRPr="001A160B">
        <w:t xml:space="preserve">a wide range of psychometric properties for </w:t>
      </w:r>
      <w:r w:rsidR="00A91463">
        <w:t>15</w:t>
      </w:r>
      <w:r w:rsidRPr="001A160B">
        <w:t xml:space="preserve"> commonly used self-report </w:t>
      </w:r>
      <w:r w:rsidR="008F23FD" w:rsidRPr="001A160B">
        <w:t>individual</w:t>
      </w:r>
      <w:r w:rsidR="008F23FD">
        <w:t>-</w:t>
      </w:r>
      <w:r w:rsidRPr="001A160B">
        <w:t xml:space="preserve">differences scales that could inform their future use. Full results of the tests of measurement invariance (i.e., </w:t>
      </w:r>
      <w:r w:rsidR="008F23FD">
        <w:t xml:space="preserve">results for </w:t>
      </w:r>
      <w:r w:rsidRPr="001A160B">
        <w:t xml:space="preserve">each fit index for each test) </w:t>
      </w:r>
      <w:r w:rsidR="008F23FD">
        <w:t>are available</w:t>
      </w:r>
      <w:r w:rsidRPr="001A160B">
        <w:t xml:space="preserve"> in the </w:t>
      </w:r>
      <w:r w:rsidR="00D76110">
        <w:t>s</w:t>
      </w:r>
      <w:r w:rsidRPr="001A160B">
        <w:t xml:space="preserve">upplementary </w:t>
      </w:r>
      <w:r w:rsidR="00D76110">
        <w:t>m</w:t>
      </w:r>
      <w:r w:rsidR="00492C92" w:rsidRPr="00DD1859">
        <w:t>aterials. Additionally</w:t>
      </w:r>
      <w:r w:rsidRPr="001A160B">
        <w:t xml:space="preserve">, </w:t>
      </w:r>
      <w:r w:rsidR="00492C92" w:rsidRPr="00DD1859">
        <w:t>recent research has quantif</w:t>
      </w:r>
      <w:r w:rsidR="008F23FD">
        <w:t>ied</w:t>
      </w:r>
      <w:r w:rsidR="00492C92" w:rsidRPr="00DD1859">
        <w:t xml:space="preserve"> the </w:t>
      </w:r>
      <w:r w:rsidR="00EB6CC4" w:rsidRPr="00DD1859">
        <w:t>impact</w:t>
      </w:r>
      <w:r w:rsidR="00492C92" w:rsidRPr="00DD1859">
        <w:t xml:space="preserve"> of </w:t>
      </w:r>
      <w:r w:rsidR="00A12454" w:rsidRPr="00DD1859">
        <w:t>failure</w:t>
      </w:r>
      <w:r w:rsidR="00492C92" w:rsidRPr="00DD1859">
        <w:t xml:space="preserve"> to meet measurement </w:t>
      </w:r>
      <w:r w:rsidR="00A12454" w:rsidRPr="00DD1859">
        <w:t>invariance</w:t>
      </w:r>
      <w:r w:rsidR="00492C92" w:rsidRPr="00DD1859">
        <w:t xml:space="preserve"> as a continuous variable (e.g., </w:t>
      </w:r>
      <w:r w:rsidRPr="001A160B">
        <w:rPr>
          <w:rStyle w:val="cit"/>
          <w:color w:val="auto"/>
        </w:rPr>
        <w:t>Nye &amp; Drasgow, 2011</w:t>
      </w:r>
      <w:r w:rsidR="00A12454" w:rsidRPr="00DD1859">
        <w:t>).</w:t>
      </w:r>
      <w:r w:rsidR="00492C92" w:rsidRPr="00DD1859">
        <w:t xml:space="preserve"> </w:t>
      </w:r>
      <w:r w:rsidR="00D76110">
        <w:t>Although</w:t>
      </w:r>
      <w:r w:rsidR="00492C92" w:rsidRPr="00DD1859">
        <w:t xml:space="preserve"> this is beyond the scope of this article, </w:t>
      </w:r>
      <w:r w:rsidR="008F23FD">
        <w:t xml:space="preserve">the </w:t>
      </w:r>
      <w:r w:rsidR="00577E18">
        <w:t>s</w:t>
      </w:r>
      <w:r w:rsidR="008F23FD">
        <w:t>upplementa</w:t>
      </w:r>
      <w:r w:rsidR="003962C2">
        <w:t>ry</w:t>
      </w:r>
      <w:r w:rsidR="008F23FD">
        <w:t xml:space="preserve"> </w:t>
      </w:r>
      <w:r w:rsidR="00577E18">
        <w:t>m</w:t>
      </w:r>
      <w:r w:rsidR="008F23FD">
        <w:t>aterial</w:t>
      </w:r>
      <w:r w:rsidR="003962C2">
        <w:t>s</w:t>
      </w:r>
      <w:r w:rsidR="008F23FD">
        <w:t xml:space="preserve"> provide </w:t>
      </w:r>
      <w:r w:rsidR="001867FB">
        <w:t xml:space="preserve">continuous </w:t>
      </w:r>
      <w:r w:rsidR="00492C92" w:rsidRPr="00DD1859">
        <w:t>e</w:t>
      </w:r>
      <w:r w:rsidR="00A12454" w:rsidRPr="00DD1859">
        <w:t>stimates</w:t>
      </w:r>
      <w:r w:rsidR="00492C92" w:rsidRPr="00DD1859">
        <w:t xml:space="preserve"> of </w:t>
      </w:r>
      <w:r w:rsidR="001867FB">
        <w:t xml:space="preserve">the impact of measurement invariance on the magnitude of between-groups comparisons: </w:t>
      </w:r>
      <w:r w:rsidR="00331250" w:rsidRPr="00331250">
        <w:t>For each between-groups comparison (i.e., participants above vs. below the median age, male vs. female participants), the between-groups effect size (Cohen’s d) was calculated separately for the observed sum scores and the latent scores, and then the difference between these two estimates was computed.</w:t>
      </w:r>
    </w:p>
    <w:p w14:paraId="13FE88C2" w14:textId="21300927" w:rsidR="00997BE7" w:rsidRDefault="00492C92" w:rsidP="004B7950">
      <w:pPr>
        <w:pStyle w:val="TEXTIND"/>
      </w:pPr>
      <w:bookmarkStart w:id="9" w:name="_q6mhprgfhlnl"/>
      <w:bookmarkEnd w:id="9"/>
      <w:r w:rsidRPr="00DD1859">
        <w:t xml:space="preserve"> The </w:t>
      </w:r>
      <w:r w:rsidR="008F23FD">
        <w:t xml:space="preserve">summary </w:t>
      </w:r>
      <w:r w:rsidRPr="00DD1859">
        <w:t xml:space="preserve">labels </w:t>
      </w:r>
      <w:r w:rsidR="008F23FD">
        <w:t xml:space="preserve">in Table 1 </w:t>
      </w:r>
      <w:r w:rsidRPr="00DD1859">
        <w:t xml:space="preserve">serve to condense multifaceted metrics of validity </w:t>
      </w:r>
      <w:r w:rsidR="008F23FD">
        <w:t>in</w:t>
      </w:r>
      <w:r w:rsidRPr="00DD1859">
        <w:t>to categorical conclusions in order to enable decision</w:t>
      </w:r>
      <w:r w:rsidR="00A91463">
        <w:t xml:space="preserve"> </w:t>
      </w:r>
      <w:r w:rsidRPr="00DD1859">
        <w:t>making with regard to our core research question (i.e</w:t>
      </w:r>
      <w:r w:rsidR="00BD38FC" w:rsidRPr="00DD1859">
        <w:t>.</w:t>
      </w:r>
      <w:r w:rsidRPr="00DD1859">
        <w:t xml:space="preserve">, whether </w:t>
      </w:r>
      <w:r w:rsidR="008F23FD">
        <w:t xml:space="preserve">the </w:t>
      </w:r>
      <w:r w:rsidRPr="00DD1859">
        <w:t xml:space="preserve">underreporting </w:t>
      </w:r>
      <w:r w:rsidR="008F23FD">
        <w:t xml:space="preserve">in the literature </w:t>
      </w:r>
      <w:r w:rsidRPr="00DD1859">
        <w:t>represents hidden validity or invalidity). This trade</w:t>
      </w:r>
      <w:r w:rsidR="00D5474E">
        <w:t>-</w:t>
      </w:r>
      <w:r w:rsidRPr="00DD1859">
        <w:t xml:space="preserve">off between nuance and heuristic value is analogous to the use of </w:t>
      </w:r>
      <w:r w:rsidRPr="00DD1859">
        <w:rPr>
          <w:i/>
        </w:rPr>
        <w:t>p</w:t>
      </w:r>
      <w:r w:rsidRPr="00DD1859">
        <w:t xml:space="preserve"> values, which are natively continuous, but which are often reduced to a </w:t>
      </w:r>
      <w:r w:rsidR="00D5474E" w:rsidRPr="00DD1859">
        <w:t>significant</w:t>
      </w:r>
      <w:r w:rsidR="00D5474E">
        <w:t>-</w:t>
      </w:r>
      <w:r w:rsidR="00D5474E" w:rsidRPr="00DD1859">
        <w:t>versus</w:t>
      </w:r>
      <w:r w:rsidR="00D5474E">
        <w:t>-</w:t>
      </w:r>
      <w:r w:rsidRPr="00DD1859">
        <w:t xml:space="preserve">nonsignificant dichotomy to facilitate conclusions regarding hypotheses. These categorical labels should not be taken as </w:t>
      </w:r>
      <w:r w:rsidR="004B7950">
        <w:t xml:space="preserve">claims about </w:t>
      </w:r>
      <w:r w:rsidRPr="00DD1859">
        <w:t xml:space="preserve">literal </w:t>
      </w:r>
      <w:r w:rsidR="003445C2">
        <w:t>truth</w:t>
      </w:r>
      <w:r w:rsidRPr="00DD1859">
        <w:t xml:space="preserve"> for any research question </w:t>
      </w:r>
      <w:r w:rsidR="00D5474E">
        <w:t xml:space="preserve">other </w:t>
      </w:r>
      <w:r w:rsidRPr="00DD1859">
        <w:t xml:space="preserve">than our own (e.g., </w:t>
      </w:r>
      <w:r w:rsidR="00D5474E">
        <w:t>for</w:t>
      </w:r>
      <w:r w:rsidRPr="00DD1859">
        <w:t xml:space="preserve"> assessing the adequacy of a scale for future use). Instead, such questions should be informed by </w:t>
      </w:r>
      <w:r w:rsidRPr="00DD1859">
        <w:lastRenderedPageBreak/>
        <w:t>the continuous and multifaceted results reported in Table</w:t>
      </w:r>
      <w:r w:rsidR="00A91463">
        <w:t>s</w:t>
      </w:r>
      <w:r w:rsidRPr="00DD1859">
        <w:t xml:space="preserve"> 2</w:t>
      </w:r>
      <w:r w:rsidR="00A91463">
        <w:t xml:space="preserve"> through 5</w:t>
      </w:r>
      <w:r w:rsidR="00CD7E63" w:rsidRPr="00DD1859">
        <w:t>,</w:t>
      </w:r>
      <w:r w:rsidRPr="00DD1859">
        <w:t xml:space="preserve"> which offer a more nuanced perspective on structural validity.</w:t>
      </w:r>
    </w:p>
    <w:p w14:paraId="26D141BC" w14:textId="77777777" w:rsidR="00997BE7" w:rsidRDefault="001A160B">
      <w:pPr>
        <w:pStyle w:val="H1"/>
      </w:pPr>
      <w:r w:rsidRPr="001A160B">
        <w:t>Discussion</w:t>
      </w:r>
    </w:p>
    <w:p w14:paraId="44D3992C" w14:textId="5096842D" w:rsidR="00997BE7" w:rsidRDefault="001A160B">
      <w:pPr>
        <w:pStyle w:val="TEXT"/>
      </w:pPr>
      <w:r w:rsidRPr="001A160B">
        <w:t xml:space="preserve">The reproducibility and replicability of research findings, as well as confidence in theory and application, require valid measures. Yet as </w:t>
      </w:r>
      <w:r w:rsidRPr="001A160B">
        <w:rPr>
          <w:rStyle w:val="cit"/>
          <w:color w:val="auto"/>
        </w:rPr>
        <w:t>Flake et al. (2017)</w:t>
      </w:r>
      <w:r w:rsidRPr="001A160B">
        <w:t xml:space="preserve"> point</w:t>
      </w:r>
      <w:r w:rsidR="00A91463">
        <w:t>ed</w:t>
      </w:r>
      <w:r w:rsidRPr="001A160B">
        <w:t xml:space="preserve"> out, structural validity is rarely reported in the literature, and even when it is, the </w:t>
      </w:r>
      <w:r w:rsidR="005A6468">
        <w:t xml:space="preserve">reported </w:t>
      </w:r>
      <w:r w:rsidRPr="001A160B">
        <w:t>tests are usually restricted to a single</w:t>
      </w:r>
      <w:r w:rsidR="00492C92" w:rsidRPr="00DD1859">
        <w:t xml:space="preserve"> and flawed</w:t>
      </w:r>
      <w:r w:rsidRPr="001A160B">
        <w:t xml:space="preserve"> index (Cronbach’s </w:t>
      </w:r>
      <w:r w:rsidR="00D5474E">
        <w:sym w:font="Symbol" w:char="F061"/>
      </w:r>
      <w:r w:rsidRPr="001A160B">
        <w:t xml:space="preserve">). This raises the question: </w:t>
      </w:r>
      <w:r w:rsidR="00D5474E">
        <w:t>Is</w:t>
      </w:r>
      <w:r w:rsidR="00492C92" w:rsidRPr="00DD1859">
        <w:t xml:space="preserve"> </w:t>
      </w:r>
      <w:r w:rsidRPr="001A160B">
        <w:t>the underreporting</w:t>
      </w:r>
      <w:r w:rsidRPr="001A160B">
        <w:rPr>
          <w:i/>
        </w:rPr>
        <w:t xml:space="preserve"> </w:t>
      </w:r>
      <w:r w:rsidRPr="001A160B">
        <w:t xml:space="preserve">of tests of structural validity </w:t>
      </w:r>
      <w:r w:rsidR="00492C92" w:rsidRPr="00DD1859">
        <w:t xml:space="preserve">a </w:t>
      </w:r>
      <w:r w:rsidR="00EF63E1" w:rsidRPr="00DD1859">
        <w:t>mere</w:t>
      </w:r>
      <w:r w:rsidR="00492C92" w:rsidRPr="00DD1859">
        <w:t xml:space="preserve"> </w:t>
      </w:r>
      <w:r w:rsidR="00EF63E1" w:rsidRPr="00DD1859">
        <w:t>nuisance,</w:t>
      </w:r>
      <w:r w:rsidR="00492C92" w:rsidRPr="00DD1859">
        <w:t xml:space="preserve"> insofar as these measures are </w:t>
      </w:r>
      <w:r w:rsidR="004B7950">
        <w:t>in fact</w:t>
      </w:r>
      <w:r w:rsidRPr="001A160B">
        <w:t xml:space="preserve"> valid, or</w:t>
      </w:r>
      <w:r w:rsidR="00D5474E">
        <w:t>,</w:t>
      </w:r>
      <w:r w:rsidR="00492C92" w:rsidRPr="00DD1859">
        <w:t xml:space="preserve"> </w:t>
      </w:r>
      <w:r w:rsidRPr="001A160B">
        <w:t>more troubling</w:t>
      </w:r>
      <w:r w:rsidR="00D5474E">
        <w:t>ly,</w:t>
      </w:r>
      <w:r w:rsidR="00492C92" w:rsidRPr="00DD1859">
        <w:t xml:space="preserve"> is </w:t>
      </w:r>
      <w:r w:rsidR="00D5474E">
        <w:t xml:space="preserve">there </w:t>
      </w:r>
      <w:r w:rsidRPr="001A160B">
        <w:t>an abundance of invalid measures hiding in plain sight (i.e., hidden invalidity)</w:t>
      </w:r>
      <w:r w:rsidR="00D5474E">
        <w:t>?</w:t>
      </w:r>
      <w:r w:rsidRPr="001A160B">
        <w:t xml:space="preserve"> To examine this question, we submitted </w:t>
      </w:r>
      <w:r w:rsidR="00D5474E">
        <w:t>15</w:t>
      </w:r>
      <w:r w:rsidRPr="001A160B">
        <w:t xml:space="preserve"> self-report measures from social and personality psychology to a comprehensive battery of </w:t>
      </w:r>
      <w:r w:rsidR="00D5474E" w:rsidRPr="001A160B">
        <w:t>structural</w:t>
      </w:r>
      <w:r w:rsidR="00D5474E">
        <w:t>-</w:t>
      </w:r>
      <w:r w:rsidRPr="001A160B">
        <w:t xml:space="preserve">validity tests (i.e., we examined their distribution, consistency, test-retest reliability, factor structure, and measurement invariance for </w:t>
      </w:r>
      <w:r w:rsidR="005A6468">
        <w:t xml:space="preserve">gender </w:t>
      </w:r>
      <w:r w:rsidR="00591A34">
        <w:t xml:space="preserve">groups </w:t>
      </w:r>
      <w:r w:rsidR="005A6468">
        <w:t xml:space="preserve">and </w:t>
      </w:r>
      <w:r w:rsidR="00591A34">
        <w:t xml:space="preserve">age groups defined by </w:t>
      </w:r>
      <w:r w:rsidR="005A6468">
        <w:t xml:space="preserve">a </w:t>
      </w:r>
      <w:r w:rsidRPr="001A160B">
        <w:t>median</w:t>
      </w:r>
      <w:r w:rsidR="005A6468">
        <w:t xml:space="preserve"> split</w:t>
      </w:r>
      <w:r w:rsidRPr="001A160B">
        <w:t>). Doing so seems timely and necessary given the broader reevaluation of modal practices taking place in psychological science (</w:t>
      </w:r>
      <w:r w:rsidRPr="001A160B">
        <w:rPr>
          <w:rStyle w:val="cit"/>
          <w:color w:val="auto"/>
        </w:rPr>
        <w:t>Munafò et al., 2017)</w:t>
      </w:r>
      <w:r w:rsidRPr="001A160B">
        <w:t xml:space="preserve"> and </w:t>
      </w:r>
      <w:r w:rsidR="00492C92" w:rsidRPr="00DD1859">
        <w:t xml:space="preserve">a growing reliance on self-report data </w:t>
      </w:r>
      <w:r w:rsidR="00DE6AAD" w:rsidRPr="00DD1859">
        <w:t>collected</w:t>
      </w:r>
      <w:r w:rsidR="00492C92" w:rsidRPr="00DD1859">
        <w:t xml:space="preserve"> from online samples </w:t>
      </w:r>
      <w:r w:rsidR="00DE6AAD" w:rsidRPr="00DD1859">
        <w:t>(</w:t>
      </w:r>
      <w:r w:rsidRPr="001A160B">
        <w:rPr>
          <w:rStyle w:val="cit"/>
          <w:color w:val="auto"/>
        </w:rPr>
        <w:t>Sassenberg &amp; Ditrich, 2019).</w:t>
      </w:r>
    </w:p>
    <w:p w14:paraId="04A7F897" w14:textId="25DEF8C9" w:rsidR="00997BE7" w:rsidRDefault="00492C92">
      <w:pPr>
        <w:pStyle w:val="TEXTIND"/>
      </w:pPr>
      <w:r w:rsidRPr="00DD1859">
        <w:t xml:space="preserve">Before unpacking our findings it seems useful to distinguish between two concepts: the </w:t>
      </w:r>
      <w:r w:rsidRPr="00DD1859">
        <w:rPr>
          <w:i/>
        </w:rPr>
        <w:t>weight of evidence</w:t>
      </w:r>
      <w:r w:rsidRPr="00DD1859">
        <w:t xml:space="preserve"> (e.g., presence and quality of evidence</w:t>
      </w:r>
      <w:r w:rsidR="00D5474E">
        <w:t>,</w:t>
      </w:r>
      <w:r w:rsidRPr="00DD1859">
        <w:t xml:space="preserve"> ranging weak to strong) and</w:t>
      </w:r>
      <w:r w:rsidR="005A6468">
        <w:t xml:space="preserve"> the</w:t>
      </w:r>
      <w:r w:rsidRPr="00DD1859">
        <w:t xml:space="preserve"> </w:t>
      </w:r>
      <w:r w:rsidRPr="00DD1859">
        <w:rPr>
          <w:i/>
        </w:rPr>
        <w:t xml:space="preserve">nature of conclusions </w:t>
      </w:r>
      <w:r w:rsidRPr="00DD1859">
        <w:t xml:space="preserve">(e.g., </w:t>
      </w:r>
      <w:r w:rsidR="00D5474E">
        <w:t>given</w:t>
      </w:r>
      <w:r w:rsidRPr="00DD1859">
        <w:t xml:space="preserve"> that evidence</w:t>
      </w:r>
      <w:r w:rsidR="00D5474E">
        <w:t>,</w:t>
      </w:r>
      <w:r w:rsidRPr="00DD1859">
        <w:t xml:space="preserve"> </w:t>
      </w:r>
      <w:r w:rsidR="005A6468">
        <w:t>what should</w:t>
      </w:r>
      <w:r w:rsidRPr="00DD1859">
        <w:t xml:space="preserve"> </w:t>
      </w:r>
      <w:r w:rsidR="005A6468">
        <w:t xml:space="preserve">one </w:t>
      </w:r>
      <w:r w:rsidRPr="00DD1859">
        <w:t xml:space="preserve">conclude </w:t>
      </w:r>
      <w:r w:rsidR="005A6468">
        <w:t>about</w:t>
      </w:r>
      <w:r w:rsidRPr="00DD1859">
        <w:t xml:space="preserve"> a measure</w:t>
      </w:r>
      <w:r w:rsidR="005A6468">
        <w:t>’s</w:t>
      </w:r>
      <w:r w:rsidRPr="00DD1859">
        <w:t xml:space="preserve"> valid</w:t>
      </w:r>
      <w:r w:rsidR="005A6468">
        <w:t>ity</w:t>
      </w:r>
      <w:r w:rsidRPr="00DD1859">
        <w:t xml:space="preserve">, </w:t>
      </w:r>
      <w:r w:rsidR="005A6468">
        <w:t xml:space="preserve">on a continuum </w:t>
      </w:r>
      <w:r w:rsidRPr="00DD1859">
        <w:t xml:space="preserve">ranging </w:t>
      </w:r>
      <w:r w:rsidR="005A6468">
        <w:t>from “</w:t>
      </w:r>
      <w:r w:rsidRPr="00DD1859">
        <w:t>good</w:t>
      </w:r>
      <w:r w:rsidR="005A6468">
        <w:t>”</w:t>
      </w:r>
      <w:r w:rsidRPr="00DD1859">
        <w:t xml:space="preserve"> to </w:t>
      </w:r>
      <w:r w:rsidR="005A6468">
        <w:t>“</w:t>
      </w:r>
      <w:r w:rsidRPr="00DD1859">
        <w:t>questionable</w:t>
      </w:r>
      <w:r w:rsidR="005A6468">
        <w:t>”</w:t>
      </w:r>
      <w:r w:rsidRPr="00DD1859">
        <w:t xml:space="preserve"> to </w:t>
      </w:r>
      <w:r w:rsidR="005A6468">
        <w:t>“</w:t>
      </w:r>
      <w:r w:rsidR="005332B6">
        <w:t>poor”</w:t>
      </w:r>
      <w:r w:rsidR="005A6468">
        <w:t>?</w:t>
      </w:r>
      <w:r w:rsidRPr="00DD1859">
        <w:t xml:space="preserve">). We argue that our results have strong </w:t>
      </w:r>
      <w:r w:rsidR="002B731F" w:rsidRPr="004B7950">
        <w:t>evidential weight</w:t>
      </w:r>
      <w:r w:rsidRPr="00DD1859">
        <w:t xml:space="preserve"> insofar as they </w:t>
      </w:r>
      <w:r w:rsidR="005A6468">
        <w:t>were</w:t>
      </w:r>
      <w:r w:rsidRPr="00DD1859">
        <w:t xml:space="preserve"> derived from a large and diverse sample (</w:t>
      </w:r>
      <w:r w:rsidR="004B7950">
        <w:rPr>
          <w:i/>
        </w:rPr>
        <w:t>n</w:t>
      </w:r>
      <w:r w:rsidRPr="00DD1859">
        <w:rPr>
          <w:rFonts w:eastAsia="Gungsuh"/>
        </w:rPr>
        <w:t xml:space="preserve"> </w:t>
      </w:r>
      <w:r w:rsidR="004B7950">
        <w:rPr>
          <w:rFonts w:eastAsia="Gungsuh"/>
        </w:rPr>
        <w:t>&gt;</w:t>
      </w:r>
      <w:r w:rsidRPr="00DD1859">
        <w:rPr>
          <w:rFonts w:eastAsia="Gungsuh"/>
        </w:rPr>
        <w:t xml:space="preserve"> </w:t>
      </w:r>
      <w:r w:rsidRPr="00DD1859">
        <w:t>6</w:t>
      </w:r>
      <w:r w:rsidR="00A91463">
        <w:t>,</w:t>
      </w:r>
      <w:r w:rsidR="004B7950">
        <w:t>5</w:t>
      </w:r>
      <w:r w:rsidRPr="00DD1859">
        <w:t>00</w:t>
      </w:r>
      <w:r w:rsidR="00D5474E">
        <w:t xml:space="preserve"> per scale</w:t>
      </w:r>
      <w:r w:rsidRPr="00DD1859">
        <w:t xml:space="preserve">), </w:t>
      </w:r>
      <w:r w:rsidR="005A6468">
        <w:t xml:space="preserve">were </w:t>
      </w:r>
      <w:r w:rsidRPr="00DD1859">
        <w:t xml:space="preserve">obtained across </w:t>
      </w:r>
      <w:r w:rsidR="00D5474E" w:rsidRPr="00DD1859">
        <w:t>follow</w:t>
      </w:r>
      <w:r w:rsidR="00D5474E">
        <w:t>-</w:t>
      </w:r>
      <w:r w:rsidRPr="00DD1859">
        <w:t xml:space="preserve">up periods, </w:t>
      </w:r>
      <w:r w:rsidR="005A6468">
        <w:t>and were obtained using</w:t>
      </w:r>
      <w:r w:rsidRPr="00DD1859">
        <w:t xml:space="preserve"> a </w:t>
      </w:r>
      <w:r w:rsidR="005A6468" w:rsidRPr="00DD1859">
        <w:t>wider</w:t>
      </w:r>
      <w:r w:rsidR="005A6468">
        <w:t>-</w:t>
      </w:r>
      <w:r w:rsidR="005A6468" w:rsidRPr="00DD1859">
        <w:t>than</w:t>
      </w:r>
      <w:r w:rsidR="005A6468">
        <w:t>-</w:t>
      </w:r>
      <w:r w:rsidRPr="00DD1859">
        <w:t xml:space="preserve">usual variety of </w:t>
      </w:r>
      <w:r w:rsidR="005A6468" w:rsidRPr="00DD1859">
        <w:t>structural</w:t>
      </w:r>
      <w:r w:rsidR="005A6468">
        <w:t>-</w:t>
      </w:r>
      <w:r w:rsidRPr="00DD1859">
        <w:t xml:space="preserve">validity metrics </w:t>
      </w:r>
      <w:r w:rsidR="004B7950">
        <w:t>applied to</w:t>
      </w:r>
      <w:r w:rsidRPr="00DD1859">
        <w:t xml:space="preserve"> many different </w:t>
      </w:r>
      <w:r w:rsidR="004B7950">
        <w:t>scales</w:t>
      </w:r>
      <w:r w:rsidRPr="00DD1859">
        <w:t>. Indeed, t</w:t>
      </w:r>
      <w:r w:rsidR="001A160B" w:rsidRPr="001A160B">
        <w:t xml:space="preserve">o the best of our </w:t>
      </w:r>
      <w:r w:rsidR="001A160B" w:rsidRPr="001A160B">
        <w:lastRenderedPageBreak/>
        <w:t xml:space="preserve">knowledge, this is the first </w:t>
      </w:r>
      <w:r w:rsidR="00AA187F">
        <w:t>study</w:t>
      </w:r>
      <w:r w:rsidR="001A160B" w:rsidRPr="001A160B">
        <w:t xml:space="preserve"> to consider the full range of me</w:t>
      </w:r>
      <w:r w:rsidR="004B7950">
        <w:t>trics</w:t>
      </w:r>
      <w:r w:rsidR="001A160B" w:rsidRPr="001A160B">
        <w:t xml:space="preserve"> of structural validity, including multiple me</w:t>
      </w:r>
      <w:r w:rsidR="004B7950">
        <w:t>trics</w:t>
      </w:r>
      <w:r w:rsidR="001A160B" w:rsidRPr="001A160B">
        <w:t xml:space="preserve"> of internal consistency, test-retest reliability, confirmatory factor structure, and measurement invariance, and the first to simultaneously appl</w:t>
      </w:r>
      <w:r w:rsidRPr="00DD1859">
        <w:t>y</w:t>
      </w:r>
      <w:r w:rsidR="001A160B" w:rsidRPr="001A160B">
        <w:t xml:space="preserve"> them to so many </w:t>
      </w:r>
      <w:r w:rsidR="004B7950">
        <w:t>scales</w:t>
      </w:r>
      <w:r w:rsidR="001A160B" w:rsidRPr="001A160B">
        <w:t xml:space="preserve">. </w:t>
      </w:r>
      <w:r w:rsidRPr="00DD1859">
        <w:t xml:space="preserve">We also acknowledge </w:t>
      </w:r>
      <w:r w:rsidR="00D5474E">
        <w:t>our study’s</w:t>
      </w:r>
      <w:r w:rsidRPr="00DD1859">
        <w:t xml:space="preserve"> potential evidential weaknesses, in that recruitment was from a single population (i.e., an online sample) and that we considered only the structural phase of validity assessment but not the external</w:t>
      </w:r>
      <w:r w:rsidR="008955FD">
        <w:t xml:space="preserve"> phase</w:t>
      </w:r>
      <w:r w:rsidRPr="00DD1859">
        <w:t>.</w:t>
      </w:r>
    </w:p>
    <w:p w14:paraId="3AF876E6" w14:textId="525D2467" w:rsidR="00997BE7" w:rsidRDefault="00AA187F">
      <w:pPr>
        <w:pStyle w:val="TEXTIND"/>
      </w:pPr>
      <w:r>
        <w:t>To develop a</w:t>
      </w:r>
      <w:r w:rsidR="00492C92" w:rsidRPr="00DD1859">
        <w:t xml:space="preserve"> conclusion,</w:t>
      </w:r>
      <w:r w:rsidR="001A160B" w:rsidRPr="001A160B">
        <w:t xml:space="preserve"> we employed a dichotomization strategy to s</w:t>
      </w:r>
      <w:r w:rsidR="005A7134" w:rsidRPr="00DD1859">
        <w:t>ynthesize</w:t>
      </w:r>
      <w:r w:rsidR="00492C92" w:rsidRPr="00DD1859">
        <w:t xml:space="preserve"> </w:t>
      </w:r>
      <w:r>
        <w:t xml:space="preserve">the </w:t>
      </w:r>
      <w:r w:rsidR="00492C92" w:rsidRPr="00DD1859">
        <w:t xml:space="preserve">results across </w:t>
      </w:r>
      <w:r>
        <w:t xml:space="preserve">the </w:t>
      </w:r>
      <w:r w:rsidR="00492C92" w:rsidRPr="00DD1859">
        <w:t xml:space="preserve">scales. </w:t>
      </w:r>
      <w:r w:rsidR="005A7134" w:rsidRPr="00DD1859">
        <w:t>Most</w:t>
      </w:r>
      <w:r w:rsidR="001A160B" w:rsidRPr="001A160B">
        <w:t xml:space="preserve"> </w:t>
      </w:r>
      <w:r>
        <w:t xml:space="preserve">of the </w:t>
      </w:r>
      <w:r w:rsidR="001A160B" w:rsidRPr="001A160B">
        <w:t xml:space="preserve">scales passed </w:t>
      </w:r>
      <w:r w:rsidR="00492C92" w:rsidRPr="00DD1859">
        <w:t>certain</w:t>
      </w:r>
      <w:r w:rsidR="001A160B" w:rsidRPr="001A160B">
        <w:t xml:space="preserve"> tests of structural validity: </w:t>
      </w:r>
      <w:r w:rsidR="00D5474E">
        <w:t xml:space="preserve">Specifically, </w:t>
      </w:r>
      <w:r w:rsidR="001A160B" w:rsidRPr="001A160B">
        <w:t>89% demonstrated good internal consistency</w:t>
      </w:r>
      <w:r w:rsidR="00D5474E">
        <w:t>,</w:t>
      </w:r>
      <w:r w:rsidR="001A160B" w:rsidRPr="001A160B">
        <w:t xml:space="preserve"> and 100% demonstrated good test-retest reliability. Yet many failed other tests of structural validity: </w:t>
      </w:r>
      <w:r w:rsidR="00D5474E">
        <w:t>O</w:t>
      </w:r>
      <w:r w:rsidR="001A160B" w:rsidRPr="001A160B">
        <w:t xml:space="preserve">nly 73% demonstrated good fit with the expected factor structure, and </w:t>
      </w:r>
      <w:r w:rsidR="00D5474E">
        <w:t xml:space="preserve">a </w:t>
      </w:r>
      <w:r w:rsidR="001A160B" w:rsidRPr="001A160B">
        <w:t>surprisingly tiny fraction (4%) demonstrated measurement invariance for both age and gender</w:t>
      </w:r>
      <w:r w:rsidR="00591A34">
        <w:t xml:space="preserve"> groups</w:t>
      </w:r>
      <w:r w:rsidR="001A160B" w:rsidRPr="001A160B">
        <w:t xml:space="preserve">. </w:t>
      </w:r>
      <w:r w:rsidR="00D5474E">
        <w:t>O</w:t>
      </w:r>
      <w:r w:rsidR="001A160B" w:rsidRPr="001A160B">
        <w:t xml:space="preserve">nly a single scale (Need for Cognition) passed all four metrics and can be said to have good global structural validity. </w:t>
      </w:r>
      <w:r w:rsidR="00D5474E">
        <w:t>Our r</w:t>
      </w:r>
      <w:r w:rsidR="001A160B" w:rsidRPr="001A160B">
        <w:t xml:space="preserve">esults </w:t>
      </w:r>
      <w:r w:rsidR="00492C92" w:rsidRPr="00DD1859">
        <w:t xml:space="preserve">therefore appear to suggest that the widespread </w:t>
      </w:r>
      <w:r w:rsidR="002B735B" w:rsidRPr="00DD1859">
        <w:t>underreporting</w:t>
      </w:r>
      <w:r w:rsidR="00492C92" w:rsidRPr="00DD1859">
        <w:t xml:space="preserve"> of structural validity highlighted by </w:t>
      </w:r>
      <w:r w:rsidR="001A160B" w:rsidRPr="001A160B">
        <w:rPr>
          <w:rStyle w:val="cit"/>
          <w:color w:val="auto"/>
        </w:rPr>
        <w:t xml:space="preserve">Flake </w:t>
      </w:r>
      <w:r w:rsidR="00D5474E">
        <w:rPr>
          <w:rStyle w:val="cit"/>
          <w:color w:val="auto"/>
        </w:rPr>
        <w:t>et al.</w:t>
      </w:r>
      <w:r w:rsidR="001A160B" w:rsidRPr="001A160B">
        <w:rPr>
          <w:rStyle w:val="cit"/>
          <w:color w:val="auto"/>
        </w:rPr>
        <w:t xml:space="preserve"> (2017)</w:t>
      </w:r>
      <w:r w:rsidR="00492C92" w:rsidRPr="00DD1859">
        <w:t xml:space="preserve"> may reflect hidden invalidity. </w:t>
      </w:r>
      <w:r w:rsidR="00A91463">
        <w:t>W</w:t>
      </w:r>
      <w:r w:rsidR="00492C92" w:rsidRPr="00DD1859">
        <w:t xml:space="preserve">hy </w:t>
      </w:r>
      <w:r w:rsidR="0032040C">
        <w:t>would</w:t>
      </w:r>
      <w:r w:rsidR="00492C92" w:rsidRPr="00DD1859">
        <w:t xml:space="preserve"> this </w:t>
      </w:r>
      <w:r w:rsidR="0032040C">
        <w:t>be</w:t>
      </w:r>
      <w:r w:rsidR="00492C92" w:rsidRPr="00DD1859">
        <w:t xml:space="preserve"> the case given that </w:t>
      </w:r>
      <w:r w:rsidR="00BD38FC" w:rsidRPr="00DD1859">
        <w:t>most</w:t>
      </w:r>
      <w:r w:rsidR="00492C92" w:rsidRPr="00DD1859">
        <w:t xml:space="preserve"> of these scales are </w:t>
      </w:r>
      <w:r w:rsidR="00BD38FC" w:rsidRPr="00DD1859">
        <w:t>widely</w:t>
      </w:r>
      <w:r w:rsidR="00492C92" w:rsidRPr="00DD1859">
        <w:t xml:space="preserve"> used throughout psychological </w:t>
      </w:r>
      <w:r w:rsidR="00BD38FC" w:rsidRPr="00DD1859">
        <w:t>science</w:t>
      </w:r>
      <w:r w:rsidR="00492C92" w:rsidRPr="00DD1859">
        <w:t>?</w:t>
      </w:r>
    </w:p>
    <w:p w14:paraId="68F61850" w14:textId="26AD7A95" w:rsidR="00997BE7" w:rsidRDefault="00492C92">
      <w:pPr>
        <w:pStyle w:val="TEXTIND"/>
      </w:pPr>
      <w:r w:rsidRPr="00DD1859">
        <w:t xml:space="preserve">One possibility is that invalidity may simply have been hidden until now: </w:t>
      </w:r>
      <w:r w:rsidR="00D5474E">
        <w:t>T</w:t>
      </w:r>
      <w:r w:rsidRPr="00DD1859">
        <w:t>he full range of me</w:t>
      </w:r>
      <w:r w:rsidR="004B7950">
        <w:t>trics</w:t>
      </w:r>
      <w:r w:rsidRPr="00DD1859">
        <w:t xml:space="preserve"> of structural validity</w:t>
      </w:r>
      <w:r w:rsidR="00D5474E">
        <w:t xml:space="preserve"> has been reported for very few studies</w:t>
      </w:r>
      <w:r w:rsidRPr="00DD1859">
        <w:t xml:space="preserve">. </w:t>
      </w:r>
      <w:r w:rsidR="00BD38FC" w:rsidRPr="00DD1859">
        <w:t>O</w:t>
      </w:r>
      <w:r w:rsidRPr="00DD1859">
        <w:t>ur findings support this idea</w:t>
      </w:r>
      <w:r w:rsidR="00D5474E">
        <w:t>,</w:t>
      </w:r>
      <w:r w:rsidRPr="00DD1859">
        <w:t xml:space="preserve"> </w:t>
      </w:r>
      <w:r w:rsidR="00D5474E">
        <w:t xml:space="preserve">as </w:t>
      </w:r>
      <w:r w:rsidR="00BD38FC" w:rsidRPr="00DD1859">
        <w:t>t</w:t>
      </w:r>
      <w:r w:rsidRPr="00DD1859">
        <w:t>he metrics th</w:t>
      </w:r>
      <w:r w:rsidR="0032040C">
        <w:t>e</w:t>
      </w:r>
      <w:r w:rsidRPr="00DD1859">
        <w:t xml:space="preserve"> scales tended to pass or fail were not random</w:t>
      </w:r>
      <w:r w:rsidR="00BD38FC" w:rsidRPr="00DD1859">
        <w:t>.</w:t>
      </w:r>
      <w:r w:rsidRPr="00DD1859">
        <w:t xml:space="preserve"> </w:t>
      </w:r>
      <w:r w:rsidR="00BD38FC" w:rsidRPr="00DD1859">
        <w:t>T</w:t>
      </w:r>
      <w:r w:rsidRPr="00DD1859">
        <w:t xml:space="preserve">he </w:t>
      </w:r>
      <w:r w:rsidR="00D5474E">
        <w:t>scales were more likely to fail those</w:t>
      </w:r>
      <w:r w:rsidRPr="00DD1859">
        <w:t xml:space="preserve"> validity metric</w:t>
      </w:r>
      <w:r w:rsidR="0032040C">
        <w:t>s</w:t>
      </w:r>
      <w:r w:rsidRPr="00DD1859">
        <w:t xml:space="preserve"> </w:t>
      </w:r>
      <w:r w:rsidR="00D5474E">
        <w:t>that have been less often</w:t>
      </w:r>
      <w:r w:rsidRPr="00DD1859">
        <w:t xml:space="preserve"> reported in the literature (factor structure and measurement invariance). Conversely</w:t>
      </w:r>
      <w:r w:rsidR="00D5474E">
        <w:t>,</w:t>
      </w:r>
      <w:r w:rsidRPr="00DD1859">
        <w:t xml:space="preserve"> the </w:t>
      </w:r>
      <w:r w:rsidR="00D5474E">
        <w:t xml:space="preserve">scales were </w:t>
      </w:r>
      <w:r w:rsidRPr="00DD1859">
        <w:t xml:space="preserve">more likely </w:t>
      </w:r>
      <w:r w:rsidR="00D5474E">
        <w:t>to pass those</w:t>
      </w:r>
      <w:r w:rsidRPr="00DD1859">
        <w:t xml:space="preserve"> metric</w:t>
      </w:r>
      <w:r w:rsidR="00D5474E">
        <w:t>s</w:t>
      </w:r>
      <w:r w:rsidRPr="00DD1859">
        <w:t xml:space="preserve"> </w:t>
      </w:r>
      <w:r w:rsidR="00D5474E">
        <w:t>that have been</w:t>
      </w:r>
      <w:r w:rsidRPr="00DD1859">
        <w:t xml:space="preserve"> reported </w:t>
      </w:r>
      <w:r w:rsidR="00D5474E">
        <w:t xml:space="preserve">more often </w:t>
      </w:r>
      <w:r w:rsidRPr="00DD1859">
        <w:t xml:space="preserve">in the literature (Cronbach’s </w:t>
      </w:r>
      <w:r w:rsidR="00D5474E">
        <w:sym w:font="Symbol" w:char="F061"/>
      </w:r>
      <w:r w:rsidRPr="00DD1859">
        <w:t xml:space="preserve"> and test-retest </w:t>
      </w:r>
      <w:r w:rsidRPr="00DD1859">
        <w:rPr>
          <w:i/>
        </w:rPr>
        <w:t>r</w:t>
      </w:r>
      <w:r w:rsidRPr="00DD1859">
        <w:t xml:space="preserve">). </w:t>
      </w:r>
      <w:r w:rsidR="00D5474E">
        <w:t>Figure 1 illustrates t</w:t>
      </w:r>
      <w:r w:rsidRPr="00DD1859">
        <w:t>his hierarchical</w:t>
      </w:r>
      <w:r w:rsidR="0032040C">
        <w:t>,</w:t>
      </w:r>
      <w:r w:rsidRPr="00DD1859">
        <w:t xml:space="preserve"> or Guttman</w:t>
      </w:r>
      <w:r w:rsidR="0032040C">
        <w:t>,</w:t>
      </w:r>
      <w:r w:rsidRPr="00DD1859">
        <w:t xml:space="preserve"> structure among </w:t>
      </w:r>
      <w:r w:rsidR="0032040C">
        <w:t xml:space="preserve">the </w:t>
      </w:r>
      <w:r w:rsidRPr="00DD1859">
        <w:t xml:space="preserve">validity metrics. The </w:t>
      </w:r>
      <w:r w:rsidRPr="00DD1859">
        <w:lastRenderedPageBreak/>
        <w:t xml:space="preserve">correlation between failure rate and reporting rate highlights the potential for a general pattern of hidden invalidity </w:t>
      </w:r>
      <w:r w:rsidR="00BD38FC" w:rsidRPr="00DD1859">
        <w:t>throughout</w:t>
      </w:r>
      <w:r w:rsidRPr="00DD1859">
        <w:t xml:space="preserve"> the discipline.</w:t>
      </w:r>
    </w:p>
    <w:p w14:paraId="440FAF32" w14:textId="77777777" w:rsidR="0082514E" w:rsidRPr="00DD1859" w:rsidRDefault="00D0072D">
      <w:pPr>
        <w:pStyle w:val="CL"/>
      </w:pPr>
      <w:r w:rsidRPr="00DD1859">
        <w:rPr>
          <w:b/>
        </w:rPr>
        <w:t>[TS: Please insert Figure 1 about here.]</w:t>
      </w:r>
    </w:p>
    <w:p w14:paraId="28C0EDDA" w14:textId="77777777" w:rsidR="0082514E" w:rsidRPr="00DD1859" w:rsidRDefault="003A24E1">
      <w:pPr>
        <w:pStyle w:val="CPB"/>
      </w:pPr>
      <w:bookmarkStart w:id="10" w:name="Figure1"/>
      <w:r w:rsidRPr="00DD1859">
        <w:t>Fig</w:t>
      </w:r>
      <w:r w:rsidR="005E40CE">
        <w:t>.</w:t>
      </w:r>
      <w:r w:rsidRPr="00DD1859">
        <w:t xml:space="preserve"> 1</w:t>
      </w:r>
      <w:bookmarkEnd w:id="10"/>
      <w:r w:rsidRPr="00DD1859">
        <w:t>.</w:t>
      </w:r>
    </w:p>
    <w:p w14:paraId="0C719220" w14:textId="16FB262B" w:rsidR="0082514E" w:rsidRPr="00DD1859" w:rsidRDefault="003A24E1">
      <w:pPr>
        <w:pStyle w:val="CP"/>
      </w:pPr>
      <w:r w:rsidRPr="00DD1859">
        <w:t>Alluvial plot illustrating the within</w:t>
      </w:r>
      <w:r w:rsidR="0032040C">
        <w:t>-</w:t>
      </w:r>
      <w:r w:rsidRPr="00DD1859">
        <w:t xml:space="preserve"> and </w:t>
      </w:r>
      <w:r w:rsidR="0032040C" w:rsidRPr="00DD1859">
        <w:t>between</w:t>
      </w:r>
      <w:r w:rsidR="0032040C">
        <w:t>-</w:t>
      </w:r>
      <w:r w:rsidRPr="00DD1859">
        <w:t>scale patterns of passing or failing different tests of structural validity, arranged by frequency of reporting in the literature (from more common on the left to less common on the right).</w:t>
      </w:r>
    </w:p>
    <w:p w14:paraId="7BFF8580" w14:textId="66914132" w:rsidR="00997BE7" w:rsidRDefault="001A160B">
      <w:pPr>
        <w:pStyle w:val="TEXTIND"/>
      </w:pPr>
      <w:r w:rsidRPr="001A160B">
        <w:t>The question then becomes</w:t>
      </w:r>
      <w:r w:rsidR="00D5474E">
        <w:t>,</w:t>
      </w:r>
      <w:r w:rsidRPr="001A160B">
        <w:t xml:space="preserve"> why was the structural fit and measurement invariance of these scales mixed or poor when their internal consistency and test-retest </w:t>
      </w:r>
      <w:r w:rsidR="00B050D0">
        <w:t xml:space="preserve">reliability </w:t>
      </w:r>
      <w:r w:rsidRPr="001A160B">
        <w:t xml:space="preserve">were generally so good? One </w:t>
      </w:r>
      <w:r w:rsidR="004B7950">
        <w:t>p</w:t>
      </w:r>
      <w:r w:rsidRPr="001A160B">
        <w:t xml:space="preserve">ossibility </w:t>
      </w:r>
      <w:r w:rsidR="004B7950">
        <w:t xml:space="preserve">that comes to mind </w:t>
      </w:r>
      <w:r w:rsidRPr="001A160B">
        <w:t xml:space="preserve">is that tests of confirmatory factor structure and measurement invariance are inherently stricter. A second is </w:t>
      </w:r>
      <w:r w:rsidR="00B050D0">
        <w:t>the measures used in the</w:t>
      </w:r>
      <w:r w:rsidRPr="001A160B">
        <w:t xml:space="preserve"> field</w:t>
      </w:r>
      <w:r w:rsidR="00B050D0">
        <w:t xml:space="preserve"> of psychological science</w:t>
      </w:r>
      <w:r w:rsidRPr="001A160B">
        <w:t xml:space="preserve"> have </w:t>
      </w:r>
      <w:r w:rsidR="00B050D0">
        <w:t xml:space="preserve">been </w:t>
      </w:r>
      <w:r w:rsidRPr="001A160B">
        <w:t>overoptimized to demonstrate good consistency</w:t>
      </w:r>
      <w:r w:rsidR="00B118E4">
        <w:t>,</w:t>
      </w:r>
      <w:r w:rsidRPr="001A160B">
        <w:t xml:space="preserve"> to the detriment of other psychometric properties.</w:t>
      </w:r>
    </w:p>
    <w:p w14:paraId="14B18254" w14:textId="138DC592" w:rsidR="00997BE7" w:rsidRDefault="00492C92">
      <w:pPr>
        <w:pStyle w:val="TEXTIND"/>
      </w:pPr>
      <w:r w:rsidRPr="00DD1859">
        <w:t xml:space="preserve">To </w:t>
      </w:r>
      <w:r w:rsidR="00B050D0">
        <w:t>understand</w:t>
      </w:r>
      <w:r w:rsidRPr="00DD1859">
        <w:t xml:space="preserve"> this idea more clearly, imagine that a researcher sets out to develop a new scale assessing negative automatic thoughts </w:t>
      </w:r>
      <w:r w:rsidR="00B118E4">
        <w:t xml:space="preserve">among people </w:t>
      </w:r>
      <w:r w:rsidRPr="00DD1859">
        <w:t>with depression. After constructing her scale</w:t>
      </w:r>
      <w:r w:rsidR="00B118E4">
        <w:t>,</w:t>
      </w:r>
      <w:r w:rsidRPr="00DD1859">
        <w:t xml:space="preserve"> she attempts to determine how reliable it is, calculates Cronbach’s </w:t>
      </w:r>
      <w:r w:rsidR="00A91463">
        <w:sym w:font="Symbol" w:char="F061"/>
      </w:r>
      <w:r w:rsidRPr="00DD1859">
        <w:t xml:space="preserve">, and obtains a value of .60. As things currently stand, reviewers and users of the scale </w:t>
      </w:r>
      <w:r w:rsidR="00B050D0">
        <w:t>might</w:t>
      </w:r>
      <w:r w:rsidRPr="00DD1859">
        <w:t xml:space="preserve"> comment that this value is problematically low. </w:t>
      </w:r>
      <w:r w:rsidR="00B118E4">
        <w:t>The researcher</w:t>
      </w:r>
      <w:r w:rsidRPr="00DD1859">
        <w:t xml:space="preserve"> </w:t>
      </w:r>
      <w:r w:rsidR="00B050D0">
        <w:t>might</w:t>
      </w:r>
      <w:r w:rsidRPr="00DD1859">
        <w:t xml:space="preserve"> then spend her limited time and resources attempting to improve </w:t>
      </w:r>
      <w:r w:rsidR="00B118E4">
        <w:sym w:font="Symbol" w:char="F061"/>
      </w:r>
      <w:r w:rsidRPr="00DD1859">
        <w:t xml:space="preserve"> so that it tips over the commonly used and </w:t>
      </w:r>
      <w:r w:rsidR="00B050D0" w:rsidRPr="00DD1859">
        <w:t>sought</w:t>
      </w:r>
      <w:r w:rsidR="00B050D0">
        <w:t>-</w:t>
      </w:r>
      <w:r w:rsidRPr="00DD1859">
        <w:t xml:space="preserve">after (yet arbitrary) .70 </w:t>
      </w:r>
      <w:r w:rsidR="00C32B2B" w:rsidRPr="00DD1859">
        <w:t>cutoff</w:t>
      </w:r>
      <w:r w:rsidR="005332B6">
        <w:t>, for example</w:t>
      </w:r>
      <w:r w:rsidRPr="00DD1859">
        <w:t xml:space="preserve">, by excluding or rewording items and testing a new version of the scale. As a consequence, she </w:t>
      </w:r>
      <w:r w:rsidR="00B050D0">
        <w:t>would be</w:t>
      </w:r>
      <w:r w:rsidRPr="00DD1859">
        <w:t xml:space="preserve"> less likely to spend her finite resources assessing and attempting to improve other aspects of </w:t>
      </w:r>
      <w:r w:rsidR="00B050D0">
        <w:t xml:space="preserve">the scale’s </w:t>
      </w:r>
      <w:r w:rsidRPr="00DD1859">
        <w:t xml:space="preserve">structural validity, such as measurement invariance between groups. Yet doing so </w:t>
      </w:r>
      <w:r w:rsidR="00B050D0">
        <w:t>might</w:t>
      </w:r>
      <w:r w:rsidRPr="00DD1859">
        <w:t xml:space="preserve"> have a larger payoff than chasing </w:t>
      </w:r>
      <w:r w:rsidR="00B118E4">
        <w:sym w:font="Symbol" w:char="F061"/>
      </w:r>
      <w:r w:rsidRPr="00DD1859">
        <w:t xml:space="preserve">: </w:t>
      </w:r>
      <w:r w:rsidR="00944B16">
        <w:t>If the scale does not</w:t>
      </w:r>
      <w:r w:rsidRPr="00DD1859">
        <w:t xml:space="preserve"> </w:t>
      </w:r>
      <w:r w:rsidRPr="00DD1859">
        <w:lastRenderedPageBreak/>
        <w:t xml:space="preserve">meet </w:t>
      </w:r>
      <w:r w:rsidR="00944B16">
        <w:t xml:space="preserve">criteria of </w:t>
      </w:r>
      <w:r w:rsidRPr="00DD1859">
        <w:t>measurement invariance, subsequent</w:t>
      </w:r>
      <w:r w:rsidR="004B7950">
        <w:t xml:space="preserve"> longitudinal</w:t>
      </w:r>
      <w:r w:rsidRPr="00DD1859">
        <w:t xml:space="preserve"> research using the scale with</w:t>
      </w:r>
      <w:r w:rsidR="00944B16">
        <w:t>, for example,</w:t>
      </w:r>
      <w:r w:rsidRPr="00DD1859">
        <w:t xml:space="preserve"> depressed individuals </w:t>
      </w:r>
      <w:r w:rsidR="00A91463">
        <w:t>before</w:t>
      </w:r>
      <w:r w:rsidRPr="00DD1859">
        <w:t xml:space="preserve"> and </w:t>
      </w:r>
      <w:r w:rsidR="00A91463">
        <w:t xml:space="preserve">after </w:t>
      </w:r>
      <w:r w:rsidRPr="00DD1859">
        <w:t xml:space="preserve">therapeutic intervention </w:t>
      </w:r>
      <w:r w:rsidR="00944B16">
        <w:t>might lead researchers to</w:t>
      </w:r>
      <w:r w:rsidRPr="00DD1859">
        <w:t xml:space="preserve"> incorrectly infer that those </w:t>
      </w:r>
      <w:r w:rsidR="00944B16">
        <w:t>individuals</w:t>
      </w:r>
      <w:r w:rsidRPr="00DD1859">
        <w:t xml:space="preserve"> </w:t>
      </w:r>
      <w:r w:rsidR="00944B16">
        <w:t>changed</w:t>
      </w:r>
      <w:r w:rsidRPr="00DD1859">
        <w:t xml:space="preserve"> in terms of the latent variable (e.g., automatic thoughts in depression), when in fact they </w:t>
      </w:r>
      <w:r w:rsidR="00944B16">
        <w:t>might</w:t>
      </w:r>
      <w:r w:rsidRPr="00DD1859">
        <w:t xml:space="preserve"> simply </w:t>
      </w:r>
      <w:r w:rsidR="00944B16">
        <w:t xml:space="preserve">have </w:t>
      </w:r>
      <w:r w:rsidRPr="00DD1859">
        <w:t>interpret</w:t>
      </w:r>
      <w:r w:rsidR="00944B16">
        <w:t>ed</w:t>
      </w:r>
      <w:r w:rsidRPr="00DD1859">
        <w:t xml:space="preserve"> the items differently across the two measurement </w:t>
      </w:r>
      <w:r w:rsidR="00FC6D4A" w:rsidRPr="00DD1859">
        <w:t>time</w:t>
      </w:r>
      <w:r w:rsidRPr="00DD1859">
        <w:t xml:space="preserve"> points. For example, the therapeutic intervention </w:t>
      </w:r>
      <w:r w:rsidR="00944B16">
        <w:t>might</w:t>
      </w:r>
      <w:r w:rsidRPr="00DD1859">
        <w:t xml:space="preserve"> not serve to decrease the frequency of automatic thoughts (i.e., produce changes in the underlying latent variable), but instead </w:t>
      </w:r>
      <w:r w:rsidR="00944B16">
        <w:t xml:space="preserve">might </w:t>
      </w:r>
      <w:r w:rsidRPr="00DD1859">
        <w:t>increase participants’ introspective abilities to more accurately report on the frequency of those thoughts (i.e., only the measurement properties of the scale</w:t>
      </w:r>
      <w:r w:rsidR="00944B16">
        <w:t xml:space="preserve"> might have changed</w:t>
      </w:r>
      <w:r w:rsidRPr="00DD1859">
        <w:t xml:space="preserve">). </w:t>
      </w:r>
      <w:r w:rsidR="00944B16">
        <w:t>In other words, researchers might</w:t>
      </w:r>
      <w:r w:rsidRPr="00DD1859">
        <w:t xml:space="preserve"> incorrect</w:t>
      </w:r>
      <w:r w:rsidR="00944B16">
        <w:t>ly</w:t>
      </w:r>
      <w:r w:rsidRPr="00DD1859">
        <w:t xml:space="preserve"> infer that the intervention is effective in decreasing negative automatic thoughts in depression when in fact it is not.</w:t>
      </w:r>
    </w:p>
    <w:p w14:paraId="78E189AF" w14:textId="3C13525C" w:rsidR="00997BE7" w:rsidRDefault="00492C92">
      <w:pPr>
        <w:pStyle w:val="TEXTIND"/>
      </w:pPr>
      <w:r w:rsidRPr="00DD1859">
        <w:t xml:space="preserve">In short, we are not arguing that internal consistency should be neglected, </w:t>
      </w:r>
      <w:r w:rsidR="00B118E4">
        <w:t xml:space="preserve">but rather saying </w:t>
      </w:r>
      <w:r w:rsidRPr="00DD1859">
        <w:t xml:space="preserve">only that it (via Cronbach’s </w:t>
      </w:r>
      <w:r w:rsidR="00070FD8">
        <w:sym w:font="Symbol" w:char="F061"/>
      </w:r>
      <w:r w:rsidRPr="00DD1859">
        <w:t xml:space="preserve">) should not be the sole focus in </w:t>
      </w:r>
      <w:r w:rsidR="00A91463">
        <w:t xml:space="preserve">assessing </w:t>
      </w:r>
      <w:r w:rsidRPr="00DD1859">
        <w:t xml:space="preserve">structural validity, especially given its </w:t>
      </w:r>
      <w:r w:rsidR="00C629F8" w:rsidRPr="00DD1859">
        <w:t>various</w:t>
      </w:r>
      <w:r w:rsidRPr="00DD1859">
        <w:t xml:space="preserve"> flaws </w:t>
      </w:r>
      <w:r w:rsidR="001A160B" w:rsidRPr="001A160B">
        <w:rPr>
          <w:rStyle w:val="cit"/>
          <w:color w:val="auto"/>
        </w:rPr>
        <w:t>(Flake et al., 2017).</w:t>
      </w:r>
      <w:r w:rsidRPr="00DD1859">
        <w:t xml:space="preserve"> Instead, researchers should adopt a more considered perspective by probing structural validity from multiple angles, especially those relevant to the context in which the scale </w:t>
      </w:r>
      <w:r w:rsidR="00944B16">
        <w:t xml:space="preserve">in question </w:t>
      </w:r>
      <w:r w:rsidRPr="00DD1859">
        <w:t xml:space="preserve">is likely to be used (e.g., measurement invariance for known groups, test-retest </w:t>
      </w:r>
      <w:r w:rsidR="00944B16">
        <w:t xml:space="preserve">reliability </w:t>
      </w:r>
      <w:r w:rsidRPr="00DD1859">
        <w:t>for longitudinal research). Failing to do so risks overoptimizing the measure on a flawed metric and without regard to other important but often overlooked properties.</w:t>
      </w:r>
    </w:p>
    <w:p w14:paraId="7F6BEF1D" w14:textId="2A00E73A" w:rsidR="00997BE7" w:rsidRDefault="00492C92">
      <w:pPr>
        <w:pStyle w:val="TEXTIND"/>
      </w:pPr>
      <w:r w:rsidRPr="00DD1859">
        <w:t xml:space="preserve">Of course, </w:t>
      </w:r>
      <w:r w:rsidR="00C629F8" w:rsidRPr="00DD1859">
        <w:t>the</w:t>
      </w:r>
      <w:r w:rsidRPr="00DD1859">
        <w:t xml:space="preserve"> </w:t>
      </w:r>
      <w:r w:rsidR="001A160B" w:rsidRPr="001A160B">
        <w:t xml:space="preserve">two </w:t>
      </w:r>
      <w:r w:rsidRPr="00DD1859">
        <w:t>possib</w:t>
      </w:r>
      <w:r w:rsidR="00931C8F">
        <w:t>le</w:t>
      </w:r>
      <w:r w:rsidRPr="00DD1859">
        <w:t xml:space="preserve"> </w:t>
      </w:r>
      <w:r w:rsidR="00B118E4">
        <w:t>explanations</w:t>
      </w:r>
      <w:r w:rsidR="00B118E4" w:rsidRPr="00B118E4">
        <w:t xml:space="preserve"> </w:t>
      </w:r>
      <w:r w:rsidR="00B118E4">
        <w:t xml:space="preserve">of </w:t>
      </w:r>
      <w:r w:rsidR="00B118E4" w:rsidRPr="001A160B">
        <w:t xml:space="preserve">the </w:t>
      </w:r>
      <w:r w:rsidR="00944B16">
        <w:t xml:space="preserve">tests’ </w:t>
      </w:r>
      <w:r w:rsidR="00B118E4" w:rsidRPr="001A160B">
        <w:t>differential f</w:t>
      </w:r>
      <w:r w:rsidR="00B118E4" w:rsidRPr="00DD1859">
        <w:t>ailure rates</w:t>
      </w:r>
      <w:r w:rsidRPr="00DD1859">
        <w:t xml:space="preserve"> (i.e., relative strictness of the tests vs. overoptimization on internal consistency to the neglect of other forms of validity) are </w:t>
      </w:r>
      <w:r w:rsidR="001A160B" w:rsidRPr="001A160B">
        <w:t xml:space="preserve">not </w:t>
      </w:r>
      <w:r w:rsidRPr="00DD1859">
        <w:t>necessarily</w:t>
      </w:r>
      <w:r w:rsidR="001A160B" w:rsidRPr="001A160B">
        <w:t xml:space="preserve"> </w:t>
      </w:r>
      <w:r w:rsidRPr="00DD1859">
        <w:t>mutually</w:t>
      </w:r>
      <w:r w:rsidR="001A160B" w:rsidRPr="001A160B">
        <w:t xml:space="preserve"> exclusive</w:t>
      </w:r>
      <w:r w:rsidRPr="00DD1859">
        <w:t xml:space="preserve">. </w:t>
      </w:r>
      <w:r w:rsidR="00F07DF3">
        <w:t>Regardless of the explanation</w:t>
      </w:r>
      <w:r w:rsidRPr="00DD1859">
        <w:t xml:space="preserve">, </w:t>
      </w:r>
      <w:r w:rsidR="001A160B" w:rsidRPr="001A160B">
        <w:t>more rigorous reporting of these metrics is required.</w:t>
      </w:r>
    </w:p>
    <w:p w14:paraId="6AC12524" w14:textId="7A3FAE3F" w:rsidR="00997BE7" w:rsidRDefault="001A160B">
      <w:pPr>
        <w:pStyle w:val="TEXTIND"/>
      </w:pPr>
      <w:r w:rsidRPr="001A160B">
        <w:lastRenderedPageBreak/>
        <w:t xml:space="preserve">We </w:t>
      </w:r>
      <w:r w:rsidR="00B118E4">
        <w:t xml:space="preserve">have </w:t>
      </w:r>
      <w:r w:rsidRPr="001A160B">
        <w:t xml:space="preserve">also considered a number of </w:t>
      </w:r>
      <w:r w:rsidR="00931C8F">
        <w:t>other factors</w:t>
      </w:r>
      <w:r w:rsidR="00F53B97">
        <w:t>—none of which are incompatible with hidden invalidity—</w:t>
      </w:r>
      <w:r w:rsidRPr="001A160B">
        <w:t xml:space="preserve">that could have contributed to our results. </w:t>
      </w:r>
      <w:r w:rsidR="00931C8F">
        <w:t>One</w:t>
      </w:r>
      <w:r w:rsidRPr="001A160B">
        <w:t xml:space="preserve"> possibility is that the scales themselves are less than optimal measures of the construct</w:t>
      </w:r>
      <w:r w:rsidR="00B118E4">
        <w:t xml:space="preserve"> </w:t>
      </w:r>
      <w:r w:rsidRPr="001A160B">
        <w:t>(</w:t>
      </w:r>
      <w:r w:rsidR="00B118E4">
        <w:t>or construct</w:t>
      </w:r>
      <w:r w:rsidRPr="001A160B">
        <w:t>s) of interest</w:t>
      </w:r>
      <w:r w:rsidR="00492C92" w:rsidRPr="00DD1859">
        <w:t xml:space="preserve">. This could be for several reasons. For example, </w:t>
      </w:r>
      <w:r w:rsidRPr="001A160B">
        <w:t xml:space="preserve">the items </w:t>
      </w:r>
      <w:r w:rsidR="00492C92" w:rsidRPr="00DD1859">
        <w:t xml:space="preserve">may be </w:t>
      </w:r>
      <w:r w:rsidRPr="001A160B">
        <w:t>more poorly worded tha</w:t>
      </w:r>
      <w:r w:rsidR="00492C92" w:rsidRPr="00DD1859">
        <w:t>n</w:t>
      </w:r>
      <w:r w:rsidRPr="001A160B">
        <w:t xml:space="preserve"> previously appreciated, or the structure among the items </w:t>
      </w:r>
      <w:r w:rsidR="00B118E4">
        <w:t>may</w:t>
      </w:r>
      <w:r w:rsidRPr="001A160B">
        <w:t xml:space="preserve"> not </w:t>
      </w:r>
      <w:r w:rsidR="00B118E4">
        <w:t xml:space="preserve">be </w:t>
      </w:r>
      <w:r w:rsidRPr="001A160B">
        <w:t xml:space="preserve">as originally assumed. It may also be the case that responding </w:t>
      </w:r>
      <w:r w:rsidR="00F53B97">
        <w:t xml:space="preserve">in this sample </w:t>
      </w:r>
      <w:r w:rsidRPr="001A160B">
        <w:t xml:space="preserve">was influenced by factors that </w:t>
      </w:r>
      <w:r w:rsidR="00F53B97">
        <w:t>are</w:t>
      </w:r>
      <w:r w:rsidRPr="001A160B">
        <w:t xml:space="preserve"> theoretically relevant</w:t>
      </w:r>
      <w:r w:rsidR="00C07543">
        <w:t>; for example,</w:t>
      </w:r>
      <w:r w:rsidR="00492C92" w:rsidRPr="00DD1859">
        <w:t xml:space="preserve"> </w:t>
      </w:r>
      <w:r w:rsidR="00C07543">
        <w:t>the scales</w:t>
      </w:r>
      <w:r w:rsidR="00F53B97">
        <w:t xml:space="preserve"> </w:t>
      </w:r>
      <w:r w:rsidR="00C07543">
        <w:t xml:space="preserve">may have </w:t>
      </w:r>
      <w:r w:rsidRPr="001A160B">
        <w:t>unintentional</w:t>
      </w:r>
      <w:r w:rsidR="00F53B97">
        <w:t>ly</w:t>
      </w:r>
      <w:r w:rsidRPr="001A160B">
        <w:t xml:space="preserve"> measure</w:t>
      </w:r>
      <w:r w:rsidR="00F53B97">
        <w:t>d</w:t>
      </w:r>
      <w:r w:rsidRPr="001A160B">
        <w:t xml:space="preserve"> closely related but previously unappreciated constructs</w:t>
      </w:r>
      <w:r w:rsidR="00C07543">
        <w:t>.</w:t>
      </w:r>
      <w:r w:rsidRPr="001A160B">
        <w:t xml:space="preserve"> </w:t>
      </w:r>
      <w:r w:rsidR="00C07543">
        <w:t>O</w:t>
      </w:r>
      <w:r w:rsidRPr="001A160B">
        <w:t xml:space="preserve">r </w:t>
      </w:r>
      <w:r w:rsidR="00C07543">
        <w:t>respon</w:t>
      </w:r>
      <w:r w:rsidR="00662180">
        <w:t>ses</w:t>
      </w:r>
      <w:r w:rsidR="00C07543">
        <w:t xml:space="preserve"> may have been influenced by theoretically </w:t>
      </w:r>
      <w:r w:rsidRPr="001A160B">
        <w:t xml:space="preserve">irrelevant </w:t>
      </w:r>
      <w:r w:rsidR="00C07543">
        <w:t xml:space="preserve">factors </w:t>
      </w:r>
      <w:r w:rsidRPr="001A160B">
        <w:t xml:space="preserve">(e.g., </w:t>
      </w:r>
      <w:r w:rsidR="00B118E4" w:rsidRPr="001A160B">
        <w:t>low</w:t>
      </w:r>
      <w:r w:rsidR="00B118E4">
        <w:t>-</w:t>
      </w:r>
      <w:r w:rsidRPr="001A160B">
        <w:t>quality responding, demand effects, additional latent factors, or item</w:t>
      </w:r>
      <w:r w:rsidR="00C07543">
        <w:t xml:space="preserve"> </w:t>
      </w:r>
      <w:r w:rsidR="00C07543" w:rsidRPr="001A160B">
        <w:t>cross</w:t>
      </w:r>
      <w:r w:rsidR="00C07543">
        <w:t>-</w:t>
      </w:r>
      <w:r w:rsidRPr="001A160B">
        <w:t xml:space="preserve">loading among these factors). Indeed, articles considering the confirmatory factor structure of established measures frequently reject the expected model and suggest alternative models with different </w:t>
      </w:r>
      <w:r w:rsidR="00C07543" w:rsidRPr="001A160B">
        <w:t>latent</w:t>
      </w:r>
      <w:r w:rsidR="00C07543">
        <w:t>-</w:t>
      </w:r>
      <w:r w:rsidRPr="001A160B">
        <w:t xml:space="preserve">variable structures or item </w:t>
      </w:r>
      <w:r w:rsidR="00C07543" w:rsidRPr="001A160B">
        <w:t>cross</w:t>
      </w:r>
      <w:r w:rsidR="00C07543">
        <w:t>-</w:t>
      </w:r>
      <w:r w:rsidRPr="001A160B">
        <w:t>loadings (e.g., the Rosenb</w:t>
      </w:r>
      <w:r w:rsidR="00492C92" w:rsidRPr="00DD1859">
        <w:t>e</w:t>
      </w:r>
      <w:r w:rsidRPr="001A160B">
        <w:t xml:space="preserve">rg Self-Esteem </w:t>
      </w:r>
      <w:r w:rsidR="00000549" w:rsidRPr="00000549">
        <w:t xml:space="preserve">Scale: </w:t>
      </w:r>
      <w:r w:rsidR="00000549" w:rsidRPr="00000549">
        <w:rPr>
          <w:rStyle w:val="cit"/>
          <w:color w:val="auto"/>
        </w:rPr>
        <w:t>Mullen</w:t>
      </w:r>
      <w:r w:rsidR="00492C92" w:rsidRPr="00DD1859">
        <w:rPr>
          <w:rStyle w:val="cit"/>
          <w:color w:val="auto"/>
        </w:rPr>
        <w:t xml:space="preserve"> et al.,</w:t>
      </w:r>
      <w:r w:rsidR="00000549" w:rsidRPr="00000549">
        <w:rPr>
          <w:rStyle w:val="cit"/>
          <w:color w:val="auto"/>
        </w:rPr>
        <w:t xml:space="preserve"> 2013</w:t>
      </w:r>
      <w:r w:rsidR="00000549" w:rsidRPr="00000549">
        <w:t xml:space="preserve">; </w:t>
      </w:r>
      <w:r w:rsidR="00000549" w:rsidRPr="00000549">
        <w:rPr>
          <w:rStyle w:val="cit"/>
          <w:color w:val="auto"/>
        </w:rPr>
        <w:t>Salerno</w:t>
      </w:r>
      <w:r w:rsidR="00492C92" w:rsidRPr="00DD1859">
        <w:rPr>
          <w:rStyle w:val="cit"/>
          <w:color w:val="auto"/>
        </w:rPr>
        <w:t xml:space="preserve"> et al.,</w:t>
      </w:r>
      <w:r w:rsidR="00000549" w:rsidRPr="00000549">
        <w:rPr>
          <w:rStyle w:val="cit"/>
          <w:color w:val="auto"/>
        </w:rPr>
        <w:t xml:space="preserve"> 2017</w:t>
      </w:r>
      <w:r w:rsidR="00000549" w:rsidRPr="00000549">
        <w:t xml:space="preserve">; </w:t>
      </w:r>
      <w:r w:rsidR="00000549" w:rsidRPr="00000549">
        <w:rPr>
          <w:rStyle w:val="cit"/>
          <w:color w:val="auto"/>
        </w:rPr>
        <w:t>Supple</w:t>
      </w:r>
      <w:r w:rsidR="00492C92" w:rsidRPr="00DD1859">
        <w:rPr>
          <w:rStyle w:val="cit"/>
          <w:color w:val="auto"/>
        </w:rPr>
        <w:t xml:space="preserve"> et al.,</w:t>
      </w:r>
      <w:r w:rsidR="00000549" w:rsidRPr="00000549">
        <w:rPr>
          <w:rStyle w:val="cit"/>
          <w:color w:val="auto"/>
        </w:rPr>
        <w:t xml:space="preserve"> 2013</w:t>
      </w:r>
      <w:r w:rsidR="00000549" w:rsidRPr="00000549">
        <w:t xml:space="preserve">; </w:t>
      </w:r>
      <w:r w:rsidRPr="001A160B">
        <w:rPr>
          <w:rStyle w:val="cit"/>
          <w:color w:val="auto"/>
        </w:rPr>
        <w:t>Tomas &amp; Oliver, 1999).</w:t>
      </w:r>
      <w:r w:rsidRPr="001A160B">
        <w:t xml:space="preserve"> In many cases, despite subsequent work suggesting that the factor structure is not what the scale’s creators originally conceived</w:t>
      </w:r>
      <w:r w:rsidR="00DB42CA">
        <w:t xml:space="preserve"> or evidence that certain items should be dropped or modified</w:t>
      </w:r>
      <w:r w:rsidRPr="001A160B">
        <w:t xml:space="preserve">, </w:t>
      </w:r>
      <w:r w:rsidR="00C07543">
        <w:t>scale</w:t>
      </w:r>
      <w:r w:rsidR="00DB42CA">
        <w:t>s</w:t>
      </w:r>
      <w:r w:rsidR="00C07543">
        <w:t xml:space="preserve"> are most commonly </w:t>
      </w:r>
      <w:r w:rsidR="00DB42CA">
        <w:t xml:space="preserve">used </w:t>
      </w:r>
      <w:r w:rsidR="00C15417">
        <w:t xml:space="preserve">with the originally posited items </w:t>
      </w:r>
      <w:r w:rsidR="00DB42CA">
        <w:t xml:space="preserve">and </w:t>
      </w:r>
      <w:r w:rsidR="00C07543">
        <w:t xml:space="preserve">interpreted according to </w:t>
      </w:r>
      <w:r w:rsidRPr="001A160B">
        <w:t>the originally</w:t>
      </w:r>
      <w:r w:rsidR="00A91463">
        <w:t xml:space="preserve"> </w:t>
      </w:r>
      <w:r w:rsidR="00F07DF3">
        <w:t>posited factor structures</w:t>
      </w:r>
      <w:r w:rsidRPr="001A160B">
        <w:t xml:space="preserve">, </w:t>
      </w:r>
      <w:r w:rsidR="00C07543">
        <w:t>so that there is something</w:t>
      </w:r>
      <w:r w:rsidRPr="001A160B">
        <w:t xml:space="preserve"> of a primacy bias in the use of many scales. Indeed, the resistance to incorporating emerging </w:t>
      </w:r>
      <w:r w:rsidR="00C07543" w:rsidRPr="001A160B">
        <w:t>structural</w:t>
      </w:r>
      <w:r w:rsidR="00C07543">
        <w:t>-</w:t>
      </w:r>
      <w:r w:rsidRPr="001A160B">
        <w:t xml:space="preserve">validity evidence </w:t>
      </w:r>
      <w:r w:rsidR="00C07543">
        <w:t xml:space="preserve">into </w:t>
      </w:r>
      <w:r w:rsidRPr="001A160B">
        <w:t>scale</w:t>
      </w:r>
      <w:r w:rsidR="00C07543">
        <w:t>s</w:t>
      </w:r>
      <w:r w:rsidR="00F07DF3">
        <w:t>’ use</w:t>
      </w:r>
      <w:r w:rsidRPr="001A160B">
        <w:t xml:space="preserve"> </w:t>
      </w:r>
      <w:r w:rsidR="00F07DF3">
        <w:t xml:space="preserve">(e.g., </w:t>
      </w:r>
      <w:r w:rsidR="0067649A">
        <w:t xml:space="preserve">when researchers decide </w:t>
      </w:r>
      <w:r w:rsidR="00F07DF3">
        <w:t xml:space="preserve">whether to use a given scale, how to score it, how to interpret its scores, </w:t>
      </w:r>
      <w:r w:rsidR="0067649A">
        <w:t xml:space="preserve">and </w:t>
      </w:r>
      <w:r w:rsidR="00F07DF3">
        <w:t>what variations in items or response options to use)</w:t>
      </w:r>
      <w:r w:rsidR="0067649A" w:rsidRPr="0067649A">
        <w:t xml:space="preserve"> </w:t>
      </w:r>
      <w:r w:rsidR="0067649A">
        <w:t>is</w:t>
      </w:r>
      <w:r w:rsidR="0067649A" w:rsidRPr="001A160B">
        <w:t xml:space="preserve"> an ongoing issue for the field</w:t>
      </w:r>
      <w:r w:rsidRPr="001A160B">
        <w:t>.</w:t>
      </w:r>
    </w:p>
    <w:p w14:paraId="0EBACECA" w14:textId="22A157E2" w:rsidR="00997BE7" w:rsidRDefault="001A160B">
      <w:pPr>
        <w:pStyle w:val="TEXTIND"/>
      </w:pPr>
      <w:r w:rsidRPr="001A160B">
        <w:t xml:space="preserve">A second possibility is that there was something </w:t>
      </w:r>
      <w:r w:rsidR="00492C92" w:rsidRPr="00DD1859">
        <w:t xml:space="preserve">problematic </w:t>
      </w:r>
      <w:r w:rsidRPr="001A160B">
        <w:t>about the current sample or that participants differed from those used during the original validation process</w:t>
      </w:r>
      <w:r w:rsidR="0008149D">
        <w:t>es for these scales</w:t>
      </w:r>
      <w:r w:rsidRPr="001A160B">
        <w:t xml:space="preserve">. We </w:t>
      </w:r>
      <w:r w:rsidRPr="001A160B">
        <w:lastRenderedPageBreak/>
        <w:t>believe that this is unlikely given</w:t>
      </w:r>
      <w:r w:rsidR="00C07543">
        <w:t xml:space="preserve"> that</w:t>
      </w:r>
      <w:r w:rsidRPr="001A160B">
        <w:t xml:space="preserve"> the sample was, if not representative of the general population, far more representative than th</w:t>
      </w:r>
      <w:r w:rsidR="0008149D">
        <w:t>e samples</w:t>
      </w:r>
      <w:r w:rsidRPr="001A160B">
        <w:t xml:space="preserve"> typically used in laboratory-based research.</w:t>
      </w:r>
    </w:p>
    <w:p w14:paraId="2F9BE6C3" w14:textId="264381E9" w:rsidR="00997BE7" w:rsidRDefault="001A160B">
      <w:pPr>
        <w:pStyle w:val="TEXTIND"/>
      </w:pPr>
      <w:r w:rsidRPr="001A160B">
        <w:t xml:space="preserve">Finally, it is possible that </w:t>
      </w:r>
      <w:r w:rsidR="0008149D">
        <w:t>scales</w:t>
      </w:r>
      <w:r w:rsidRPr="001A160B">
        <w:t xml:space="preserve"> demonstrate</w:t>
      </w:r>
      <w:r w:rsidR="0008149D">
        <w:t>d</w:t>
      </w:r>
      <w:r w:rsidRPr="001A160B">
        <w:t xml:space="preserve"> poor structural validity because the construct</w:t>
      </w:r>
      <w:r w:rsidR="0008149D">
        <w:t>s</w:t>
      </w:r>
      <w:r w:rsidRPr="001A160B">
        <w:t xml:space="preserve"> </w:t>
      </w:r>
      <w:r w:rsidR="0008149D">
        <w:t>they were</w:t>
      </w:r>
      <w:r w:rsidRPr="001A160B">
        <w:t xml:space="preserve"> </w:t>
      </w:r>
      <w:r w:rsidR="00B118E4">
        <w:t>intended</w:t>
      </w:r>
      <w:r w:rsidRPr="001A160B">
        <w:t xml:space="preserve"> to measure </w:t>
      </w:r>
      <w:r w:rsidR="0008149D">
        <w:t>were</w:t>
      </w:r>
      <w:r w:rsidRPr="001A160B">
        <w:t xml:space="preserve"> poorly conceived in the first place (i.e., in the substantive phase of </w:t>
      </w:r>
      <w:r w:rsidR="00492C92" w:rsidRPr="00DD1859">
        <w:t>validation</w:t>
      </w:r>
      <w:r w:rsidR="00B118E4">
        <w:t>;</w:t>
      </w:r>
      <w:r w:rsidRPr="001A160B">
        <w:t xml:space="preserve"> </w:t>
      </w:r>
      <w:r w:rsidRPr="001A160B">
        <w:rPr>
          <w:rStyle w:val="cit"/>
          <w:color w:val="auto"/>
        </w:rPr>
        <w:t>Flake et al., 2017)</w:t>
      </w:r>
      <w:r w:rsidR="00492C92" w:rsidRPr="00DD1859">
        <w:t xml:space="preserve"> or poorly captured by the scale</w:t>
      </w:r>
      <w:r w:rsidR="0008149D">
        <w:t xml:space="preserve"> items</w:t>
      </w:r>
      <w:r w:rsidR="00492C92" w:rsidRPr="00DD1859">
        <w:t>. Although this m</w:t>
      </w:r>
      <w:r w:rsidR="004425FC" w:rsidRPr="00DD1859">
        <w:t>ay</w:t>
      </w:r>
      <w:r w:rsidR="00492C92" w:rsidRPr="00DD1859">
        <w:t xml:space="preserve"> seem unlikely given how </w:t>
      </w:r>
      <w:r w:rsidR="0008149D" w:rsidRPr="00DD1859">
        <w:t>well</w:t>
      </w:r>
      <w:r w:rsidR="0008149D">
        <w:t>-</w:t>
      </w:r>
      <w:r w:rsidR="00492C92" w:rsidRPr="00DD1859">
        <w:t>known many of the scales</w:t>
      </w:r>
      <w:r w:rsidR="00B118E4">
        <w:t xml:space="preserve"> we tested</w:t>
      </w:r>
      <w:r w:rsidR="00492C92" w:rsidRPr="00DD1859">
        <w:t xml:space="preserve"> are, allowing for such a possibility protects against the reification of a construct merely because a scale has been created to assess it. </w:t>
      </w:r>
      <w:r w:rsidR="00B118E4">
        <w:t>Scales for which</w:t>
      </w:r>
      <w:r w:rsidR="00492C92" w:rsidRPr="00DD1859">
        <w:t xml:space="preserve"> such issues do exist could be improved (or even avoided) by following </w:t>
      </w:r>
      <w:r w:rsidRPr="001A160B">
        <w:rPr>
          <w:rStyle w:val="cit"/>
          <w:color w:val="auto"/>
        </w:rPr>
        <w:t>Tay and Jebb’s (2018)</w:t>
      </w:r>
      <w:r w:rsidR="00492C92" w:rsidRPr="00DD1859">
        <w:t xml:space="preserve"> recent suggestions for </w:t>
      </w:r>
      <w:r w:rsidR="00492C92" w:rsidRPr="00DD1859">
        <w:rPr>
          <w:i/>
        </w:rPr>
        <w:t>continuum specification</w:t>
      </w:r>
      <w:r w:rsidR="00492C92" w:rsidRPr="00DD1859">
        <w:t xml:space="preserve">. For instance, researchers could address issues of </w:t>
      </w:r>
      <w:r w:rsidR="00492C92" w:rsidRPr="007D3D2D">
        <w:rPr>
          <w:i/>
        </w:rPr>
        <w:t>polarity ambiguity</w:t>
      </w:r>
      <w:r w:rsidR="00492C92" w:rsidRPr="00DD1859">
        <w:t xml:space="preserve">’ within their scales. </w:t>
      </w:r>
      <w:r w:rsidR="0008149D">
        <w:t>Do</w:t>
      </w:r>
      <w:r w:rsidR="00492C92" w:rsidRPr="00DD1859">
        <w:t xml:space="preserve"> low scores on a scale (e.g., a perfectionism scale) represent the absence of the construct of interest (e.g., low or absent perfectionism) or the presence of its opposite (e.g., high carelessness)</w:t>
      </w:r>
      <w:r w:rsidR="0008149D">
        <w:t>?</w:t>
      </w:r>
      <w:r w:rsidR="00492C92" w:rsidRPr="00DD1859">
        <w:t xml:space="preserve"> </w:t>
      </w:r>
      <w:r w:rsidR="0008149D">
        <w:t>Researchers</w:t>
      </w:r>
      <w:r w:rsidR="00492C92" w:rsidRPr="00DD1859">
        <w:t xml:space="preserve"> could also address issues of </w:t>
      </w:r>
      <w:r w:rsidR="00492C92" w:rsidRPr="007D3D2D">
        <w:rPr>
          <w:i/>
        </w:rPr>
        <w:t>gradation</w:t>
      </w:r>
      <w:r w:rsidR="00492C92" w:rsidRPr="00DD1859">
        <w:t>, that is, the quality</w:t>
      </w:r>
      <w:r w:rsidR="0008149D">
        <w:t>,</w:t>
      </w:r>
      <w:r w:rsidR="00492C92" w:rsidRPr="00DD1859">
        <w:t xml:space="preserve"> or dimension</w:t>
      </w:r>
      <w:r w:rsidR="0008149D">
        <w:t>,</w:t>
      </w:r>
      <w:r w:rsidR="00492C92" w:rsidRPr="00DD1859">
        <w:t xml:space="preserve"> separating low from high scores. Take, once again, the example of depression: </w:t>
      </w:r>
      <w:r w:rsidR="00B118E4">
        <w:t>M</w:t>
      </w:r>
      <w:r w:rsidR="00492C92" w:rsidRPr="00DD1859">
        <w:t xml:space="preserve">ultiple scales </w:t>
      </w:r>
      <w:r w:rsidR="00B118E4">
        <w:t>are available</w:t>
      </w:r>
      <w:r w:rsidR="00492C92" w:rsidRPr="00DD1859">
        <w:t xml:space="preserve"> to assess depression</w:t>
      </w:r>
      <w:r w:rsidR="00B118E4">
        <w:t>,</w:t>
      </w:r>
      <w:r w:rsidR="00492C92" w:rsidRPr="00DD1859">
        <w:t xml:space="preserve"> but </w:t>
      </w:r>
      <w:r w:rsidR="00B118E4">
        <w:t xml:space="preserve">they </w:t>
      </w:r>
      <w:r w:rsidR="00492C92" w:rsidRPr="00DD1859">
        <w:t>differ in their dimension of gradation</w:t>
      </w:r>
      <w:r w:rsidR="00B118E4">
        <w:t>;</w:t>
      </w:r>
      <w:r w:rsidR="00492C92" w:rsidRPr="00DD1859">
        <w:t xml:space="preserve"> one measures the </w:t>
      </w:r>
      <w:r w:rsidR="00492C92" w:rsidRPr="00DD1859">
        <w:rPr>
          <w:i/>
        </w:rPr>
        <w:t>frequency</w:t>
      </w:r>
      <w:r w:rsidR="00492C92" w:rsidRPr="00DD1859">
        <w:t xml:space="preserve"> of depressive thoughts, </w:t>
      </w:r>
      <w:r w:rsidR="00B118E4">
        <w:t xml:space="preserve">but </w:t>
      </w:r>
      <w:r w:rsidR="00492C92" w:rsidRPr="00DD1859">
        <w:t>another measure</w:t>
      </w:r>
      <w:r w:rsidR="00B118E4">
        <w:t>s</w:t>
      </w:r>
      <w:r w:rsidR="00492C92" w:rsidRPr="00DD1859">
        <w:t xml:space="preserve"> the </w:t>
      </w:r>
      <w:r w:rsidR="00492C92" w:rsidRPr="00DD1859">
        <w:rPr>
          <w:i/>
        </w:rPr>
        <w:t xml:space="preserve">degree of belief </w:t>
      </w:r>
      <w:r w:rsidR="00492C92" w:rsidRPr="00DD1859">
        <w:t xml:space="preserve">in the literality of those thoughts, and yet another </w:t>
      </w:r>
      <w:r w:rsidR="00B118E4">
        <w:t xml:space="preserve">measures </w:t>
      </w:r>
      <w:r w:rsidR="00492C92" w:rsidRPr="00DD1859">
        <w:t xml:space="preserve">the experienced </w:t>
      </w:r>
      <w:r w:rsidR="00492C92" w:rsidRPr="00DD1859">
        <w:rPr>
          <w:i/>
        </w:rPr>
        <w:t>emotional intensity</w:t>
      </w:r>
      <w:r w:rsidR="00492C92" w:rsidRPr="00DD1859">
        <w:t xml:space="preserve"> of those thoughts. The </w:t>
      </w:r>
      <w:r w:rsidR="00B118E4" w:rsidRPr="00DD1859">
        <w:t>take</w:t>
      </w:r>
      <w:r w:rsidR="00B118E4">
        <w:t>-</w:t>
      </w:r>
      <w:r w:rsidR="00492C92" w:rsidRPr="00DD1859">
        <w:t xml:space="preserve">home message here is that well-developed frameworks for measurement development already exist for </w:t>
      </w:r>
      <w:r w:rsidR="00B118E4">
        <w:t>researchers</w:t>
      </w:r>
      <w:r w:rsidR="00492C92" w:rsidRPr="00DD1859">
        <w:t xml:space="preserve"> looking to construct or refine their scales. We encourage researchers to make better use of them</w:t>
      </w:r>
      <w:r w:rsidR="0008149D">
        <w:t>, including by</w:t>
      </w:r>
      <w:r w:rsidR="00492C92" w:rsidRPr="00DD1859">
        <w:t xml:space="preserve"> attending to all three interrelated phases of validation (substantive, structural, external; </w:t>
      </w:r>
      <w:r w:rsidRPr="001A160B">
        <w:rPr>
          <w:rStyle w:val="cit"/>
          <w:color w:val="auto"/>
        </w:rPr>
        <w:t>Flake et al., 2017).</w:t>
      </w:r>
      <w:r w:rsidR="00492C92" w:rsidRPr="00DD1859">
        <w:t xml:space="preserve"> Although we </w:t>
      </w:r>
      <w:r w:rsidR="00B118E4">
        <w:t xml:space="preserve">have </w:t>
      </w:r>
      <w:r w:rsidR="00492C92" w:rsidRPr="00DD1859">
        <w:t xml:space="preserve">focused on the second phase, all phases of this process must be attended to when making a holistic evaluation </w:t>
      </w:r>
      <w:r w:rsidR="0008149D">
        <w:t>of</w:t>
      </w:r>
      <w:r w:rsidR="00492C92" w:rsidRPr="00DD1859">
        <w:t xml:space="preserve"> a measure’s </w:t>
      </w:r>
      <w:r w:rsidR="00492C92" w:rsidRPr="00DD1859">
        <w:lastRenderedPageBreak/>
        <w:t xml:space="preserve">validity. One phase is neither sufficient nor singularly important relative to the other two, nor should one </w:t>
      </w:r>
      <w:r w:rsidR="0008149D">
        <w:t>phase be</w:t>
      </w:r>
      <w:r w:rsidR="00492C92" w:rsidRPr="00DD1859">
        <w:t xml:space="preserve"> maximize</w:t>
      </w:r>
      <w:r w:rsidR="0008149D">
        <w:t>d</w:t>
      </w:r>
      <w:r w:rsidR="00492C92" w:rsidRPr="00DD1859">
        <w:t xml:space="preserve"> at the expense of the others.</w:t>
      </w:r>
    </w:p>
    <w:p w14:paraId="0AF09658" w14:textId="77777777" w:rsidR="00E92D79" w:rsidRDefault="00492C92">
      <w:pPr>
        <w:pStyle w:val="H2"/>
      </w:pPr>
      <w:r w:rsidRPr="00DD1859">
        <w:t xml:space="preserve">Implications and </w:t>
      </w:r>
      <w:r w:rsidR="00194FF8" w:rsidRPr="00DD1859">
        <w:t>f</w:t>
      </w:r>
      <w:r w:rsidRPr="00DD1859">
        <w:t xml:space="preserve">uture </w:t>
      </w:r>
      <w:r w:rsidR="00194FF8" w:rsidRPr="00DD1859">
        <w:t>d</w:t>
      </w:r>
      <w:r w:rsidRPr="00DD1859">
        <w:t>irections</w:t>
      </w:r>
    </w:p>
    <w:p w14:paraId="4AC456BB" w14:textId="40E131F4" w:rsidR="00997BE7" w:rsidRDefault="001A160B">
      <w:pPr>
        <w:pStyle w:val="TEXT"/>
      </w:pPr>
      <w:r w:rsidRPr="001A160B">
        <w:t xml:space="preserve">Our findings have implications for individual researchers in particular and </w:t>
      </w:r>
      <w:r w:rsidR="00E21B92">
        <w:t xml:space="preserve">for </w:t>
      </w:r>
      <w:r w:rsidRPr="001A160B">
        <w:t xml:space="preserve">the field more generally. To </w:t>
      </w:r>
      <w:r w:rsidR="00B118E4">
        <w:t>understand</w:t>
      </w:r>
      <w:r w:rsidRPr="001A160B">
        <w:t xml:space="preserve"> why, imagine that a research</w:t>
      </w:r>
      <w:r w:rsidR="00D47BDC">
        <w:t xml:space="preserve"> team</w:t>
      </w:r>
      <w:r w:rsidRPr="001A160B">
        <w:t xml:space="preserve"> sets out to test a specific hypothesis using one of these scales (e.g., whether belief in a just world predicts some behavior of interest). </w:t>
      </w:r>
      <w:r w:rsidR="00D47BDC">
        <w:t>They</w:t>
      </w:r>
      <w:r w:rsidRPr="001A160B">
        <w:t xml:space="preserve"> run </w:t>
      </w:r>
      <w:r w:rsidR="00D47BDC">
        <w:t>t</w:t>
      </w:r>
      <w:r w:rsidRPr="001A160B">
        <w:t>he</w:t>
      </w:r>
      <w:r w:rsidR="00D47BDC">
        <w:t>i</w:t>
      </w:r>
      <w:r w:rsidRPr="001A160B">
        <w:t xml:space="preserve">r study and then assess if the scale </w:t>
      </w:r>
      <w:r w:rsidR="00D47BDC">
        <w:t>t</w:t>
      </w:r>
      <w:r w:rsidRPr="001A160B">
        <w:t>he</w:t>
      </w:r>
      <w:r w:rsidR="00D47BDC">
        <w:t>y</w:t>
      </w:r>
      <w:r w:rsidRPr="001A160B">
        <w:t xml:space="preserve"> used provides a reliable index of the construct of interest. </w:t>
      </w:r>
      <w:r w:rsidR="00E21B92">
        <w:t>B</w:t>
      </w:r>
      <w:r w:rsidRPr="001A160B">
        <w:t>ehav</w:t>
      </w:r>
      <w:r w:rsidR="00E21B92">
        <w:t>ing</w:t>
      </w:r>
      <w:r w:rsidRPr="001A160B">
        <w:t xml:space="preserve"> as most researchers do, </w:t>
      </w:r>
      <w:r w:rsidR="00D47BDC">
        <w:t>t</w:t>
      </w:r>
      <w:r w:rsidRPr="001A160B">
        <w:t>he</w:t>
      </w:r>
      <w:r w:rsidR="00D47BDC">
        <w:t xml:space="preserve">y </w:t>
      </w:r>
      <w:r w:rsidRPr="001A160B">
        <w:t xml:space="preserve">answer this question by examining the consistency of </w:t>
      </w:r>
      <w:r w:rsidR="00D47BDC">
        <w:t>t</w:t>
      </w:r>
      <w:r w:rsidRPr="001A160B">
        <w:t>he</w:t>
      </w:r>
      <w:r w:rsidR="00D47BDC">
        <w:t>i</w:t>
      </w:r>
      <w:r w:rsidRPr="001A160B">
        <w:t xml:space="preserve">r data, and </w:t>
      </w:r>
      <w:r w:rsidR="00E21B92">
        <w:t>possibly</w:t>
      </w:r>
      <w:r w:rsidRPr="001A160B">
        <w:t xml:space="preserve"> </w:t>
      </w:r>
      <w:r w:rsidR="00D47BDC">
        <w:t>the data’s</w:t>
      </w:r>
      <w:r w:rsidRPr="001A160B">
        <w:t xml:space="preserve"> test-retest reliability. These tests tell </w:t>
      </w:r>
      <w:r w:rsidR="00D47BDC">
        <w:t>t</w:t>
      </w:r>
      <w:r w:rsidRPr="001A160B">
        <w:t xml:space="preserve">he </w:t>
      </w:r>
      <w:r w:rsidR="00D47BDC">
        <w:t xml:space="preserve">team </w:t>
      </w:r>
      <w:r w:rsidRPr="001A160B">
        <w:t>that the scale demonstrates adequate validity.</w:t>
      </w:r>
      <w:r w:rsidR="00D47BDC">
        <w:t xml:space="preserve"> This necessity taken care of, t</w:t>
      </w:r>
      <w:r w:rsidRPr="001A160B">
        <w:t>he</w:t>
      </w:r>
      <w:r w:rsidR="00D47BDC">
        <w:t>y</w:t>
      </w:r>
      <w:r w:rsidRPr="001A160B">
        <w:t xml:space="preserve"> then proceed to what is, for </w:t>
      </w:r>
      <w:r w:rsidR="00D47BDC">
        <w:t>t</w:t>
      </w:r>
      <w:r w:rsidRPr="001A160B">
        <w:t>he</w:t>
      </w:r>
      <w:r w:rsidR="00D47BDC">
        <w:t>m</w:t>
      </w:r>
      <w:r w:rsidRPr="001A160B">
        <w:t>, the real meat of the issue</w:t>
      </w:r>
      <w:r w:rsidR="00A91463">
        <w:t>—</w:t>
      </w:r>
      <w:r w:rsidRPr="001A160B">
        <w:t xml:space="preserve">interpreting </w:t>
      </w:r>
      <w:r w:rsidR="00D47BDC">
        <w:t>t</w:t>
      </w:r>
      <w:r w:rsidRPr="001A160B">
        <w:t>he</w:t>
      </w:r>
      <w:r w:rsidR="00D47BDC">
        <w:t>ir</w:t>
      </w:r>
      <w:r w:rsidRPr="001A160B">
        <w:t xml:space="preserve"> findings relative to </w:t>
      </w:r>
      <w:r w:rsidR="00D47BDC">
        <w:t>t</w:t>
      </w:r>
      <w:r w:rsidRPr="001A160B">
        <w:t>he</w:t>
      </w:r>
      <w:r w:rsidR="00D47BDC">
        <w:t>ir</w:t>
      </w:r>
      <w:r w:rsidRPr="001A160B">
        <w:t xml:space="preserve"> original hypothesis. Ye</w:t>
      </w:r>
      <w:r w:rsidR="00D47BDC">
        <w:t>t our findings suggest that if t</w:t>
      </w:r>
      <w:r w:rsidRPr="001A160B">
        <w:t>he</w:t>
      </w:r>
      <w:r w:rsidR="00D47BDC">
        <w:t xml:space="preserve"> researchers</w:t>
      </w:r>
      <w:r w:rsidRPr="001A160B">
        <w:t xml:space="preserve"> were to adopt a more comprehensive assess</w:t>
      </w:r>
      <w:r w:rsidR="00D47BDC">
        <w:t>ment following best practices, t</w:t>
      </w:r>
      <w:r w:rsidRPr="001A160B">
        <w:t>he</w:t>
      </w:r>
      <w:r w:rsidR="00D47BDC">
        <w:t>y</w:t>
      </w:r>
      <w:r w:rsidRPr="001A160B">
        <w:t xml:space="preserve"> would discover that the underlying factor structure of </w:t>
      </w:r>
      <w:r w:rsidR="00D47BDC">
        <w:t>t</w:t>
      </w:r>
      <w:r w:rsidRPr="001A160B">
        <w:t>he</w:t>
      </w:r>
      <w:r w:rsidR="00D47BDC">
        <w:t>i</w:t>
      </w:r>
      <w:r w:rsidRPr="001A160B">
        <w:t xml:space="preserve">r construct and its invariance across samples </w:t>
      </w:r>
      <w:r w:rsidR="00E21B92">
        <w:t>are</w:t>
      </w:r>
      <w:r w:rsidRPr="001A160B">
        <w:t xml:space="preserve"> problematic, </w:t>
      </w:r>
      <w:r w:rsidR="00B118E4">
        <w:t xml:space="preserve">and </w:t>
      </w:r>
      <w:r w:rsidRPr="001A160B">
        <w:t xml:space="preserve">thus </w:t>
      </w:r>
      <w:r w:rsidR="00B118E4">
        <w:t>might</w:t>
      </w:r>
      <w:r w:rsidRPr="001A160B">
        <w:t xml:space="preserve"> exert more caution before interpreting </w:t>
      </w:r>
      <w:r w:rsidR="00D47BDC">
        <w:t>t</w:t>
      </w:r>
      <w:r w:rsidRPr="001A160B">
        <w:t>he</w:t>
      </w:r>
      <w:r w:rsidR="00D47BDC">
        <w:t>i</w:t>
      </w:r>
      <w:r w:rsidRPr="001A160B">
        <w:t xml:space="preserve">r data. In other words, issues at the second phase of validation (structural) moderate </w:t>
      </w:r>
      <w:r w:rsidR="00E21B92">
        <w:t>researchers’</w:t>
      </w:r>
      <w:r w:rsidRPr="001A160B">
        <w:t xml:space="preserve"> ability to make claims at the third phase (external validation), such as </w:t>
      </w:r>
      <w:r w:rsidR="00E21B92">
        <w:t xml:space="preserve">claims about </w:t>
      </w:r>
      <w:r w:rsidRPr="001A160B">
        <w:t xml:space="preserve">differences between known groups, interrelationships between </w:t>
      </w:r>
      <w:r w:rsidR="005332B6">
        <w:t xml:space="preserve">latent </w:t>
      </w:r>
      <w:r w:rsidRPr="001A160B">
        <w:t xml:space="preserve">constructs, and the prediction of behavior. </w:t>
      </w:r>
      <w:r w:rsidR="00B118E4">
        <w:t>Therefore</w:t>
      </w:r>
      <w:r w:rsidRPr="001A160B">
        <w:t xml:space="preserve">, </w:t>
      </w:r>
      <w:r w:rsidR="00B118E4">
        <w:t>although</w:t>
      </w:r>
      <w:r w:rsidRPr="001A160B">
        <w:t xml:space="preserve"> questions </w:t>
      </w:r>
      <w:r w:rsidR="00E21B92">
        <w:t>concerning</w:t>
      </w:r>
      <w:r w:rsidRPr="001A160B">
        <w:t xml:space="preserve"> the structural validity of their measures may not be inherently appealing to all researchers, </w:t>
      </w:r>
      <w:r w:rsidR="004F1ED7">
        <w:t>assessing structural validity</w:t>
      </w:r>
      <w:r w:rsidRPr="001A160B">
        <w:t xml:space="preserve"> is a requirement for making conclusions at other levels.</w:t>
      </w:r>
    </w:p>
    <w:p w14:paraId="69401694" w14:textId="4D07B2B7" w:rsidR="00997BE7" w:rsidRDefault="00492C92">
      <w:pPr>
        <w:pStyle w:val="TEXTIND"/>
      </w:pPr>
      <w:r w:rsidRPr="00DD1859">
        <w:t xml:space="preserve">Another </w:t>
      </w:r>
      <w:r w:rsidR="001A160B" w:rsidRPr="001A160B">
        <w:t xml:space="preserve">take-home message, </w:t>
      </w:r>
      <w:r w:rsidR="004F1ED7">
        <w:t xml:space="preserve">one </w:t>
      </w:r>
      <w:r w:rsidR="001A160B" w:rsidRPr="001A160B">
        <w:t xml:space="preserve">that we have not seen </w:t>
      </w:r>
      <w:r w:rsidRPr="00DD1859">
        <w:t>explicated elsewhere,</w:t>
      </w:r>
      <w:r w:rsidR="001A160B" w:rsidRPr="001A160B">
        <w:t xml:space="preserve"> is </w:t>
      </w:r>
      <w:r w:rsidRPr="00DD1859">
        <w:t xml:space="preserve">that </w:t>
      </w:r>
      <w:r w:rsidR="001A160B" w:rsidRPr="001A160B">
        <w:t xml:space="preserve">a finding can be extremely replicable and yet give rise to invalid conclusions. </w:t>
      </w:r>
      <w:r w:rsidRPr="00DD1859">
        <w:t xml:space="preserve">For example, even if two groups (e.g., depressive and nondepressive individuals) were shown across multiple studies to </w:t>
      </w:r>
      <w:r w:rsidRPr="00DD1859">
        <w:lastRenderedPageBreak/>
        <w:t xml:space="preserve">differ in their </w:t>
      </w:r>
      <w:r w:rsidR="00E21B92">
        <w:t xml:space="preserve">observed </w:t>
      </w:r>
      <w:r w:rsidRPr="00DD1859">
        <w:t>mean scores on a given scale (</w:t>
      </w:r>
      <w:r w:rsidR="00E21B92">
        <w:t>e.g.</w:t>
      </w:r>
      <w:r w:rsidRPr="00DD1859">
        <w:t>, the Rosenberg Self-Esteem Scale), this replicable finding would</w:t>
      </w:r>
      <w:r w:rsidR="005332B6">
        <w:t xml:space="preserve"> typically</w:t>
      </w:r>
      <w:r w:rsidRPr="00DD1859">
        <w:t xml:space="preserve"> be interesting and useful </w:t>
      </w:r>
      <w:r w:rsidR="00E21B92">
        <w:t xml:space="preserve">only </w:t>
      </w:r>
      <w:r w:rsidRPr="00DD1859">
        <w:t xml:space="preserve">if it also reflects differences in a latent variable (e.g., </w:t>
      </w:r>
      <w:r w:rsidR="004F1ED7">
        <w:t>s</w:t>
      </w:r>
      <w:r w:rsidRPr="00DD1859">
        <w:t>elf-</w:t>
      </w:r>
      <w:r w:rsidR="00E21B92">
        <w:t>e</w:t>
      </w:r>
      <w:r w:rsidRPr="00DD1859">
        <w:t>steem)</w:t>
      </w:r>
      <w:r w:rsidR="00E21B92">
        <w:t>,</w:t>
      </w:r>
      <w:r w:rsidRPr="00DD1859">
        <w:t xml:space="preserve"> rather than mere differences in how the two groups interpret the items in the questionnaire. In short, </w:t>
      </w:r>
      <w:r w:rsidRPr="00DD1859">
        <w:rPr>
          <w:i/>
        </w:rPr>
        <w:t>replicability does not equal validity</w:t>
      </w:r>
      <w:r w:rsidRPr="00DD1859">
        <w:t xml:space="preserve">. </w:t>
      </w:r>
      <w:r w:rsidR="001A160B" w:rsidRPr="001A160B">
        <w:t xml:space="preserve">The potential for hidden structural </w:t>
      </w:r>
      <w:r w:rsidR="007D3D2D">
        <w:t>in</w:t>
      </w:r>
      <w:r w:rsidR="001A160B" w:rsidRPr="001A160B">
        <w:t xml:space="preserve">validity therefore has implications for the conclusions made </w:t>
      </w:r>
      <w:r w:rsidR="007D3D2D">
        <w:t>using a given scale</w:t>
      </w:r>
      <w:r w:rsidR="001A160B" w:rsidRPr="001A160B">
        <w:t>.</w:t>
      </w:r>
    </w:p>
    <w:p w14:paraId="5AAF1304" w14:textId="3DDC0F6C" w:rsidR="00997BE7" w:rsidRDefault="001A160B">
      <w:pPr>
        <w:pStyle w:val="TEXTIND"/>
      </w:pPr>
      <w:r w:rsidRPr="001A160B">
        <w:t>What applies to an individual also applies to the field as a whole. Our findings highlight the possibility that hidden invalidity may be a common feature of many scales in the literature. The overwhelming majority of the scales we examined were found to be structurally invalid</w:t>
      </w:r>
      <w:r w:rsidR="00492C92" w:rsidRPr="00DD1859">
        <w:t xml:space="preserve"> </w:t>
      </w:r>
      <w:r w:rsidRPr="001A160B">
        <w:t>in some regard (</w:t>
      </w:r>
      <w:r w:rsidR="00492C92" w:rsidRPr="00DD1859">
        <w:t>at least in a categorical sense</w:t>
      </w:r>
      <w:r w:rsidRPr="001A160B">
        <w:t>). As a thought experiment, imagine that the scales examined here are a representative subset of those used in social and personality psychology. If so, there are likely many other instances of hidden invalidity in other scales use</w:t>
      </w:r>
      <w:r w:rsidR="004F1ED7">
        <w:t>d in the field</w:t>
      </w:r>
      <w:r w:rsidRPr="001A160B">
        <w:t xml:space="preserve">. Indeed, even if the true rate of hidden invalidity </w:t>
      </w:r>
      <w:r w:rsidR="004F1ED7">
        <w:t>is</w:t>
      </w:r>
      <w:r w:rsidRPr="001A160B">
        <w:t xml:space="preserve"> only a fraction of that observed here, this would still bring the conclusions of a large number of </w:t>
      </w:r>
      <w:r w:rsidR="004F1ED7">
        <w:t>studies</w:t>
      </w:r>
      <w:r w:rsidRPr="001A160B">
        <w:t xml:space="preserve"> using invalid scales into question. It is currently difficult to assess the true prevalence of hidden invalidity given that researchers often report, and reviewers and editors request, only a single metric of structural validity (Cronbach’s </w:t>
      </w:r>
      <w:r w:rsidR="00A91463">
        <w:sym w:font="Symbol" w:char="F061"/>
      </w:r>
      <w:r w:rsidRPr="001A160B">
        <w:t xml:space="preserve">). Therefore, </w:t>
      </w:r>
      <w:r w:rsidR="002B731F" w:rsidRPr="007D3D2D">
        <w:t>at worst</w:t>
      </w:r>
      <w:r w:rsidRPr="001A160B">
        <w:t xml:space="preserve">, </w:t>
      </w:r>
      <w:r w:rsidR="0028690D">
        <w:t>the literature</w:t>
      </w:r>
      <w:r w:rsidRPr="001A160B">
        <w:t xml:space="preserve"> may be unwittingly advancing a simplistic and overly positive view of how </w:t>
      </w:r>
      <w:r w:rsidR="00492C92" w:rsidRPr="00DD1859">
        <w:t>valid</w:t>
      </w:r>
      <w:r w:rsidRPr="001A160B">
        <w:t xml:space="preserve"> many of </w:t>
      </w:r>
      <w:r w:rsidR="0028690D">
        <w:t>the</w:t>
      </w:r>
      <w:r w:rsidRPr="001A160B">
        <w:t xml:space="preserve"> most commonly used measures actually are, and </w:t>
      </w:r>
      <w:r w:rsidR="0028690D">
        <w:t>reporting</w:t>
      </w:r>
      <w:r w:rsidRPr="001A160B">
        <w:t xml:space="preserve"> invalid conclusions </w:t>
      </w:r>
      <w:r w:rsidR="0028690D">
        <w:t xml:space="preserve">based </w:t>
      </w:r>
      <w:r w:rsidRPr="001A160B">
        <w:t xml:space="preserve">on these scales. </w:t>
      </w:r>
      <w:r w:rsidR="002B731F" w:rsidRPr="007D3D2D">
        <w:t>At best</w:t>
      </w:r>
      <w:r w:rsidRPr="001A160B">
        <w:t>,</w:t>
      </w:r>
      <w:r w:rsidRPr="001A160B">
        <w:rPr>
          <w:i/>
        </w:rPr>
        <w:t xml:space="preserve"> </w:t>
      </w:r>
      <w:r w:rsidR="0028690D">
        <w:t>the hidden invalidity we observed</w:t>
      </w:r>
      <w:r w:rsidRPr="001A160B">
        <w:t xml:space="preserve"> may simply </w:t>
      </w:r>
      <w:r w:rsidR="0028690D">
        <w:t>reflect</w:t>
      </w:r>
      <w:r w:rsidRPr="001A160B">
        <w:t xml:space="preserve"> underreporting </w:t>
      </w:r>
      <w:r w:rsidR="0028690D">
        <w:t xml:space="preserve">of </w:t>
      </w:r>
      <w:r w:rsidRPr="001A160B">
        <w:t xml:space="preserve">scales that </w:t>
      </w:r>
      <w:r w:rsidR="0028690D">
        <w:t>will</w:t>
      </w:r>
      <w:r w:rsidRPr="001A160B">
        <w:t xml:space="preserve"> ultimately </w:t>
      </w:r>
      <w:r w:rsidR="0028690D">
        <w:t xml:space="preserve">be shown to be </w:t>
      </w:r>
      <w:r w:rsidRPr="001A160B">
        <w:t xml:space="preserve">valid. </w:t>
      </w:r>
      <w:r w:rsidR="00492C92" w:rsidRPr="00DD1859">
        <w:t xml:space="preserve">Yet </w:t>
      </w:r>
      <w:r w:rsidRPr="001A160B">
        <w:t xml:space="preserve">until comprehensive reporting of tests of validity </w:t>
      </w:r>
      <w:r w:rsidR="00492C92" w:rsidRPr="00DD1859">
        <w:t>is</w:t>
      </w:r>
      <w:r w:rsidRPr="001A160B">
        <w:t xml:space="preserve"> common practice, </w:t>
      </w:r>
      <w:r w:rsidR="004F1ED7">
        <w:t>one</w:t>
      </w:r>
      <w:r w:rsidRPr="001A160B">
        <w:t xml:space="preserve"> cannot know. We therefore </w:t>
      </w:r>
      <w:r w:rsidR="00492C92" w:rsidRPr="00DD1859">
        <w:t xml:space="preserve">encourage </w:t>
      </w:r>
      <w:r w:rsidRPr="001A160B">
        <w:t>a more rigorous, multime</w:t>
      </w:r>
      <w:r w:rsidR="002E35A4">
        <w:t>tric</w:t>
      </w:r>
      <w:r w:rsidRPr="001A160B">
        <w:t xml:space="preserve"> approach to structural validity across all areas of psychology</w:t>
      </w:r>
      <w:r w:rsidR="0028690D">
        <w:t>,</w:t>
      </w:r>
      <w:r w:rsidRPr="001A160B">
        <w:t xml:space="preserve"> </w:t>
      </w:r>
      <w:r w:rsidR="0028690D">
        <w:t>an approach in which</w:t>
      </w:r>
      <w:r w:rsidRPr="001A160B">
        <w:t xml:space="preserve"> researchers identify and report, and reviewers and editors </w:t>
      </w:r>
      <w:r w:rsidRPr="001A160B">
        <w:lastRenderedPageBreak/>
        <w:t xml:space="preserve">request, multiple sources of validity evidence. </w:t>
      </w:r>
      <w:r w:rsidR="00492C92" w:rsidRPr="00DD1859">
        <w:t xml:space="preserve">Note </w:t>
      </w:r>
      <w:r w:rsidRPr="001A160B">
        <w:t xml:space="preserve">that </w:t>
      </w:r>
      <w:r w:rsidR="00492C92" w:rsidRPr="00DD1859">
        <w:t xml:space="preserve">although </w:t>
      </w:r>
      <w:r w:rsidRPr="001A160B">
        <w:t xml:space="preserve">we endorse more widespread </w:t>
      </w:r>
      <w:r w:rsidR="004F1ED7">
        <w:t xml:space="preserve">assessment of </w:t>
      </w:r>
      <w:r w:rsidRPr="001A160B">
        <w:t xml:space="preserve">structural validity, we are not prescribing how it should be done, or presenting </w:t>
      </w:r>
      <w:r w:rsidR="00492C92" w:rsidRPr="00DD1859">
        <w:t xml:space="preserve">the methods or any </w:t>
      </w:r>
      <w:r w:rsidR="00C32B2B" w:rsidRPr="00DD1859">
        <w:t>cutoff</w:t>
      </w:r>
      <w:r w:rsidR="00492C92" w:rsidRPr="00DD1859">
        <w:t xml:space="preserve"> values we </w:t>
      </w:r>
      <w:r w:rsidR="00577E18">
        <w:t xml:space="preserve">have </w:t>
      </w:r>
      <w:r w:rsidR="00492C92" w:rsidRPr="00DD1859">
        <w:t>use</w:t>
      </w:r>
      <w:r w:rsidR="00577E18">
        <w:t>d</w:t>
      </w:r>
      <w:r w:rsidR="00492C92" w:rsidRPr="00DD1859">
        <w:t xml:space="preserve"> here as </w:t>
      </w:r>
      <w:r w:rsidRPr="001A160B">
        <w:t xml:space="preserve">prescriptive </w:t>
      </w:r>
      <w:r w:rsidR="00492C92" w:rsidRPr="00DD1859">
        <w:t>recommendations</w:t>
      </w:r>
      <w:r w:rsidRPr="001A160B">
        <w:t>. For pragmatic advice on</w:t>
      </w:r>
      <w:r w:rsidR="00492C92" w:rsidRPr="00DD1859">
        <w:t xml:space="preserve"> improving measurement practices, </w:t>
      </w:r>
      <w:r w:rsidR="004F1ED7">
        <w:t>we</w:t>
      </w:r>
      <w:r w:rsidR="00492C92" w:rsidRPr="00DD1859">
        <w:t xml:space="preserve"> encourage </w:t>
      </w:r>
      <w:r w:rsidR="004F1ED7">
        <w:t xml:space="preserve">readers </w:t>
      </w:r>
      <w:r w:rsidR="00492C92" w:rsidRPr="00DD1859">
        <w:t xml:space="preserve">to </w:t>
      </w:r>
      <w:r w:rsidR="004F1ED7">
        <w:t>consult</w:t>
      </w:r>
      <w:r w:rsidR="00492C92" w:rsidRPr="00DD1859">
        <w:t xml:space="preserve"> </w:t>
      </w:r>
      <w:r w:rsidRPr="001A160B">
        <w:rPr>
          <w:rStyle w:val="cit"/>
          <w:color w:val="auto"/>
        </w:rPr>
        <w:t>Flake and Fried (2019).</w:t>
      </w:r>
      <w:r w:rsidR="00492C92" w:rsidRPr="00DD1859">
        <w:t xml:space="preserve"> </w:t>
      </w:r>
      <w:r w:rsidR="00C629F8" w:rsidRPr="00DD1859">
        <w:t>That</w:t>
      </w:r>
      <w:r w:rsidR="00492C92" w:rsidRPr="00DD1859">
        <w:t xml:space="preserve"> said, and for educational purposes, we have included </w:t>
      </w:r>
      <w:r w:rsidR="00577E18">
        <w:t xml:space="preserve">in our supplementary materials </w:t>
      </w:r>
      <w:r w:rsidR="003D020D" w:rsidRPr="00DD1859">
        <w:t>simplified</w:t>
      </w:r>
      <w:r w:rsidR="00492C92" w:rsidRPr="00DD1859">
        <w:t xml:space="preserve"> and commented R code to illustrate how we implemented our validity assessments.</w:t>
      </w:r>
    </w:p>
    <w:p w14:paraId="097965D6" w14:textId="0547EF3E" w:rsidR="00997BE7" w:rsidRDefault="001A160B">
      <w:pPr>
        <w:pStyle w:val="TEXTIND"/>
      </w:pPr>
      <w:r w:rsidRPr="001A160B">
        <w:t xml:space="preserve">Finally, two barriers limit </w:t>
      </w:r>
      <w:r w:rsidR="004F1ED7">
        <w:t>the field’s</w:t>
      </w:r>
      <w:r w:rsidRPr="001A160B">
        <w:t xml:space="preserve"> ability to reach the goal</w:t>
      </w:r>
      <w:r w:rsidR="007D3D2D">
        <w:t>s</w:t>
      </w:r>
      <w:r w:rsidR="00D16D3A">
        <w:t xml:space="preserve"> of </w:t>
      </w:r>
      <w:r w:rsidR="007D3D2D">
        <w:t>increasing the frequency with which metrics of structural validity are used and reported and conditioning substantive claims on the basis of evidence</w:t>
      </w:r>
      <w:r w:rsidRPr="001A160B">
        <w:t xml:space="preserve">: (a) the staggering degrees of freedom available to researchers when </w:t>
      </w:r>
      <w:r w:rsidR="00D16D3A">
        <w:t xml:space="preserve">they </w:t>
      </w:r>
      <w:r w:rsidRPr="001A160B">
        <w:t xml:space="preserve">assess the structural validity of their measures and (b) the fact that researchers are heavily motivated to conclude that their measures are valid in order to test their core hypotheses. Imagine, for instance, that a researcher accepts the importance of assessing structural validity and sets out to test the internal consistency, test-retest reliability, factor structure, and measurement invariance of </w:t>
      </w:r>
      <w:r w:rsidR="00A91463">
        <w:t>a study’s</w:t>
      </w:r>
      <w:r w:rsidRPr="001A160B">
        <w:t xml:space="preserve"> measures. In order to do so</w:t>
      </w:r>
      <w:r w:rsidR="00A91463">
        <w:t>,</w:t>
      </w:r>
      <w:r w:rsidRPr="001A160B">
        <w:t xml:space="preserve"> the </w:t>
      </w:r>
      <w:r w:rsidR="00A91463">
        <w:t xml:space="preserve">researcher </w:t>
      </w:r>
      <w:r w:rsidRPr="001A160B">
        <w:t xml:space="preserve">would have to choose a specific metric for each validity dimension from the many available options, select a cutoff for each metric from among many recommended values, choose an implementation of each test from among multiple options </w:t>
      </w:r>
      <w:r w:rsidR="00D16D3A">
        <w:t>that</w:t>
      </w:r>
      <w:r w:rsidRPr="001A160B">
        <w:t xml:space="preserve"> frequently differ in their results, </w:t>
      </w:r>
      <w:r w:rsidR="004F1ED7">
        <w:t>and</w:t>
      </w:r>
      <w:r w:rsidRPr="001A160B">
        <w:t xml:space="preserve"> mak</w:t>
      </w:r>
      <w:r w:rsidR="004F1ED7">
        <w:t>e</w:t>
      </w:r>
      <w:r w:rsidR="00492C92" w:rsidRPr="00DD1859">
        <w:t xml:space="preserve"> choices among</w:t>
      </w:r>
      <w:r w:rsidRPr="001A160B">
        <w:t xml:space="preserve"> numerous less visible experimenter degrees of freedom</w:t>
      </w:r>
      <w:r w:rsidR="00D16D3A">
        <w:t>.</w:t>
      </w:r>
      <w:r w:rsidR="00492C92" w:rsidRPr="00DD1859">
        <w:t xml:space="preserve"> </w:t>
      </w:r>
      <w:r w:rsidR="00D16D3A">
        <w:t>And this is</w:t>
      </w:r>
      <w:r w:rsidR="00492C92" w:rsidRPr="00DD1859">
        <w:t xml:space="preserve"> not to mention </w:t>
      </w:r>
      <w:r w:rsidRPr="001A160B">
        <w:t>all the potential interactions between these steps. In the absence of firm</w:t>
      </w:r>
      <w:r w:rsidR="00A91463">
        <w:t xml:space="preserve"> </w:t>
      </w:r>
      <w:r w:rsidRPr="001A160B">
        <w:t xml:space="preserve">guidelines, one’s decision-making pathway when choosing how to report structural validity is massively unconstrained, a </w:t>
      </w:r>
      <w:r w:rsidR="00A91463">
        <w:t>g</w:t>
      </w:r>
      <w:r w:rsidRPr="001A160B">
        <w:t xml:space="preserve">arden of </w:t>
      </w:r>
      <w:r w:rsidR="00A91463">
        <w:t>f</w:t>
      </w:r>
      <w:r w:rsidRPr="001A160B">
        <w:t xml:space="preserve">orking </w:t>
      </w:r>
      <w:r w:rsidR="00A91463">
        <w:t>p</w:t>
      </w:r>
      <w:r w:rsidRPr="001A160B">
        <w:t>aths (</w:t>
      </w:r>
      <w:r w:rsidRPr="001A160B">
        <w:rPr>
          <w:rStyle w:val="cit"/>
          <w:color w:val="auto"/>
        </w:rPr>
        <w:t>Gelman &amp; Loken, 2013).</w:t>
      </w:r>
    </w:p>
    <w:p w14:paraId="0B355CBC" w14:textId="79F0D1B5" w:rsidR="008656DF" w:rsidRDefault="001A160B">
      <w:pPr>
        <w:pStyle w:val="TEXTIND"/>
      </w:pPr>
      <w:r w:rsidRPr="001A160B">
        <w:lastRenderedPageBreak/>
        <w:t xml:space="preserve">This lack of constraint may lead to two practices that are equally detrimental to the reproducibility, replicability, and validity of research findings. </w:t>
      </w:r>
      <w:r w:rsidR="00D16D3A">
        <w:t>Making</w:t>
      </w:r>
      <w:r w:rsidRPr="001A160B">
        <w:t xml:space="preserve"> an analogy with </w:t>
      </w:r>
      <w:r w:rsidRPr="001A160B">
        <w:rPr>
          <w:i/>
        </w:rPr>
        <w:t>p</w:t>
      </w:r>
      <w:r w:rsidRPr="001A160B">
        <w:t xml:space="preserve">-hacking </w:t>
      </w:r>
      <w:r w:rsidRPr="001A160B">
        <w:rPr>
          <w:rStyle w:val="cit"/>
          <w:color w:val="auto"/>
        </w:rPr>
        <w:t>(Simmons et al., 2011),</w:t>
      </w:r>
      <w:r w:rsidRPr="001A160B">
        <w:t xml:space="preserve"> we refer to </w:t>
      </w:r>
      <w:r w:rsidR="00D16D3A">
        <w:t xml:space="preserve">the first practice </w:t>
      </w:r>
      <w:r w:rsidRPr="001A160B">
        <w:t xml:space="preserve">as </w:t>
      </w:r>
      <w:r w:rsidRPr="001A160B">
        <w:rPr>
          <w:i/>
        </w:rPr>
        <w:t>v</w:t>
      </w:r>
      <w:r w:rsidRPr="001A160B">
        <w:t>-hacking</w:t>
      </w:r>
      <w:r w:rsidR="00A91463">
        <w:t>:</w:t>
      </w:r>
      <w:r w:rsidRPr="001A160B">
        <w:t xml:space="preserve"> selectively choosing and reporting a combination of metrics, </w:t>
      </w:r>
      <w:r w:rsidR="00D16D3A">
        <w:t xml:space="preserve">including </w:t>
      </w:r>
      <w:r w:rsidRPr="001A160B">
        <w:t xml:space="preserve">their implementations </w:t>
      </w:r>
      <w:r w:rsidR="00D16D3A">
        <w:t xml:space="preserve">and </w:t>
      </w:r>
      <w:r w:rsidRPr="001A160B">
        <w:t xml:space="preserve">cutoffs, and </w:t>
      </w:r>
      <w:r w:rsidR="00D16D3A">
        <w:t xml:space="preserve">taking advantage of </w:t>
      </w:r>
      <w:r w:rsidRPr="001A160B">
        <w:t xml:space="preserve">other degrees of experimenter freedom </w:t>
      </w:r>
      <w:r w:rsidR="00D16D3A">
        <w:t>so as to</w:t>
      </w:r>
      <w:r w:rsidRPr="001A160B">
        <w:t xml:space="preserve"> improve the apparent validity of measures. For example, </w:t>
      </w:r>
      <w:r w:rsidR="002A0726">
        <w:t xml:space="preserve">in 2004, </w:t>
      </w:r>
      <w:r w:rsidRPr="001A160B">
        <w:rPr>
          <w:rStyle w:val="cit"/>
          <w:color w:val="auto"/>
        </w:rPr>
        <w:t xml:space="preserve">Watson </w:t>
      </w:r>
      <w:r w:rsidRPr="001A160B">
        <w:t xml:space="preserve">noted that test-retest reliability studies </w:t>
      </w:r>
      <w:r w:rsidR="002A0726">
        <w:t>we</w:t>
      </w:r>
      <w:r w:rsidRPr="001A160B">
        <w:t xml:space="preserve">re rarely conducted, but that when they </w:t>
      </w:r>
      <w:r w:rsidR="002A0726">
        <w:t>we</w:t>
      </w:r>
      <w:r w:rsidRPr="001A160B">
        <w:t xml:space="preserve">re, authors “almost invariably concluded that their stability correlations were ‘adequate’ or ‘satisfactory’ regardless of the size of the coefficient or the length of the retest interval” (p. 326). </w:t>
      </w:r>
      <w:r w:rsidR="00AA0275">
        <w:t>Researchers</w:t>
      </w:r>
      <w:r w:rsidRPr="001A160B">
        <w:t xml:space="preserve"> may be driven to </w:t>
      </w:r>
      <w:r w:rsidR="00AA0275">
        <w:t>such conclusions</w:t>
      </w:r>
      <w:r w:rsidRPr="001A160B">
        <w:t xml:space="preserve"> given the </w:t>
      </w:r>
      <w:r w:rsidR="00ED519E">
        <w:t xml:space="preserve">current </w:t>
      </w:r>
      <w:r w:rsidRPr="001A160B">
        <w:t>incentive structure</w:t>
      </w:r>
      <w:r w:rsidR="00ED519E">
        <w:t>s for both research and applied work:</w:t>
      </w:r>
      <w:r w:rsidRPr="001A160B">
        <w:t xml:space="preserve"> </w:t>
      </w:r>
      <w:r w:rsidR="00ED519E">
        <w:t>I</w:t>
      </w:r>
      <w:r w:rsidRPr="001A160B">
        <w:t>n research</w:t>
      </w:r>
      <w:r w:rsidR="00ED519E">
        <w:t>, for example</w:t>
      </w:r>
      <w:r w:rsidRPr="001A160B">
        <w:t xml:space="preserve">, reporting that a measure demonstrates adequate validity allows </w:t>
      </w:r>
      <w:r w:rsidR="00ED519E">
        <w:t xml:space="preserve">one to </w:t>
      </w:r>
      <w:r w:rsidRPr="001A160B">
        <w:t xml:space="preserve">test one’s core hypotheses using that measure, therefore increasing one’s chances of being published </w:t>
      </w:r>
      <w:r w:rsidR="00ED519E">
        <w:t>(</w:t>
      </w:r>
      <w:r w:rsidRPr="001A160B">
        <w:t xml:space="preserve">theories may be supported or questioned </w:t>
      </w:r>
      <w:r w:rsidR="00ED519E">
        <w:t xml:space="preserve">only </w:t>
      </w:r>
      <w:r w:rsidRPr="001A160B">
        <w:t>on the basis of valid measures)</w:t>
      </w:r>
      <w:r w:rsidR="00ED519E">
        <w:t>.</w:t>
      </w:r>
      <w:r w:rsidRPr="001A160B">
        <w:t xml:space="preserve"> </w:t>
      </w:r>
      <w:r w:rsidR="008656DF">
        <w:t>Also,</w:t>
      </w:r>
      <w:r w:rsidRPr="001A160B">
        <w:t xml:space="preserve"> a valid measure is more likely to be adopted in applied settings; </w:t>
      </w:r>
      <w:r w:rsidR="008656DF">
        <w:t xml:space="preserve">there are both financial and academic incentives for developing </w:t>
      </w:r>
      <w:r w:rsidRPr="001A160B">
        <w:t xml:space="preserve">proprietary scales that are </w:t>
      </w:r>
      <w:r w:rsidR="008656DF">
        <w:t>deemed</w:t>
      </w:r>
      <w:r w:rsidRPr="001A160B">
        <w:t xml:space="preserve"> valid. </w:t>
      </w:r>
    </w:p>
    <w:p w14:paraId="11446D01" w14:textId="3520F6A1" w:rsidR="00997BE7" w:rsidRDefault="001A160B">
      <w:pPr>
        <w:pStyle w:val="TEXTIND"/>
      </w:pPr>
      <w:r w:rsidRPr="001A160B">
        <w:t xml:space="preserve">The second practice we refer to as </w:t>
      </w:r>
      <w:r w:rsidRPr="001A160B">
        <w:rPr>
          <w:i/>
        </w:rPr>
        <w:t>v</w:t>
      </w:r>
      <w:r w:rsidRPr="001A160B">
        <w:t>-ignorance</w:t>
      </w:r>
      <w:r w:rsidR="008656DF">
        <w:t>:</w:t>
      </w:r>
      <w:r w:rsidRPr="001A160B">
        <w:t xml:space="preserve"> relying on and reporting those </w:t>
      </w:r>
      <w:r w:rsidR="00492C92" w:rsidRPr="00DD1859">
        <w:t>metrics</w:t>
      </w:r>
      <w:r w:rsidRPr="001A160B">
        <w:t xml:space="preserve"> that other</w:t>
      </w:r>
      <w:r w:rsidR="008656DF">
        <w:t xml:space="preserve"> researchers</w:t>
      </w:r>
      <w:r w:rsidRPr="001A160B">
        <w:t xml:space="preserve"> have used, without considering the issues underlying their use. Indeed, a </w:t>
      </w:r>
      <w:r w:rsidR="002A0726">
        <w:t>2008</w:t>
      </w:r>
      <w:r w:rsidRPr="001A160B">
        <w:t xml:space="preserve"> review of graduate training in psychology revealed that measurement theory and practice is often ignored in doctoral programs and that only a minority of students know how to apply the methods of reliability correctly </w:t>
      </w:r>
      <w:r w:rsidRPr="001A160B">
        <w:rPr>
          <w:rStyle w:val="cit"/>
          <w:color w:val="auto"/>
        </w:rPr>
        <w:t>(Aiken, West, &amp; Millsap, 2008).</w:t>
      </w:r>
      <w:r w:rsidRPr="001A160B">
        <w:t xml:space="preserve"> Of course, </w:t>
      </w:r>
      <w:r w:rsidRPr="001A160B">
        <w:rPr>
          <w:i/>
        </w:rPr>
        <w:t>v</w:t>
      </w:r>
      <w:r w:rsidRPr="001A160B">
        <w:t xml:space="preserve">-ignorance can </w:t>
      </w:r>
      <w:r w:rsidR="00492C92" w:rsidRPr="00DD1859">
        <w:t xml:space="preserve">sometimes reflect </w:t>
      </w:r>
      <w:r w:rsidRPr="001A160B">
        <w:t>motivated ignorance. For example, current modal practices do not involve the assessment of measurement invariance</w:t>
      </w:r>
      <w:r w:rsidR="00492C92" w:rsidRPr="00DD1859">
        <w:t>. C</w:t>
      </w:r>
      <w:r w:rsidRPr="001A160B">
        <w:t>hoosing to test for invariance can greatly decrease one’s chances of publication (</w:t>
      </w:r>
      <w:r w:rsidR="00492C92" w:rsidRPr="00DD1859">
        <w:t>e.g., measurement issues can undermine theoretical conclusions)</w:t>
      </w:r>
      <w:r w:rsidRPr="001A160B">
        <w:t xml:space="preserve">, </w:t>
      </w:r>
      <w:r w:rsidR="00492C92" w:rsidRPr="00DD1859">
        <w:lastRenderedPageBreak/>
        <w:t xml:space="preserve">and therefore there is </w:t>
      </w:r>
      <w:r w:rsidRPr="001A160B">
        <w:t xml:space="preserve">little incentive to </w:t>
      </w:r>
      <w:r w:rsidR="00492C92" w:rsidRPr="00DD1859">
        <w:t>do so</w:t>
      </w:r>
      <w:r w:rsidRPr="001A160B">
        <w:t xml:space="preserve">. Both </w:t>
      </w:r>
      <w:r w:rsidRPr="001A160B">
        <w:rPr>
          <w:i/>
        </w:rPr>
        <w:t>v</w:t>
      </w:r>
      <w:r w:rsidRPr="001A160B">
        <w:t xml:space="preserve">-hacking and </w:t>
      </w:r>
      <w:r w:rsidRPr="001A160B">
        <w:rPr>
          <w:i/>
        </w:rPr>
        <w:t>v</w:t>
      </w:r>
      <w:r w:rsidRPr="001A160B">
        <w:t xml:space="preserve">-ignorance can lead to an overinflation of the true structural validity of a measure and thus undermine the validity </w:t>
      </w:r>
      <w:r w:rsidR="008656DF">
        <w:t>of research</w:t>
      </w:r>
      <w:r w:rsidRPr="001A160B">
        <w:t xml:space="preserve"> findings.</w:t>
      </w:r>
    </w:p>
    <w:p w14:paraId="091683ED" w14:textId="628AE861" w:rsidR="00997BE7" w:rsidRDefault="001A160B">
      <w:pPr>
        <w:pStyle w:val="TEXTIND"/>
      </w:pPr>
      <w:r w:rsidRPr="001A160B">
        <w:t xml:space="preserve">There are several ways to address and immunize research against these </w:t>
      </w:r>
      <w:r w:rsidR="008656DF">
        <w:t>practices</w:t>
      </w:r>
      <w:r w:rsidRPr="001A160B">
        <w:t>. One is for journals, editors, and reviewers to require the psychometric evaluation of all measures used</w:t>
      </w:r>
      <w:r w:rsidR="008656DF">
        <w:t>,</w:t>
      </w:r>
      <w:r w:rsidRPr="001A160B">
        <w:t xml:space="preserve"> </w:t>
      </w:r>
      <w:r w:rsidR="008656DF">
        <w:t>much as</w:t>
      </w:r>
      <w:r w:rsidRPr="001A160B">
        <w:t xml:space="preserve"> effect sizes, confidence intervals, and precise </w:t>
      </w:r>
      <w:r w:rsidRPr="001A160B">
        <w:rPr>
          <w:i/>
        </w:rPr>
        <w:t>p</w:t>
      </w:r>
      <w:r w:rsidRPr="001A160B">
        <w:t xml:space="preserve"> values are now commonly required </w:t>
      </w:r>
      <w:r w:rsidR="009E423F">
        <w:rPr>
          <w:rStyle w:val="cit"/>
          <w:color w:val="auto"/>
        </w:rPr>
        <w:t>(Parsons, Kruijt, &amp; Fox, 2019</w:t>
      </w:r>
      <w:r w:rsidRPr="001A160B">
        <w:rPr>
          <w:rStyle w:val="cit"/>
          <w:color w:val="auto"/>
        </w:rPr>
        <w:t>).</w:t>
      </w:r>
      <w:r w:rsidRPr="001A160B">
        <w:t xml:space="preserve"> </w:t>
      </w:r>
      <w:r w:rsidR="00492C92" w:rsidRPr="00DD1859">
        <w:t xml:space="preserve">A second is for </w:t>
      </w:r>
      <w:r w:rsidR="008656DF">
        <w:t>psychological scientists</w:t>
      </w:r>
      <w:r w:rsidR="00492C92" w:rsidRPr="00DD1859">
        <w:t xml:space="preserve"> to come together and discuss issues such as choice of metrics, implementations, </w:t>
      </w:r>
      <w:r w:rsidR="008656DF">
        <w:t xml:space="preserve">and </w:t>
      </w:r>
      <w:r w:rsidR="00492C92" w:rsidRPr="00DD1859">
        <w:t xml:space="preserve">cutoffs, </w:t>
      </w:r>
      <w:r w:rsidR="008656DF">
        <w:t>as well as</w:t>
      </w:r>
      <w:r w:rsidR="00492C92" w:rsidRPr="00DD1859">
        <w:t xml:space="preserve"> other experimenter degrees of freedom. Let us be clear here: </w:t>
      </w:r>
      <w:r w:rsidR="00A91463">
        <w:t>W</w:t>
      </w:r>
      <w:r w:rsidR="00492C92" w:rsidRPr="00DD1859">
        <w:t xml:space="preserve">e are not advocating for the introduction of some set of universally applied </w:t>
      </w:r>
      <w:r w:rsidR="002A0726">
        <w:t xml:space="preserve">metrics or </w:t>
      </w:r>
      <w:r w:rsidR="00C32B2B" w:rsidRPr="00DD1859">
        <w:t>cutoff</w:t>
      </w:r>
      <w:r w:rsidR="002A0726">
        <w:t xml:space="preserve"> values</w:t>
      </w:r>
      <w:r w:rsidR="00492C92" w:rsidRPr="00DD1859">
        <w:t xml:space="preserve"> </w:t>
      </w:r>
      <w:r w:rsidR="002A0726">
        <w:t>for those</w:t>
      </w:r>
      <w:r w:rsidR="00492C92" w:rsidRPr="00DD1859">
        <w:t xml:space="preserve"> metrics. Such an approach may lead researchers to mindlessly employ such </w:t>
      </w:r>
      <w:r w:rsidR="008656DF">
        <w:t>standards</w:t>
      </w:r>
      <w:r w:rsidR="00492C92" w:rsidRPr="00DD1859">
        <w:t xml:space="preserve"> and </w:t>
      </w:r>
      <w:r w:rsidR="00A837B1">
        <w:t xml:space="preserve">would </w:t>
      </w:r>
      <w:r w:rsidR="00492C92" w:rsidRPr="00DD1859">
        <w:t xml:space="preserve">raise a host of well-known issues (e.g., those associated with </w:t>
      </w:r>
      <w:r w:rsidR="00124ED1">
        <w:t xml:space="preserve">using </w:t>
      </w:r>
      <w:r w:rsidR="002A0726">
        <w:t xml:space="preserve">null-hypothesis significance testing and </w:t>
      </w:r>
      <w:r w:rsidR="00492C92" w:rsidRPr="00DD1859">
        <w:t xml:space="preserve">treating </w:t>
      </w:r>
      <w:r w:rsidR="00492C92" w:rsidRPr="00DD1859">
        <w:rPr>
          <w:i/>
        </w:rPr>
        <w:t>p</w:t>
      </w:r>
      <w:r w:rsidR="00492C92" w:rsidRPr="00DD1859">
        <w:t xml:space="preserve"> &lt; .05 or </w:t>
      </w:r>
      <w:r w:rsidR="00A837B1">
        <w:t>a Bayes factor</w:t>
      </w:r>
      <w:r w:rsidR="00492C92" w:rsidRPr="00DD1859">
        <w:rPr>
          <w:rFonts w:eastAsia="Gungsuh"/>
        </w:rPr>
        <w:t xml:space="preserve"> </w:t>
      </w:r>
      <w:r w:rsidR="00A91463">
        <w:rPr>
          <w:rFonts w:eastAsia="Gungsuh"/>
        </w:rPr>
        <w:sym w:font="Symbol" w:char="F0B3"/>
      </w:r>
      <w:r w:rsidR="00492C92" w:rsidRPr="00DD1859">
        <w:rPr>
          <w:rFonts w:eastAsia="Gungsuh"/>
        </w:rPr>
        <w:t xml:space="preserve"> 3 as a sacrosanct threshold; for related arguments see </w:t>
      </w:r>
      <w:r w:rsidRPr="001A160B">
        <w:rPr>
          <w:rStyle w:val="cit"/>
          <w:color w:val="auto"/>
        </w:rPr>
        <w:t>Simmons, Nelson, &amp; Simonsohn, 2018).</w:t>
      </w:r>
      <w:r w:rsidR="00492C92" w:rsidRPr="00DD1859">
        <w:rPr>
          <w:rFonts w:eastAsia="Gungsuh"/>
        </w:rPr>
        <w:t xml:space="preserve"> Rather</w:t>
      </w:r>
      <w:r w:rsidR="00A91463">
        <w:rPr>
          <w:rFonts w:eastAsia="Gungsuh"/>
        </w:rPr>
        <w:t>,</w:t>
      </w:r>
      <w:r w:rsidR="00492C92" w:rsidRPr="00DD1859">
        <w:rPr>
          <w:rFonts w:eastAsia="Gungsuh"/>
        </w:rPr>
        <w:t xml:space="preserve"> we hope that readers will recognize that massive heterogeneity in the choice of </w:t>
      </w:r>
      <w:r w:rsidR="00C32B2B" w:rsidRPr="00DD1859">
        <w:rPr>
          <w:rFonts w:eastAsia="Gungsuh"/>
        </w:rPr>
        <w:t>cutoff</w:t>
      </w:r>
      <w:r w:rsidR="00492C92" w:rsidRPr="00DD1859">
        <w:rPr>
          <w:rFonts w:eastAsia="Gungsuh"/>
        </w:rPr>
        <w:t xml:space="preserve">s and metrics serves to inflate research degrees of freedom, and therefore threatens confidence in measurement. If the ongoing debate around </w:t>
      </w:r>
      <w:r w:rsidR="00492C92" w:rsidRPr="00DD1859">
        <w:rPr>
          <w:i/>
        </w:rPr>
        <w:t>p</w:t>
      </w:r>
      <w:r w:rsidR="00492C92" w:rsidRPr="00DD1859">
        <w:t xml:space="preserve"> </w:t>
      </w:r>
      <w:r w:rsidR="009D2782" w:rsidRPr="00DD1859">
        <w:t>values</w:t>
      </w:r>
      <w:r w:rsidR="00492C92" w:rsidRPr="00DD1859">
        <w:t xml:space="preserve"> is any indication (e.g., </w:t>
      </w:r>
      <w:r w:rsidRPr="001A160B">
        <w:rPr>
          <w:rStyle w:val="cit"/>
          <w:color w:val="auto"/>
        </w:rPr>
        <w:t>Benjamin et al., 2018</w:t>
      </w:r>
      <w:r w:rsidR="00492C92" w:rsidRPr="00DD1859">
        <w:t xml:space="preserve">; </w:t>
      </w:r>
      <w:r w:rsidRPr="001A160B">
        <w:rPr>
          <w:rStyle w:val="cit"/>
          <w:color w:val="auto"/>
        </w:rPr>
        <w:t>Lakens et al., 2018)</w:t>
      </w:r>
      <w:r w:rsidR="00492C92" w:rsidRPr="00DD1859">
        <w:t xml:space="preserve">, </w:t>
      </w:r>
      <w:r w:rsidR="002A0726">
        <w:t xml:space="preserve">the effort required to address </w:t>
      </w:r>
      <w:r w:rsidR="00492C92" w:rsidRPr="00DD1859">
        <w:t xml:space="preserve">this issue </w:t>
      </w:r>
      <w:r w:rsidR="002A0726">
        <w:t xml:space="preserve">is </w:t>
      </w:r>
      <w:r w:rsidR="00492C92" w:rsidRPr="00DD1859">
        <w:t>unlikely to be trivial</w:t>
      </w:r>
      <w:r w:rsidR="002A0726">
        <w:t>, and change may take some time</w:t>
      </w:r>
      <w:r w:rsidR="00492C92" w:rsidRPr="00DD1859">
        <w:t>.</w:t>
      </w:r>
    </w:p>
    <w:p w14:paraId="3FCFD64B" w14:textId="1C5DC468" w:rsidR="00997BE7" w:rsidRDefault="00492C92">
      <w:pPr>
        <w:pStyle w:val="TEXTIND"/>
      </w:pPr>
      <w:r w:rsidRPr="00DD1859">
        <w:t xml:space="preserve">However, there is no reason to be pessimistic. Researcher degrees of freedom could be greatly constrained by expanding the </w:t>
      </w:r>
      <w:r w:rsidR="002A0726">
        <w:t xml:space="preserve">practice </w:t>
      </w:r>
      <w:r w:rsidRPr="00DD1859">
        <w:t>of preregistration to also include choices</w:t>
      </w:r>
      <w:r w:rsidR="002A0726">
        <w:t xml:space="preserve"> concerning the assessment of structural validity</w:t>
      </w:r>
      <w:r w:rsidR="001A160B" w:rsidRPr="001A160B">
        <w:t xml:space="preserve"> (e.g., metrics, cutoffs, </w:t>
      </w:r>
      <w:r w:rsidRPr="00DD1859">
        <w:t>measurement</w:t>
      </w:r>
      <w:r w:rsidR="001A160B" w:rsidRPr="001A160B">
        <w:t xml:space="preserve"> models, and dec</w:t>
      </w:r>
      <w:r w:rsidRPr="00DD1859">
        <w:t>ision-making strategies</w:t>
      </w:r>
      <w:r w:rsidR="001A160B" w:rsidRPr="001A160B">
        <w:t xml:space="preserve">). </w:t>
      </w:r>
      <w:r w:rsidRPr="00DD1859">
        <w:t>P</w:t>
      </w:r>
      <w:r w:rsidR="001A160B" w:rsidRPr="001A160B">
        <w:t>re</w:t>
      </w:r>
      <w:r w:rsidRPr="00DD1859">
        <w:t>registration</w:t>
      </w:r>
      <w:r w:rsidR="001A160B" w:rsidRPr="001A160B">
        <w:t xml:space="preserve"> of design and analytic strategy prior to data</w:t>
      </w:r>
      <w:r w:rsidR="00A837B1">
        <w:t xml:space="preserve"> </w:t>
      </w:r>
      <w:r w:rsidR="001A160B" w:rsidRPr="001A160B">
        <w:t>collection greatly incr</w:t>
      </w:r>
      <w:r w:rsidRPr="00DD1859">
        <w:t xml:space="preserve">eases confidence in the conclusions of hypothesis-testing research </w:t>
      </w:r>
      <w:r w:rsidR="001A160B" w:rsidRPr="001A160B">
        <w:t>(</w:t>
      </w:r>
      <w:r w:rsidR="001A160B" w:rsidRPr="001A160B">
        <w:rPr>
          <w:rStyle w:val="cit"/>
          <w:color w:val="auto"/>
        </w:rPr>
        <w:t xml:space="preserve">Nosek, Ebersole, </w:t>
      </w:r>
      <w:r w:rsidR="001A160B" w:rsidRPr="001A160B">
        <w:rPr>
          <w:rStyle w:val="cit"/>
          <w:color w:val="auto"/>
        </w:rPr>
        <w:lastRenderedPageBreak/>
        <w:t>DeHaven, &amp; Mellor, 2018)</w:t>
      </w:r>
      <w:r w:rsidRPr="00DD1859">
        <w:t>. We expect that preregistration of measurement choices would yield comparable benefits</w:t>
      </w:r>
      <w:r w:rsidR="001A160B" w:rsidRPr="001A160B">
        <w:t xml:space="preserve">. Finally, providing open access to data also allows future researchers to examine the structural validity of a measure using metrics not </w:t>
      </w:r>
      <w:r w:rsidR="00A837B1">
        <w:t xml:space="preserve">originally </w:t>
      </w:r>
      <w:r w:rsidR="001A160B" w:rsidRPr="001A160B">
        <w:t>reported, and enables data to be pooled across studies for reuse and meta-analytic validation.</w:t>
      </w:r>
      <w:r w:rsidR="002A0726" w:rsidRPr="002A0726">
        <w:t xml:space="preserve"> </w:t>
      </w:r>
      <w:r w:rsidR="002A0726">
        <w:t xml:space="preserve">Although ethical considerations are sometimes cited as a barrier to data sharing, innovations such as synthetic data sets (e.g., using the </w:t>
      </w:r>
      <w:r w:rsidR="002A0726" w:rsidRPr="002A0726">
        <w:rPr>
          <w:i/>
        </w:rPr>
        <w:t>synthpop</w:t>
      </w:r>
      <w:r w:rsidR="002A0726">
        <w:t xml:space="preserve"> R package; </w:t>
      </w:r>
      <w:r w:rsidR="002A0726" w:rsidRPr="00B86223">
        <w:t>Nowok, Raab, Snoke</w:t>
      </w:r>
      <w:r w:rsidR="002A0726">
        <w:t xml:space="preserve">, &amp; </w:t>
      </w:r>
      <w:r w:rsidR="002A0726" w:rsidRPr="00B86223">
        <w:t>Dibben</w:t>
      </w:r>
      <w:r w:rsidR="002A0726">
        <w:t>, 2019) allow researchers to create and share data sets with statistical properties (e.g., covariance matrices, means, and distributions) highly similar to those of original data sets without including any of the original data (see Quintana, 2019, for an accessible primer).</w:t>
      </w:r>
    </w:p>
    <w:p w14:paraId="235CC1C1" w14:textId="77777777" w:rsidR="00997BE7" w:rsidRDefault="00492C92">
      <w:pPr>
        <w:pStyle w:val="H2"/>
      </w:pPr>
      <w:r w:rsidRPr="00DD1859">
        <w:t>Conclusion</w:t>
      </w:r>
    </w:p>
    <w:p w14:paraId="3881E008" w14:textId="780C951A" w:rsidR="00997BE7" w:rsidRPr="00C16BCF" w:rsidRDefault="001A160B">
      <w:pPr>
        <w:pStyle w:val="TEXT"/>
      </w:pPr>
      <w:r w:rsidRPr="001A160B">
        <w:t>Th</w:t>
      </w:r>
      <w:r w:rsidR="00A837B1">
        <w:t>is</w:t>
      </w:r>
      <w:r w:rsidRPr="001A160B">
        <w:t xml:space="preserve"> </w:t>
      </w:r>
      <w:r w:rsidR="008955FD">
        <w:t>article</w:t>
      </w:r>
      <w:r w:rsidRPr="001A160B">
        <w:t xml:space="preserve"> provides a psychometrically rich assessment of the structural validity of </w:t>
      </w:r>
      <w:r w:rsidR="00A91463">
        <w:t>15</w:t>
      </w:r>
      <w:r w:rsidRPr="001A160B">
        <w:t xml:space="preserve"> commonly used questionnaires. These analyses are useful for </w:t>
      </w:r>
      <w:r w:rsidR="00A91463">
        <w:t>readers</w:t>
      </w:r>
      <w:r w:rsidRPr="001A160B">
        <w:t xml:space="preserve"> who (a) are interested in a </w:t>
      </w:r>
      <w:r w:rsidR="00A91463" w:rsidRPr="001A160B">
        <w:t>large</w:t>
      </w:r>
      <w:r w:rsidR="00A91463">
        <w:t>-</w:t>
      </w:r>
      <w:r w:rsidRPr="001A160B">
        <w:t>scale examination of the structural validity of measure</w:t>
      </w:r>
      <w:r w:rsidR="00A837B1">
        <w:t>s</w:t>
      </w:r>
      <w:r w:rsidRPr="001A160B">
        <w:t xml:space="preserve"> </w:t>
      </w:r>
      <w:r w:rsidR="00A837B1">
        <w:t xml:space="preserve">used </w:t>
      </w:r>
      <w:r w:rsidRPr="001A160B">
        <w:t>in social and personality psychology</w:t>
      </w:r>
      <w:r w:rsidR="00A837B1">
        <w:t>,</w:t>
      </w:r>
      <w:r w:rsidRPr="001A160B">
        <w:t xml:space="preserve"> (b) wish to know more about normative distributions and psychometric properties of several well-known self-report questionnaires (e.g., </w:t>
      </w:r>
      <w:r w:rsidR="00A837B1">
        <w:t>for deciding whether</w:t>
      </w:r>
      <w:r w:rsidRPr="001A160B">
        <w:t xml:space="preserve"> to employ a measure in a future study or </w:t>
      </w:r>
      <w:r w:rsidR="00A837B1">
        <w:t xml:space="preserve">for </w:t>
      </w:r>
      <w:r w:rsidRPr="001A160B">
        <w:t xml:space="preserve">compare results with </w:t>
      </w:r>
      <w:r w:rsidR="00A837B1">
        <w:t>those</w:t>
      </w:r>
      <w:r w:rsidRPr="001A160B">
        <w:t xml:space="preserve"> found in large samples elsewhere)</w:t>
      </w:r>
      <w:r w:rsidR="00C16BCF">
        <w:t>,</w:t>
      </w:r>
      <w:r w:rsidRPr="001A160B">
        <w:t xml:space="preserve"> (c) want confidence that measures developed offline have good structural validity when used online</w:t>
      </w:r>
      <w:r w:rsidR="00C16BCF">
        <w:t>,</w:t>
      </w:r>
      <w:r w:rsidRPr="001A160B">
        <w:t xml:space="preserve"> </w:t>
      </w:r>
      <w:r w:rsidR="00C16BCF">
        <w:t>or</w:t>
      </w:r>
      <w:r w:rsidRPr="001A160B">
        <w:t xml:space="preserve"> (d) plan to use the </w:t>
      </w:r>
      <w:r w:rsidR="00492C92" w:rsidRPr="00DD1859">
        <w:t xml:space="preserve">AIID </w:t>
      </w:r>
      <w:r w:rsidRPr="001A160B">
        <w:t>data</w:t>
      </w:r>
      <w:r w:rsidR="00A91463">
        <w:t xml:space="preserve"> </w:t>
      </w:r>
      <w:r w:rsidRPr="001A160B">
        <w:t xml:space="preserve">set for other purposes and need information about the structural validity of the scales therein. Perhaps </w:t>
      </w:r>
      <w:r w:rsidR="00C16BCF">
        <w:t xml:space="preserve">the </w:t>
      </w:r>
      <w:r w:rsidRPr="001A160B">
        <w:t xml:space="preserve">most </w:t>
      </w:r>
      <w:r w:rsidR="00492C92" w:rsidRPr="00DD1859">
        <w:t>important</w:t>
      </w:r>
      <w:r w:rsidR="00C16BCF">
        <w:t xml:space="preserve"> contribution of</w:t>
      </w:r>
      <w:r w:rsidRPr="001A160B">
        <w:t xml:space="preserve"> </w:t>
      </w:r>
      <w:r w:rsidR="00492C92" w:rsidRPr="00DD1859">
        <w:t>o</w:t>
      </w:r>
      <w:r w:rsidRPr="001A160B">
        <w:t xml:space="preserve">ur findings </w:t>
      </w:r>
      <w:r w:rsidR="00C16BCF">
        <w:t xml:space="preserve">is that they </w:t>
      </w:r>
      <w:r w:rsidRPr="001A160B">
        <w:t xml:space="preserve">suggest </w:t>
      </w:r>
      <w:r w:rsidR="00492C92" w:rsidRPr="00DD1859">
        <w:t xml:space="preserve">that the </w:t>
      </w:r>
      <w:r w:rsidR="00D9097F" w:rsidRPr="00DD1859">
        <w:t>documented</w:t>
      </w:r>
      <w:r w:rsidR="00492C92" w:rsidRPr="00DD1859">
        <w:t xml:space="preserve"> underreporting of </w:t>
      </w:r>
      <w:r w:rsidR="00C16BCF" w:rsidRPr="00DD1859">
        <w:t>structural</w:t>
      </w:r>
      <w:r w:rsidR="00C16BCF">
        <w:t>-</w:t>
      </w:r>
      <w:r w:rsidR="00492C92" w:rsidRPr="00DD1859">
        <w:t>validity metrics in social and personality psychology presents an even more worrying issue of h</w:t>
      </w:r>
      <w:r w:rsidR="009D2782" w:rsidRPr="00DD1859">
        <w:t>idden</w:t>
      </w:r>
      <w:r w:rsidR="00492C92" w:rsidRPr="00DD1859">
        <w:t xml:space="preserve"> invalidity among commonly used measures. We</w:t>
      </w:r>
      <w:r w:rsidRPr="001A160B">
        <w:t xml:space="preserve"> </w:t>
      </w:r>
      <w:r w:rsidR="00C16BCF">
        <w:t xml:space="preserve">have </w:t>
      </w:r>
      <w:r w:rsidRPr="001A160B">
        <w:t>offer</w:t>
      </w:r>
      <w:r w:rsidR="00C16BCF">
        <w:t>ed</w:t>
      </w:r>
      <w:r w:rsidRPr="001A160B">
        <w:t xml:space="preserve"> recommendations on how </w:t>
      </w:r>
      <w:r w:rsidR="00492C92" w:rsidRPr="00DD1859">
        <w:t>this</w:t>
      </w:r>
      <w:r w:rsidR="00C16BCF">
        <w:t xml:space="preserve"> issue</w:t>
      </w:r>
      <w:r w:rsidRPr="001A160B">
        <w:t xml:space="preserve"> might be addressed</w:t>
      </w:r>
      <w:r w:rsidR="00F35A7F">
        <w:t xml:space="preserve"> (e.g.</w:t>
      </w:r>
      <w:r w:rsidR="00492C92" w:rsidRPr="00DD1859">
        <w:t>, with preregistration</w:t>
      </w:r>
      <w:r w:rsidR="00F35A7F">
        <w:t xml:space="preserve"> of the plan for assessing structural validity</w:t>
      </w:r>
      <w:r w:rsidR="007450AE">
        <w:t xml:space="preserve"> and </w:t>
      </w:r>
      <w:r w:rsidR="00C15417">
        <w:t xml:space="preserve">of </w:t>
      </w:r>
      <w:r w:rsidR="007450AE">
        <w:t xml:space="preserve">how </w:t>
      </w:r>
      <w:r w:rsidR="007450AE">
        <w:lastRenderedPageBreak/>
        <w:t>validity assessments could impact substantive conclusions</w:t>
      </w:r>
      <w:r w:rsidR="00F35A7F">
        <w:t>)</w:t>
      </w:r>
      <w:r w:rsidRPr="001A160B">
        <w:t xml:space="preserve">. </w:t>
      </w:r>
      <w:r w:rsidR="00C16BCF">
        <w:t>Researchers are currently afforded a large number of</w:t>
      </w:r>
      <w:r w:rsidRPr="001A160B">
        <w:t xml:space="preserve"> degrees of freedom, and validity-related decisions can be hidden or made post</w:t>
      </w:r>
      <w:r w:rsidR="00A91463">
        <w:t xml:space="preserve"> </w:t>
      </w:r>
      <w:r w:rsidRPr="001A160B">
        <w:t xml:space="preserve">hoc. This can lead to situations </w:t>
      </w:r>
      <w:r w:rsidR="00A91463">
        <w:t>in which</w:t>
      </w:r>
      <w:r w:rsidRPr="001A160B">
        <w:t xml:space="preserve"> there are </w:t>
      </w:r>
      <w:r w:rsidR="00A91463">
        <w:t>few</w:t>
      </w:r>
      <w:r w:rsidRPr="001A160B">
        <w:t xml:space="preserve">, if any, constraints that prevent researchers from </w:t>
      </w:r>
      <w:r w:rsidR="00C16BCF" w:rsidRPr="001A160B">
        <w:t>cherry</w:t>
      </w:r>
      <w:r w:rsidR="00C16BCF">
        <w:t>-</w:t>
      </w:r>
      <w:r w:rsidRPr="001A160B">
        <w:t xml:space="preserve">picking those validity metrics that </w:t>
      </w:r>
      <w:r w:rsidR="00C16BCF">
        <w:t>provide</w:t>
      </w:r>
      <w:r w:rsidRPr="001A160B">
        <w:t xml:space="preserve"> the most favorable impression of their measures (</w:t>
      </w:r>
      <w:r w:rsidRPr="001A160B">
        <w:rPr>
          <w:i/>
        </w:rPr>
        <w:t>v</w:t>
      </w:r>
      <w:r w:rsidRPr="001A160B">
        <w:t>-hacking), to the potential detriment of the validity of their conclusions.</w:t>
      </w:r>
    </w:p>
    <w:p w14:paraId="0F77F464" w14:textId="07E756E1" w:rsidR="00C0635B" w:rsidRDefault="00C0635B">
      <w:pPr>
        <w:pStyle w:val="EH"/>
      </w:pPr>
      <w:bookmarkStart w:id="11" w:name="_2s8eyo1"/>
      <w:bookmarkStart w:id="12" w:name="_17dp8vu"/>
      <w:bookmarkEnd w:id="11"/>
      <w:bookmarkEnd w:id="12"/>
      <w:r>
        <w:t>Transparency</w:t>
      </w:r>
    </w:p>
    <w:p w14:paraId="697C615B" w14:textId="50FCB234" w:rsidR="00997BE7" w:rsidRDefault="0079341A" w:rsidP="00C0635B">
      <w:pPr>
        <w:pStyle w:val="AN"/>
      </w:pPr>
      <w:r w:rsidRPr="00F35A7F">
        <w:rPr>
          <w:i/>
        </w:rPr>
        <w:t>Action Editor</w:t>
      </w:r>
      <w:r w:rsidR="00C0635B" w:rsidRPr="00F35A7F">
        <w:rPr>
          <w:i/>
        </w:rPr>
        <w:t>:</w:t>
      </w:r>
      <w:r w:rsidR="00C0635B">
        <w:t xml:space="preserve"> Jennifer L. Tackett</w:t>
      </w:r>
    </w:p>
    <w:p w14:paraId="792DA6EF" w14:textId="6C7489E1" w:rsidR="00C0635B" w:rsidRPr="00C0635B" w:rsidRDefault="00C0635B" w:rsidP="00C0635B">
      <w:pPr>
        <w:pStyle w:val="AN"/>
        <w:rPr>
          <w:b/>
        </w:rPr>
      </w:pPr>
      <w:r>
        <w:rPr>
          <w:i/>
        </w:rPr>
        <w:t>Editor:</w:t>
      </w:r>
      <w:r>
        <w:t xml:space="preserve"> Daniel J. Simons</w:t>
      </w:r>
    </w:p>
    <w:p w14:paraId="68811275" w14:textId="77777777" w:rsidR="00997BE7" w:rsidRPr="003A215C" w:rsidRDefault="00492C92" w:rsidP="003A215C">
      <w:pPr>
        <w:pStyle w:val="AN"/>
        <w:rPr>
          <w:i/>
        </w:rPr>
      </w:pPr>
      <w:r w:rsidRPr="003A215C">
        <w:rPr>
          <w:i/>
        </w:rPr>
        <w:t xml:space="preserve">Author </w:t>
      </w:r>
      <w:r w:rsidR="00012939" w:rsidRPr="003A215C">
        <w:rPr>
          <w:i/>
        </w:rPr>
        <w:t>C</w:t>
      </w:r>
      <w:r w:rsidRPr="003A215C">
        <w:rPr>
          <w:i/>
        </w:rPr>
        <w:t>ontributions</w:t>
      </w:r>
    </w:p>
    <w:p w14:paraId="3AADF483" w14:textId="0E4E885C" w:rsidR="00997BE7" w:rsidRDefault="00492C92">
      <w:pPr>
        <w:pStyle w:val="AN"/>
      </w:pPr>
      <w:bookmarkStart w:id="13" w:name="_3rdcrjn"/>
      <w:bookmarkEnd w:id="13"/>
      <w:r w:rsidRPr="00DD1859">
        <w:t>Both authors designed the study. I</w:t>
      </w:r>
      <w:r w:rsidR="00C474E4">
        <w:t xml:space="preserve">. </w:t>
      </w:r>
      <w:r w:rsidRPr="00DD1859">
        <w:t>H</w:t>
      </w:r>
      <w:r w:rsidR="00C474E4">
        <w:t>ussey</w:t>
      </w:r>
      <w:r w:rsidRPr="00DD1859">
        <w:t xml:space="preserve"> wrote the analysis code and analyzed the data. Both authors wrote the </w:t>
      </w:r>
      <w:r w:rsidR="00945C0F">
        <w:t>manuscript</w:t>
      </w:r>
      <w:r w:rsidRPr="00DD1859">
        <w:t xml:space="preserve"> </w:t>
      </w:r>
      <w:r w:rsidR="00C474E4">
        <w:t>and</w:t>
      </w:r>
      <w:r w:rsidRPr="00DD1859">
        <w:t xml:space="preserve"> approved </w:t>
      </w:r>
      <w:r w:rsidR="00945C0F">
        <w:t>its</w:t>
      </w:r>
      <w:r w:rsidRPr="00DD1859">
        <w:t xml:space="preserve"> final submitted version.</w:t>
      </w:r>
    </w:p>
    <w:p w14:paraId="4D0B9F94" w14:textId="77777777" w:rsidR="003A215C" w:rsidRPr="00C0635B" w:rsidRDefault="003A215C" w:rsidP="003A215C">
      <w:pPr>
        <w:pStyle w:val="AN"/>
        <w:rPr>
          <w:i/>
        </w:rPr>
      </w:pPr>
      <w:r w:rsidRPr="00C0635B">
        <w:rPr>
          <w:i/>
        </w:rPr>
        <w:t>Declaration of Conflicting Interests</w:t>
      </w:r>
    </w:p>
    <w:p w14:paraId="51F5CF19" w14:textId="67508B4F" w:rsidR="003A215C" w:rsidRDefault="003A215C" w:rsidP="003A215C">
      <w:pPr>
        <w:pStyle w:val="AN"/>
      </w:pPr>
      <w:r w:rsidRPr="00DD1859">
        <w:t>The author(s) declared that there were</w:t>
      </w:r>
      <w:r w:rsidRPr="001A160B">
        <w:t xml:space="preserve"> no conflicts of interest with respect to the authorship</w:t>
      </w:r>
      <w:r w:rsidRPr="00DD1859">
        <w:t xml:space="preserve"> </w:t>
      </w:r>
      <w:r w:rsidRPr="001A160B">
        <w:t>or</w:t>
      </w:r>
      <w:r w:rsidRPr="00DD1859">
        <w:t xml:space="preserve"> the</w:t>
      </w:r>
      <w:r w:rsidRPr="001A160B">
        <w:t xml:space="preserve"> publication of this article.</w:t>
      </w:r>
    </w:p>
    <w:p w14:paraId="5E16E638" w14:textId="77777777" w:rsidR="003A215C" w:rsidRPr="00C0635B" w:rsidRDefault="003A215C" w:rsidP="003A215C">
      <w:pPr>
        <w:pStyle w:val="AN"/>
        <w:rPr>
          <w:i/>
        </w:rPr>
      </w:pPr>
      <w:bookmarkStart w:id="14" w:name="_35nkun2"/>
      <w:bookmarkEnd w:id="14"/>
      <w:r w:rsidRPr="00C0635B">
        <w:rPr>
          <w:i/>
        </w:rPr>
        <w:t>Funding</w:t>
      </w:r>
    </w:p>
    <w:p w14:paraId="2F8AE104" w14:textId="0E3FF43F" w:rsidR="003A215C" w:rsidRDefault="007450AE" w:rsidP="003A215C">
      <w:pPr>
        <w:pStyle w:val="AN"/>
      </w:pPr>
      <w:r>
        <w:t>T</w:t>
      </w:r>
      <w:r w:rsidR="003A215C" w:rsidRPr="00DD1859">
        <w:t xml:space="preserve">his research was conducted with the support of Ghent University </w:t>
      </w:r>
      <w:r w:rsidR="003A215C">
        <w:t>G</w:t>
      </w:r>
      <w:r w:rsidR="003A215C" w:rsidRPr="00DD1859">
        <w:t>rant 01P05517 to I</w:t>
      </w:r>
      <w:r w:rsidR="003A215C">
        <w:t xml:space="preserve">. </w:t>
      </w:r>
      <w:r w:rsidR="003A215C" w:rsidRPr="00DD1859">
        <w:t>H</w:t>
      </w:r>
      <w:r w:rsidR="003A215C">
        <w:t>ussey</w:t>
      </w:r>
      <w:r w:rsidR="003A215C" w:rsidRPr="00DD1859">
        <w:t xml:space="preserve"> and</w:t>
      </w:r>
      <w:r w:rsidR="00F35A7F">
        <w:t xml:space="preserve"> FWO Grant</w:t>
      </w:r>
      <w:r w:rsidR="003A215C" w:rsidRPr="00DD1859">
        <w:t xml:space="preserve"> BOF16/MET_V/002 to Jan De Houwer.</w:t>
      </w:r>
    </w:p>
    <w:p w14:paraId="25158E62" w14:textId="470408F6" w:rsidR="003A215C" w:rsidRDefault="003A215C" w:rsidP="003A215C">
      <w:pPr>
        <w:pStyle w:val="AN"/>
        <w:rPr>
          <w:i/>
        </w:rPr>
      </w:pPr>
      <w:r>
        <w:rPr>
          <w:i/>
        </w:rPr>
        <w:t>Open Practices</w:t>
      </w:r>
    </w:p>
    <w:p w14:paraId="465030CB" w14:textId="77777777" w:rsidR="003A215C" w:rsidRDefault="003A215C" w:rsidP="003A215C">
      <w:pPr>
        <w:pStyle w:val="AN"/>
      </w:pPr>
      <w:r>
        <w:t xml:space="preserve">Open Data: </w:t>
      </w:r>
      <w:r w:rsidRPr="00DD1859">
        <w:t>osf.io/23rzk</w:t>
      </w:r>
    </w:p>
    <w:p w14:paraId="0D6CB92F" w14:textId="77777777" w:rsidR="003A215C" w:rsidRDefault="003A215C" w:rsidP="003A215C">
      <w:pPr>
        <w:pStyle w:val="AN"/>
      </w:pPr>
      <w:r>
        <w:t xml:space="preserve">Open Materials: </w:t>
      </w:r>
      <w:r w:rsidRPr="00DD1859">
        <w:t>osf.io/23rzk</w:t>
      </w:r>
    </w:p>
    <w:p w14:paraId="1F0906F5" w14:textId="77777777" w:rsidR="003A215C" w:rsidRDefault="003A215C" w:rsidP="003A215C">
      <w:pPr>
        <w:pStyle w:val="EH"/>
      </w:pPr>
      <w:r>
        <w:t>Preregistration: no</w:t>
      </w:r>
    </w:p>
    <w:p w14:paraId="7F85AD24" w14:textId="71F4195F" w:rsidR="003A215C" w:rsidRPr="003A215C" w:rsidRDefault="00F226EA" w:rsidP="003A215C">
      <w:pPr>
        <w:pStyle w:val="AN"/>
      </w:pPr>
      <w:r w:rsidRPr="0027351C">
        <w:t xml:space="preserve">All </w:t>
      </w:r>
      <w:r>
        <w:t>data</w:t>
      </w:r>
      <w:r w:rsidRPr="0027351C">
        <w:t xml:space="preserve"> </w:t>
      </w:r>
      <w:r>
        <w:t xml:space="preserve">and materials </w:t>
      </w:r>
      <w:r w:rsidRPr="0027351C">
        <w:t xml:space="preserve">have been made publicly available via the Open Science Framework and can be accessed at </w:t>
      </w:r>
      <w:r w:rsidRPr="00DD1859">
        <w:t>osf.io/23rzk</w:t>
      </w:r>
      <w:r>
        <w:t xml:space="preserve">. </w:t>
      </w:r>
      <w:r w:rsidRPr="0027351C">
        <w:t xml:space="preserve">The complete Open Practices Disclosure for this article can be </w:t>
      </w:r>
      <w:r w:rsidRPr="0027351C">
        <w:lastRenderedPageBreak/>
        <w:t>found at http://journals.sagepub.com/doi/suppl/</w:t>
      </w:r>
      <w:r w:rsidRPr="00DD1859">
        <w:t>10.1177/2515245919882903</w:t>
      </w:r>
      <w:r w:rsidRPr="0027351C">
        <w:t>. This article has received badge</w:t>
      </w:r>
      <w:r>
        <w:t>s</w:t>
      </w:r>
      <w:r w:rsidRPr="0027351C">
        <w:t xml:space="preserve"> for Open </w:t>
      </w:r>
      <w:r>
        <w:t>Data and Open Materials</w:t>
      </w:r>
      <w:r w:rsidRPr="0027351C">
        <w:t>. More information about the Open Practices badges can be found at http://www.psychologicalscience.org/publications/badges.</w:t>
      </w:r>
    </w:p>
    <w:p w14:paraId="3E8A0F8B" w14:textId="77777777" w:rsidR="0082514E" w:rsidRPr="00DD1859" w:rsidRDefault="00D0072D">
      <w:pPr>
        <w:pStyle w:val="EH"/>
      </w:pPr>
      <w:r w:rsidRPr="00DD1859">
        <w:t>ORCID iD</w:t>
      </w:r>
    </w:p>
    <w:p w14:paraId="51832C0D" w14:textId="77777777" w:rsidR="0082514E" w:rsidRPr="00DD1859" w:rsidRDefault="00D0072D">
      <w:pPr>
        <w:pStyle w:val="AN"/>
        <w:rPr>
          <w:rFonts w:eastAsia="Calibri"/>
        </w:rPr>
      </w:pPr>
      <w:r w:rsidRPr="00DD1859">
        <w:t>Ian Hussey</w:t>
      </w:r>
      <w:r w:rsidRPr="00DD1859">
        <w:rPr>
          <w:rFonts w:eastAsia="Calibri"/>
        </w:rPr>
        <w:t xml:space="preserve"> https://orcid.org/0000-0001-8906-7559</w:t>
      </w:r>
    </w:p>
    <w:p w14:paraId="0763D977" w14:textId="77777777" w:rsidR="0082514E" w:rsidRPr="00DD1859" w:rsidRDefault="006839C8">
      <w:pPr>
        <w:pStyle w:val="EH"/>
      </w:pPr>
      <w:bookmarkStart w:id="15" w:name="_26in1rg"/>
      <w:bookmarkStart w:id="16" w:name="_lnxbz9"/>
      <w:bookmarkEnd w:id="15"/>
      <w:bookmarkEnd w:id="16"/>
      <w:r w:rsidRPr="00DD1859">
        <w:t>Notes</w:t>
      </w:r>
    </w:p>
    <w:p w14:paraId="1C9A6E31" w14:textId="0601B126" w:rsidR="0082514E" w:rsidRPr="00DD1859" w:rsidRDefault="006839C8">
      <w:pPr>
        <w:pStyle w:val="NNUM"/>
      </w:pPr>
      <w:bookmarkStart w:id="17" w:name="fn1"/>
      <w:r w:rsidRPr="00DD1859">
        <w:t>1.</w:t>
      </w:r>
      <w:bookmarkEnd w:id="17"/>
      <w:r w:rsidRPr="00DD1859">
        <w:t xml:space="preserve"> </w:t>
      </w:r>
      <w:r w:rsidR="008961AB">
        <w:t>Following</w:t>
      </w:r>
      <w:r w:rsidRPr="00DD1859">
        <w:t xml:space="preserve"> </w:t>
      </w:r>
      <w:r w:rsidRPr="00DD1859">
        <w:rPr>
          <w:rStyle w:val="cit"/>
          <w:color w:val="auto"/>
        </w:rPr>
        <w:t>Flake et al. (2017)</w:t>
      </w:r>
      <w:r w:rsidRPr="00DD1859">
        <w:t xml:space="preserve"> we define a scale as a </w:t>
      </w:r>
      <w:r w:rsidR="00124ED1">
        <w:t xml:space="preserve">self-report </w:t>
      </w:r>
      <w:r w:rsidRPr="00DD1859">
        <w:t xml:space="preserve">measure </w:t>
      </w:r>
      <w:r w:rsidR="00E92D79">
        <w:t>that</w:t>
      </w:r>
      <w:r w:rsidRPr="00DD1859">
        <w:t xml:space="preserve"> relies on items to represent a latent construct.</w:t>
      </w:r>
    </w:p>
    <w:p w14:paraId="6B821DF9" w14:textId="03B7145E" w:rsidR="0082514E" w:rsidRPr="005C0FED" w:rsidRDefault="006839C8">
      <w:pPr>
        <w:pStyle w:val="NNUM"/>
      </w:pPr>
      <w:bookmarkStart w:id="18" w:name="fn2"/>
      <w:r w:rsidRPr="00DD1859">
        <w:t>2.</w:t>
      </w:r>
      <w:bookmarkEnd w:id="18"/>
      <w:r w:rsidRPr="00DD1859">
        <w:t xml:space="preserve"> An alternative strategy of employing all four metrics for decision</w:t>
      </w:r>
      <w:r w:rsidR="00A5299F">
        <w:t xml:space="preserve"> </w:t>
      </w:r>
      <w:r w:rsidRPr="00DD1859">
        <w:t xml:space="preserve">making was considered but ultimately rejected </w:t>
      </w:r>
      <w:r w:rsidR="008961AB">
        <w:t>because</w:t>
      </w:r>
      <w:r w:rsidRPr="00DD1859">
        <w:t xml:space="preserve"> there was no basis for this analytic strategy in the literature, </w:t>
      </w:r>
      <w:r w:rsidR="00A5299F">
        <w:t>which</w:t>
      </w:r>
      <w:r w:rsidRPr="00DD1859">
        <w:t xml:space="preserve"> prevent</w:t>
      </w:r>
      <w:r w:rsidR="00A5299F">
        <w:t>ed</w:t>
      </w:r>
      <w:r w:rsidRPr="00DD1859">
        <w:t xml:space="preserve"> us from making informed choices about cutoff values</w:t>
      </w:r>
      <w:r w:rsidR="008961AB">
        <w:t xml:space="preserve"> with this approach.</w:t>
      </w:r>
      <w:r w:rsidRPr="00DD1859">
        <w:t xml:space="preserve"> </w:t>
      </w:r>
      <w:r w:rsidR="008961AB">
        <w:t>Moreover,</w:t>
      </w:r>
      <w:r w:rsidRPr="00DD1859">
        <w:t xml:space="preserve"> </w:t>
      </w:r>
      <w:r w:rsidR="008961AB">
        <w:t>there was a</w:t>
      </w:r>
      <w:r w:rsidRPr="00DD1859">
        <w:t xml:space="preserve"> high probability that employing additional metrics while using cutoff values recommended for a </w:t>
      </w:r>
      <w:r w:rsidR="00A5299F" w:rsidRPr="00DD1859">
        <w:t>two</w:t>
      </w:r>
      <w:r w:rsidR="00A5299F">
        <w:t>-</w:t>
      </w:r>
      <w:r w:rsidRPr="00DD1859">
        <w:t xml:space="preserve">index </w:t>
      </w:r>
      <w:r w:rsidR="00A5299F" w:rsidRPr="00DD1859">
        <w:t>decision</w:t>
      </w:r>
      <w:r w:rsidR="00A5299F">
        <w:t>-</w:t>
      </w:r>
      <w:r w:rsidRPr="00DD1859">
        <w:t xml:space="preserve">making format would raise the </w:t>
      </w:r>
      <w:r w:rsidR="008961AB" w:rsidRPr="00DD1859">
        <w:t>false</w:t>
      </w:r>
      <w:r w:rsidR="008961AB">
        <w:t>-</w:t>
      </w:r>
      <w:r w:rsidRPr="00DD1859">
        <w:t xml:space="preserve">negative rate, or at minimum would introduce great uncertainty about </w:t>
      </w:r>
      <w:r w:rsidR="00F35A7F">
        <w:t>the</w:t>
      </w:r>
      <w:r w:rsidRPr="00DD1859">
        <w:t xml:space="preserve"> impact </w:t>
      </w:r>
      <w:r w:rsidR="00F35A7F">
        <w:t xml:space="preserve">of such a strategy </w:t>
      </w:r>
      <w:r w:rsidRPr="00DD1859">
        <w:t>on</w:t>
      </w:r>
      <w:r w:rsidR="00082AD5">
        <w:t xml:space="preserve"> the</w:t>
      </w:r>
      <w:r w:rsidRPr="00DD1859">
        <w:t xml:space="preserve"> </w:t>
      </w:r>
      <w:r w:rsidR="008961AB" w:rsidRPr="00DD1859">
        <w:t>false</w:t>
      </w:r>
      <w:r w:rsidR="008961AB">
        <w:t>-</w:t>
      </w:r>
      <w:r w:rsidRPr="00DD1859">
        <w:t>negative rate.</w:t>
      </w:r>
    </w:p>
    <w:p w14:paraId="79C4C0EE" w14:textId="77777777" w:rsidR="00997BE7" w:rsidRDefault="001A160B">
      <w:pPr>
        <w:pStyle w:val="EH"/>
        <w:rPr>
          <w:b/>
        </w:rPr>
      </w:pPr>
      <w:bookmarkStart w:id="19" w:name="_njzngi2pfydr"/>
      <w:bookmarkEnd w:id="19"/>
      <w:r w:rsidRPr="001A160B">
        <w:t>References</w:t>
      </w:r>
    </w:p>
    <w:p w14:paraId="0C2A64D3" w14:textId="77777777" w:rsidR="00997BE7" w:rsidRDefault="001A160B">
      <w:pPr>
        <w:pStyle w:val="REF"/>
      </w:pPr>
      <w:bookmarkStart w:id="20" w:name="bib0"/>
      <w:r w:rsidRPr="001A160B">
        <w:rPr>
          <w:rStyle w:val="author"/>
          <w:color w:val="auto"/>
        </w:rPr>
        <w:t>Aiken, L. S.</w:t>
      </w:r>
      <w:r w:rsidRPr="001A160B">
        <w:t xml:space="preserve">, </w:t>
      </w:r>
      <w:r w:rsidRPr="001A160B">
        <w:rPr>
          <w:rStyle w:val="author"/>
          <w:color w:val="auto"/>
        </w:rPr>
        <w:t>West, S. G.</w:t>
      </w:r>
      <w:r w:rsidRPr="001A160B">
        <w:t xml:space="preserve">, &amp; </w:t>
      </w:r>
      <w:r w:rsidRPr="001A160B">
        <w:rPr>
          <w:rStyle w:val="author"/>
          <w:color w:val="auto"/>
        </w:rPr>
        <w:t>Millsap, R. E.</w:t>
      </w:r>
      <w:r w:rsidRPr="001A160B">
        <w:t xml:space="preserve"> </w:t>
      </w:r>
      <w:r w:rsidRPr="001A160B">
        <w:rPr>
          <w:rStyle w:val="adate"/>
          <w:color w:val="auto"/>
        </w:rPr>
        <w:t>(2008)</w:t>
      </w:r>
      <w:r w:rsidRPr="001A160B">
        <w:t xml:space="preserve">. </w:t>
      </w:r>
      <w:r w:rsidRPr="001A160B">
        <w:rPr>
          <w:rStyle w:val="atl"/>
          <w:color w:val="auto"/>
        </w:rPr>
        <w:t xml:space="preserve">Doctoral training in statistics, measurement, and methodology in psychology: </w:t>
      </w:r>
      <w:r w:rsidR="00D0072D" w:rsidRPr="00DD1859">
        <w:rPr>
          <w:rStyle w:val="atl"/>
          <w:color w:val="auto"/>
        </w:rPr>
        <w:t>Replication</w:t>
      </w:r>
      <w:r w:rsidRPr="001A160B">
        <w:rPr>
          <w:rStyle w:val="atl"/>
          <w:color w:val="auto"/>
        </w:rPr>
        <w:t xml:space="preserve"> and extension of Aiken, West, Sechrest, and Reno’s (1990) survey of PhD programs in North America</w:t>
      </w:r>
      <w:r w:rsidRPr="001A160B">
        <w:t xml:space="preserve">. </w:t>
      </w:r>
      <w:r w:rsidRPr="001A160B">
        <w:rPr>
          <w:rStyle w:val="stl"/>
        </w:rPr>
        <w:t>The American Psychologist</w:t>
      </w:r>
      <w:r w:rsidRPr="001A160B">
        <w:rPr>
          <w:i/>
        </w:rPr>
        <w:t xml:space="preserve">, </w:t>
      </w:r>
      <w:r w:rsidRPr="001A160B">
        <w:rPr>
          <w:rStyle w:val="vol"/>
          <w:color w:val="auto"/>
        </w:rPr>
        <w:t>63</w:t>
      </w:r>
      <w:r w:rsidR="00D0072D" w:rsidRPr="00DD1859">
        <w:t>,</w:t>
      </w:r>
      <w:r w:rsidRPr="001A160B">
        <w:t xml:space="preserve"> </w:t>
      </w:r>
      <w:r w:rsidRPr="001A160B">
        <w:rPr>
          <w:rStyle w:val="first-page"/>
          <w:color w:val="auto"/>
        </w:rPr>
        <w:t>32</w:t>
      </w:r>
      <w:r w:rsidRPr="001A160B">
        <w:t>–</w:t>
      </w:r>
      <w:r w:rsidRPr="001A160B">
        <w:rPr>
          <w:rStyle w:val="last-page"/>
          <w:color w:val="auto"/>
        </w:rPr>
        <w:t>50</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10.1037/0003-066X.63.1.32</w:t>
      </w:r>
      <w:bookmarkEnd w:id="20"/>
    </w:p>
    <w:p w14:paraId="516A9797" w14:textId="693F4B3D" w:rsidR="00997BE7" w:rsidRDefault="001A160B">
      <w:pPr>
        <w:pStyle w:val="REF"/>
      </w:pPr>
      <w:bookmarkStart w:id="21" w:name="bib1"/>
      <w:r w:rsidRPr="001A160B">
        <w:rPr>
          <w:rStyle w:val="author"/>
          <w:color w:val="auto"/>
        </w:rPr>
        <w:t>Altemeyer, B.</w:t>
      </w:r>
      <w:r w:rsidRPr="001A160B">
        <w:t xml:space="preserve"> </w:t>
      </w:r>
      <w:r w:rsidRPr="001A160B">
        <w:rPr>
          <w:rStyle w:val="adate"/>
          <w:color w:val="auto"/>
        </w:rPr>
        <w:t>(1981)</w:t>
      </w:r>
      <w:r w:rsidRPr="001A160B">
        <w:t xml:space="preserve">. </w:t>
      </w:r>
      <w:r w:rsidRPr="001A160B">
        <w:rPr>
          <w:rStyle w:val="btl"/>
          <w:color w:val="auto"/>
        </w:rPr>
        <w:t>Right-wing authoritarianism</w:t>
      </w:r>
      <w:r w:rsidRPr="001A160B">
        <w:t xml:space="preserve">. </w:t>
      </w:r>
      <w:r w:rsidR="00F35A7F">
        <w:t xml:space="preserve">Winnipeg, Manitoba, Canada: </w:t>
      </w:r>
      <w:r w:rsidRPr="001A160B">
        <w:rPr>
          <w:rStyle w:val="city"/>
          <w:color w:val="auto"/>
        </w:rPr>
        <w:t xml:space="preserve">University of Manitoba </w:t>
      </w:r>
      <w:r w:rsidR="00D0072D" w:rsidRPr="00DD1859">
        <w:rPr>
          <w:rStyle w:val="city"/>
          <w:color w:val="auto"/>
        </w:rPr>
        <w:t>Press</w:t>
      </w:r>
      <w:r w:rsidR="00D0072D" w:rsidRPr="00DD1859">
        <w:t>.</w:t>
      </w:r>
      <w:bookmarkEnd w:id="21"/>
    </w:p>
    <w:p w14:paraId="01466AC1" w14:textId="5564B725" w:rsidR="00997BE7" w:rsidRDefault="001A160B">
      <w:pPr>
        <w:pStyle w:val="REF"/>
      </w:pPr>
      <w:bookmarkStart w:id="22" w:name="bib2"/>
      <w:bookmarkStart w:id="23" w:name="org2"/>
      <w:bookmarkEnd w:id="22"/>
      <w:r w:rsidRPr="001A160B">
        <w:rPr>
          <w:rStyle w:val="org"/>
          <w:color w:val="auto"/>
        </w:rPr>
        <w:lastRenderedPageBreak/>
        <w:t>American Educational Research Association, American Psychological Association, &amp; National Council on Measurement in Education.</w:t>
      </w:r>
      <w:r w:rsidRPr="001A160B">
        <w:t xml:space="preserve"> </w:t>
      </w:r>
      <w:r w:rsidRPr="001A160B">
        <w:rPr>
          <w:rStyle w:val="adate"/>
          <w:color w:val="auto"/>
        </w:rPr>
        <w:t>(2014)</w:t>
      </w:r>
      <w:r w:rsidRPr="001A160B">
        <w:t xml:space="preserve">. </w:t>
      </w:r>
      <w:r w:rsidRPr="001A160B">
        <w:rPr>
          <w:rStyle w:val="btl"/>
          <w:color w:val="auto"/>
        </w:rPr>
        <w:t>Standards for educational and psychological testing</w:t>
      </w:r>
      <w:r w:rsidRPr="001A160B">
        <w:t xml:space="preserve">. </w:t>
      </w:r>
      <w:r w:rsidRPr="001A160B">
        <w:rPr>
          <w:rStyle w:val="city"/>
          <w:color w:val="auto"/>
        </w:rPr>
        <w:t>Washington, DC</w:t>
      </w:r>
      <w:r w:rsidR="003E47DF">
        <w:rPr>
          <w:rStyle w:val="city"/>
          <w:color w:val="auto"/>
        </w:rPr>
        <w:t xml:space="preserve">: </w:t>
      </w:r>
      <w:r w:rsidR="00F35A7F">
        <w:rPr>
          <w:rStyle w:val="city"/>
          <w:color w:val="auto"/>
        </w:rPr>
        <w:t>American Educational Research Association</w:t>
      </w:r>
      <w:r w:rsidR="00492C92">
        <w:rPr>
          <w:color w:val="000000"/>
        </w:rPr>
        <w:t>.</w:t>
      </w:r>
      <w:bookmarkEnd w:id="23"/>
    </w:p>
    <w:p w14:paraId="057A1B00" w14:textId="77777777" w:rsidR="00997BE7" w:rsidRDefault="001A160B">
      <w:pPr>
        <w:pStyle w:val="REF"/>
      </w:pPr>
      <w:bookmarkStart w:id="24" w:name="bib3"/>
      <w:r w:rsidRPr="00C15417">
        <w:rPr>
          <w:rStyle w:val="author"/>
          <w:color w:val="auto"/>
        </w:rPr>
        <w:t>Asendorpf, J. B.</w:t>
      </w:r>
      <w:r w:rsidRPr="00C15417">
        <w:t xml:space="preserve">, </w:t>
      </w:r>
      <w:r w:rsidRPr="00C15417">
        <w:rPr>
          <w:rStyle w:val="author"/>
          <w:color w:val="auto"/>
        </w:rPr>
        <w:t>Conner, M.</w:t>
      </w:r>
      <w:r w:rsidRPr="00C15417">
        <w:t xml:space="preserve">, </w:t>
      </w:r>
      <w:r w:rsidRPr="00C15417">
        <w:rPr>
          <w:rStyle w:val="author"/>
          <w:color w:val="auto"/>
        </w:rPr>
        <w:t>De Fruyt, F.</w:t>
      </w:r>
      <w:r w:rsidRPr="00C15417">
        <w:t xml:space="preserve">, </w:t>
      </w:r>
      <w:r w:rsidRPr="00C15417">
        <w:rPr>
          <w:rStyle w:val="author"/>
          <w:color w:val="auto"/>
        </w:rPr>
        <w:t>De Houwer, J.</w:t>
      </w:r>
      <w:r w:rsidRPr="00C15417">
        <w:t xml:space="preserve">, </w:t>
      </w:r>
      <w:r w:rsidRPr="00C15417">
        <w:rPr>
          <w:rStyle w:val="author"/>
          <w:color w:val="auto"/>
        </w:rPr>
        <w:t>Denissen, J. J. A.</w:t>
      </w:r>
      <w:r w:rsidRPr="00C15417">
        <w:t xml:space="preserve">, </w:t>
      </w:r>
      <w:r w:rsidRPr="00C15417">
        <w:rPr>
          <w:rStyle w:val="author"/>
          <w:color w:val="auto"/>
        </w:rPr>
        <w:t xml:space="preserve">Fiedler, K., </w:t>
      </w:r>
      <w:r w:rsidR="00D0072D" w:rsidRPr="00C15417">
        <w:rPr>
          <w:rStyle w:val="author"/>
          <w:color w:val="auto"/>
        </w:rPr>
        <w:t>. . .</w:t>
      </w:r>
      <w:r w:rsidRPr="00C15417">
        <w:t xml:space="preserve"> </w:t>
      </w:r>
      <w:r w:rsidRPr="001A160B">
        <w:rPr>
          <w:rStyle w:val="author"/>
          <w:color w:val="auto"/>
        </w:rPr>
        <w:t>Wicherts, J. M.</w:t>
      </w:r>
      <w:r w:rsidRPr="001A160B">
        <w:t xml:space="preserve"> </w:t>
      </w:r>
      <w:r w:rsidRPr="001A160B">
        <w:rPr>
          <w:rStyle w:val="adate"/>
          <w:color w:val="auto"/>
        </w:rPr>
        <w:t>(2013)</w:t>
      </w:r>
      <w:r w:rsidRPr="001A160B">
        <w:t xml:space="preserve">. </w:t>
      </w:r>
      <w:r w:rsidRPr="001A160B">
        <w:rPr>
          <w:rStyle w:val="atl"/>
          <w:color w:val="auto"/>
        </w:rPr>
        <w:t>Recommendations for increasing replicability</w:t>
      </w:r>
      <w:r w:rsidR="00D0072D" w:rsidRPr="00DD1859">
        <w:rPr>
          <w:rStyle w:val="atl"/>
          <w:color w:val="auto"/>
        </w:rPr>
        <w:t xml:space="preserve"> in psychology</w:t>
      </w:r>
      <w:r w:rsidRPr="001A160B">
        <w:t xml:space="preserve">. </w:t>
      </w:r>
      <w:r w:rsidRPr="001A160B">
        <w:rPr>
          <w:rStyle w:val="stl"/>
        </w:rPr>
        <w:t>European Journal of Personality</w:t>
      </w:r>
      <w:r w:rsidRPr="001A160B">
        <w:rPr>
          <w:i/>
        </w:rPr>
        <w:t xml:space="preserve">, </w:t>
      </w:r>
      <w:r w:rsidRPr="001A160B">
        <w:rPr>
          <w:rStyle w:val="vol"/>
          <w:color w:val="auto"/>
        </w:rPr>
        <w:t>27</w:t>
      </w:r>
      <w:r w:rsidR="00D0072D" w:rsidRPr="00DD1859">
        <w:t>,</w:t>
      </w:r>
      <w:r w:rsidRPr="001A160B">
        <w:t xml:space="preserve"> </w:t>
      </w:r>
      <w:r w:rsidRPr="001A160B">
        <w:rPr>
          <w:rStyle w:val="first-page"/>
          <w:color w:val="auto"/>
        </w:rPr>
        <w:t>108</w:t>
      </w:r>
      <w:r w:rsidRPr="001A160B">
        <w:t>–</w:t>
      </w:r>
      <w:r w:rsidRPr="001A160B">
        <w:rPr>
          <w:rStyle w:val="last-page"/>
          <w:color w:val="auto"/>
        </w:rPr>
        <w:t>119</w:t>
      </w:r>
      <w:r w:rsidRPr="001A160B">
        <w:t xml:space="preserve">. </w:t>
      </w:r>
      <w:r w:rsidRPr="00C15417">
        <w:rPr>
          <w:rStyle w:val="url"/>
          <w:color w:val="auto"/>
        </w:rPr>
        <w:t>doi</w:t>
      </w:r>
      <w:r w:rsidR="00D0072D" w:rsidRPr="00C15417">
        <w:rPr>
          <w:rStyle w:val="url"/>
          <w:color w:val="auto"/>
        </w:rPr>
        <w:t>:</w:t>
      </w:r>
      <w:r w:rsidRPr="00C15417">
        <w:rPr>
          <w:rStyle w:val="url"/>
          <w:color w:val="auto"/>
        </w:rPr>
        <w:t>10.1002/per.1919</w:t>
      </w:r>
      <w:bookmarkEnd w:id="24"/>
    </w:p>
    <w:p w14:paraId="386A7AE9" w14:textId="77777777" w:rsidR="00997BE7" w:rsidRDefault="001A160B">
      <w:pPr>
        <w:pStyle w:val="REF"/>
      </w:pPr>
      <w:bookmarkStart w:id="25" w:name="bib4"/>
      <w:r w:rsidRPr="001A160B">
        <w:rPr>
          <w:rStyle w:val="author"/>
          <w:color w:val="auto"/>
        </w:rPr>
        <w:t>Benjamin, D. J.</w:t>
      </w:r>
      <w:r w:rsidRPr="001A160B">
        <w:t xml:space="preserve">, </w:t>
      </w:r>
      <w:r w:rsidRPr="001A160B">
        <w:rPr>
          <w:rStyle w:val="author"/>
          <w:color w:val="auto"/>
        </w:rPr>
        <w:t>Berger, J. O.</w:t>
      </w:r>
      <w:r w:rsidRPr="001A160B">
        <w:t xml:space="preserve">, </w:t>
      </w:r>
      <w:r w:rsidRPr="001A160B">
        <w:rPr>
          <w:rStyle w:val="author"/>
          <w:color w:val="auto"/>
        </w:rPr>
        <w:t>Johannesson, M.</w:t>
      </w:r>
      <w:r w:rsidRPr="001A160B">
        <w:t xml:space="preserve">, </w:t>
      </w:r>
      <w:r w:rsidRPr="001A160B">
        <w:rPr>
          <w:rStyle w:val="author"/>
          <w:color w:val="auto"/>
        </w:rPr>
        <w:t>Nosek, B. A.</w:t>
      </w:r>
      <w:r w:rsidRPr="001A160B">
        <w:t xml:space="preserve">, </w:t>
      </w:r>
      <w:r w:rsidRPr="001A160B">
        <w:rPr>
          <w:rStyle w:val="author"/>
          <w:color w:val="auto"/>
        </w:rPr>
        <w:t>Wagenmakers, E.-J.</w:t>
      </w:r>
      <w:r w:rsidRPr="001A160B">
        <w:t xml:space="preserve">, </w:t>
      </w:r>
      <w:r w:rsidRPr="001A160B">
        <w:rPr>
          <w:rStyle w:val="author"/>
          <w:color w:val="auto"/>
        </w:rPr>
        <w:t xml:space="preserve">Berk, R., </w:t>
      </w:r>
      <w:r w:rsidR="00D0072D" w:rsidRPr="00DD1859">
        <w:rPr>
          <w:rStyle w:val="author"/>
          <w:color w:val="auto"/>
        </w:rPr>
        <w:t>. . .</w:t>
      </w:r>
      <w:r w:rsidRPr="001A160B">
        <w:t xml:space="preserve"> </w:t>
      </w:r>
      <w:r w:rsidRPr="001A160B">
        <w:rPr>
          <w:rStyle w:val="author"/>
          <w:color w:val="auto"/>
        </w:rPr>
        <w:t>Johnson, V. E.</w:t>
      </w:r>
      <w:r w:rsidRPr="001A160B">
        <w:t xml:space="preserve"> </w:t>
      </w:r>
      <w:r w:rsidRPr="001A160B">
        <w:rPr>
          <w:rStyle w:val="adate"/>
          <w:color w:val="auto"/>
        </w:rPr>
        <w:t>(2018)</w:t>
      </w:r>
      <w:r w:rsidRPr="001A160B">
        <w:t xml:space="preserve">. </w:t>
      </w:r>
      <w:r w:rsidRPr="001A160B">
        <w:rPr>
          <w:rStyle w:val="atl"/>
          <w:color w:val="auto"/>
        </w:rPr>
        <w:t>Redefine statistical significance</w:t>
      </w:r>
      <w:r w:rsidRPr="001A160B">
        <w:t xml:space="preserve">. </w:t>
      </w:r>
      <w:r w:rsidRPr="001A160B">
        <w:rPr>
          <w:rStyle w:val="stl"/>
        </w:rPr>
        <w:t>Nature Human Behaviour</w:t>
      </w:r>
      <w:r w:rsidRPr="001A160B">
        <w:rPr>
          <w:i/>
        </w:rPr>
        <w:t xml:space="preserve">, </w:t>
      </w:r>
      <w:r w:rsidRPr="001A160B">
        <w:rPr>
          <w:rStyle w:val="vol"/>
          <w:color w:val="auto"/>
        </w:rPr>
        <w:t>2</w:t>
      </w:r>
      <w:r w:rsidRPr="001A160B">
        <w:t xml:space="preserve">, </w:t>
      </w:r>
      <w:r w:rsidRPr="001A160B">
        <w:rPr>
          <w:rStyle w:val="first-page"/>
          <w:color w:val="auto"/>
        </w:rPr>
        <w:t>6</w:t>
      </w:r>
      <w:r w:rsidRPr="001A160B">
        <w:t>–</w:t>
      </w:r>
      <w:r w:rsidRPr="001A160B">
        <w:rPr>
          <w:rStyle w:val="last-page"/>
          <w:color w:val="auto"/>
        </w:rPr>
        <w:t>10</w:t>
      </w:r>
      <w:r w:rsidRPr="001A160B">
        <w:t xml:space="preserve">. </w:t>
      </w:r>
      <w:r w:rsidRPr="00C15417">
        <w:rPr>
          <w:rStyle w:val="url"/>
          <w:color w:val="auto"/>
        </w:rPr>
        <w:t>doi</w:t>
      </w:r>
      <w:r w:rsidR="00D0072D" w:rsidRPr="00C15417">
        <w:rPr>
          <w:rStyle w:val="url"/>
          <w:color w:val="auto"/>
        </w:rPr>
        <w:t>:</w:t>
      </w:r>
      <w:r w:rsidRPr="00C15417">
        <w:rPr>
          <w:rStyle w:val="url"/>
          <w:color w:val="auto"/>
        </w:rPr>
        <w:t>10.1038/s41562-017-0189-z</w:t>
      </w:r>
      <w:bookmarkEnd w:id="25"/>
    </w:p>
    <w:p w14:paraId="67FA0C8C" w14:textId="77777777" w:rsidR="00997BE7" w:rsidRDefault="001A160B">
      <w:pPr>
        <w:pStyle w:val="REF"/>
      </w:pPr>
      <w:bookmarkStart w:id="26" w:name="bib5"/>
      <w:r w:rsidRPr="001A160B">
        <w:rPr>
          <w:rStyle w:val="author"/>
          <w:color w:val="auto"/>
        </w:rPr>
        <w:t>Bohannon, J.</w:t>
      </w:r>
      <w:r w:rsidRPr="001A160B">
        <w:t xml:space="preserve"> </w:t>
      </w:r>
      <w:r w:rsidRPr="001A160B">
        <w:rPr>
          <w:rStyle w:val="adate"/>
          <w:color w:val="auto"/>
        </w:rPr>
        <w:t>(2016)</w:t>
      </w:r>
      <w:r w:rsidRPr="001A160B">
        <w:t xml:space="preserve">. </w:t>
      </w:r>
      <w:r w:rsidRPr="001A160B">
        <w:rPr>
          <w:rStyle w:val="atl"/>
          <w:color w:val="auto"/>
        </w:rPr>
        <w:t>Mechanical Turk upends social sciences</w:t>
      </w:r>
      <w:r w:rsidRPr="001A160B">
        <w:t xml:space="preserve">. </w:t>
      </w:r>
      <w:r w:rsidRPr="001A160B">
        <w:rPr>
          <w:rStyle w:val="stl"/>
        </w:rPr>
        <w:t>Science</w:t>
      </w:r>
      <w:r w:rsidRPr="001A160B">
        <w:rPr>
          <w:i/>
        </w:rPr>
        <w:t xml:space="preserve">, </w:t>
      </w:r>
      <w:r w:rsidRPr="001A160B">
        <w:rPr>
          <w:rStyle w:val="vol"/>
          <w:color w:val="auto"/>
        </w:rPr>
        <w:t>352</w:t>
      </w:r>
      <w:r w:rsidR="00D0072D" w:rsidRPr="00DD1859">
        <w:t>,</w:t>
      </w:r>
      <w:r w:rsidRPr="001A160B">
        <w:t xml:space="preserve"> </w:t>
      </w:r>
      <w:r w:rsidRPr="001A160B">
        <w:rPr>
          <w:rStyle w:val="first-page"/>
          <w:color w:val="auto"/>
        </w:rPr>
        <w:t>1263</w:t>
      </w:r>
      <w:r w:rsidRPr="001A160B">
        <w:t>–</w:t>
      </w:r>
      <w:r w:rsidRPr="001A160B">
        <w:rPr>
          <w:rStyle w:val="last-page"/>
          <w:color w:val="auto"/>
        </w:rPr>
        <w:t>1264</w:t>
      </w:r>
      <w:r w:rsidRPr="001A160B">
        <w:t xml:space="preserve">. </w:t>
      </w:r>
      <w:r w:rsidRPr="00C15417">
        <w:rPr>
          <w:rStyle w:val="url"/>
          <w:color w:val="auto"/>
        </w:rPr>
        <w:t>doi</w:t>
      </w:r>
      <w:r w:rsidR="00D0072D" w:rsidRPr="00C15417">
        <w:rPr>
          <w:rStyle w:val="url"/>
          <w:color w:val="auto"/>
        </w:rPr>
        <w:t>:</w:t>
      </w:r>
      <w:r w:rsidRPr="00C15417">
        <w:rPr>
          <w:rStyle w:val="url"/>
          <w:color w:val="auto"/>
        </w:rPr>
        <w:t>10.1126/science.352.6291.1263</w:t>
      </w:r>
      <w:bookmarkEnd w:id="26"/>
    </w:p>
    <w:p w14:paraId="7EC057E2" w14:textId="77777777" w:rsidR="00997BE7" w:rsidRDefault="001A160B">
      <w:pPr>
        <w:pStyle w:val="REF"/>
      </w:pPr>
      <w:bookmarkStart w:id="27" w:name="bib6"/>
      <w:r w:rsidRPr="001A160B">
        <w:rPr>
          <w:rStyle w:val="author"/>
          <w:color w:val="auto"/>
        </w:rPr>
        <w:t>Borsboom, D.</w:t>
      </w:r>
      <w:r w:rsidRPr="001A160B">
        <w:t xml:space="preserve">, </w:t>
      </w:r>
      <w:r w:rsidRPr="001A160B">
        <w:rPr>
          <w:rStyle w:val="author"/>
          <w:color w:val="auto"/>
        </w:rPr>
        <w:t>Mellenbergh, G. J.</w:t>
      </w:r>
      <w:r w:rsidRPr="001A160B">
        <w:t xml:space="preserve">, &amp; </w:t>
      </w:r>
      <w:r w:rsidRPr="001A160B">
        <w:rPr>
          <w:rStyle w:val="author"/>
          <w:color w:val="auto"/>
        </w:rPr>
        <w:t>van Heerden, J.</w:t>
      </w:r>
      <w:r w:rsidRPr="001A160B">
        <w:t xml:space="preserve"> </w:t>
      </w:r>
      <w:r w:rsidRPr="001A160B">
        <w:rPr>
          <w:rStyle w:val="adate"/>
          <w:color w:val="auto"/>
        </w:rPr>
        <w:t>(2004)</w:t>
      </w:r>
      <w:r w:rsidRPr="001A160B">
        <w:t xml:space="preserve">. </w:t>
      </w:r>
      <w:r w:rsidRPr="001A160B">
        <w:rPr>
          <w:rStyle w:val="atl"/>
          <w:color w:val="auto"/>
        </w:rPr>
        <w:t>The concept of validity</w:t>
      </w:r>
      <w:r w:rsidRPr="001A160B">
        <w:t xml:space="preserve">. </w:t>
      </w:r>
      <w:r w:rsidRPr="001A160B">
        <w:rPr>
          <w:rStyle w:val="stl"/>
        </w:rPr>
        <w:t>Psychological Review</w:t>
      </w:r>
      <w:r w:rsidRPr="001A160B">
        <w:rPr>
          <w:i/>
        </w:rPr>
        <w:t xml:space="preserve">, </w:t>
      </w:r>
      <w:r w:rsidRPr="001A160B">
        <w:rPr>
          <w:rStyle w:val="vol"/>
          <w:color w:val="auto"/>
        </w:rPr>
        <w:t>111</w:t>
      </w:r>
      <w:r w:rsidR="00D0072D" w:rsidRPr="00DD1859">
        <w:t>,</w:t>
      </w:r>
      <w:r w:rsidRPr="001A160B">
        <w:t xml:space="preserve"> </w:t>
      </w:r>
      <w:r w:rsidRPr="001A160B">
        <w:rPr>
          <w:rStyle w:val="first-page"/>
          <w:color w:val="auto"/>
        </w:rPr>
        <w:t>1061</w:t>
      </w:r>
      <w:r w:rsidRPr="001A160B">
        <w:t>–</w:t>
      </w:r>
      <w:r w:rsidRPr="001A160B">
        <w:rPr>
          <w:rStyle w:val="last-page"/>
          <w:color w:val="auto"/>
        </w:rPr>
        <w:t>1071</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10.1037/0033-295X.111.4.1061</w:t>
      </w:r>
      <w:bookmarkEnd w:id="27"/>
    </w:p>
    <w:p w14:paraId="33F87110" w14:textId="77777777" w:rsidR="00997BE7" w:rsidRDefault="001A160B">
      <w:pPr>
        <w:pStyle w:val="REF"/>
      </w:pPr>
      <w:bookmarkStart w:id="28" w:name="bib7"/>
      <w:r w:rsidRPr="001A160B">
        <w:rPr>
          <w:rStyle w:val="author"/>
          <w:color w:val="auto"/>
        </w:rPr>
        <w:t>Cacioppo, J. T.</w:t>
      </w:r>
      <w:r w:rsidRPr="001A160B">
        <w:t xml:space="preserve">, </w:t>
      </w:r>
      <w:r w:rsidRPr="001A160B">
        <w:rPr>
          <w:rStyle w:val="author"/>
          <w:color w:val="auto"/>
        </w:rPr>
        <w:t>Petty, R. E.</w:t>
      </w:r>
      <w:r w:rsidRPr="001A160B">
        <w:t xml:space="preserve">, &amp; </w:t>
      </w:r>
      <w:r w:rsidRPr="001A160B">
        <w:rPr>
          <w:rStyle w:val="author"/>
          <w:color w:val="auto"/>
        </w:rPr>
        <w:t>Kao, C. F.</w:t>
      </w:r>
      <w:r w:rsidRPr="001A160B">
        <w:t xml:space="preserve"> </w:t>
      </w:r>
      <w:r w:rsidRPr="001A160B">
        <w:rPr>
          <w:rStyle w:val="adate"/>
          <w:color w:val="auto"/>
        </w:rPr>
        <w:t>(1984)</w:t>
      </w:r>
      <w:r w:rsidRPr="001A160B">
        <w:t xml:space="preserve">. </w:t>
      </w:r>
      <w:r w:rsidRPr="001A160B">
        <w:rPr>
          <w:rStyle w:val="atl"/>
          <w:color w:val="auto"/>
        </w:rPr>
        <w:t>The efficient assessment of need for cognition</w:t>
      </w:r>
      <w:r w:rsidRPr="001A160B">
        <w:t xml:space="preserve">. </w:t>
      </w:r>
      <w:r w:rsidRPr="001A160B">
        <w:rPr>
          <w:rStyle w:val="stl"/>
        </w:rPr>
        <w:t>Journal of Personality Assessment</w:t>
      </w:r>
      <w:r w:rsidRPr="001A160B">
        <w:rPr>
          <w:i/>
        </w:rPr>
        <w:t xml:space="preserve">, </w:t>
      </w:r>
      <w:r w:rsidRPr="001A160B">
        <w:rPr>
          <w:rStyle w:val="vol"/>
          <w:color w:val="auto"/>
        </w:rPr>
        <w:t>48</w:t>
      </w:r>
      <w:r w:rsidR="00D0072D" w:rsidRPr="00DD1859">
        <w:t>,</w:t>
      </w:r>
      <w:r w:rsidRPr="001A160B">
        <w:t xml:space="preserve"> </w:t>
      </w:r>
      <w:r w:rsidRPr="001A160B">
        <w:rPr>
          <w:rStyle w:val="first-page"/>
          <w:color w:val="auto"/>
        </w:rPr>
        <w:t>306</w:t>
      </w:r>
      <w:r w:rsidRPr="001A160B">
        <w:t>–</w:t>
      </w:r>
      <w:r w:rsidRPr="001A160B">
        <w:rPr>
          <w:rStyle w:val="last-page"/>
          <w:color w:val="auto"/>
        </w:rPr>
        <w:t>307</w:t>
      </w:r>
      <w:r w:rsidRPr="001A160B">
        <w:t xml:space="preserve">. </w:t>
      </w:r>
      <w:r w:rsidRPr="00C15417">
        <w:rPr>
          <w:rStyle w:val="url"/>
          <w:color w:val="auto"/>
        </w:rPr>
        <w:t>doi</w:t>
      </w:r>
      <w:r w:rsidR="00D0072D" w:rsidRPr="00C15417">
        <w:rPr>
          <w:rStyle w:val="url"/>
          <w:color w:val="auto"/>
        </w:rPr>
        <w:t>:</w:t>
      </w:r>
      <w:r w:rsidRPr="00C15417">
        <w:rPr>
          <w:rStyle w:val="url"/>
          <w:color w:val="auto"/>
        </w:rPr>
        <w:t>10.1207/s15327752jpa4803_13</w:t>
      </w:r>
      <w:bookmarkEnd w:id="28"/>
    </w:p>
    <w:p w14:paraId="5D16454F" w14:textId="77777777" w:rsidR="00997BE7" w:rsidRDefault="001A160B">
      <w:pPr>
        <w:pStyle w:val="REF"/>
      </w:pPr>
      <w:bookmarkStart w:id="29" w:name="bib8"/>
      <w:r w:rsidRPr="001A160B">
        <w:rPr>
          <w:rStyle w:val="author"/>
          <w:color w:val="auto"/>
        </w:rPr>
        <w:t>Chen, F. F.</w:t>
      </w:r>
      <w:r w:rsidRPr="001A160B">
        <w:t xml:space="preserve"> </w:t>
      </w:r>
      <w:r w:rsidRPr="001A160B">
        <w:rPr>
          <w:rStyle w:val="adate"/>
          <w:color w:val="auto"/>
        </w:rPr>
        <w:t>(2007)</w:t>
      </w:r>
      <w:r w:rsidRPr="001A160B">
        <w:t xml:space="preserve">. </w:t>
      </w:r>
      <w:r w:rsidRPr="001A160B">
        <w:rPr>
          <w:rStyle w:val="atl"/>
          <w:color w:val="auto"/>
        </w:rPr>
        <w:t xml:space="preserve">Sensitivity of </w:t>
      </w:r>
      <w:r w:rsidR="00D0072D" w:rsidRPr="00DD1859">
        <w:rPr>
          <w:rStyle w:val="atl"/>
          <w:color w:val="auto"/>
        </w:rPr>
        <w:t>goodness</w:t>
      </w:r>
      <w:r w:rsidRPr="001A160B">
        <w:rPr>
          <w:rStyle w:val="atl"/>
          <w:color w:val="auto"/>
        </w:rPr>
        <w:t xml:space="preserve"> of </w:t>
      </w:r>
      <w:r w:rsidR="00D0072D" w:rsidRPr="00DD1859">
        <w:rPr>
          <w:rStyle w:val="atl"/>
          <w:color w:val="auto"/>
        </w:rPr>
        <w:t>fit indexes</w:t>
      </w:r>
      <w:r w:rsidRPr="001A160B">
        <w:rPr>
          <w:rStyle w:val="atl"/>
          <w:color w:val="auto"/>
        </w:rPr>
        <w:t xml:space="preserve"> to </w:t>
      </w:r>
      <w:r w:rsidR="00D0072D" w:rsidRPr="00DD1859">
        <w:rPr>
          <w:rStyle w:val="atl"/>
          <w:color w:val="auto"/>
        </w:rPr>
        <w:t>lack</w:t>
      </w:r>
      <w:r w:rsidRPr="001A160B">
        <w:rPr>
          <w:rStyle w:val="atl"/>
          <w:color w:val="auto"/>
        </w:rPr>
        <w:t xml:space="preserve"> of </w:t>
      </w:r>
      <w:r w:rsidR="00D0072D" w:rsidRPr="00DD1859">
        <w:rPr>
          <w:rStyle w:val="atl"/>
          <w:color w:val="auto"/>
        </w:rPr>
        <w:t>measurement invariance</w:t>
      </w:r>
      <w:r w:rsidRPr="001A160B">
        <w:t xml:space="preserve">. </w:t>
      </w:r>
      <w:r w:rsidRPr="001A160B">
        <w:rPr>
          <w:rStyle w:val="stl"/>
        </w:rPr>
        <w:t>Structural Equation Modeling: A Multidisciplinary Journal</w:t>
      </w:r>
      <w:r w:rsidRPr="001A160B">
        <w:rPr>
          <w:i/>
        </w:rPr>
        <w:t>,</w:t>
      </w:r>
      <w:r w:rsidR="00000549" w:rsidRPr="00000549">
        <w:rPr>
          <w:i/>
        </w:rPr>
        <w:t xml:space="preserve"> </w:t>
      </w:r>
      <w:r w:rsidR="00000549" w:rsidRPr="00000549">
        <w:rPr>
          <w:rStyle w:val="vol"/>
          <w:color w:val="auto"/>
        </w:rPr>
        <w:t>14</w:t>
      </w:r>
      <w:r w:rsidR="00D0072D" w:rsidRPr="00DD1859">
        <w:t>,</w:t>
      </w:r>
      <w:r w:rsidR="00000549" w:rsidRPr="00000549">
        <w:t xml:space="preserve"> </w:t>
      </w:r>
      <w:r w:rsidRPr="001A160B">
        <w:rPr>
          <w:rStyle w:val="first-page"/>
          <w:color w:val="auto"/>
        </w:rPr>
        <w:t>464</w:t>
      </w:r>
      <w:r w:rsidRPr="001A160B">
        <w:t>–</w:t>
      </w:r>
      <w:r w:rsidRPr="001A160B">
        <w:rPr>
          <w:rStyle w:val="last-page"/>
          <w:color w:val="auto"/>
        </w:rPr>
        <w:t>504</w:t>
      </w:r>
      <w:r w:rsidRPr="001A160B">
        <w:t xml:space="preserve">. </w:t>
      </w:r>
      <w:r w:rsidRPr="00C15417">
        <w:rPr>
          <w:rStyle w:val="url"/>
          <w:color w:val="auto"/>
        </w:rPr>
        <w:t>doi</w:t>
      </w:r>
      <w:r w:rsidR="00D0072D" w:rsidRPr="00C15417">
        <w:rPr>
          <w:rStyle w:val="url"/>
          <w:color w:val="auto"/>
        </w:rPr>
        <w:t>:</w:t>
      </w:r>
      <w:r w:rsidRPr="00C15417">
        <w:rPr>
          <w:rStyle w:val="url"/>
          <w:color w:val="auto"/>
        </w:rPr>
        <w:t>10.1080/10705510701301834</w:t>
      </w:r>
      <w:bookmarkEnd w:id="29"/>
    </w:p>
    <w:p w14:paraId="3A6DC104" w14:textId="77777777" w:rsidR="00997BE7" w:rsidRDefault="001A160B">
      <w:pPr>
        <w:pStyle w:val="REF"/>
      </w:pPr>
      <w:bookmarkStart w:id="30" w:name="bib9"/>
      <w:r w:rsidRPr="001A160B">
        <w:rPr>
          <w:rStyle w:val="author"/>
          <w:color w:val="auto"/>
        </w:rPr>
        <w:t>Cheung, G. W.</w:t>
      </w:r>
      <w:r w:rsidRPr="001A160B">
        <w:t xml:space="preserve">, &amp; </w:t>
      </w:r>
      <w:r w:rsidRPr="001A160B">
        <w:rPr>
          <w:rStyle w:val="author"/>
          <w:color w:val="auto"/>
        </w:rPr>
        <w:t>Rensvold, R. B.</w:t>
      </w:r>
      <w:r w:rsidRPr="001A160B">
        <w:t xml:space="preserve"> </w:t>
      </w:r>
      <w:r w:rsidRPr="001A160B">
        <w:rPr>
          <w:rStyle w:val="adate"/>
          <w:color w:val="auto"/>
        </w:rPr>
        <w:t>(2002)</w:t>
      </w:r>
      <w:r w:rsidRPr="001A160B">
        <w:t xml:space="preserve">. </w:t>
      </w:r>
      <w:r w:rsidRPr="001A160B">
        <w:rPr>
          <w:rStyle w:val="atl"/>
          <w:color w:val="auto"/>
        </w:rPr>
        <w:t xml:space="preserve">Evaluating </w:t>
      </w:r>
      <w:r w:rsidR="00D0072D" w:rsidRPr="00DD1859">
        <w:rPr>
          <w:rStyle w:val="atl"/>
          <w:color w:val="auto"/>
        </w:rPr>
        <w:t>goodness</w:t>
      </w:r>
      <w:r w:rsidRPr="001A160B">
        <w:rPr>
          <w:rStyle w:val="atl"/>
          <w:color w:val="auto"/>
        </w:rPr>
        <w:t>-of-</w:t>
      </w:r>
      <w:r w:rsidR="00D0072D" w:rsidRPr="00DD1859">
        <w:rPr>
          <w:rStyle w:val="atl"/>
          <w:color w:val="auto"/>
        </w:rPr>
        <w:t>fit indexes</w:t>
      </w:r>
      <w:r w:rsidRPr="001A160B">
        <w:rPr>
          <w:rStyle w:val="atl"/>
          <w:color w:val="auto"/>
        </w:rPr>
        <w:t xml:space="preserve"> for </w:t>
      </w:r>
      <w:r w:rsidR="00D0072D" w:rsidRPr="00DD1859">
        <w:rPr>
          <w:rStyle w:val="atl"/>
          <w:color w:val="auto"/>
        </w:rPr>
        <w:t>testing measurement invariance</w:t>
      </w:r>
      <w:r w:rsidRPr="001A160B">
        <w:t xml:space="preserve">. </w:t>
      </w:r>
      <w:r w:rsidRPr="001A160B">
        <w:rPr>
          <w:rStyle w:val="stl"/>
        </w:rPr>
        <w:t>Structural Equation Modeling: A Multidisciplinary Journal</w:t>
      </w:r>
      <w:r w:rsidRPr="001A160B">
        <w:rPr>
          <w:i/>
        </w:rPr>
        <w:t xml:space="preserve">, </w:t>
      </w:r>
      <w:r w:rsidRPr="001A160B">
        <w:rPr>
          <w:rStyle w:val="vol"/>
          <w:color w:val="auto"/>
        </w:rPr>
        <w:t>9</w:t>
      </w:r>
      <w:r w:rsidR="00D0072D" w:rsidRPr="00DD1859">
        <w:t>,</w:t>
      </w:r>
      <w:r w:rsidR="00000549" w:rsidRPr="00000549">
        <w:t xml:space="preserve"> </w:t>
      </w:r>
      <w:r w:rsidRPr="001A160B">
        <w:rPr>
          <w:rStyle w:val="first-page"/>
          <w:color w:val="auto"/>
        </w:rPr>
        <w:t>233</w:t>
      </w:r>
      <w:r w:rsidRPr="001A160B">
        <w:t>–</w:t>
      </w:r>
      <w:r w:rsidRPr="001A160B">
        <w:rPr>
          <w:rStyle w:val="last-page"/>
          <w:color w:val="auto"/>
        </w:rPr>
        <w:t>255</w:t>
      </w:r>
      <w:r w:rsidRPr="001A160B">
        <w:t xml:space="preserve">. </w:t>
      </w:r>
      <w:r w:rsidRPr="00C15417">
        <w:rPr>
          <w:rStyle w:val="url"/>
          <w:color w:val="auto"/>
        </w:rPr>
        <w:t>doi</w:t>
      </w:r>
      <w:r w:rsidR="00D0072D" w:rsidRPr="00C15417">
        <w:rPr>
          <w:rStyle w:val="url"/>
          <w:color w:val="auto"/>
        </w:rPr>
        <w:t>:</w:t>
      </w:r>
      <w:r w:rsidRPr="00C15417">
        <w:rPr>
          <w:rStyle w:val="url"/>
          <w:color w:val="auto"/>
        </w:rPr>
        <w:t>10.1207/S15328007SEM0902_5</w:t>
      </w:r>
      <w:bookmarkEnd w:id="30"/>
    </w:p>
    <w:p w14:paraId="1F927DB6" w14:textId="77777777" w:rsidR="00997BE7" w:rsidRDefault="001A160B">
      <w:pPr>
        <w:pStyle w:val="REF"/>
      </w:pPr>
      <w:bookmarkStart w:id="31" w:name="bib10"/>
      <w:r w:rsidRPr="001A160B">
        <w:rPr>
          <w:rStyle w:val="author"/>
          <w:color w:val="auto"/>
        </w:rPr>
        <w:t>Cronbach, L. J.</w:t>
      </w:r>
      <w:r w:rsidRPr="001A160B">
        <w:t xml:space="preserve">, &amp; </w:t>
      </w:r>
      <w:r w:rsidRPr="001A160B">
        <w:rPr>
          <w:rStyle w:val="author"/>
          <w:color w:val="auto"/>
        </w:rPr>
        <w:t>Meehl, P. E.</w:t>
      </w:r>
      <w:r w:rsidRPr="001A160B">
        <w:t xml:space="preserve"> </w:t>
      </w:r>
      <w:r w:rsidRPr="001A160B">
        <w:rPr>
          <w:rStyle w:val="adate"/>
          <w:color w:val="auto"/>
        </w:rPr>
        <w:t>(1955)</w:t>
      </w:r>
      <w:r w:rsidRPr="001A160B">
        <w:t xml:space="preserve">. </w:t>
      </w:r>
      <w:r w:rsidRPr="001A160B">
        <w:rPr>
          <w:rStyle w:val="atl"/>
          <w:color w:val="auto"/>
        </w:rPr>
        <w:t>Construct validity in psychological tests</w:t>
      </w:r>
      <w:r w:rsidRPr="001A160B">
        <w:t xml:space="preserve">. </w:t>
      </w:r>
      <w:r w:rsidRPr="001A160B">
        <w:rPr>
          <w:rStyle w:val="stl"/>
        </w:rPr>
        <w:t>Psychological Bulletin</w:t>
      </w:r>
      <w:r w:rsidRPr="001A160B">
        <w:rPr>
          <w:i/>
        </w:rPr>
        <w:t xml:space="preserve">, </w:t>
      </w:r>
      <w:r w:rsidRPr="001A160B">
        <w:rPr>
          <w:rStyle w:val="vol"/>
          <w:color w:val="auto"/>
        </w:rPr>
        <w:t>52</w:t>
      </w:r>
      <w:r w:rsidR="00D0072D" w:rsidRPr="00DD1859">
        <w:t>,</w:t>
      </w:r>
      <w:r w:rsidRPr="001A160B">
        <w:t xml:space="preserve"> </w:t>
      </w:r>
      <w:r w:rsidRPr="001A160B">
        <w:rPr>
          <w:rStyle w:val="first-page"/>
          <w:color w:val="auto"/>
        </w:rPr>
        <w:t>281</w:t>
      </w:r>
      <w:r w:rsidR="00DF453B">
        <w:rPr>
          <w:rStyle w:val="first-page"/>
          <w:color w:val="auto"/>
        </w:rPr>
        <w:t>–302</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10.1037/h0040957</w:t>
      </w:r>
      <w:bookmarkEnd w:id="31"/>
    </w:p>
    <w:p w14:paraId="51ED7EFD" w14:textId="77777777" w:rsidR="00997BE7" w:rsidRDefault="001A160B">
      <w:pPr>
        <w:pStyle w:val="REF"/>
      </w:pPr>
      <w:bookmarkStart w:id="32" w:name="bib11"/>
      <w:r w:rsidRPr="001A160B">
        <w:rPr>
          <w:rStyle w:val="author"/>
          <w:color w:val="auto"/>
        </w:rPr>
        <w:lastRenderedPageBreak/>
        <w:t>Dalbert, C.</w:t>
      </w:r>
      <w:r w:rsidRPr="001A160B">
        <w:t xml:space="preserve">, </w:t>
      </w:r>
      <w:r w:rsidRPr="001A160B">
        <w:rPr>
          <w:rStyle w:val="author"/>
          <w:color w:val="auto"/>
        </w:rPr>
        <w:t>Lipkus, I. M.</w:t>
      </w:r>
      <w:r w:rsidRPr="001A160B">
        <w:t xml:space="preserve">, </w:t>
      </w:r>
      <w:r w:rsidRPr="001A160B">
        <w:rPr>
          <w:rStyle w:val="author"/>
          <w:color w:val="auto"/>
        </w:rPr>
        <w:t>Sallay, H.</w:t>
      </w:r>
      <w:r w:rsidRPr="001A160B">
        <w:t xml:space="preserve">, &amp; </w:t>
      </w:r>
      <w:r w:rsidRPr="001A160B">
        <w:rPr>
          <w:rStyle w:val="author"/>
          <w:color w:val="auto"/>
        </w:rPr>
        <w:t>Goch, I.</w:t>
      </w:r>
      <w:r w:rsidRPr="001A160B">
        <w:t xml:space="preserve"> </w:t>
      </w:r>
      <w:r w:rsidRPr="001A160B">
        <w:rPr>
          <w:rStyle w:val="adate"/>
          <w:color w:val="auto"/>
        </w:rPr>
        <w:t>(2001)</w:t>
      </w:r>
      <w:r w:rsidRPr="001A160B">
        <w:t xml:space="preserve">. </w:t>
      </w:r>
      <w:r w:rsidRPr="001A160B">
        <w:rPr>
          <w:rStyle w:val="atl"/>
          <w:color w:val="auto"/>
        </w:rPr>
        <w:t>A just and an unjust world: Structure and validity of different world beliefs</w:t>
      </w:r>
      <w:r w:rsidRPr="001A160B">
        <w:t xml:space="preserve">. </w:t>
      </w:r>
      <w:r w:rsidRPr="001A160B">
        <w:rPr>
          <w:rStyle w:val="stl"/>
        </w:rPr>
        <w:t>Personality and Individual Differences</w:t>
      </w:r>
      <w:r w:rsidRPr="001A160B">
        <w:rPr>
          <w:i/>
        </w:rPr>
        <w:t xml:space="preserve">, </w:t>
      </w:r>
      <w:r w:rsidRPr="001A160B">
        <w:rPr>
          <w:rStyle w:val="vol"/>
          <w:color w:val="auto"/>
        </w:rPr>
        <w:t>30</w:t>
      </w:r>
      <w:r w:rsidR="00D0072D" w:rsidRPr="00DD1859">
        <w:t>,</w:t>
      </w:r>
      <w:r w:rsidRPr="001A160B">
        <w:t xml:space="preserve"> </w:t>
      </w:r>
      <w:r w:rsidRPr="001A160B">
        <w:rPr>
          <w:rStyle w:val="first-page"/>
          <w:color w:val="auto"/>
        </w:rPr>
        <w:t>561</w:t>
      </w:r>
      <w:r w:rsidRPr="001A160B">
        <w:t>–</w:t>
      </w:r>
      <w:r w:rsidRPr="001A160B">
        <w:rPr>
          <w:rStyle w:val="last-page"/>
          <w:color w:val="auto"/>
        </w:rPr>
        <w:t>577</w:t>
      </w:r>
      <w:r w:rsidRPr="001A160B">
        <w:t xml:space="preserve">. </w:t>
      </w:r>
      <w:r w:rsidRPr="00C15417">
        <w:rPr>
          <w:rStyle w:val="url"/>
          <w:color w:val="auto"/>
        </w:rPr>
        <w:t>doi</w:t>
      </w:r>
      <w:r w:rsidR="00D0072D" w:rsidRPr="00C15417">
        <w:rPr>
          <w:rStyle w:val="url"/>
          <w:color w:val="auto"/>
        </w:rPr>
        <w:t>:</w:t>
      </w:r>
      <w:r w:rsidRPr="00C15417">
        <w:rPr>
          <w:rStyle w:val="url"/>
          <w:color w:val="auto"/>
        </w:rPr>
        <w:t>10.1016/S0191-8869(00)00055-6</w:t>
      </w:r>
      <w:bookmarkEnd w:id="32"/>
    </w:p>
    <w:p w14:paraId="1F2DA1E1" w14:textId="2767FCB9" w:rsidR="00997BE7" w:rsidRDefault="001A160B">
      <w:pPr>
        <w:pStyle w:val="REF"/>
      </w:pPr>
      <w:bookmarkStart w:id="33" w:name="bib12"/>
      <w:r w:rsidRPr="001A160B">
        <w:rPr>
          <w:rStyle w:val="author"/>
          <w:color w:val="auto"/>
        </w:rPr>
        <w:t>De Schryver, M.</w:t>
      </w:r>
      <w:r w:rsidRPr="001A160B">
        <w:t xml:space="preserve">, </w:t>
      </w:r>
      <w:r w:rsidRPr="001A160B">
        <w:rPr>
          <w:rStyle w:val="author"/>
          <w:color w:val="auto"/>
        </w:rPr>
        <w:t>Hughes, S.</w:t>
      </w:r>
      <w:r w:rsidRPr="001A160B">
        <w:t xml:space="preserve">, </w:t>
      </w:r>
      <w:r w:rsidRPr="001A160B">
        <w:rPr>
          <w:rStyle w:val="author"/>
          <w:color w:val="auto"/>
        </w:rPr>
        <w:t>De Houwer, J.</w:t>
      </w:r>
      <w:r w:rsidRPr="001A160B">
        <w:t xml:space="preserve">, &amp; </w:t>
      </w:r>
      <w:r w:rsidRPr="001A160B">
        <w:rPr>
          <w:rStyle w:val="author"/>
          <w:color w:val="auto"/>
        </w:rPr>
        <w:t>Rosseel, Y.</w:t>
      </w:r>
      <w:r w:rsidRPr="001A160B">
        <w:t xml:space="preserve"> </w:t>
      </w:r>
      <w:r w:rsidRPr="001A160B">
        <w:rPr>
          <w:rStyle w:val="adate"/>
          <w:color w:val="auto"/>
        </w:rPr>
        <w:t>(201</w:t>
      </w:r>
      <w:r w:rsidR="003E47DF">
        <w:rPr>
          <w:rStyle w:val="adate"/>
          <w:color w:val="auto"/>
        </w:rPr>
        <w:t>8</w:t>
      </w:r>
      <w:r w:rsidRPr="001A160B">
        <w:rPr>
          <w:rStyle w:val="adate"/>
          <w:color w:val="auto"/>
        </w:rPr>
        <w:t>)</w:t>
      </w:r>
      <w:r w:rsidRPr="001A160B">
        <w:t xml:space="preserve">. </w:t>
      </w:r>
      <w:r w:rsidRPr="001A160B">
        <w:rPr>
          <w:rStyle w:val="atl"/>
          <w:color w:val="auto"/>
        </w:rPr>
        <w:t xml:space="preserve">On the </w:t>
      </w:r>
      <w:r w:rsidR="00D0072D" w:rsidRPr="00DD1859">
        <w:rPr>
          <w:rStyle w:val="atl"/>
          <w:color w:val="auto"/>
        </w:rPr>
        <w:t>reliability</w:t>
      </w:r>
      <w:r w:rsidRPr="001A160B">
        <w:rPr>
          <w:rStyle w:val="atl"/>
          <w:color w:val="auto"/>
        </w:rPr>
        <w:t xml:space="preserve"> of </w:t>
      </w:r>
      <w:r w:rsidR="00D0072D" w:rsidRPr="00DD1859">
        <w:rPr>
          <w:rStyle w:val="atl"/>
          <w:color w:val="auto"/>
        </w:rPr>
        <w:t>implicit measures</w:t>
      </w:r>
      <w:r w:rsidRPr="001A160B">
        <w:rPr>
          <w:rStyle w:val="atl"/>
          <w:color w:val="auto"/>
        </w:rPr>
        <w:t xml:space="preserve">: Current </w:t>
      </w:r>
      <w:r w:rsidR="00D0072D" w:rsidRPr="00DD1859">
        <w:rPr>
          <w:rStyle w:val="atl"/>
          <w:color w:val="auto"/>
        </w:rPr>
        <w:t>practices</w:t>
      </w:r>
      <w:r w:rsidRPr="001A160B">
        <w:rPr>
          <w:rStyle w:val="atl"/>
          <w:color w:val="auto"/>
        </w:rPr>
        <w:t xml:space="preserve"> and </w:t>
      </w:r>
      <w:r w:rsidR="00D0072D" w:rsidRPr="00DD1859">
        <w:rPr>
          <w:rStyle w:val="atl"/>
          <w:color w:val="auto"/>
        </w:rPr>
        <w:t>novel perspectives</w:t>
      </w:r>
      <w:r w:rsidR="00117AE1">
        <w:rPr>
          <w:rStyle w:val="atl"/>
          <w:color w:val="auto"/>
        </w:rPr>
        <w:t>.</w:t>
      </w:r>
      <w:r w:rsidR="00117AE1">
        <w:rPr>
          <w:color w:val="000000"/>
        </w:rPr>
        <w:t xml:space="preserve"> </w:t>
      </w:r>
      <w:r w:rsidR="00117AE1">
        <w:rPr>
          <w:i/>
          <w:color w:val="000000"/>
        </w:rPr>
        <w:t>PsyArXiv</w:t>
      </w:r>
      <w:r w:rsidR="00117AE1">
        <w:rPr>
          <w:color w:val="000000"/>
        </w:rPr>
        <w:t>. doi:</w:t>
      </w:r>
      <w:hyperlink r:id="rId9" w:history="1">
        <w:r w:rsidR="00117AE1" w:rsidRPr="00C15417">
          <w:rPr>
            <w:rStyle w:val="Hyperlink"/>
            <w:color w:val="auto"/>
            <w:u w:val="none"/>
            <w:shd w:val="clear" w:color="auto" w:fill="FCFCFC"/>
          </w:rPr>
          <w:t>10.31234/osf.io/w7j86</w:t>
        </w:r>
      </w:hyperlink>
      <w:bookmarkEnd w:id="33"/>
    </w:p>
    <w:p w14:paraId="34A7F2C8" w14:textId="42001150" w:rsidR="00997BE7" w:rsidRDefault="001A160B">
      <w:pPr>
        <w:pStyle w:val="REF"/>
      </w:pPr>
      <w:bookmarkStart w:id="34" w:name="bib13"/>
      <w:r w:rsidRPr="001A160B">
        <w:rPr>
          <w:rStyle w:val="author"/>
          <w:color w:val="auto"/>
        </w:rPr>
        <w:t>Flake, J. K.</w:t>
      </w:r>
      <w:r w:rsidR="00D0072D" w:rsidRPr="00DD1859">
        <w:t xml:space="preserve">, &amp; </w:t>
      </w:r>
      <w:r w:rsidRPr="001A160B">
        <w:rPr>
          <w:rStyle w:val="author"/>
          <w:color w:val="auto"/>
        </w:rPr>
        <w:t>Fried, E. I.</w:t>
      </w:r>
      <w:r w:rsidR="00D0072D" w:rsidRPr="00DD1859">
        <w:t xml:space="preserve"> </w:t>
      </w:r>
      <w:r w:rsidRPr="001A160B">
        <w:rPr>
          <w:rStyle w:val="adate"/>
          <w:color w:val="auto"/>
        </w:rPr>
        <w:t>(2019)</w:t>
      </w:r>
      <w:r w:rsidR="00D0072D" w:rsidRPr="00DD1859">
        <w:t xml:space="preserve">. </w:t>
      </w:r>
      <w:r w:rsidRPr="001A160B">
        <w:rPr>
          <w:rStyle w:val="atl"/>
          <w:color w:val="auto"/>
        </w:rPr>
        <w:t xml:space="preserve">Measurement </w:t>
      </w:r>
      <w:r w:rsidR="00D0072D" w:rsidRPr="00DD1859">
        <w:rPr>
          <w:rStyle w:val="atl"/>
          <w:color w:val="auto"/>
        </w:rPr>
        <w:t>schmeasurement</w:t>
      </w:r>
      <w:r w:rsidRPr="001A160B">
        <w:rPr>
          <w:rStyle w:val="atl"/>
          <w:color w:val="auto"/>
        </w:rPr>
        <w:t xml:space="preserve">: Questionable </w:t>
      </w:r>
      <w:r w:rsidR="00D0072D" w:rsidRPr="00DD1859">
        <w:rPr>
          <w:rStyle w:val="atl"/>
          <w:color w:val="auto"/>
        </w:rPr>
        <w:t>measurement practices</w:t>
      </w:r>
      <w:r w:rsidRPr="001A160B">
        <w:rPr>
          <w:rStyle w:val="atl"/>
          <w:color w:val="auto"/>
        </w:rPr>
        <w:t xml:space="preserve"> and </w:t>
      </w:r>
      <w:r w:rsidR="00D0072D" w:rsidRPr="00DD1859">
        <w:rPr>
          <w:rStyle w:val="atl"/>
          <w:color w:val="auto"/>
        </w:rPr>
        <w:t>how</w:t>
      </w:r>
      <w:r w:rsidRPr="001A160B">
        <w:rPr>
          <w:rStyle w:val="atl"/>
          <w:color w:val="auto"/>
        </w:rPr>
        <w:t xml:space="preserve"> to </w:t>
      </w:r>
      <w:r w:rsidR="00D0072D" w:rsidRPr="00DD1859">
        <w:rPr>
          <w:rStyle w:val="atl"/>
          <w:color w:val="auto"/>
        </w:rPr>
        <w:t>avoid them</w:t>
      </w:r>
      <w:r w:rsidR="00D0072D" w:rsidRPr="00DD1859">
        <w:t>.</w:t>
      </w:r>
      <w:r w:rsidR="00117AE1">
        <w:t xml:space="preserve"> </w:t>
      </w:r>
      <w:r w:rsidR="00117AE1">
        <w:rPr>
          <w:i/>
        </w:rPr>
        <w:t>PsyArXiv</w:t>
      </w:r>
      <w:r w:rsidR="00117AE1">
        <w:t>.</w:t>
      </w:r>
      <w:r w:rsidR="00D0072D" w:rsidRPr="00DD1859">
        <w:t xml:space="preserve"> </w:t>
      </w:r>
      <w:r w:rsidRPr="00C15417">
        <w:rPr>
          <w:rStyle w:val="url"/>
          <w:color w:val="auto"/>
        </w:rPr>
        <w:t>doi</w:t>
      </w:r>
      <w:r w:rsidR="00D0072D" w:rsidRPr="00C15417">
        <w:rPr>
          <w:rStyle w:val="url"/>
          <w:color w:val="auto"/>
        </w:rPr>
        <w:t>:</w:t>
      </w:r>
      <w:r w:rsidRPr="00C15417">
        <w:rPr>
          <w:rStyle w:val="url"/>
          <w:color w:val="auto"/>
        </w:rPr>
        <w:t>10.31234/osf.io/hs7wm</w:t>
      </w:r>
      <w:bookmarkEnd w:id="34"/>
    </w:p>
    <w:p w14:paraId="2A19A56B" w14:textId="77777777" w:rsidR="00997BE7" w:rsidRDefault="001A160B">
      <w:pPr>
        <w:pStyle w:val="REF"/>
      </w:pPr>
      <w:bookmarkStart w:id="35" w:name="bib14"/>
      <w:r w:rsidRPr="001A160B">
        <w:rPr>
          <w:rStyle w:val="author"/>
          <w:color w:val="auto"/>
        </w:rPr>
        <w:t>Flake, J. K.</w:t>
      </w:r>
      <w:r w:rsidRPr="001A160B">
        <w:t xml:space="preserve">, </w:t>
      </w:r>
      <w:r w:rsidRPr="001A160B">
        <w:rPr>
          <w:rStyle w:val="author"/>
          <w:color w:val="auto"/>
        </w:rPr>
        <w:t>Pek, J.</w:t>
      </w:r>
      <w:r w:rsidRPr="001A160B">
        <w:t xml:space="preserve">, &amp; </w:t>
      </w:r>
      <w:r w:rsidRPr="001A160B">
        <w:rPr>
          <w:rStyle w:val="author"/>
          <w:color w:val="auto"/>
        </w:rPr>
        <w:t>Hehman, E.</w:t>
      </w:r>
      <w:r w:rsidRPr="001A160B">
        <w:t xml:space="preserve"> </w:t>
      </w:r>
      <w:r w:rsidRPr="001A160B">
        <w:rPr>
          <w:rStyle w:val="adate"/>
          <w:color w:val="auto"/>
        </w:rPr>
        <w:t>(2017)</w:t>
      </w:r>
      <w:r w:rsidRPr="001A160B">
        <w:t xml:space="preserve">. </w:t>
      </w:r>
      <w:r w:rsidRPr="001A160B">
        <w:rPr>
          <w:rStyle w:val="atl"/>
          <w:color w:val="auto"/>
        </w:rPr>
        <w:t xml:space="preserve">Construct </w:t>
      </w:r>
      <w:r w:rsidR="00D0072D" w:rsidRPr="00DD1859">
        <w:rPr>
          <w:rStyle w:val="atl"/>
          <w:color w:val="auto"/>
        </w:rPr>
        <w:t>validation</w:t>
      </w:r>
      <w:r w:rsidRPr="001A160B">
        <w:rPr>
          <w:rStyle w:val="atl"/>
          <w:color w:val="auto"/>
        </w:rPr>
        <w:t xml:space="preserve"> in </w:t>
      </w:r>
      <w:r w:rsidR="00D0072D" w:rsidRPr="00DD1859">
        <w:rPr>
          <w:rStyle w:val="atl"/>
          <w:color w:val="auto"/>
        </w:rPr>
        <w:t>social</w:t>
      </w:r>
      <w:r w:rsidRPr="001A160B">
        <w:rPr>
          <w:rStyle w:val="atl"/>
          <w:color w:val="auto"/>
        </w:rPr>
        <w:t xml:space="preserve"> and </w:t>
      </w:r>
      <w:r w:rsidR="00D0072D" w:rsidRPr="00DD1859">
        <w:rPr>
          <w:rStyle w:val="atl"/>
          <w:color w:val="auto"/>
        </w:rPr>
        <w:t>personality research</w:t>
      </w:r>
      <w:r w:rsidRPr="001A160B">
        <w:rPr>
          <w:rStyle w:val="atl"/>
          <w:color w:val="auto"/>
        </w:rPr>
        <w:t xml:space="preserve">: Current </w:t>
      </w:r>
      <w:r w:rsidR="00D0072D" w:rsidRPr="00DD1859">
        <w:rPr>
          <w:rStyle w:val="atl"/>
          <w:color w:val="auto"/>
        </w:rPr>
        <w:t>practice</w:t>
      </w:r>
      <w:r w:rsidRPr="001A160B">
        <w:rPr>
          <w:rStyle w:val="atl"/>
          <w:color w:val="auto"/>
        </w:rPr>
        <w:t xml:space="preserve"> and </w:t>
      </w:r>
      <w:r w:rsidR="00D0072D" w:rsidRPr="00DD1859">
        <w:rPr>
          <w:rStyle w:val="atl"/>
          <w:color w:val="auto"/>
        </w:rPr>
        <w:t>recommendations</w:t>
      </w:r>
      <w:r w:rsidRPr="001A160B">
        <w:t xml:space="preserve">. </w:t>
      </w:r>
      <w:r w:rsidRPr="001A160B">
        <w:rPr>
          <w:rStyle w:val="stl"/>
        </w:rPr>
        <w:t xml:space="preserve">Social Psychological </w:t>
      </w:r>
      <w:r w:rsidR="00D0072D" w:rsidRPr="00DD1859">
        <w:rPr>
          <w:rStyle w:val="stl"/>
        </w:rPr>
        <w:t>&amp;</w:t>
      </w:r>
      <w:r w:rsidRPr="001A160B">
        <w:rPr>
          <w:rStyle w:val="stl"/>
        </w:rPr>
        <w:t xml:space="preserve"> Personality Science</w:t>
      </w:r>
      <w:r w:rsidRPr="001A160B">
        <w:rPr>
          <w:i/>
        </w:rPr>
        <w:t xml:space="preserve">, </w:t>
      </w:r>
      <w:r w:rsidRPr="001A160B">
        <w:rPr>
          <w:rStyle w:val="vol"/>
          <w:color w:val="auto"/>
        </w:rPr>
        <w:t>8</w:t>
      </w:r>
      <w:r w:rsidR="00D0072D" w:rsidRPr="00DD1859">
        <w:t>,</w:t>
      </w:r>
      <w:r w:rsidRPr="001A160B">
        <w:t xml:space="preserve"> </w:t>
      </w:r>
      <w:r w:rsidRPr="001A160B">
        <w:rPr>
          <w:rStyle w:val="first-page"/>
          <w:color w:val="auto"/>
        </w:rPr>
        <w:t>370</w:t>
      </w:r>
      <w:r w:rsidRPr="001A160B">
        <w:t>–</w:t>
      </w:r>
      <w:r w:rsidRPr="001A160B">
        <w:rPr>
          <w:rStyle w:val="last-page"/>
          <w:color w:val="auto"/>
        </w:rPr>
        <w:t>378</w:t>
      </w:r>
      <w:r w:rsidRPr="001A160B">
        <w:t xml:space="preserve">. </w:t>
      </w:r>
      <w:r w:rsidRPr="00C15417">
        <w:rPr>
          <w:rStyle w:val="url"/>
          <w:color w:val="auto"/>
        </w:rPr>
        <w:t>doi</w:t>
      </w:r>
      <w:r w:rsidR="00D0072D" w:rsidRPr="00C15417">
        <w:rPr>
          <w:rStyle w:val="url"/>
          <w:color w:val="auto"/>
        </w:rPr>
        <w:t>:</w:t>
      </w:r>
      <w:r w:rsidRPr="00C15417">
        <w:rPr>
          <w:rStyle w:val="url"/>
          <w:color w:val="auto"/>
        </w:rPr>
        <w:t>10.1177/1948550617693063</w:t>
      </w:r>
      <w:bookmarkEnd w:id="35"/>
    </w:p>
    <w:p w14:paraId="34EBCDA4" w14:textId="3FD6FCE1" w:rsidR="00997BE7" w:rsidRDefault="001A160B">
      <w:pPr>
        <w:pStyle w:val="REF"/>
      </w:pPr>
      <w:bookmarkStart w:id="36" w:name="bib15"/>
      <w:r w:rsidRPr="001A160B">
        <w:rPr>
          <w:rStyle w:val="author"/>
          <w:color w:val="auto"/>
        </w:rPr>
        <w:t>Gelman, A.</w:t>
      </w:r>
      <w:r w:rsidRPr="001A160B">
        <w:t xml:space="preserve">, &amp; </w:t>
      </w:r>
      <w:r w:rsidRPr="001A160B">
        <w:rPr>
          <w:rStyle w:val="author"/>
          <w:color w:val="auto"/>
        </w:rPr>
        <w:t>Loken, E.</w:t>
      </w:r>
      <w:r w:rsidRPr="001A160B">
        <w:t xml:space="preserve"> </w:t>
      </w:r>
      <w:r w:rsidRPr="001A160B">
        <w:rPr>
          <w:rStyle w:val="adate"/>
          <w:color w:val="auto"/>
        </w:rPr>
        <w:t>(2013)</w:t>
      </w:r>
      <w:r w:rsidRPr="001A160B">
        <w:t xml:space="preserve">. </w:t>
      </w:r>
      <w:r w:rsidR="002B731F" w:rsidRPr="00B56276">
        <w:rPr>
          <w:rStyle w:val="atl"/>
          <w:i/>
          <w:color w:val="auto"/>
        </w:rPr>
        <w:t>The garden of forking paths: Why multiple comparisons can be a problem, even when there is no “fishing expedition” or “p-hacking” and the research hypothesis was posited ahead of time</w:t>
      </w:r>
      <w:r w:rsidR="00117AE1">
        <w:rPr>
          <w:color w:val="000000"/>
        </w:rPr>
        <w:t xml:space="preserve">. </w:t>
      </w:r>
      <w:r w:rsidR="00D0072D" w:rsidRPr="00DD1859">
        <w:rPr>
          <w:rStyle w:val="msc"/>
          <w:color w:val="auto"/>
        </w:rPr>
        <w:t>Retrieved from</w:t>
      </w:r>
      <w:r w:rsidRPr="001A160B">
        <w:rPr>
          <w:rStyle w:val="msc"/>
          <w:color w:val="auto"/>
        </w:rPr>
        <w:t xml:space="preserve"> </w:t>
      </w:r>
      <w:r w:rsidR="00D0072D" w:rsidRPr="00DD1859">
        <w:t>osf.io/n3axs/</w:t>
      </w:r>
      <w:bookmarkEnd w:id="36"/>
    </w:p>
    <w:p w14:paraId="553CE943" w14:textId="77777777" w:rsidR="00997BE7" w:rsidRDefault="001A160B">
      <w:pPr>
        <w:pStyle w:val="REF"/>
      </w:pPr>
      <w:bookmarkStart w:id="37" w:name="bib16"/>
      <w:r w:rsidRPr="001A160B">
        <w:rPr>
          <w:rStyle w:val="author"/>
          <w:color w:val="auto"/>
        </w:rPr>
        <w:t>Gosling, S. D.</w:t>
      </w:r>
      <w:r w:rsidRPr="001A160B">
        <w:t xml:space="preserve">, &amp; </w:t>
      </w:r>
      <w:r w:rsidRPr="001A160B">
        <w:rPr>
          <w:rStyle w:val="author"/>
          <w:color w:val="auto"/>
        </w:rPr>
        <w:t>Mason, W.</w:t>
      </w:r>
      <w:r w:rsidRPr="001A160B">
        <w:t xml:space="preserve"> </w:t>
      </w:r>
      <w:r w:rsidRPr="001A160B">
        <w:rPr>
          <w:rStyle w:val="adate"/>
          <w:color w:val="auto"/>
        </w:rPr>
        <w:t>(2015)</w:t>
      </w:r>
      <w:r w:rsidRPr="001A160B">
        <w:t xml:space="preserve">. </w:t>
      </w:r>
      <w:r w:rsidRPr="001A160B">
        <w:rPr>
          <w:rStyle w:val="atl"/>
          <w:color w:val="auto"/>
        </w:rPr>
        <w:t xml:space="preserve">Internet </w:t>
      </w:r>
      <w:r w:rsidR="00D0072D" w:rsidRPr="00DD1859">
        <w:rPr>
          <w:rStyle w:val="atl"/>
          <w:color w:val="auto"/>
        </w:rPr>
        <w:t>research</w:t>
      </w:r>
      <w:r w:rsidRPr="001A160B">
        <w:rPr>
          <w:rStyle w:val="atl"/>
          <w:color w:val="auto"/>
        </w:rPr>
        <w:t xml:space="preserve"> in </w:t>
      </w:r>
      <w:r w:rsidR="00D0072D" w:rsidRPr="00DD1859">
        <w:rPr>
          <w:rStyle w:val="atl"/>
          <w:color w:val="auto"/>
        </w:rPr>
        <w:t>psychology</w:t>
      </w:r>
      <w:r w:rsidRPr="001A160B">
        <w:t xml:space="preserve">. </w:t>
      </w:r>
      <w:r w:rsidRPr="001A160B">
        <w:rPr>
          <w:rStyle w:val="stl"/>
        </w:rPr>
        <w:t>Annual Review of Psychology</w:t>
      </w:r>
      <w:r w:rsidRPr="001A160B">
        <w:rPr>
          <w:i/>
        </w:rPr>
        <w:t xml:space="preserve">, </w:t>
      </w:r>
      <w:r w:rsidRPr="001A160B">
        <w:rPr>
          <w:rStyle w:val="vol"/>
          <w:color w:val="auto"/>
        </w:rPr>
        <w:t>66</w:t>
      </w:r>
      <w:r w:rsidR="00D0072D" w:rsidRPr="00DD1859">
        <w:t>,</w:t>
      </w:r>
      <w:r w:rsidRPr="001A160B">
        <w:t xml:space="preserve"> </w:t>
      </w:r>
      <w:r w:rsidRPr="001A160B">
        <w:rPr>
          <w:rStyle w:val="first-page"/>
          <w:color w:val="auto"/>
        </w:rPr>
        <w:t>877</w:t>
      </w:r>
      <w:r w:rsidRPr="001A160B">
        <w:t>–</w:t>
      </w:r>
      <w:r w:rsidRPr="001A160B">
        <w:rPr>
          <w:rStyle w:val="last-page"/>
          <w:color w:val="auto"/>
        </w:rPr>
        <w:t>902</w:t>
      </w:r>
      <w:r w:rsidRPr="001A160B">
        <w:t xml:space="preserve">. </w:t>
      </w:r>
      <w:r w:rsidRPr="00C15417">
        <w:rPr>
          <w:rStyle w:val="url"/>
          <w:color w:val="auto"/>
        </w:rPr>
        <w:t>doi</w:t>
      </w:r>
      <w:r w:rsidR="00D0072D" w:rsidRPr="00C15417">
        <w:rPr>
          <w:rStyle w:val="url"/>
          <w:color w:val="auto"/>
        </w:rPr>
        <w:t>:</w:t>
      </w:r>
      <w:r w:rsidRPr="00C15417">
        <w:rPr>
          <w:rStyle w:val="url"/>
          <w:color w:val="auto"/>
        </w:rPr>
        <w:t>10.1146/annurev-psych-010814-015321</w:t>
      </w:r>
      <w:bookmarkEnd w:id="37"/>
    </w:p>
    <w:p w14:paraId="1CCDA3A2" w14:textId="7CE8EF55" w:rsidR="00997BE7" w:rsidRDefault="001A160B">
      <w:pPr>
        <w:pStyle w:val="REF"/>
      </w:pPr>
      <w:bookmarkStart w:id="38" w:name="bib17"/>
      <w:r w:rsidRPr="00C15417">
        <w:rPr>
          <w:rStyle w:val="author"/>
          <w:color w:val="auto"/>
        </w:rPr>
        <w:t>Greenwald, A. G.</w:t>
      </w:r>
      <w:r w:rsidRPr="00C15417">
        <w:t xml:space="preserve">, </w:t>
      </w:r>
      <w:r w:rsidRPr="00C15417">
        <w:rPr>
          <w:rStyle w:val="author"/>
          <w:color w:val="auto"/>
        </w:rPr>
        <w:t>McGhee, D. E.</w:t>
      </w:r>
      <w:r w:rsidRPr="00C15417">
        <w:t xml:space="preserve">, &amp; </w:t>
      </w:r>
      <w:r w:rsidRPr="00C15417">
        <w:rPr>
          <w:rStyle w:val="author"/>
          <w:color w:val="auto"/>
        </w:rPr>
        <w:t>Schwartz, J. L.</w:t>
      </w:r>
      <w:r w:rsidRPr="00C15417">
        <w:t xml:space="preserve"> </w:t>
      </w:r>
      <w:r w:rsidRPr="00C15417">
        <w:rPr>
          <w:rStyle w:val="adate"/>
          <w:color w:val="auto"/>
        </w:rPr>
        <w:t>(1998)</w:t>
      </w:r>
      <w:r w:rsidRPr="00C15417">
        <w:t xml:space="preserve">. </w:t>
      </w:r>
      <w:r w:rsidRPr="001A160B">
        <w:rPr>
          <w:rStyle w:val="atl"/>
          <w:color w:val="auto"/>
        </w:rPr>
        <w:t xml:space="preserve">Measuring individual differences in implicit cognition: </w:t>
      </w:r>
      <w:r w:rsidR="00D0072D" w:rsidRPr="00DD1859">
        <w:rPr>
          <w:rStyle w:val="atl"/>
          <w:color w:val="auto"/>
        </w:rPr>
        <w:t>The</w:t>
      </w:r>
      <w:r w:rsidRPr="001A160B">
        <w:rPr>
          <w:rStyle w:val="atl"/>
          <w:color w:val="auto"/>
        </w:rPr>
        <w:t xml:space="preserve"> </w:t>
      </w:r>
      <w:r w:rsidR="00DF453B">
        <w:rPr>
          <w:rStyle w:val="atl"/>
          <w:color w:val="auto"/>
        </w:rPr>
        <w:t>i</w:t>
      </w:r>
      <w:r w:rsidRPr="001A160B">
        <w:rPr>
          <w:rStyle w:val="atl"/>
          <w:color w:val="auto"/>
        </w:rPr>
        <w:t xml:space="preserve">mplicit </w:t>
      </w:r>
      <w:r w:rsidR="00DF453B">
        <w:rPr>
          <w:rStyle w:val="atl"/>
          <w:color w:val="auto"/>
        </w:rPr>
        <w:t>a</w:t>
      </w:r>
      <w:r w:rsidRPr="001A160B">
        <w:rPr>
          <w:rStyle w:val="atl"/>
          <w:color w:val="auto"/>
        </w:rPr>
        <w:t xml:space="preserve">ssociation </w:t>
      </w:r>
      <w:r w:rsidR="00DF453B">
        <w:rPr>
          <w:rStyle w:val="atl"/>
          <w:color w:val="auto"/>
        </w:rPr>
        <w:t>t</w:t>
      </w:r>
      <w:r w:rsidRPr="001A160B">
        <w:rPr>
          <w:rStyle w:val="atl"/>
          <w:color w:val="auto"/>
        </w:rPr>
        <w:t>est</w:t>
      </w:r>
      <w:r w:rsidRPr="001A160B">
        <w:t xml:space="preserve">. </w:t>
      </w:r>
      <w:r w:rsidRPr="001A160B">
        <w:rPr>
          <w:rStyle w:val="stl"/>
        </w:rPr>
        <w:t>Journal of Personality and Social Psychology</w:t>
      </w:r>
      <w:r w:rsidRPr="001A160B">
        <w:rPr>
          <w:i/>
        </w:rPr>
        <w:t xml:space="preserve">, </w:t>
      </w:r>
      <w:r w:rsidRPr="001A160B">
        <w:rPr>
          <w:rStyle w:val="vol"/>
          <w:color w:val="auto"/>
        </w:rPr>
        <w:t>74</w:t>
      </w:r>
      <w:r w:rsidR="00D0072D" w:rsidRPr="00DD1859">
        <w:t>,</w:t>
      </w:r>
      <w:r w:rsidRPr="001A160B">
        <w:t xml:space="preserve"> </w:t>
      </w:r>
      <w:r w:rsidRPr="001A160B">
        <w:rPr>
          <w:rStyle w:val="first-page"/>
          <w:color w:val="auto"/>
        </w:rPr>
        <w:t>1464</w:t>
      </w:r>
      <w:r w:rsidRPr="001A160B">
        <w:t>–</w:t>
      </w:r>
      <w:r w:rsidRPr="001A160B">
        <w:rPr>
          <w:rStyle w:val="last-page"/>
          <w:color w:val="auto"/>
        </w:rPr>
        <w:t>1480</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10.1037/0022-3514.74.6.1464</w:t>
      </w:r>
      <w:bookmarkEnd w:id="38"/>
    </w:p>
    <w:p w14:paraId="180B2DBC" w14:textId="0222F383" w:rsidR="0082514E" w:rsidRPr="00DD1859" w:rsidRDefault="00D0072D">
      <w:pPr>
        <w:pStyle w:val="REF"/>
      </w:pPr>
      <w:bookmarkStart w:id="39" w:name="bib18"/>
      <w:r w:rsidRPr="00DD1859">
        <w:rPr>
          <w:rStyle w:val="author"/>
          <w:color w:val="auto"/>
        </w:rPr>
        <w:t>Henry, L.</w:t>
      </w:r>
      <w:r w:rsidRPr="00DD1859">
        <w:t xml:space="preserve">, &amp; </w:t>
      </w:r>
      <w:r w:rsidRPr="00DD1859">
        <w:rPr>
          <w:rStyle w:val="author"/>
          <w:color w:val="auto"/>
        </w:rPr>
        <w:t>Wickham, H.</w:t>
      </w:r>
      <w:r w:rsidRPr="00DD1859">
        <w:t xml:space="preserve"> </w:t>
      </w:r>
      <w:r w:rsidRPr="00DD1859">
        <w:rPr>
          <w:rStyle w:val="adate"/>
          <w:color w:val="auto"/>
        </w:rPr>
        <w:t>(2019)</w:t>
      </w:r>
      <w:r w:rsidRPr="00DD1859">
        <w:t xml:space="preserve">. </w:t>
      </w:r>
      <w:r w:rsidRPr="00DD1859">
        <w:rPr>
          <w:rStyle w:val="atl"/>
          <w:color w:val="auto"/>
        </w:rPr>
        <w:t xml:space="preserve">purrr: Functional </w:t>
      </w:r>
      <w:r w:rsidR="007A55D9">
        <w:rPr>
          <w:rStyle w:val="atl"/>
          <w:color w:val="auto"/>
        </w:rPr>
        <w:t>p</w:t>
      </w:r>
      <w:r w:rsidRPr="00DD1859">
        <w:rPr>
          <w:rStyle w:val="atl"/>
          <w:color w:val="auto"/>
        </w:rPr>
        <w:t xml:space="preserve">rogramming </w:t>
      </w:r>
      <w:r w:rsidR="007A55D9">
        <w:rPr>
          <w:rStyle w:val="atl"/>
          <w:color w:val="auto"/>
        </w:rPr>
        <w:t>t</w:t>
      </w:r>
      <w:r w:rsidRPr="00DD1859">
        <w:rPr>
          <w:rStyle w:val="atl"/>
          <w:color w:val="auto"/>
        </w:rPr>
        <w:t>ools</w:t>
      </w:r>
      <w:r w:rsidR="007A55D9">
        <w:rPr>
          <w:rStyle w:val="atl"/>
          <w:color w:val="auto"/>
        </w:rPr>
        <w:t xml:space="preserve"> (R package Version 0.3.3) [Computer software]</w:t>
      </w:r>
      <w:r w:rsidRPr="00DD1859">
        <w:t xml:space="preserve">. </w:t>
      </w:r>
      <w:r w:rsidRPr="00DD1859">
        <w:rPr>
          <w:rStyle w:val="msc"/>
          <w:color w:val="auto"/>
        </w:rPr>
        <w:t xml:space="preserve">Retrieved from </w:t>
      </w:r>
      <w:r w:rsidRPr="00C15417">
        <w:rPr>
          <w:rStyle w:val="url"/>
          <w:color w:val="auto"/>
        </w:rPr>
        <w:t>https://CRAN.R-project.org/package=purrr</w:t>
      </w:r>
      <w:bookmarkEnd w:id="39"/>
    </w:p>
    <w:p w14:paraId="7FE63B64" w14:textId="77777777" w:rsidR="00997BE7" w:rsidRDefault="001A160B">
      <w:pPr>
        <w:pStyle w:val="REF"/>
      </w:pPr>
      <w:bookmarkStart w:id="40" w:name="bib19"/>
      <w:r w:rsidRPr="001A160B">
        <w:rPr>
          <w:rStyle w:val="author"/>
          <w:color w:val="auto"/>
        </w:rPr>
        <w:t>Hu, L.</w:t>
      </w:r>
      <w:r w:rsidRPr="001A160B">
        <w:t xml:space="preserve">, &amp; </w:t>
      </w:r>
      <w:r w:rsidRPr="001A160B">
        <w:rPr>
          <w:rStyle w:val="author"/>
          <w:color w:val="auto"/>
        </w:rPr>
        <w:t>Bentler, P. M.</w:t>
      </w:r>
      <w:r w:rsidRPr="001A160B">
        <w:t xml:space="preserve"> </w:t>
      </w:r>
      <w:r w:rsidRPr="001A160B">
        <w:rPr>
          <w:rStyle w:val="adate"/>
          <w:color w:val="auto"/>
        </w:rPr>
        <w:t>(1999)</w:t>
      </w:r>
      <w:r w:rsidRPr="001A160B">
        <w:t xml:space="preserve">. </w:t>
      </w:r>
      <w:r w:rsidRPr="001A160B">
        <w:rPr>
          <w:rStyle w:val="atl"/>
          <w:color w:val="auto"/>
        </w:rPr>
        <w:t>Cutoff criteria for fit indexes in covariance structure analysis: Conventional criteria versus new alternatives</w:t>
      </w:r>
      <w:r w:rsidRPr="001A160B">
        <w:t xml:space="preserve">. </w:t>
      </w:r>
      <w:r w:rsidRPr="001A160B">
        <w:rPr>
          <w:rStyle w:val="stl"/>
        </w:rPr>
        <w:t xml:space="preserve">Structural Equation Modeling: A Multidisciplinary </w:t>
      </w:r>
      <w:r w:rsidR="00000549" w:rsidRPr="00000549">
        <w:rPr>
          <w:rStyle w:val="stl"/>
        </w:rPr>
        <w:t>Journal</w:t>
      </w:r>
      <w:r w:rsidR="00000549" w:rsidRPr="00000549">
        <w:rPr>
          <w:i/>
        </w:rPr>
        <w:t xml:space="preserve">, </w:t>
      </w:r>
      <w:r w:rsidR="00000549" w:rsidRPr="00000549">
        <w:rPr>
          <w:rStyle w:val="vol"/>
          <w:color w:val="auto"/>
        </w:rPr>
        <w:t>6</w:t>
      </w:r>
      <w:r w:rsidR="00D0072D" w:rsidRPr="00DD1859">
        <w:t>,</w:t>
      </w:r>
      <w:r w:rsidR="00000549" w:rsidRPr="00000549">
        <w:t xml:space="preserve"> </w:t>
      </w:r>
      <w:r w:rsidR="00000549" w:rsidRPr="00000549">
        <w:rPr>
          <w:rStyle w:val="first-page"/>
          <w:color w:val="auto"/>
        </w:rPr>
        <w:t>1</w:t>
      </w:r>
      <w:r w:rsidRPr="001A160B">
        <w:t>–</w:t>
      </w:r>
      <w:r w:rsidRPr="001A160B">
        <w:rPr>
          <w:rStyle w:val="last-page"/>
          <w:color w:val="auto"/>
        </w:rPr>
        <w:t>55</w:t>
      </w:r>
      <w:r w:rsidRPr="001A160B">
        <w:t xml:space="preserve">. </w:t>
      </w:r>
      <w:r w:rsidRPr="00C15417">
        <w:rPr>
          <w:rStyle w:val="url"/>
          <w:color w:val="auto"/>
        </w:rPr>
        <w:t>doi</w:t>
      </w:r>
      <w:r w:rsidR="00D0072D" w:rsidRPr="00C15417">
        <w:rPr>
          <w:rStyle w:val="url"/>
          <w:color w:val="auto"/>
        </w:rPr>
        <w:t>:</w:t>
      </w:r>
      <w:r w:rsidRPr="00C15417">
        <w:rPr>
          <w:rStyle w:val="url"/>
          <w:color w:val="auto"/>
        </w:rPr>
        <w:t>10.1080/10705519909540118</w:t>
      </w:r>
      <w:bookmarkEnd w:id="40"/>
    </w:p>
    <w:p w14:paraId="3E817113" w14:textId="6299AD88" w:rsidR="001B0872" w:rsidRPr="001B0872" w:rsidRDefault="001B0872">
      <w:pPr>
        <w:pStyle w:val="REF"/>
        <w:rPr>
          <w:rStyle w:val="author"/>
          <w:color w:val="auto"/>
        </w:rPr>
      </w:pPr>
      <w:bookmarkStart w:id="41" w:name="bib20"/>
      <w:r w:rsidRPr="00C15417">
        <w:rPr>
          <w:shd w:val="clear" w:color="auto" w:fill="FFFFFF"/>
        </w:rPr>
        <w:lastRenderedPageBreak/>
        <w:t xml:space="preserve">Hussey, I., Hughes, S., Lai, C. K., Ebersole, C. R., Axt, J., &amp; Nosek, B. A. (2019). </w:t>
      </w:r>
      <w:r w:rsidRPr="00C15417">
        <w:rPr>
          <w:i/>
          <w:shd w:val="clear" w:color="auto" w:fill="FFFFFF"/>
        </w:rPr>
        <w:t>The Attitudes, Identities, and Individual Differences (AIID) Study and Dataset</w:t>
      </w:r>
      <w:r w:rsidRPr="00C15417">
        <w:rPr>
          <w:shd w:val="clear" w:color="auto" w:fill="FFFFFF"/>
        </w:rPr>
        <w:t>. Retrieved from</w:t>
      </w:r>
      <w:r w:rsidRPr="001B0872">
        <w:t xml:space="preserve"> </w:t>
      </w:r>
      <w:hyperlink r:id="rId10" w:history="1">
        <w:r>
          <w:rPr>
            <w:rStyle w:val="Hyperlink"/>
          </w:rPr>
          <w:t>https://osf.io/pcjwf/</w:t>
        </w:r>
      </w:hyperlink>
    </w:p>
    <w:p w14:paraId="38AADE70" w14:textId="54D4F51A" w:rsidR="00997BE7" w:rsidRDefault="001A160B">
      <w:pPr>
        <w:pStyle w:val="REF"/>
      </w:pPr>
      <w:bookmarkStart w:id="42" w:name="bib21"/>
      <w:bookmarkEnd w:id="41"/>
      <w:r w:rsidRPr="001A160B">
        <w:rPr>
          <w:rStyle w:val="author"/>
          <w:color w:val="auto"/>
        </w:rPr>
        <w:t>John, O. P.</w:t>
      </w:r>
      <w:r w:rsidRPr="001A160B">
        <w:t xml:space="preserve">, &amp; </w:t>
      </w:r>
      <w:r w:rsidRPr="001A160B">
        <w:rPr>
          <w:rStyle w:val="author"/>
          <w:color w:val="auto"/>
        </w:rPr>
        <w:t>Srivastava, S.</w:t>
      </w:r>
      <w:r w:rsidRPr="001A160B">
        <w:t xml:space="preserve"> </w:t>
      </w:r>
      <w:r w:rsidRPr="001A160B">
        <w:rPr>
          <w:rStyle w:val="adate"/>
          <w:color w:val="auto"/>
        </w:rPr>
        <w:t>(1999)</w:t>
      </w:r>
      <w:r w:rsidRPr="001A160B">
        <w:t xml:space="preserve">. </w:t>
      </w:r>
      <w:r w:rsidRPr="001A160B">
        <w:rPr>
          <w:rStyle w:val="atl"/>
          <w:color w:val="auto"/>
        </w:rPr>
        <w:t>The Big Five trait taxonomy: History, measurement, and theoretical perspectives</w:t>
      </w:r>
      <w:r w:rsidRPr="001A160B">
        <w:t xml:space="preserve">. </w:t>
      </w:r>
      <w:r w:rsidRPr="001A160B">
        <w:rPr>
          <w:rStyle w:val="cjs"/>
          <w:color w:val="auto"/>
        </w:rPr>
        <w:t>In</w:t>
      </w:r>
      <w:r w:rsidRPr="001A160B">
        <w:t xml:space="preserve"> </w:t>
      </w:r>
      <w:r w:rsidRPr="001A160B">
        <w:rPr>
          <w:rStyle w:val="editor"/>
          <w:color w:val="auto"/>
        </w:rPr>
        <w:t>L. Pervin &amp; O. John</w:t>
      </w:r>
      <w:r w:rsidRPr="001A160B">
        <w:t xml:space="preserve"> </w:t>
      </w:r>
      <w:r w:rsidRPr="001A160B">
        <w:rPr>
          <w:rStyle w:val="cjs"/>
          <w:color w:val="auto"/>
        </w:rPr>
        <w:t>(Eds.)</w:t>
      </w:r>
      <w:r w:rsidRPr="001A160B">
        <w:t xml:space="preserve">, </w:t>
      </w:r>
      <w:r w:rsidRPr="001A160B">
        <w:rPr>
          <w:rStyle w:val="btl"/>
          <w:color w:val="auto"/>
        </w:rPr>
        <w:t>Handbook of personality: Theory and research</w:t>
      </w:r>
      <w:r w:rsidRPr="001A160B">
        <w:t xml:space="preserve"> </w:t>
      </w:r>
      <w:r w:rsidRPr="001A160B">
        <w:rPr>
          <w:rStyle w:val="pages"/>
          <w:color w:val="auto"/>
        </w:rPr>
        <w:t>(</w:t>
      </w:r>
      <w:r w:rsidR="00F35A7F">
        <w:rPr>
          <w:rStyle w:val="pages"/>
          <w:color w:val="auto"/>
        </w:rPr>
        <w:t>2</w:t>
      </w:r>
      <w:r w:rsidR="00F35A7F" w:rsidRPr="00F35A7F">
        <w:rPr>
          <w:rStyle w:val="pages"/>
          <w:color w:val="auto"/>
        </w:rPr>
        <w:t>nd</w:t>
      </w:r>
      <w:r w:rsidR="00F35A7F">
        <w:rPr>
          <w:rStyle w:val="pages"/>
          <w:color w:val="auto"/>
        </w:rPr>
        <w:t xml:space="preserve"> ed.,</w:t>
      </w:r>
      <w:r w:rsidR="00241359">
        <w:rPr>
          <w:rStyle w:val="pages"/>
          <w:color w:val="auto"/>
        </w:rPr>
        <w:t xml:space="preserve"> </w:t>
      </w:r>
      <w:r w:rsidRPr="001A160B">
        <w:rPr>
          <w:rStyle w:val="pages"/>
          <w:color w:val="auto"/>
        </w:rPr>
        <w:t>Vol. 2, pp. 102–138)</w:t>
      </w:r>
      <w:r w:rsidRPr="001A160B">
        <w:t xml:space="preserve">. </w:t>
      </w:r>
      <w:r w:rsidR="00F35A7F">
        <w:t>New York, NY: Guilford Press</w:t>
      </w:r>
      <w:r w:rsidR="00D0072D" w:rsidRPr="00DD1859">
        <w:t>.</w:t>
      </w:r>
      <w:bookmarkEnd w:id="42"/>
    </w:p>
    <w:p w14:paraId="0E242E28" w14:textId="08CBCF80" w:rsidR="00997BE7" w:rsidRDefault="001A160B">
      <w:pPr>
        <w:pStyle w:val="REF"/>
      </w:pPr>
      <w:bookmarkStart w:id="43" w:name="bib22"/>
      <w:r w:rsidRPr="001A160B">
        <w:rPr>
          <w:rStyle w:val="author"/>
          <w:color w:val="auto"/>
        </w:rPr>
        <w:t>Jorgensen, T.</w:t>
      </w:r>
      <w:r w:rsidR="00146739">
        <w:rPr>
          <w:rStyle w:val="author"/>
          <w:color w:val="auto"/>
        </w:rPr>
        <w:t xml:space="preserve"> D.</w:t>
      </w:r>
      <w:r w:rsidRPr="001A160B">
        <w:t xml:space="preserve">, </w:t>
      </w:r>
      <w:r w:rsidRPr="001A160B">
        <w:rPr>
          <w:rStyle w:val="author"/>
          <w:color w:val="auto"/>
        </w:rPr>
        <w:t>Pornprasertmanit, S.</w:t>
      </w:r>
      <w:r w:rsidRPr="001A160B">
        <w:t xml:space="preserve">, </w:t>
      </w:r>
      <w:r w:rsidRPr="001A160B">
        <w:rPr>
          <w:rStyle w:val="author"/>
          <w:color w:val="auto"/>
        </w:rPr>
        <w:t xml:space="preserve">Schoemann, </w:t>
      </w:r>
      <w:r w:rsidR="00146739">
        <w:rPr>
          <w:rStyle w:val="author"/>
          <w:color w:val="auto"/>
        </w:rPr>
        <w:t xml:space="preserve">A. </w:t>
      </w:r>
      <w:r w:rsidRPr="001A160B">
        <w:rPr>
          <w:rStyle w:val="author"/>
          <w:color w:val="auto"/>
        </w:rPr>
        <w:t>M.</w:t>
      </w:r>
      <w:r w:rsidRPr="001A160B">
        <w:t xml:space="preserve">, </w:t>
      </w:r>
      <w:r w:rsidRPr="001A160B">
        <w:rPr>
          <w:rStyle w:val="author"/>
          <w:color w:val="auto"/>
        </w:rPr>
        <w:t>Rosseel, Y.</w:t>
      </w:r>
      <w:r w:rsidRPr="001A160B">
        <w:t xml:space="preserve">, </w:t>
      </w:r>
      <w:r w:rsidRPr="001A160B">
        <w:rPr>
          <w:rStyle w:val="author"/>
          <w:color w:val="auto"/>
        </w:rPr>
        <w:t>Miller, P.</w:t>
      </w:r>
      <w:r w:rsidRPr="001A160B">
        <w:t xml:space="preserve">, </w:t>
      </w:r>
      <w:r w:rsidRPr="001A160B">
        <w:rPr>
          <w:rStyle w:val="author"/>
          <w:color w:val="auto"/>
        </w:rPr>
        <w:t>Quick, C.</w:t>
      </w:r>
      <w:r w:rsidRPr="001A160B">
        <w:t xml:space="preserve">, </w:t>
      </w:r>
      <w:r w:rsidR="00F35A7F">
        <w:t>. . . Mansolf, M</w:t>
      </w:r>
      <w:r w:rsidRPr="001A160B">
        <w:rPr>
          <w:rStyle w:val="author"/>
          <w:color w:val="auto"/>
        </w:rPr>
        <w:t>.</w:t>
      </w:r>
      <w:r w:rsidRPr="001A160B">
        <w:t xml:space="preserve"> </w:t>
      </w:r>
      <w:r w:rsidR="001867FB">
        <w:rPr>
          <w:rStyle w:val="adate"/>
          <w:color w:val="auto"/>
        </w:rPr>
        <w:t>(2019</w:t>
      </w:r>
      <w:r w:rsidRPr="001A160B">
        <w:rPr>
          <w:rStyle w:val="adate"/>
          <w:color w:val="auto"/>
        </w:rPr>
        <w:t>)</w:t>
      </w:r>
      <w:r w:rsidRPr="001A160B">
        <w:t>. semTools: Useful tools for structural equation modeling</w:t>
      </w:r>
      <w:r w:rsidR="007A55D9">
        <w:t xml:space="preserve"> (R package Version </w:t>
      </w:r>
      <w:r w:rsidR="00F35A7F">
        <w:t>0.5-2</w:t>
      </w:r>
      <w:r w:rsidR="007A55D9">
        <w:t>) [Computer software]</w:t>
      </w:r>
      <w:r w:rsidRPr="001A160B">
        <w:t xml:space="preserve">. </w:t>
      </w:r>
      <w:r w:rsidRPr="00C15417">
        <w:rPr>
          <w:rStyle w:val="url"/>
          <w:color w:val="auto"/>
        </w:rPr>
        <w:t>Retrieved from https://CRAN.R-project.org/package=semTools</w:t>
      </w:r>
      <w:bookmarkEnd w:id="43"/>
    </w:p>
    <w:p w14:paraId="1D0B623D" w14:textId="77777777" w:rsidR="00997BE7" w:rsidRDefault="001A160B">
      <w:pPr>
        <w:pStyle w:val="REF"/>
      </w:pPr>
      <w:bookmarkStart w:id="44" w:name="bib23"/>
      <w:r w:rsidRPr="001A160B">
        <w:rPr>
          <w:rStyle w:val="author"/>
          <w:color w:val="auto"/>
        </w:rPr>
        <w:t>Katz, I.</w:t>
      </w:r>
      <w:r w:rsidRPr="001A160B">
        <w:t xml:space="preserve">, &amp; </w:t>
      </w:r>
      <w:r w:rsidRPr="001A160B">
        <w:rPr>
          <w:rStyle w:val="author"/>
          <w:color w:val="auto"/>
        </w:rPr>
        <w:t>Hass, R. G.</w:t>
      </w:r>
      <w:r w:rsidRPr="001A160B">
        <w:t xml:space="preserve"> </w:t>
      </w:r>
      <w:r w:rsidRPr="001A160B">
        <w:rPr>
          <w:rStyle w:val="adate"/>
          <w:color w:val="auto"/>
        </w:rPr>
        <w:t>(1988)</w:t>
      </w:r>
      <w:r w:rsidRPr="001A160B">
        <w:t xml:space="preserve">. </w:t>
      </w:r>
      <w:r w:rsidRPr="001A160B">
        <w:rPr>
          <w:rStyle w:val="atl"/>
          <w:color w:val="auto"/>
        </w:rPr>
        <w:t>Racial ambivalence and American value conflict: Correlational and priming studies of dual cognitive structures</w:t>
      </w:r>
      <w:r w:rsidRPr="001A160B">
        <w:t xml:space="preserve">. </w:t>
      </w:r>
      <w:r w:rsidRPr="001A160B">
        <w:rPr>
          <w:rStyle w:val="stl"/>
        </w:rPr>
        <w:t>Journal of Personality and Social Psychology</w:t>
      </w:r>
      <w:r w:rsidRPr="001A160B">
        <w:rPr>
          <w:i/>
        </w:rPr>
        <w:t xml:space="preserve">, </w:t>
      </w:r>
      <w:r w:rsidRPr="001A160B">
        <w:rPr>
          <w:rStyle w:val="vol"/>
          <w:color w:val="auto"/>
        </w:rPr>
        <w:t>55</w:t>
      </w:r>
      <w:r w:rsidR="00D0072D" w:rsidRPr="00DD1859">
        <w:t>,</w:t>
      </w:r>
      <w:r w:rsidRPr="001A160B">
        <w:t xml:space="preserve"> </w:t>
      </w:r>
      <w:r w:rsidRPr="001A160B">
        <w:rPr>
          <w:rStyle w:val="first-page"/>
          <w:color w:val="auto"/>
        </w:rPr>
        <w:t>893</w:t>
      </w:r>
      <w:r w:rsidR="00DF453B">
        <w:rPr>
          <w:rStyle w:val="first-page"/>
          <w:color w:val="auto"/>
        </w:rPr>
        <w:t>–905</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10.1037/0022-3514.55.6.893</w:t>
      </w:r>
      <w:bookmarkEnd w:id="44"/>
    </w:p>
    <w:p w14:paraId="58C4905B" w14:textId="2836E50B" w:rsidR="00997BE7" w:rsidRDefault="001A160B">
      <w:pPr>
        <w:pStyle w:val="REF"/>
      </w:pPr>
      <w:bookmarkStart w:id="45" w:name="bib24"/>
      <w:r w:rsidRPr="001A160B">
        <w:rPr>
          <w:rStyle w:val="author"/>
          <w:color w:val="auto"/>
        </w:rPr>
        <w:t>Kuhn, M.</w:t>
      </w:r>
      <w:r w:rsidRPr="001A160B">
        <w:t xml:space="preserve">, </w:t>
      </w:r>
      <w:r w:rsidR="00F35A7F">
        <w:t xml:space="preserve">Chow, F., </w:t>
      </w:r>
      <w:r w:rsidRPr="001A160B">
        <w:t xml:space="preserve">&amp; </w:t>
      </w:r>
      <w:r w:rsidRPr="001A160B">
        <w:rPr>
          <w:rStyle w:val="author"/>
          <w:color w:val="auto"/>
        </w:rPr>
        <w:t>Wickham, H.</w:t>
      </w:r>
      <w:r w:rsidRPr="001A160B">
        <w:t xml:space="preserve"> </w:t>
      </w:r>
      <w:r w:rsidRPr="001A160B">
        <w:rPr>
          <w:rStyle w:val="adate"/>
          <w:color w:val="auto"/>
        </w:rPr>
        <w:t>(2019)</w:t>
      </w:r>
      <w:r w:rsidRPr="001A160B">
        <w:t xml:space="preserve">. </w:t>
      </w:r>
      <w:r w:rsidRPr="001A160B">
        <w:rPr>
          <w:rStyle w:val="atl"/>
          <w:color w:val="auto"/>
        </w:rPr>
        <w:t xml:space="preserve">rsample: General </w:t>
      </w:r>
      <w:r w:rsidR="007A55D9">
        <w:rPr>
          <w:rStyle w:val="atl"/>
          <w:color w:val="auto"/>
        </w:rPr>
        <w:t>r</w:t>
      </w:r>
      <w:r w:rsidRPr="001A160B">
        <w:rPr>
          <w:rStyle w:val="atl"/>
          <w:color w:val="auto"/>
        </w:rPr>
        <w:t xml:space="preserve">esampling </w:t>
      </w:r>
      <w:r w:rsidR="007A55D9">
        <w:rPr>
          <w:rStyle w:val="atl"/>
          <w:color w:val="auto"/>
        </w:rPr>
        <w:t>i</w:t>
      </w:r>
      <w:r w:rsidRPr="001A160B">
        <w:rPr>
          <w:rStyle w:val="atl"/>
          <w:color w:val="auto"/>
        </w:rPr>
        <w:t>nfrastructure</w:t>
      </w:r>
      <w:r w:rsidR="007A55D9">
        <w:rPr>
          <w:rStyle w:val="atl"/>
          <w:color w:val="auto"/>
        </w:rPr>
        <w:t xml:space="preserve"> (R package Version</w:t>
      </w:r>
      <w:r w:rsidR="00F35A7F">
        <w:rPr>
          <w:rStyle w:val="atl"/>
          <w:color w:val="auto"/>
        </w:rPr>
        <w:t xml:space="preserve"> 0.0.5</w:t>
      </w:r>
      <w:r w:rsidR="007A55D9">
        <w:rPr>
          <w:rStyle w:val="atl"/>
          <w:color w:val="auto"/>
        </w:rPr>
        <w:t>) [Computer software]</w:t>
      </w:r>
      <w:r w:rsidRPr="001A160B">
        <w:t xml:space="preserve">. </w:t>
      </w:r>
      <w:r w:rsidR="00D0072D" w:rsidRPr="00C15417">
        <w:rPr>
          <w:rStyle w:val="url"/>
          <w:color w:val="auto"/>
        </w:rPr>
        <w:t xml:space="preserve">Retrieved from </w:t>
      </w:r>
      <w:r w:rsidRPr="00C15417">
        <w:rPr>
          <w:rStyle w:val="url"/>
          <w:color w:val="auto"/>
        </w:rPr>
        <w:t>https://CRAN.R-project.org/package=rsample</w:t>
      </w:r>
      <w:bookmarkEnd w:id="45"/>
    </w:p>
    <w:p w14:paraId="07E2D6DE" w14:textId="77777777" w:rsidR="00997BE7" w:rsidRDefault="001A160B">
      <w:pPr>
        <w:pStyle w:val="REF"/>
      </w:pPr>
      <w:bookmarkStart w:id="46" w:name="bib25"/>
      <w:r w:rsidRPr="001A160B">
        <w:rPr>
          <w:rStyle w:val="author"/>
          <w:color w:val="auto"/>
        </w:rPr>
        <w:t>Lakens, D.</w:t>
      </w:r>
      <w:r w:rsidRPr="001A160B">
        <w:t xml:space="preserve">, </w:t>
      </w:r>
      <w:r w:rsidRPr="001A160B">
        <w:rPr>
          <w:rStyle w:val="author"/>
          <w:color w:val="auto"/>
        </w:rPr>
        <w:t>Adolfi, F. G.</w:t>
      </w:r>
      <w:r w:rsidRPr="001A160B">
        <w:t xml:space="preserve">, </w:t>
      </w:r>
      <w:r w:rsidRPr="001A160B">
        <w:rPr>
          <w:rStyle w:val="author"/>
          <w:color w:val="auto"/>
        </w:rPr>
        <w:t>Albers, C. J.</w:t>
      </w:r>
      <w:r w:rsidRPr="001A160B">
        <w:t xml:space="preserve">, </w:t>
      </w:r>
      <w:r w:rsidRPr="001A160B">
        <w:rPr>
          <w:rStyle w:val="author"/>
          <w:color w:val="auto"/>
        </w:rPr>
        <w:t>Anvari, F.</w:t>
      </w:r>
      <w:r w:rsidRPr="001A160B">
        <w:t xml:space="preserve">, </w:t>
      </w:r>
      <w:r w:rsidRPr="001A160B">
        <w:rPr>
          <w:rStyle w:val="author"/>
          <w:color w:val="auto"/>
        </w:rPr>
        <w:t>Apps, M. A. J.</w:t>
      </w:r>
      <w:r w:rsidRPr="001A160B">
        <w:t xml:space="preserve">, </w:t>
      </w:r>
      <w:r w:rsidRPr="001A160B">
        <w:rPr>
          <w:rStyle w:val="author"/>
          <w:color w:val="auto"/>
        </w:rPr>
        <w:t xml:space="preserve">Argamon, S. E., </w:t>
      </w:r>
      <w:r w:rsidR="00D0072D" w:rsidRPr="00DD1859">
        <w:rPr>
          <w:rStyle w:val="author"/>
          <w:color w:val="auto"/>
        </w:rPr>
        <w:t>. . .</w:t>
      </w:r>
      <w:r w:rsidRPr="001A160B">
        <w:t xml:space="preserve"> </w:t>
      </w:r>
      <w:r w:rsidRPr="001A160B">
        <w:rPr>
          <w:rStyle w:val="author"/>
          <w:color w:val="auto"/>
        </w:rPr>
        <w:t>Zwaan, R. A.</w:t>
      </w:r>
      <w:r w:rsidRPr="001A160B">
        <w:t xml:space="preserve"> </w:t>
      </w:r>
      <w:r w:rsidRPr="001A160B">
        <w:rPr>
          <w:rStyle w:val="adate"/>
          <w:color w:val="auto"/>
        </w:rPr>
        <w:t>(2018)</w:t>
      </w:r>
      <w:r w:rsidRPr="001A160B">
        <w:t xml:space="preserve">. </w:t>
      </w:r>
      <w:r w:rsidRPr="001A160B">
        <w:rPr>
          <w:rStyle w:val="atl"/>
          <w:color w:val="auto"/>
        </w:rPr>
        <w:t>Justify your alpha</w:t>
      </w:r>
      <w:r w:rsidRPr="001A160B">
        <w:t xml:space="preserve">. </w:t>
      </w:r>
      <w:r w:rsidRPr="001A160B">
        <w:rPr>
          <w:rStyle w:val="stl"/>
        </w:rPr>
        <w:t>Nature Human Behaviour</w:t>
      </w:r>
      <w:r w:rsidR="00000549" w:rsidRPr="00000549">
        <w:rPr>
          <w:i/>
        </w:rPr>
        <w:t xml:space="preserve">, </w:t>
      </w:r>
      <w:r w:rsidR="00000549" w:rsidRPr="00000549">
        <w:rPr>
          <w:rStyle w:val="vol"/>
          <w:color w:val="auto"/>
        </w:rPr>
        <w:t>2</w:t>
      </w:r>
      <w:r w:rsidR="00D0072D" w:rsidRPr="00DD1859">
        <w:t>,</w:t>
      </w:r>
      <w:r w:rsidR="00000549" w:rsidRPr="00000549">
        <w:t xml:space="preserve"> </w:t>
      </w:r>
      <w:r w:rsidRPr="001A160B">
        <w:rPr>
          <w:rStyle w:val="first-page"/>
          <w:color w:val="auto"/>
        </w:rPr>
        <w:t>168</w:t>
      </w:r>
      <w:r w:rsidRPr="001A160B">
        <w:t>–</w:t>
      </w:r>
      <w:r w:rsidRPr="001A160B">
        <w:rPr>
          <w:rStyle w:val="last-page"/>
          <w:color w:val="auto"/>
        </w:rPr>
        <w:t>171</w:t>
      </w:r>
      <w:r w:rsidRPr="001A160B">
        <w:t xml:space="preserve">. </w:t>
      </w:r>
      <w:r w:rsidRPr="00C15417">
        <w:rPr>
          <w:rStyle w:val="url"/>
          <w:color w:val="auto"/>
        </w:rPr>
        <w:t>doi</w:t>
      </w:r>
      <w:r w:rsidR="00D0072D" w:rsidRPr="00C15417">
        <w:rPr>
          <w:rStyle w:val="url"/>
          <w:color w:val="auto"/>
        </w:rPr>
        <w:t>:</w:t>
      </w:r>
      <w:r w:rsidRPr="00C15417">
        <w:rPr>
          <w:rStyle w:val="url"/>
          <w:color w:val="auto"/>
        </w:rPr>
        <w:t>10.1038/s41562-018-0311-x</w:t>
      </w:r>
      <w:bookmarkEnd w:id="46"/>
    </w:p>
    <w:p w14:paraId="2459B407" w14:textId="77777777" w:rsidR="00997BE7" w:rsidRDefault="001A160B">
      <w:pPr>
        <w:pStyle w:val="REF"/>
      </w:pPr>
      <w:bookmarkStart w:id="47" w:name="bib26"/>
      <w:r w:rsidRPr="001A160B">
        <w:rPr>
          <w:rStyle w:val="author"/>
          <w:color w:val="auto"/>
        </w:rPr>
        <w:t>LeBel, E. P.</w:t>
      </w:r>
      <w:r w:rsidRPr="001A160B">
        <w:t xml:space="preserve">, &amp; </w:t>
      </w:r>
      <w:r w:rsidRPr="001A160B">
        <w:rPr>
          <w:rStyle w:val="author"/>
          <w:color w:val="auto"/>
        </w:rPr>
        <w:t>Peters, K. R.</w:t>
      </w:r>
      <w:r w:rsidRPr="001A160B">
        <w:t xml:space="preserve"> </w:t>
      </w:r>
      <w:r w:rsidRPr="001A160B">
        <w:rPr>
          <w:rStyle w:val="adate"/>
          <w:color w:val="auto"/>
        </w:rPr>
        <w:t>(2011)</w:t>
      </w:r>
      <w:r w:rsidRPr="001A160B">
        <w:t xml:space="preserve">. </w:t>
      </w:r>
      <w:r w:rsidRPr="001A160B">
        <w:rPr>
          <w:rStyle w:val="atl"/>
          <w:color w:val="auto"/>
        </w:rPr>
        <w:t>Fearing the future of empirical psychology: Bem’s (2011) evidence of psi as a case study of deficiencies in modal research practice</w:t>
      </w:r>
      <w:r w:rsidRPr="001A160B">
        <w:t xml:space="preserve">. </w:t>
      </w:r>
      <w:r w:rsidRPr="001A160B">
        <w:rPr>
          <w:rStyle w:val="stl"/>
        </w:rPr>
        <w:t>Review of General Psychology</w:t>
      </w:r>
      <w:r w:rsidRPr="001A160B">
        <w:rPr>
          <w:i/>
        </w:rPr>
        <w:t xml:space="preserve">, </w:t>
      </w:r>
      <w:r w:rsidRPr="001A160B">
        <w:rPr>
          <w:rStyle w:val="vol"/>
          <w:color w:val="auto"/>
        </w:rPr>
        <w:t>15</w:t>
      </w:r>
      <w:r w:rsidR="00D0072D" w:rsidRPr="00DD1859">
        <w:t>,</w:t>
      </w:r>
      <w:r w:rsidRPr="001A160B">
        <w:t xml:space="preserve"> </w:t>
      </w:r>
      <w:r w:rsidRPr="001A160B">
        <w:rPr>
          <w:rStyle w:val="first-page"/>
          <w:color w:val="auto"/>
        </w:rPr>
        <w:t>371</w:t>
      </w:r>
      <w:r w:rsidRPr="001A160B">
        <w:t>–</w:t>
      </w:r>
      <w:r w:rsidRPr="001A160B">
        <w:rPr>
          <w:rStyle w:val="last-page"/>
          <w:color w:val="auto"/>
        </w:rPr>
        <w:t>379</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10.1037/a0025172</w:t>
      </w:r>
      <w:bookmarkEnd w:id="47"/>
    </w:p>
    <w:p w14:paraId="205C3EEC" w14:textId="77777777" w:rsidR="00997BE7" w:rsidRDefault="001A160B">
      <w:pPr>
        <w:pStyle w:val="REF"/>
      </w:pPr>
      <w:bookmarkStart w:id="48" w:name="bib27"/>
      <w:r w:rsidRPr="001A160B">
        <w:rPr>
          <w:rStyle w:val="author"/>
          <w:color w:val="auto"/>
        </w:rPr>
        <w:lastRenderedPageBreak/>
        <w:t>Li, C. H.</w:t>
      </w:r>
      <w:r w:rsidRPr="001A160B">
        <w:t xml:space="preserve"> </w:t>
      </w:r>
      <w:r w:rsidRPr="001A160B">
        <w:rPr>
          <w:rStyle w:val="adate"/>
          <w:color w:val="auto"/>
        </w:rPr>
        <w:t>(2016)</w:t>
      </w:r>
      <w:r w:rsidRPr="001A160B">
        <w:t xml:space="preserve">. </w:t>
      </w:r>
      <w:r w:rsidRPr="001A160B">
        <w:rPr>
          <w:rStyle w:val="atl"/>
          <w:color w:val="auto"/>
        </w:rPr>
        <w:t>The performance of ML, DWLS, and ULS estimation with robust corrections in structural equation models with ordinal variables</w:t>
      </w:r>
      <w:r w:rsidRPr="001A160B">
        <w:t xml:space="preserve">. </w:t>
      </w:r>
      <w:r w:rsidRPr="001A160B">
        <w:rPr>
          <w:rStyle w:val="stl"/>
        </w:rPr>
        <w:t>Psychological Methods</w:t>
      </w:r>
      <w:r w:rsidRPr="001A160B">
        <w:rPr>
          <w:i/>
        </w:rPr>
        <w:t xml:space="preserve">, </w:t>
      </w:r>
      <w:r w:rsidRPr="001A160B">
        <w:rPr>
          <w:rStyle w:val="vol"/>
          <w:color w:val="auto"/>
        </w:rPr>
        <w:t>21</w:t>
      </w:r>
      <w:r w:rsidR="00D0072D" w:rsidRPr="00DD1859">
        <w:t>,</w:t>
      </w:r>
      <w:r w:rsidRPr="001A160B">
        <w:t xml:space="preserve"> </w:t>
      </w:r>
      <w:r w:rsidRPr="001A160B">
        <w:rPr>
          <w:rStyle w:val="first-page"/>
          <w:color w:val="auto"/>
        </w:rPr>
        <w:t>369</w:t>
      </w:r>
      <w:r w:rsidRPr="001A160B">
        <w:t>–</w:t>
      </w:r>
      <w:r w:rsidRPr="001A160B">
        <w:rPr>
          <w:rStyle w:val="last-page"/>
          <w:color w:val="auto"/>
        </w:rPr>
        <w:t>387</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10.1037/met0000093</w:t>
      </w:r>
      <w:bookmarkEnd w:id="48"/>
    </w:p>
    <w:p w14:paraId="0DE69710" w14:textId="77777777" w:rsidR="00997BE7" w:rsidRDefault="001A160B">
      <w:pPr>
        <w:pStyle w:val="REF"/>
      </w:pPr>
      <w:bookmarkStart w:id="49" w:name="bib28"/>
      <w:r w:rsidRPr="001A160B">
        <w:rPr>
          <w:rStyle w:val="author"/>
          <w:color w:val="auto"/>
        </w:rPr>
        <w:t>Little, T.</w:t>
      </w:r>
      <w:r w:rsidRPr="001A160B">
        <w:t xml:space="preserve"> </w:t>
      </w:r>
      <w:r w:rsidRPr="001A160B">
        <w:rPr>
          <w:rStyle w:val="adate"/>
          <w:color w:val="auto"/>
        </w:rPr>
        <w:t>(2013)</w:t>
      </w:r>
      <w:r w:rsidRPr="001A160B">
        <w:t xml:space="preserve">. </w:t>
      </w:r>
      <w:r w:rsidRPr="001A160B">
        <w:rPr>
          <w:rStyle w:val="btl"/>
          <w:color w:val="auto"/>
        </w:rPr>
        <w:t>Longitudinal structural equation modeling</w:t>
      </w:r>
      <w:r w:rsidRPr="001A160B">
        <w:t xml:space="preserve">. </w:t>
      </w:r>
      <w:r w:rsidRPr="001A160B">
        <w:rPr>
          <w:rStyle w:val="city"/>
          <w:color w:val="auto"/>
        </w:rPr>
        <w:t>New York</w:t>
      </w:r>
      <w:r w:rsidR="00D0072D" w:rsidRPr="00DD1859">
        <w:rPr>
          <w:rStyle w:val="city"/>
          <w:color w:val="auto"/>
        </w:rPr>
        <w:t>, NY</w:t>
      </w:r>
      <w:r w:rsidRPr="001A160B">
        <w:t xml:space="preserve">: </w:t>
      </w:r>
      <w:r w:rsidRPr="001A160B">
        <w:rPr>
          <w:rStyle w:val="pub"/>
        </w:rPr>
        <w:t>Guilford Press</w:t>
      </w:r>
      <w:r w:rsidRPr="001A160B">
        <w:t>.</w:t>
      </w:r>
      <w:bookmarkEnd w:id="49"/>
    </w:p>
    <w:p w14:paraId="623E048C" w14:textId="77777777" w:rsidR="00997BE7" w:rsidRDefault="001A160B">
      <w:pPr>
        <w:pStyle w:val="REF"/>
      </w:pPr>
      <w:bookmarkStart w:id="50" w:name="bib29"/>
      <w:r w:rsidRPr="001A160B">
        <w:rPr>
          <w:rStyle w:val="author"/>
          <w:color w:val="auto"/>
        </w:rPr>
        <w:t>Loevinger, J.</w:t>
      </w:r>
      <w:r w:rsidRPr="001A160B">
        <w:t xml:space="preserve"> </w:t>
      </w:r>
      <w:r w:rsidRPr="001A160B">
        <w:rPr>
          <w:rStyle w:val="adate"/>
          <w:color w:val="auto"/>
        </w:rPr>
        <w:t>(1957)</w:t>
      </w:r>
      <w:r w:rsidRPr="001A160B">
        <w:t xml:space="preserve">. </w:t>
      </w:r>
      <w:r w:rsidRPr="001A160B">
        <w:rPr>
          <w:rStyle w:val="atl"/>
          <w:color w:val="auto"/>
        </w:rPr>
        <w:t xml:space="preserve">Objective </w:t>
      </w:r>
      <w:r w:rsidR="00D0072D" w:rsidRPr="00DD1859">
        <w:rPr>
          <w:rStyle w:val="atl"/>
          <w:color w:val="auto"/>
        </w:rPr>
        <w:t>tests</w:t>
      </w:r>
      <w:r w:rsidRPr="001A160B">
        <w:rPr>
          <w:rStyle w:val="atl"/>
          <w:color w:val="auto"/>
        </w:rPr>
        <w:t xml:space="preserve"> as </w:t>
      </w:r>
      <w:r w:rsidR="00D0072D" w:rsidRPr="00DD1859">
        <w:rPr>
          <w:rStyle w:val="atl"/>
          <w:color w:val="auto"/>
        </w:rPr>
        <w:t>instruments</w:t>
      </w:r>
      <w:r w:rsidRPr="001A160B">
        <w:rPr>
          <w:rStyle w:val="atl"/>
          <w:color w:val="auto"/>
        </w:rPr>
        <w:t xml:space="preserve"> of </w:t>
      </w:r>
      <w:r w:rsidR="00D0072D" w:rsidRPr="00DD1859">
        <w:rPr>
          <w:rStyle w:val="atl"/>
          <w:color w:val="auto"/>
        </w:rPr>
        <w:t>psychological theory</w:t>
      </w:r>
      <w:r w:rsidRPr="001A160B">
        <w:t xml:space="preserve">. </w:t>
      </w:r>
      <w:r w:rsidRPr="001A160B">
        <w:rPr>
          <w:rStyle w:val="stl"/>
        </w:rPr>
        <w:t>Psychological Reports</w:t>
      </w:r>
      <w:r w:rsidRPr="001A160B">
        <w:rPr>
          <w:i/>
        </w:rPr>
        <w:t xml:space="preserve">, </w:t>
      </w:r>
      <w:r w:rsidRPr="001A160B">
        <w:rPr>
          <w:rStyle w:val="vol"/>
          <w:color w:val="auto"/>
        </w:rPr>
        <w:t>3</w:t>
      </w:r>
      <w:r w:rsidR="00D0072D" w:rsidRPr="00DD1859">
        <w:t>,</w:t>
      </w:r>
      <w:r w:rsidRPr="001A160B">
        <w:t xml:space="preserve"> </w:t>
      </w:r>
      <w:r w:rsidRPr="001A160B">
        <w:rPr>
          <w:rStyle w:val="first-page"/>
          <w:color w:val="auto"/>
        </w:rPr>
        <w:t>635</w:t>
      </w:r>
      <w:r w:rsidRPr="001A160B">
        <w:t>–</w:t>
      </w:r>
      <w:r w:rsidRPr="001A160B">
        <w:rPr>
          <w:rStyle w:val="last-page"/>
          <w:color w:val="auto"/>
        </w:rPr>
        <w:t>694</w:t>
      </w:r>
      <w:r w:rsidRPr="001A160B">
        <w:t xml:space="preserve">. </w:t>
      </w:r>
      <w:r w:rsidRPr="00C15417">
        <w:rPr>
          <w:rStyle w:val="url"/>
          <w:color w:val="auto"/>
        </w:rPr>
        <w:t>doi</w:t>
      </w:r>
      <w:r w:rsidR="00D0072D" w:rsidRPr="00C15417">
        <w:rPr>
          <w:rStyle w:val="url"/>
          <w:color w:val="auto"/>
        </w:rPr>
        <w:t>:</w:t>
      </w:r>
      <w:r w:rsidRPr="00C15417">
        <w:rPr>
          <w:rStyle w:val="url"/>
          <w:color w:val="auto"/>
        </w:rPr>
        <w:t>10.2466/pr0.1957.3.3.635</w:t>
      </w:r>
      <w:bookmarkEnd w:id="50"/>
    </w:p>
    <w:p w14:paraId="0041507F" w14:textId="28E197F5" w:rsidR="00997BE7" w:rsidRDefault="001A160B">
      <w:pPr>
        <w:pStyle w:val="REF"/>
      </w:pPr>
      <w:bookmarkStart w:id="51" w:name="bib30"/>
      <w:r w:rsidRPr="001A160B">
        <w:rPr>
          <w:rStyle w:val="author"/>
          <w:color w:val="auto"/>
        </w:rPr>
        <w:t>McDonald, R. P.</w:t>
      </w:r>
      <w:r w:rsidRPr="001A160B">
        <w:t xml:space="preserve"> </w:t>
      </w:r>
      <w:r w:rsidRPr="001A160B">
        <w:rPr>
          <w:rStyle w:val="adate"/>
          <w:color w:val="auto"/>
        </w:rPr>
        <w:t>(1999)</w:t>
      </w:r>
      <w:r w:rsidRPr="001A160B">
        <w:t xml:space="preserve">. </w:t>
      </w:r>
      <w:r w:rsidRPr="001A160B">
        <w:rPr>
          <w:i/>
        </w:rPr>
        <w:t xml:space="preserve">Test theory: A unified </w:t>
      </w:r>
      <w:r w:rsidR="00FC06BE">
        <w:rPr>
          <w:i/>
        </w:rPr>
        <w:t>treatment</w:t>
      </w:r>
      <w:r w:rsidRPr="001A160B">
        <w:rPr>
          <w:rStyle w:val="msc"/>
          <w:color w:val="auto"/>
        </w:rPr>
        <w:t xml:space="preserve">. Mahwah, NJ: </w:t>
      </w:r>
      <w:r w:rsidR="00D0072D" w:rsidRPr="00DD1859">
        <w:rPr>
          <w:rStyle w:val="msc"/>
          <w:color w:val="auto"/>
        </w:rPr>
        <w:t>Erlbaum</w:t>
      </w:r>
      <w:r w:rsidR="00D0072D" w:rsidRPr="00DD1859">
        <w:t>.</w:t>
      </w:r>
      <w:bookmarkEnd w:id="51"/>
    </w:p>
    <w:p w14:paraId="64B9BF3F" w14:textId="77777777" w:rsidR="00997BE7" w:rsidRDefault="001A160B">
      <w:pPr>
        <w:pStyle w:val="REF"/>
      </w:pPr>
      <w:bookmarkStart w:id="52" w:name="bib31"/>
      <w:r w:rsidRPr="001A160B">
        <w:rPr>
          <w:rStyle w:val="author"/>
          <w:color w:val="auto"/>
        </w:rPr>
        <w:t>Meade, A. W.</w:t>
      </w:r>
      <w:r w:rsidRPr="001A160B">
        <w:t xml:space="preserve">, </w:t>
      </w:r>
      <w:r w:rsidRPr="001A160B">
        <w:rPr>
          <w:rStyle w:val="author"/>
          <w:color w:val="auto"/>
        </w:rPr>
        <w:t>Johnson, E. C.</w:t>
      </w:r>
      <w:r w:rsidRPr="001A160B">
        <w:t xml:space="preserve">, &amp; </w:t>
      </w:r>
      <w:r w:rsidRPr="001A160B">
        <w:rPr>
          <w:rStyle w:val="author"/>
          <w:color w:val="auto"/>
        </w:rPr>
        <w:t>Braddy, P. W.</w:t>
      </w:r>
      <w:r w:rsidRPr="001A160B">
        <w:t xml:space="preserve"> </w:t>
      </w:r>
      <w:r w:rsidRPr="001A160B">
        <w:rPr>
          <w:rStyle w:val="adate"/>
          <w:color w:val="auto"/>
        </w:rPr>
        <w:t>(2008)</w:t>
      </w:r>
      <w:r w:rsidRPr="001A160B">
        <w:t xml:space="preserve">. </w:t>
      </w:r>
      <w:r w:rsidRPr="001A160B">
        <w:rPr>
          <w:rStyle w:val="atl"/>
          <w:color w:val="auto"/>
        </w:rPr>
        <w:t>Power and sensitivity of alternative fit indices in tests of measurement invariance</w:t>
      </w:r>
      <w:r w:rsidRPr="001A160B">
        <w:t xml:space="preserve">. </w:t>
      </w:r>
      <w:r w:rsidRPr="001A160B">
        <w:rPr>
          <w:rStyle w:val="stl"/>
        </w:rPr>
        <w:t>Journal of Applied Psychology</w:t>
      </w:r>
      <w:r w:rsidRPr="001A160B">
        <w:rPr>
          <w:i/>
        </w:rPr>
        <w:t xml:space="preserve">, </w:t>
      </w:r>
      <w:r w:rsidRPr="001A160B">
        <w:rPr>
          <w:rStyle w:val="vol"/>
          <w:color w:val="auto"/>
        </w:rPr>
        <w:t>93</w:t>
      </w:r>
      <w:r w:rsidR="00D0072D" w:rsidRPr="00DD1859">
        <w:t>,</w:t>
      </w:r>
      <w:r w:rsidRPr="001A160B">
        <w:t xml:space="preserve"> </w:t>
      </w:r>
      <w:r w:rsidRPr="001A160B">
        <w:rPr>
          <w:rStyle w:val="first-page"/>
          <w:color w:val="auto"/>
        </w:rPr>
        <w:t>568</w:t>
      </w:r>
      <w:r w:rsidR="00117AE1">
        <w:rPr>
          <w:rStyle w:val="first-page"/>
          <w:color w:val="auto"/>
        </w:rPr>
        <w:t>–592</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10.1037/0021-9010.93.3.568</w:t>
      </w:r>
      <w:bookmarkEnd w:id="52"/>
    </w:p>
    <w:p w14:paraId="44EACD0C" w14:textId="77777777" w:rsidR="00997BE7" w:rsidRDefault="001A160B">
      <w:pPr>
        <w:pStyle w:val="REF"/>
      </w:pPr>
      <w:bookmarkStart w:id="53" w:name="bib32"/>
      <w:r w:rsidRPr="001A160B">
        <w:rPr>
          <w:rStyle w:val="author"/>
          <w:color w:val="auto"/>
        </w:rPr>
        <w:t>Mullen, S. P.</w:t>
      </w:r>
      <w:r w:rsidRPr="001A160B">
        <w:t xml:space="preserve">, </w:t>
      </w:r>
      <w:r w:rsidRPr="001A160B">
        <w:rPr>
          <w:rStyle w:val="author"/>
          <w:color w:val="auto"/>
        </w:rPr>
        <w:t>Gothe, N. P.</w:t>
      </w:r>
      <w:r w:rsidRPr="001A160B">
        <w:t xml:space="preserve">, &amp; </w:t>
      </w:r>
      <w:r w:rsidRPr="001A160B">
        <w:rPr>
          <w:rStyle w:val="author"/>
          <w:color w:val="auto"/>
        </w:rPr>
        <w:t>McAuley, E.</w:t>
      </w:r>
      <w:r w:rsidRPr="001A160B">
        <w:t xml:space="preserve"> </w:t>
      </w:r>
      <w:r w:rsidRPr="001A160B">
        <w:rPr>
          <w:rStyle w:val="adate"/>
          <w:color w:val="auto"/>
        </w:rPr>
        <w:t>(2013)</w:t>
      </w:r>
      <w:r w:rsidRPr="001A160B">
        <w:t xml:space="preserve">. </w:t>
      </w:r>
      <w:r w:rsidRPr="001A160B">
        <w:rPr>
          <w:rStyle w:val="atl"/>
          <w:color w:val="auto"/>
        </w:rPr>
        <w:t xml:space="preserve">Evaluation of the </w:t>
      </w:r>
      <w:r w:rsidR="00D0072D" w:rsidRPr="00DD1859">
        <w:rPr>
          <w:rStyle w:val="atl"/>
          <w:color w:val="auto"/>
        </w:rPr>
        <w:t>factor structure</w:t>
      </w:r>
      <w:r w:rsidRPr="001A160B">
        <w:rPr>
          <w:rStyle w:val="atl"/>
          <w:color w:val="auto"/>
        </w:rPr>
        <w:t xml:space="preserve"> of the Rosenberg Self-Esteem Scale in </w:t>
      </w:r>
      <w:r w:rsidR="00D0072D" w:rsidRPr="00DD1859">
        <w:rPr>
          <w:rStyle w:val="atl"/>
          <w:color w:val="auto"/>
        </w:rPr>
        <w:t>older adults</w:t>
      </w:r>
      <w:r w:rsidRPr="001A160B">
        <w:t xml:space="preserve">. </w:t>
      </w:r>
      <w:r w:rsidRPr="001A160B">
        <w:rPr>
          <w:rStyle w:val="stl"/>
        </w:rPr>
        <w:t>Personality and Individual Differences</w:t>
      </w:r>
      <w:r w:rsidRPr="001A160B">
        <w:rPr>
          <w:i/>
        </w:rPr>
        <w:t xml:space="preserve">, </w:t>
      </w:r>
      <w:r w:rsidRPr="001A160B">
        <w:rPr>
          <w:rStyle w:val="vol"/>
          <w:color w:val="auto"/>
        </w:rPr>
        <w:t>54</w:t>
      </w:r>
      <w:r w:rsidR="00D0072D" w:rsidRPr="00DD1859">
        <w:t>,</w:t>
      </w:r>
      <w:r w:rsidRPr="001A160B">
        <w:t xml:space="preserve"> </w:t>
      </w:r>
      <w:r w:rsidRPr="001A160B">
        <w:rPr>
          <w:rStyle w:val="first-page"/>
          <w:color w:val="auto"/>
        </w:rPr>
        <w:t>153</w:t>
      </w:r>
      <w:r w:rsidRPr="001A160B">
        <w:t>–</w:t>
      </w:r>
      <w:r w:rsidRPr="001A160B">
        <w:rPr>
          <w:rStyle w:val="last-page"/>
          <w:color w:val="auto"/>
        </w:rPr>
        <w:t>157</w:t>
      </w:r>
      <w:r w:rsidRPr="001A160B">
        <w:t xml:space="preserve">. </w:t>
      </w:r>
      <w:r w:rsidRPr="00C15417">
        <w:rPr>
          <w:rStyle w:val="url"/>
          <w:color w:val="auto"/>
        </w:rPr>
        <w:t>doi</w:t>
      </w:r>
      <w:r w:rsidR="00D0072D" w:rsidRPr="00C15417">
        <w:rPr>
          <w:rStyle w:val="url"/>
          <w:color w:val="auto"/>
        </w:rPr>
        <w:t>:</w:t>
      </w:r>
      <w:r w:rsidRPr="00C15417">
        <w:rPr>
          <w:rStyle w:val="url"/>
          <w:color w:val="auto"/>
        </w:rPr>
        <w:t>10.1016/j.paid.2012.08.009</w:t>
      </w:r>
      <w:bookmarkEnd w:id="53"/>
    </w:p>
    <w:p w14:paraId="7EC92291" w14:textId="77777777" w:rsidR="00997BE7" w:rsidRDefault="001A160B">
      <w:pPr>
        <w:pStyle w:val="REF"/>
      </w:pPr>
      <w:bookmarkStart w:id="54" w:name="bib33"/>
      <w:r w:rsidRPr="001A160B">
        <w:rPr>
          <w:rStyle w:val="author"/>
          <w:color w:val="auto"/>
        </w:rPr>
        <w:t>Munafò, M. R.</w:t>
      </w:r>
      <w:r w:rsidRPr="001A160B">
        <w:t xml:space="preserve">, </w:t>
      </w:r>
      <w:r w:rsidRPr="001A160B">
        <w:rPr>
          <w:rStyle w:val="author"/>
          <w:color w:val="auto"/>
        </w:rPr>
        <w:t>Nosek, B. A.</w:t>
      </w:r>
      <w:r w:rsidRPr="001A160B">
        <w:t xml:space="preserve">, </w:t>
      </w:r>
      <w:r w:rsidRPr="001A160B">
        <w:rPr>
          <w:rStyle w:val="author"/>
          <w:color w:val="auto"/>
        </w:rPr>
        <w:t>Bishop, D. V. M.</w:t>
      </w:r>
      <w:r w:rsidRPr="001A160B">
        <w:t xml:space="preserve">, </w:t>
      </w:r>
      <w:r w:rsidRPr="001A160B">
        <w:rPr>
          <w:rStyle w:val="author"/>
          <w:color w:val="auto"/>
        </w:rPr>
        <w:t>Button, K. S.</w:t>
      </w:r>
      <w:r w:rsidRPr="001A160B">
        <w:t xml:space="preserve">, </w:t>
      </w:r>
      <w:r w:rsidRPr="001A160B">
        <w:rPr>
          <w:rStyle w:val="author"/>
          <w:color w:val="auto"/>
        </w:rPr>
        <w:t>Chambers, C. D.</w:t>
      </w:r>
      <w:r w:rsidRPr="001A160B">
        <w:t xml:space="preserve">, </w:t>
      </w:r>
      <w:r w:rsidRPr="001A160B">
        <w:rPr>
          <w:rStyle w:val="author"/>
          <w:color w:val="auto"/>
        </w:rPr>
        <w:t xml:space="preserve">Percie du Sert, N., </w:t>
      </w:r>
      <w:r w:rsidR="00D0072D" w:rsidRPr="00DD1859">
        <w:rPr>
          <w:rStyle w:val="author"/>
          <w:color w:val="auto"/>
        </w:rPr>
        <w:t>. . .</w:t>
      </w:r>
      <w:r w:rsidRPr="001A160B">
        <w:t xml:space="preserve"> </w:t>
      </w:r>
      <w:r w:rsidRPr="001A160B">
        <w:rPr>
          <w:rStyle w:val="author"/>
          <w:color w:val="auto"/>
        </w:rPr>
        <w:t>Ioannidis, J. P. A.</w:t>
      </w:r>
      <w:r w:rsidRPr="001A160B">
        <w:t xml:space="preserve"> </w:t>
      </w:r>
      <w:r w:rsidRPr="001A160B">
        <w:rPr>
          <w:rStyle w:val="adate"/>
          <w:color w:val="auto"/>
        </w:rPr>
        <w:t>(2017)</w:t>
      </w:r>
      <w:r w:rsidRPr="001A160B">
        <w:t xml:space="preserve">. </w:t>
      </w:r>
      <w:r w:rsidRPr="001A160B">
        <w:rPr>
          <w:rStyle w:val="atl"/>
          <w:color w:val="auto"/>
        </w:rPr>
        <w:t>A manifesto for reproducible science</w:t>
      </w:r>
      <w:r w:rsidRPr="001A160B">
        <w:t xml:space="preserve">. </w:t>
      </w:r>
      <w:r w:rsidRPr="001A160B">
        <w:rPr>
          <w:rStyle w:val="stl"/>
        </w:rPr>
        <w:t>Nature Human Behaviour</w:t>
      </w:r>
      <w:r w:rsidRPr="001A160B">
        <w:rPr>
          <w:i/>
        </w:rPr>
        <w:t xml:space="preserve">, </w:t>
      </w:r>
      <w:r w:rsidRPr="001A160B">
        <w:rPr>
          <w:rStyle w:val="vol"/>
          <w:color w:val="auto"/>
        </w:rPr>
        <w:t>1</w:t>
      </w:r>
      <w:r w:rsidRPr="001A160B">
        <w:t xml:space="preserve">, </w:t>
      </w:r>
      <w:r w:rsidR="00D0072D" w:rsidRPr="00DD1859">
        <w:t xml:space="preserve">Article </w:t>
      </w:r>
      <w:r w:rsidR="00ED3EB6">
        <w:t>00</w:t>
      </w:r>
      <w:r w:rsidR="00000549" w:rsidRPr="00000549">
        <w:rPr>
          <w:rStyle w:val="first-page"/>
          <w:color w:val="auto"/>
        </w:rPr>
        <w:t>21</w:t>
      </w:r>
      <w:r w:rsidR="00000549" w:rsidRPr="00000549">
        <w:t xml:space="preserve">. </w:t>
      </w:r>
      <w:r w:rsidRPr="00C15417">
        <w:rPr>
          <w:rStyle w:val="url"/>
          <w:color w:val="auto"/>
        </w:rPr>
        <w:t>doi</w:t>
      </w:r>
      <w:r w:rsidR="00D0072D" w:rsidRPr="00C15417">
        <w:rPr>
          <w:rStyle w:val="url"/>
          <w:color w:val="auto"/>
        </w:rPr>
        <w:t>:</w:t>
      </w:r>
      <w:r w:rsidRPr="00C15417">
        <w:rPr>
          <w:rStyle w:val="url"/>
          <w:color w:val="auto"/>
        </w:rPr>
        <w:t>10.1038/s41562-016-0021</w:t>
      </w:r>
      <w:bookmarkEnd w:id="54"/>
    </w:p>
    <w:p w14:paraId="05401362" w14:textId="77777777" w:rsidR="00997BE7" w:rsidRDefault="001A160B">
      <w:pPr>
        <w:pStyle w:val="REF"/>
      </w:pPr>
      <w:bookmarkStart w:id="55" w:name="bib34"/>
      <w:r w:rsidRPr="001A160B">
        <w:rPr>
          <w:rStyle w:val="author"/>
          <w:color w:val="auto"/>
        </w:rPr>
        <w:t>Neuberg, S. L.</w:t>
      </w:r>
      <w:r w:rsidRPr="001A160B">
        <w:t xml:space="preserve">, &amp; </w:t>
      </w:r>
      <w:r w:rsidRPr="001A160B">
        <w:rPr>
          <w:rStyle w:val="author"/>
          <w:color w:val="auto"/>
        </w:rPr>
        <w:t>Newsom, J. T.</w:t>
      </w:r>
      <w:r w:rsidRPr="001A160B">
        <w:t xml:space="preserve"> </w:t>
      </w:r>
      <w:r w:rsidRPr="001A160B">
        <w:rPr>
          <w:rStyle w:val="adate"/>
          <w:color w:val="auto"/>
        </w:rPr>
        <w:t>(1993)</w:t>
      </w:r>
      <w:r w:rsidRPr="001A160B">
        <w:t xml:space="preserve">. </w:t>
      </w:r>
      <w:r w:rsidRPr="001A160B">
        <w:rPr>
          <w:rStyle w:val="atl"/>
          <w:color w:val="auto"/>
        </w:rPr>
        <w:t>Personal need for structure: Individual differences in the desire for simpler structure</w:t>
      </w:r>
      <w:r w:rsidRPr="001A160B">
        <w:t xml:space="preserve">. </w:t>
      </w:r>
      <w:r w:rsidRPr="001A160B">
        <w:rPr>
          <w:rStyle w:val="stl"/>
        </w:rPr>
        <w:t>Journal of Personality and Social Psychology</w:t>
      </w:r>
      <w:r w:rsidRPr="001A160B">
        <w:rPr>
          <w:i/>
        </w:rPr>
        <w:t xml:space="preserve">, </w:t>
      </w:r>
      <w:r w:rsidRPr="001A160B">
        <w:rPr>
          <w:rStyle w:val="vol"/>
          <w:color w:val="auto"/>
        </w:rPr>
        <w:t>65</w:t>
      </w:r>
      <w:r w:rsidRPr="001A160B">
        <w:t xml:space="preserve">, </w:t>
      </w:r>
      <w:r w:rsidRPr="001A160B">
        <w:rPr>
          <w:rStyle w:val="first-page"/>
          <w:color w:val="auto"/>
        </w:rPr>
        <w:t>113</w:t>
      </w:r>
      <w:r w:rsidR="00DF453B">
        <w:rPr>
          <w:rStyle w:val="first-page"/>
          <w:color w:val="auto"/>
        </w:rPr>
        <w:t>–131</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10.1037/0022-3514.65.1.113</w:t>
      </w:r>
      <w:bookmarkEnd w:id="55"/>
    </w:p>
    <w:p w14:paraId="06345013" w14:textId="15C10E25" w:rsidR="00997BE7" w:rsidRPr="00C15417" w:rsidRDefault="001A160B">
      <w:pPr>
        <w:pStyle w:val="REF"/>
        <w:rPr>
          <w:i/>
          <w:lang w:val="en-IE"/>
        </w:rPr>
      </w:pPr>
      <w:bookmarkStart w:id="56" w:name="bib35"/>
      <w:r w:rsidRPr="001A160B">
        <w:rPr>
          <w:rStyle w:val="author"/>
          <w:color w:val="auto"/>
        </w:rPr>
        <w:t>Nosek, B. A.</w:t>
      </w:r>
      <w:r w:rsidRPr="001A160B">
        <w:t xml:space="preserve"> </w:t>
      </w:r>
      <w:r w:rsidRPr="001A160B">
        <w:rPr>
          <w:rStyle w:val="adate"/>
          <w:color w:val="auto"/>
        </w:rPr>
        <w:t>(20</w:t>
      </w:r>
      <w:r w:rsidR="00835F0F">
        <w:rPr>
          <w:rStyle w:val="adate"/>
          <w:color w:val="auto"/>
        </w:rPr>
        <w:t>1</w:t>
      </w:r>
      <w:r w:rsidRPr="001A160B">
        <w:rPr>
          <w:rStyle w:val="adate"/>
          <w:color w:val="auto"/>
        </w:rPr>
        <w:t>2)</w:t>
      </w:r>
      <w:r w:rsidRPr="001A160B">
        <w:t xml:space="preserve">. </w:t>
      </w:r>
      <w:r w:rsidRPr="00C15417">
        <w:rPr>
          <w:lang w:val="en-IE"/>
        </w:rPr>
        <w:t xml:space="preserve">Intuitions </w:t>
      </w:r>
      <w:r w:rsidR="00D0072D" w:rsidRPr="00C15417">
        <w:rPr>
          <w:lang w:val="en-IE"/>
        </w:rPr>
        <w:t>about controllability</w:t>
      </w:r>
      <w:r w:rsidRPr="00C15417">
        <w:rPr>
          <w:lang w:val="en-IE"/>
        </w:rPr>
        <w:t xml:space="preserve"> </w:t>
      </w:r>
      <w:r w:rsidR="00835F0F" w:rsidRPr="00C15417">
        <w:rPr>
          <w:lang w:val="en-IE"/>
        </w:rPr>
        <w:t xml:space="preserve">of feelings, </w:t>
      </w:r>
      <w:r w:rsidR="00AC3915" w:rsidRPr="00AC3915">
        <w:rPr>
          <w:i/>
          <w:iCs/>
          <w:lang w:val="en-IE"/>
        </w:rPr>
        <w:t>thoughts</w:t>
      </w:r>
      <w:r w:rsidR="00835F0F" w:rsidRPr="00C15417">
        <w:rPr>
          <w:lang w:val="en-IE"/>
        </w:rPr>
        <w:t>, and behaviors</w:t>
      </w:r>
      <w:r w:rsidRPr="001A160B">
        <w:t xml:space="preserve">. </w:t>
      </w:r>
      <w:r w:rsidR="00FC06BE">
        <w:t xml:space="preserve">Retrieved from </w:t>
      </w:r>
      <w:r w:rsidR="00FC06BE" w:rsidRPr="00DD0AAB">
        <w:t>osf.io/puwyq</w:t>
      </w:r>
      <w:r w:rsidR="00FC06BE" w:rsidRPr="001A160B">
        <w:rPr>
          <w:rStyle w:val="city"/>
          <w:color w:val="auto"/>
        </w:rPr>
        <w:t xml:space="preserve"> </w:t>
      </w:r>
      <w:bookmarkEnd w:id="56"/>
    </w:p>
    <w:p w14:paraId="1FF0A898" w14:textId="4FAF47ED" w:rsidR="00997BE7" w:rsidRDefault="001A160B">
      <w:pPr>
        <w:pStyle w:val="REF"/>
      </w:pPr>
      <w:bookmarkStart w:id="57" w:name="bib36"/>
      <w:r w:rsidRPr="001A160B">
        <w:rPr>
          <w:rStyle w:val="author"/>
          <w:color w:val="auto"/>
        </w:rPr>
        <w:lastRenderedPageBreak/>
        <w:t>Nosek, B. A.</w:t>
      </w:r>
      <w:r w:rsidRPr="001A160B">
        <w:t xml:space="preserve">, </w:t>
      </w:r>
      <w:r w:rsidRPr="001A160B">
        <w:rPr>
          <w:rStyle w:val="author"/>
          <w:color w:val="auto"/>
        </w:rPr>
        <w:t>Ebersole, C. R.</w:t>
      </w:r>
      <w:r w:rsidRPr="001A160B">
        <w:t xml:space="preserve">, </w:t>
      </w:r>
      <w:r w:rsidRPr="001A160B">
        <w:rPr>
          <w:rStyle w:val="author"/>
          <w:color w:val="auto"/>
        </w:rPr>
        <w:t>DeHaven, A. C.</w:t>
      </w:r>
      <w:r w:rsidRPr="001A160B">
        <w:t xml:space="preserve">, &amp; </w:t>
      </w:r>
      <w:r w:rsidRPr="001A160B">
        <w:rPr>
          <w:rStyle w:val="author"/>
          <w:color w:val="auto"/>
        </w:rPr>
        <w:t>Mellor, D. T.</w:t>
      </w:r>
      <w:r w:rsidRPr="001A160B">
        <w:t xml:space="preserve"> </w:t>
      </w:r>
      <w:r w:rsidRPr="001A160B">
        <w:rPr>
          <w:rStyle w:val="adate"/>
          <w:color w:val="auto"/>
        </w:rPr>
        <w:t>(2018)</w:t>
      </w:r>
      <w:r w:rsidRPr="001A160B">
        <w:t xml:space="preserve">. </w:t>
      </w:r>
      <w:r w:rsidRPr="001A160B">
        <w:rPr>
          <w:rStyle w:val="atl"/>
          <w:color w:val="auto"/>
        </w:rPr>
        <w:t>The preregistration revolution</w:t>
      </w:r>
      <w:r w:rsidRPr="001A160B">
        <w:t xml:space="preserve">. </w:t>
      </w:r>
      <w:r w:rsidRPr="001A160B">
        <w:rPr>
          <w:rStyle w:val="stl"/>
        </w:rPr>
        <w:t xml:space="preserve">Proceedings of the National Academy of Sciences, </w:t>
      </w:r>
      <w:r w:rsidR="00D0072D" w:rsidRPr="00DD1859">
        <w:rPr>
          <w:rStyle w:val="stl"/>
        </w:rPr>
        <w:t>USA</w:t>
      </w:r>
      <w:r w:rsidR="00CB14D4">
        <w:rPr>
          <w:rStyle w:val="stl"/>
        </w:rPr>
        <w:t>, 115</w:t>
      </w:r>
      <w:r w:rsidR="00D0072D" w:rsidRPr="00DD1859">
        <w:t xml:space="preserve">, </w:t>
      </w:r>
      <w:r w:rsidR="00CB14D4">
        <w:t>2600–2606</w:t>
      </w:r>
      <w:r w:rsidRPr="001A160B">
        <w:t xml:space="preserve">. </w:t>
      </w:r>
      <w:r w:rsidRPr="00C15417">
        <w:rPr>
          <w:rStyle w:val="url"/>
          <w:color w:val="auto"/>
        </w:rPr>
        <w:t>doi</w:t>
      </w:r>
      <w:r w:rsidR="00D0072D" w:rsidRPr="00C15417">
        <w:rPr>
          <w:rStyle w:val="url"/>
          <w:color w:val="auto"/>
        </w:rPr>
        <w:t>:</w:t>
      </w:r>
      <w:r w:rsidRPr="00C15417">
        <w:rPr>
          <w:rStyle w:val="url"/>
          <w:color w:val="auto"/>
        </w:rPr>
        <w:t>10.1073/pnas.1708274114</w:t>
      </w:r>
      <w:bookmarkEnd w:id="57"/>
    </w:p>
    <w:p w14:paraId="4E4BD225" w14:textId="5E3C7CE1" w:rsidR="00FC06BE" w:rsidRDefault="00FC06BE" w:rsidP="00FC06BE">
      <w:pPr>
        <w:pStyle w:val="REF"/>
      </w:pPr>
      <w:bookmarkStart w:id="58" w:name="bib37"/>
      <w:r w:rsidRPr="00D85A05">
        <w:rPr>
          <w:rStyle w:val="author"/>
          <w:color w:val="auto"/>
        </w:rPr>
        <w:t xml:space="preserve">Nowok, B., Raab, G. M., Snoke, J., &amp; Dibben, C. (2019). </w:t>
      </w:r>
      <w:r>
        <w:rPr>
          <w:rStyle w:val="atl"/>
          <w:color w:val="auto"/>
        </w:rPr>
        <w:t>synthpop: Generating s</w:t>
      </w:r>
      <w:r w:rsidRPr="00D85A05">
        <w:rPr>
          <w:rStyle w:val="atl"/>
          <w:color w:val="auto"/>
        </w:rPr>
        <w:t xml:space="preserve">ynthetic </w:t>
      </w:r>
      <w:r>
        <w:rPr>
          <w:rStyle w:val="atl"/>
          <w:color w:val="auto"/>
        </w:rPr>
        <w:t>v</w:t>
      </w:r>
      <w:r w:rsidRPr="00D85A05">
        <w:rPr>
          <w:rStyle w:val="atl"/>
          <w:color w:val="auto"/>
        </w:rPr>
        <w:t xml:space="preserve">ersions of </w:t>
      </w:r>
      <w:r>
        <w:rPr>
          <w:rStyle w:val="atl"/>
          <w:color w:val="auto"/>
        </w:rPr>
        <w:t>s</w:t>
      </w:r>
      <w:r w:rsidRPr="00D85A05">
        <w:rPr>
          <w:rStyle w:val="atl"/>
          <w:color w:val="auto"/>
        </w:rPr>
        <w:t xml:space="preserve">ensitive </w:t>
      </w:r>
      <w:r>
        <w:rPr>
          <w:rStyle w:val="atl"/>
          <w:color w:val="auto"/>
        </w:rPr>
        <w:t>m</w:t>
      </w:r>
      <w:r w:rsidRPr="00D85A05">
        <w:rPr>
          <w:rStyle w:val="atl"/>
          <w:color w:val="auto"/>
        </w:rPr>
        <w:t xml:space="preserve">icrodata for </w:t>
      </w:r>
      <w:r>
        <w:rPr>
          <w:rStyle w:val="atl"/>
          <w:color w:val="auto"/>
        </w:rPr>
        <w:t>s</w:t>
      </w:r>
      <w:r w:rsidRPr="00D85A05">
        <w:rPr>
          <w:rStyle w:val="atl"/>
          <w:color w:val="auto"/>
        </w:rPr>
        <w:t xml:space="preserve">tatistical </w:t>
      </w:r>
      <w:r>
        <w:rPr>
          <w:rStyle w:val="atl"/>
          <w:color w:val="auto"/>
        </w:rPr>
        <w:t>d</w:t>
      </w:r>
      <w:r w:rsidRPr="00D85A05">
        <w:rPr>
          <w:rStyle w:val="atl"/>
          <w:color w:val="auto"/>
        </w:rPr>
        <w:t xml:space="preserve">isclosure </w:t>
      </w:r>
      <w:r>
        <w:rPr>
          <w:rStyle w:val="atl"/>
          <w:color w:val="auto"/>
        </w:rPr>
        <w:t>c</w:t>
      </w:r>
      <w:r w:rsidRPr="00D85A05">
        <w:rPr>
          <w:rStyle w:val="atl"/>
          <w:color w:val="auto"/>
        </w:rPr>
        <w:t>ontrol</w:t>
      </w:r>
      <w:r>
        <w:rPr>
          <w:rStyle w:val="atl"/>
          <w:color w:val="auto"/>
        </w:rPr>
        <w:t xml:space="preserve"> (R package Version 1.5-1) [Computer software]</w:t>
      </w:r>
      <w:r w:rsidRPr="00DD1859">
        <w:t xml:space="preserve">. </w:t>
      </w:r>
      <w:r w:rsidRPr="00DD1859">
        <w:rPr>
          <w:rStyle w:val="msc"/>
          <w:color w:val="auto"/>
        </w:rPr>
        <w:t xml:space="preserve">Retrieved from </w:t>
      </w:r>
      <w:r w:rsidRPr="00C15417">
        <w:rPr>
          <w:rStyle w:val="url"/>
          <w:color w:val="auto"/>
        </w:rPr>
        <w:t>https://CRAN.R-project.org/package=synthpop</w:t>
      </w:r>
    </w:p>
    <w:p w14:paraId="6E8091D4" w14:textId="77777777" w:rsidR="00997BE7" w:rsidRDefault="001A160B">
      <w:pPr>
        <w:pStyle w:val="REF"/>
      </w:pPr>
      <w:r w:rsidRPr="001A160B">
        <w:rPr>
          <w:rStyle w:val="author"/>
          <w:color w:val="auto"/>
        </w:rPr>
        <w:t>Nunnally, J.</w:t>
      </w:r>
      <w:r w:rsidRPr="001A160B">
        <w:t xml:space="preserve">, &amp; </w:t>
      </w:r>
      <w:r w:rsidRPr="001A160B">
        <w:rPr>
          <w:rStyle w:val="author"/>
          <w:color w:val="auto"/>
        </w:rPr>
        <w:t>Bernstein, I.</w:t>
      </w:r>
      <w:r w:rsidRPr="001A160B">
        <w:t xml:space="preserve"> </w:t>
      </w:r>
      <w:r w:rsidRPr="001A160B">
        <w:rPr>
          <w:rStyle w:val="adate"/>
          <w:color w:val="auto"/>
        </w:rPr>
        <w:t>(1994)</w:t>
      </w:r>
      <w:r w:rsidRPr="001A160B">
        <w:t xml:space="preserve">. </w:t>
      </w:r>
      <w:r w:rsidRPr="001A160B">
        <w:rPr>
          <w:rStyle w:val="btl"/>
          <w:color w:val="auto"/>
        </w:rPr>
        <w:t xml:space="preserve">Psychometric </w:t>
      </w:r>
      <w:r w:rsidR="00D0072D" w:rsidRPr="00DD1859">
        <w:rPr>
          <w:rStyle w:val="btl"/>
          <w:color w:val="auto"/>
        </w:rPr>
        <w:t>theory</w:t>
      </w:r>
      <w:r w:rsidRPr="001A160B">
        <w:t xml:space="preserve"> </w:t>
      </w:r>
      <w:r w:rsidRPr="001A160B">
        <w:rPr>
          <w:rStyle w:val="msc"/>
          <w:color w:val="auto"/>
        </w:rPr>
        <w:t xml:space="preserve">(3rd </w:t>
      </w:r>
      <w:r w:rsidR="00D0072D" w:rsidRPr="00DD1859">
        <w:rPr>
          <w:rStyle w:val="msc"/>
          <w:color w:val="auto"/>
        </w:rPr>
        <w:t>ed.)</w:t>
      </w:r>
      <w:r w:rsidR="00D0072D" w:rsidRPr="00DD1859">
        <w:t>.</w:t>
      </w:r>
      <w:r w:rsidRPr="001A160B">
        <w:t xml:space="preserve"> </w:t>
      </w:r>
      <w:r w:rsidR="00C6435F">
        <w:t xml:space="preserve">New York, </w:t>
      </w:r>
      <w:r w:rsidRPr="001A160B">
        <w:rPr>
          <w:rStyle w:val="city"/>
          <w:color w:val="auto"/>
        </w:rPr>
        <w:t>NY</w:t>
      </w:r>
      <w:r w:rsidRPr="001A160B">
        <w:t xml:space="preserve">: </w:t>
      </w:r>
      <w:r w:rsidRPr="001A160B">
        <w:rPr>
          <w:rStyle w:val="pub"/>
        </w:rPr>
        <w:t>McGraw-Hill</w:t>
      </w:r>
      <w:r w:rsidR="00D0072D" w:rsidRPr="00DD1859">
        <w:t>.</w:t>
      </w:r>
      <w:bookmarkEnd w:id="58"/>
    </w:p>
    <w:p w14:paraId="55675E36" w14:textId="77777777" w:rsidR="00997BE7" w:rsidRDefault="001A160B">
      <w:pPr>
        <w:pStyle w:val="REF"/>
      </w:pPr>
      <w:bookmarkStart w:id="59" w:name="bib38"/>
      <w:r w:rsidRPr="001A160B">
        <w:rPr>
          <w:rStyle w:val="author"/>
          <w:color w:val="auto"/>
        </w:rPr>
        <w:t>Nye, C. D.</w:t>
      </w:r>
      <w:r w:rsidRPr="001A160B">
        <w:t xml:space="preserve">, &amp; </w:t>
      </w:r>
      <w:r w:rsidRPr="001A160B">
        <w:rPr>
          <w:rStyle w:val="author"/>
          <w:color w:val="auto"/>
        </w:rPr>
        <w:t>Drasgow, F.</w:t>
      </w:r>
      <w:r w:rsidRPr="001A160B">
        <w:t xml:space="preserve"> </w:t>
      </w:r>
      <w:r w:rsidRPr="001A160B">
        <w:rPr>
          <w:rStyle w:val="adate"/>
          <w:color w:val="auto"/>
        </w:rPr>
        <w:t>(2011)</w:t>
      </w:r>
      <w:r w:rsidRPr="001A160B">
        <w:t xml:space="preserve">. </w:t>
      </w:r>
      <w:r w:rsidRPr="001A160B">
        <w:rPr>
          <w:rStyle w:val="atl"/>
          <w:color w:val="auto"/>
        </w:rPr>
        <w:t>Effect size indices for analyses of measurement equivalence: Understanding the practical importance of differences between groups</w:t>
      </w:r>
      <w:r w:rsidRPr="001A160B">
        <w:t xml:space="preserve">. </w:t>
      </w:r>
      <w:r w:rsidRPr="001A160B">
        <w:rPr>
          <w:rStyle w:val="stl"/>
        </w:rPr>
        <w:t>Journal of Applied Psychology</w:t>
      </w:r>
      <w:r w:rsidRPr="001A160B">
        <w:rPr>
          <w:i/>
        </w:rPr>
        <w:t xml:space="preserve">, </w:t>
      </w:r>
      <w:r w:rsidRPr="001A160B">
        <w:rPr>
          <w:rStyle w:val="vol"/>
          <w:color w:val="auto"/>
        </w:rPr>
        <w:t>96</w:t>
      </w:r>
      <w:r w:rsidR="00D0072D" w:rsidRPr="00DD1859">
        <w:t>,</w:t>
      </w:r>
      <w:r w:rsidRPr="001A160B">
        <w:t xml:space="preserve"> </w:t>
      </w:r>
      <w:r w:rsidRPr="001A160B">
        <w:rPr>
          <w:rStyle w:val="first-page"/>
          <w:color w:val="auto"/>
        </w:rPr>
        <w:t>966</w:t>
      </w:r>
      <w:r w:rsidRPr="001A160B">
        <w:t>–</w:t>
      </w:r>
      <w:r w:rsidRPr="001A160B">
        <w:rPr>
          <w:rStyle w:val="last-page"/>
          <w:color w:val="auto"/>
        </w:rPr>
        <w:t>980</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10.1037/a0022955</w:t>
      </w:r>
      <w:bookmarkEnd w:id="59"/>
    </w:p>
    <w:p w14:paraId="7996228B" w14:textId="77777777" w:rsidR="00997BE7" w:rsidRDefault="001A160B">
      <w:pPr>
        <w:pStyle w:val="REF"/>
      </w:pPr>
      <w:bookmarkStart w:id="60" w:name="bib39"/>
      <w:bookmarkStart w:id="61" w:name="org39"/>
      <w:bookmarkEnd w:id="60"/>
      <w:r w:rsidRPr="001A160B">
        <w:rPr>
          <w:rStyle w:val="org"/>
          <w:color w:val="auto"/>
        </w:rPr>
        <w:t>Open Science Collaboration.</w:t>
      </w:r>
      <w:r w:rsidRPr="001A160B">
        <w:t xml:space="preserve"> </w:t>
      </w:r>
      <w:r w:rsidRPr="001A160B">
        <w:rPr>
          <w:rStyle w:val="adate"/>
          <w:color w:val="auto"/>
        </w:rPr>
        <w:t>(2015)</w:t>
      </w:r>
      <w:r w:rsidRPr="001A160B">
        <w:t xml:space="preserve">. </w:t>
      </w:r>
      <w:r w:rsidRPr="001A160B">
        <w:rPr>
          <w:rStyle w:val="atl"/>
          <w:color w:val="auto"/>
        </w:rPr>
        <w:t>Estimating the reproducibility of psychological science</w:t>
      </w:r>
      <w:r w:rsidRPr="001A160B">
        <w:t xml:space="preserve">. </w:t>
      </w:r>
      <w:r w:rsidRPr="001A160B">
        <w:rPr>
          <w:rStyle w:val="stl"/>
        </w:rPr>
        <w:t>Science</w:t>
      </w:r>
      <w:r w:rsidRPr="001A160B">
        <w:rPr>
          <w:i/>
        </w:rPr>
        <w:t xml:space="preserve">, </w:t>
      </w:r>
      <w:r w:rsidRPr="001A160B">
        <w:rPr>
          <w:rStyle w:val="vol"/>
          <w:color w:val="auto"/>
        </w:rPr>
        <w:t>349</w:t>
      </w:r>
      <w:r w:rsidRPr="001A160B">
        <w:t xml:space="preserve">, </w:t>
      </w:r>
      <w:r w:rsidR="00ED3EB6">
        <w:t xml:space="preserve">Article </w:t>
      </w:r>
      <w:r w:rsidRPr="001A160B">
        <w:t>aac</w:t>
      </w:r>
      <w:r w:rsidRPr="001A160B">
        <w:rPr>
          <w:rStyle w:val="first-page"/>
          <w:color w:val="auto"/>
        </w:rPr>
        <w:t>4716</w:t>
      </w:r>
      <w:r w:rsidRPr="001A160B">
        <w:t xml:space="preserve">. </w:t>
      </w:r>
      <w:r w:rsidRPr="00C15417">
        <w:rPr>
          <w:rStyle w:val="url"/>
          <w:color w:val="auto"/>
        </w:rPr>
        <w:t>doi</w:t>
      </w:r>
      <w:r w:rsidR="00D0072D" w:rsidRPr="00C15417">
        <w:rPr>
          <w:rStyle w:val="url"/>
          <w:color w:val="auto"/>
        </w:rPr>
        <w:t>:</w:t>
      </w:r>
      <w:r w:rsidRPr="00C15417">
        <w:rPr>
          <w:rStyle w:val="url"/>
          <w:color w:val="auto"/>
        </w:rPr>
        <w:t>10.1126/science.aac4716</w:t>
      </w:r>
      <w:bookmarkEnd w:id="61"/>
    </w:p>
    <w:p w14:paraId="0FB8220A" w14:textId="52E0C2D6" w:rsidR="00997BE7" w:rsidRDefault="001A160B">
      <w:pPr>
        <w:pStyle w:val="REF"/>
      </w:pPr>
      <w:bookmarkStart w:id="62" w:name="bib40"/>
      <w:r w:rsidRPr="001A160B">
        <w:rPr>
          <w:rStyle w:val="author"/>
          <w:color w:val="auto"/>
        </w:rPr>
        <w:t>Parsons, S.</w:t>
      </w:r>
      <w:r w:rsidRPr="001A160B">
        <w:t xml:space="preserve">, </w:t>
      </w:r>
      <w:r w:rsidRPr="001A160B">
        <w:rPr>
          <w:rStyle w:val="author"/>
          <w:color w:val="auto"/>
        </w:rPr>
        <w:t>Kruijt, A.-W.</w:t>
      </w:r>
      <w:r w:rsidRPr="001A160B">
        <w:t xml:space="preserve">, &amp; </w:t>
      </w:r>
      <w:r w:rsidRPr="001A160B">
        <w:rPr>
          <w:rStyle w:val="author"/>
          <w:color w:val="auto"/>
        </w:rPr>
        <w:t>Fox, E.</w:t>
      </w:r>
      <w:r w:rsidRPr="001A160B">
        <w:t xml:space="preserve"> </w:t>
      </w:r>
      <w:r w:rsidRPr="001A160B">
        <w:rPr>
          <w:rStyle w:val="adate"/>
          <w:color w:val="auto"/>
        </w:rPr>
        <w:t>(201</w:t>
      </w:r>
      <w:r w:rsidR="009E423F">
        <w:rPr>
          <w:rStyle w:val="adate"/>
          <w:color w:val="auto"/>
        </w:rPr>
        <w:t>9</w:t>
      </w:r>
      <w:r w:rsidRPr="001A160B">
        <w:rPr>
          <w:rStyle w:val="adate"/>
          <w:color w:val="auto"/>
        </w:rPr>
        <w:t>)</w:t>
      </w:r>
      <w:r w:rsidRPr="001A160B">
        <w:t xml:space="preserve">. </w:t>
      </w:r>
      <w:r w:rsidRPr="001A160B">
        <w:rPr>
          <w:rStyle w:val="atl"/>
          <w:color w:val="auto"/>
        </w:rPr>
        <w:t xml:space="preserve">Psychological </w:t>
      </w:r>
      <w:r w:rsidR="009E423F">
        <w:rPr>
          <w:rStyle w:val="atl"/>
          <w:color w:val="auto"/>
        </w:rPr>
        <w:t>s</w:t>
      </w:r>
      <w:r w:rsidRPr="001A160B">
        <w:rPr>
          <w:rStyle w:val="atl"/>
          <w:color w:val="auto"/>
        </w:rPr>
        <w:t>cience needs a standard practice of reporting the reliability of cognitive</w:t>
      </w:r>
      <w:r w:rsidR="009E423F">
        <w:rPr>
          <w:rStyle w:val="atl"/>
          <w:color w:val="auto"/>
        </w:rPr>
        <w:t>-</w:t>
      </w:r>
      <w:r w:rsidRPr="001A160B">
        <w:rPr>
          <w:rStyle w:val="atl"/>
          <w:color w:val="auto"/>
        </w:rPr>
        <w:t>behavioral measurements</w:t>
      </w:r>
      <w:r w:rsidR="00C6435F">
        <w:t>.</w:t>
      </w:r>
      <w:r w:rsidRPr="001A160B">
        <w:t xml:space="preserve"> </w:t>
      </w:r>
      <w:r w:rsidR="009E423F" w:rsidRPr="00C15417">
        <w:rPr>
          <w:i/>
        </w:rPr>
        <w:t>Advances in Methods and Practices in Psychological Science, 2</w:t>
      </w:r>
      <w:r w:rsidR="002A0D83">
        <w:t>, 3</w:t>
      </w:r>
      <w:r w:rsidR="009E423F">
        <w:t>78–395</w:t>
      </w:r>
      <w:bookmarkEnd w:id="62"/>
      <w:r w:rsidR="009E423F">
        <w:t>.</w:t>
      </w:r>
      <w:r w:rsidR="004337B4" w:rsidRPr="004337B4">
        <w:rPr>
          <w:rStyle w:val="author"/>
          <w:color w:val="auto"/>
        </w:rPr>
        <w:t xml:space="preserve"> </w:t>
      </w:r>
      <w:r w:rsidR="004337B4">
        <w:rPr>
          <w:rStyle w:val="author"/>
          <w:color w:val="auto"/>
        </w:rPr>
        <w:t>doi:</w:t>
      </w:r>
      <w:r w:rsidR="004337B4" w:rsidRPr="00FD120C">
        <w:rPr>
          <w:rStyle w:val="author"/>
          <w:color w:val="auto"/>
        </w:rPr>
        <w:t>10.1177/2515245919879695</w:t>
      </w:r>
    </w:p>
    <w:p w14:paraId="25FE90B5" w14:textId="77777777" w:rsidR="00997BE7" w:rsidRDefault="001A160B">
      <w:pPr>
        <w:pStyle w:val="REF"/>
      </w:pPr>
      <w:bookmarkStart w:id="63" w:name="bib41"/>
      <w:r w:rsidRPr="001A160B">
        <w:rPr>
          <w:rStyle w:val="author"/>
          <w:color w:val="auto"/>
        </w:rPr>
        <w:t>Paulhus, D.</w:t>
      </w:r>
      <w:r w:rsidRPr="001A160B">
        <w:t xml:space="preserve"> </w:t>
      </w:r>
      <w:r w:rsidRPr="001A160B">
        <w:rPr>
          <w:rStyle w:val="adate"/>
          <w:color w:val="auto"/>
        </w:rPr>
        <w:t>(1983)</w:t>
      </w:r>
      <w:r w:rsidRPr="001A160B">
        <w:t xml:space="preserve">. </w:t>
      </w:r>
      <w:r w:rsidRPr="001A160B">
        <w:rPr>
          <w:rStyle w:val="atl"/>
          <w:color w:val="auto"/>
        </w:rPr>
        <w:t>Sphere-specific measures of perceived control</w:t>
      </w:r>
      <w:r w:rsidRPr="001A160B">
        <w:t xml:space="preserve">. </w:t>
      </w:r>
      <w:r w:rsidRPr="001A160B">
        <w:rPr>
          <w:rStyle w:val="stl"/>
        </w:rPr>
        <w:t>Journal of Personality and Social Psychology</w:t>
      </w:r>
      <w:r w:rsidRPr="001A160B">
        <w:rPr>
          <w:i/>
        </w:rPr>
        <w:t xml:space="preserve">, </w:t>
      </w:r>
      <w:r w:rsidRPr="001A160B">
        <w:rPr>
          <w:rStyle w:val="vol"/>
          <w:color w:val="auto"/>
        </w:rPr>
        <w:t>44</w:t>
      </w:r>
      <w:r w:rsidR="00D0072D" w:rsidRPr="00DD1859">
        <w:t>,</w:t>
      </w:r>
      <w:r w:rsidRPr="001A160B">
        <w:t xml:space="preserve"> </w:t>
      </w:r>
      <w:r w:rsidRPr="001A160B">
        <w:rPr>
          <w:rStyle w:val="first-page"/>
          <w:color w:val="auto"/>
        </w:rPr>
        <w:t>1253</w:t>
      </w:r>
      <w:r w:rsidRPr="001A160B">
        <w:t>–</w:t>
      </w:r>
      <w:r w:rsidRPr="001A160B">
        <w:rPr>
          <w:rStyle w:val="last-page"/>
          <w:color w:val="auto"/>
        </w:rPr>
        <w:t>1265</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10.1037/0022-3514.44.6.1253</w:t>
      </w:r>
      <w:bookmarkEnd w:id="63"/>
    </w:p>
    <w:p w14:paraId="320236A3" w14:textId="5D27C21F" w:rsidR="00997BE7" w:rsidRDefault="001A160B">
      <w:pPr>
        <w:pStyle w:val="REF"/>
      </w:pPr>
      <w:bookmarkStart w:id="64" w:name="bib42"/>
      <w:r w:rsidRPr="001A160B">
        <w:rPr>
          <w:rStyle w:val="author"/>
          <w:color w:val="auto"/>
        </w:rPr>
        <w:t>Paulhus, D.</w:t>
      </w:r>
      <w:r w:rsidRPr="001A160B">
        <w:t xml:space="preserve"> </w:t>
      </w:r>
      <w:r w:rsidRPr="001A160B">
        <w:rPr>
          <w:rStyle w:val="adate"/>
          <w:color w:val="auto"/>
        </w:rPr>
        <w:t>(1988)</w:t>
      </w:r>
      <w:r w:rsidRPr="001A160B">
        <w:t xml:space="preserve">. </w:t>
      </w:r>
      <w:r w:rsidRPr="001A160B">
        <w:rPr>
          <w:rStyle w:val="btl"/>
          <w:color w:val="auto"/>
        </w:rPr>
        <w:t>Assessing self-deception and impression management in self-reports: The Balanced Inventory of Desirable Responding</w:t>
      </w:r>
      <w:r w:rsidRPr="001A160B">
        <w:t xml:space="preserve">. </w:t>
      </w:r>
      <w:r w:rsidRPr="001A160B">
        <w:rPr>
          <w:rStyle w:val="city"/>
          <w:color w:val="auto"/>
        </w:rPr>
        <w:t xml:space="preserve">Unpublished manuscript, </w:t>
      </w:r>
      <w:r w:rsidR="009E423F">
        <w:rPr>
          <w:rStyle w:val="city"/>
          <w:color w:val="auto"/>
        </w:rPr>
        <w:t xml:space="preserve">Department of Psychology, </w:t>
      </w:r>
      <w:r w:rsidRPr="001A160B">
        <w:rPr>
          <w:rStyle w:val="city"/>
          <w:color w:val="auto"/>
        </w:rPr>
        <w:t xml:space="preserve">University of British </w:t>
      </w:r>
      <w:r w:rsidR="00000549" w:rsidRPr="00000549">
        <w:rPr>
          <w:rStyle w:val="city"/>
          <w:color w:val="auto"/>
        </w:rPr>
        <w:t>Columbia, Vancouver, Canada</w:t>
      </w:r>
      <w:r w:rsidR="00000549" w:rsidRPr="00000549">
        <w:t>.</w:t>
      </w:r>
      <w:bookmarkEnd w:id="64"/>
    </w:p>
    <w:p w14:paraId="19F6DE9D" w14:textId="77777777" w:rsidR="00997BE7" w:rsidRDefault="001A160B">
      <w:pPr>
        <w:pStyle w:val="REF"/>
      </w:pPr>
      <w:bookmarkStart w:id="65" w:name="bib43"/>
      <w:r w:rsidRPr="001A160B">
        <w:rPr>
          <w:rStyle w:val="author"/>
          <w:color w:val="auto"/>
        </w:rPr>
        <w:lastRenderedPageBreak/>
        <w:t>Pratto, F.</w:t>
      </w:r>
      <w:r w:rsidRPr="001A160B">
        <w:t xml:space="preserve">, </w:t>
      </w:r>
      <w:r w:rsidRPr="001A160B">
        <w:rPr>
          <w:rStyle w:val="author"/>
          <w:color w:val="auto"/>
        </w:rPr>
        <w:t>Sidanius, J.</w:t>
      </w:r>
      <w:r w:rsidRPr="001A160B">
        <w:t xml:space="preserve">, </w:t>
      </w:r>
      <w:r w:rsidRPr="001A160B">
        <w:rPr>
          <w:rStyle w:val="author"/>
          <w:color w:val="auto"/>
        </w:rPr>
        <w:t>Stallworth, L. M.</w:t>
      </w:r>
      <w:r w:rsidRPr="001A160B">
        <w:t xml:space="preserve">, &amp; </w:t>
      </w:r>
      <w:r w:rsidRPr="001A160B">
        <w:rPr>
          <w:rStyle w:val="author"/>
          <w:color w:val="auto"/>
        </w:rPr>
        <w:t>Malle, B. F.</w:t>
      </w:r>
      <w:r w:rsidRPr="001A160B">
        <w:t xml:space="preserve"> </w:t>
      </w:r>
      <w:r w:rsidRPr="001A160B">
        <w:rPr>
          <w:rStyle w:val="adate"/>
          <w:color w:val="auto"/>
        </w:rPr>
        <w:t>(1994)</w:t>
      </w:r>
      <w:r w:rsidRPr="001A160B">
        <w:t xml:space="preserve">. </w:t>
      </w:r>
      <w:r w:rsidRPr="001A160B">
        <w:rPr>
          <w:rStyle w:val="atl"/>
          <w:color w:val="auto"/>
        </w:rPr>
        <w:t>Social dominance orientation: A personality variable predicting social and political attitudes</w:t>
      </w:r>
      <w:r w:rsidRPr="001A160B">
        <w:t xml:space="preserve">. </w:t>
      </w:r>
      <w:r w:rsidRPr="001A160B">
        <w:rPr>
          <w:rStyle w:val="stl"/>
        </w:rPr>
        <w:t>Journal of Personality and Social Psychology</w:t>
      </w:r>
      <w:r w:rsidRPr="001A160B">
        <w:rPr>
          <w:i/>
        </w:rPr>
        <w:t xml:space="preserve">, </w:t>
      </w:r>
      <w:r w:rsidRPr="001A160B">
        <w:rPr>
          <w:rStyle w:val="vol"/>
          <w:color w:val="auto"/>
        </w:rPr>
        <w:t>67</w:t>
      </w:r>
      <w:r w:rsidR="00D0072D" w:rsidRPr="00DD1859">
        <w:t>,</w:t>
      </w:r>
      <w:r w:rsidRPr="001A160B">
        <w:t xml:space="preserve"> </w:t>
      </w:r>
      <w:r w:rsidRPr="001A160B">
        <w:rPr>
          <w:rStyle w:val="first-page"/>
          <w:color w:val="auto"/>
        </w:rPr>
        <w:t>741</w:t>
      </w:r>
      <w:r w:rsidR="00DF453B">
        <w:rPr>
          <w:rStyle w:val="first-page"/>
          <w:color w:val="auto"/>
        </w:rPr>
        <w:t>–763</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10.1037/0022-3514.67.4.741</w:t>
      </w:r>
      <w:bookmarkEnd w:id="65"/>
    </w:p>
    <w:p w14:paraId="2EC6E6E2" w14:textId="77777777" w:rsidR="00997BE7" w:rsidRDefault="001A160B">
      <w:pPr>
        <w:pStyle w:val="REF"/>
      </w:pPr>
      <w:bookmarkStart w:id="66" w:name="bib44"/>
      <w:r w:rsidRPr="001A160B">
        <w:rPr>
          <w:rStyle w:val="author"/>
          <w:color w:val="auto"/>
        </w:rPr>
        <w:t>Putnick, D. L.</w:t>
      </w:r>
      <w:r w:rsidRPr="001A160B">
        <w:t xml:space="preserve">, &amp; </w:t>
      </w:r>
      <w:r w:rsidRPr="001A160B">
        <w:rPr>
          <w:rStyle w:val="author"/>
          <w:color w:val="auto"/>
        </w:rPr>
        <w:t>Bornstein, M. H.</w:t>
      </w:r>
      <w:r w:rsidRPr="001A160B">
        <w:t xml:space="preserve"> </w:t>
      </w:r>
      <w:r w:rsidRPr="001A160B">
        <w:rPr>
          <w:rStyle w:val="adate"/>
          <w:color w:val="auto"/>
        </w:rPr>
        <w:t>(2016)</w:t>
      </w:r>
      <w:r w:rsidRPr="001A160B">
        <w:t xml:space="preserve">. </w:t>
      </w:r>
      <w:r w:rsidRPr="001A160B">
        <w:rPr>
          <w:rStyle w:val="atl"/>
          <w:color w:val="auto"/>
        </w:rPr>
        <w:t xml:space="preserve">Measurement </w:t>
      </w:r>
      <w:r w:rsidR="00D0072D" w:rsidRPr="00DD1859">
        <w:rPr>
          <w:rStyle w:val="atl"/>
          <w:color w:val="auto"/>
        </w:rPr>
        <w:t>invariance conventions</w:t>
      </w:r>
      <w:r w:rsidRPr="001A160B">
        <w:rPr>
          <w:rStyle w:val="atl"/>
          <w:color w:val="auto"/>
        </w:rPr>
        <w:t xml:space="preserve"> and </w:t>
      </w:r>
      <w:r w:rsidR="00D0072D" w:rsidRPr="00DD1859">
        <w:rPr>
          <w:rStyle w:val="atl"/>
          <w:color w:val="auto"/>
        </w:rPr>
        <w:t>reporting</w:t>
      </w:r>
      <w:r w:rsidRPr="001A160B">
        <w:rPr>
          <w:rStyle w:val="atl"/>
          <w:color w:val="auto"/>
        </w:rPr>
        <w:t xml:space="preserve">: The </w:t>
      </w:r>
      <w:r w:rsidR="00D0072D" w:rsidRPr="00DD1859">
        <w:rPr>
          <w:rStyle w:val="atl"/>
          <w:color w:val="auto"/>
        </w:rPr>
        <w:t>state</w:t>
      </w:r>
      <w:r w:rsidRPr="001A160B">
        <w:rPr>
          <w:rStyle w:val="atl"/>
          <w:color w:val="auto"/>
        </w:rPr>
        <w:t xml:space="preserve"> of the </w:t>
      </w:r>
      <w:r w:rsidR="00D0072D" w:rsidRPr="00DD1859">
        <w:rPr>
          <w:rStyle w:val="atl"/>
          <w:color w:val="auto"/>
        </w:rPr>
        <w:t>art</w:t>
      </w:r>
      <w:r w:rsidRPr="001A160B">
        <w:rPr>
          <w:rStyle w:val="atl"/>
          <w:color w:val="auto"/>
        </w:rPr>
        <w:t xml:space="preserve"> and </w:t>
      </w:r>
      <w:r w:rsidR="00D0072D" w:rsidRPr="00DD1859">
        <w:rPr>
          <w:rStyle w:val="atl"/>
          <w:color w:val="auto"/>
        </w:rPr>
        <w:t>future directions</w:t>
      </w:r>
      <w:r w:rsidRPr="001A160B">
        <w:rPr>
          <w:rStyle w:val="atl"/>
          <w:color w:val="auto"/>
        </w:rPr>
        <w:t xml:space="preserve"> for </w:t>
      </w:r>
      <w:r w:rsidR="00D0072D" w:rsidRPr="00DD1859">
        <w:rPr>
          <w:rStyle w:val="atl"/>
          <w:color w:val="auto"/>
        </w:rPr>
        <w:t>psychological research</w:t>
      </w:r>
      <w:r w:rsidRPr="001A160B">
        <w:t xml:space="preserve">. </w:t>
      </w:r>
      <w:r w:rsidRPr="001A160B">
        <w:rPr>
          <w:rStyle w:val="stl"/>
        </w:rPr>
        <w:t>Developmental Review</w:t>
      </w:r>
      <w:r w:rsidRPr="001A160B">
        <w:rPr>
          <w:i/>
        </w:rPr>
        <w:t xml:space="preserve">, </w:t>
      </w:r>
      <w:r w:rsidRPr="001A160B">
        <w:rPr>
          <w:rStyle w:val="vol"/>
          <w:color w:val="auto"/>
        </w:rPr>
        <w:t>41</w:t>
      </w:r>
      <w:r w:rsidRPr="001A160B">
        <w:t xml:space="preserve">, </w:t>
      </w:r>
      <w:r w:rsidRPr="001A160B">
        <w:rPr>
          <w:rStyle w:val="first-page"/>
          <w:color w:val="auto"/>
        </w:rPr>
        <w:t>71</w:t>
      </w:r>
      <w:r w:rsidRPr="001A160B">
        <w:t>–</w:t>
      </w:r>
      <w:r w:rsidRPr="001A160B">
        <w:rPr>
          <w:rStyle w:val="last-page"/>
          <w:color w:val="auto"/>
        </w:rPr>
        <w:t>90</w:t>
      </w:r>
      <w:r w:rsidRPr="001A160B">
        <w:t xml:space="preserve">. </w:t>
      </w:r>
      <w:r w:rsidRPr="00C15417">
        <w:rPr>
          <w:rStyle w:val="url"/>
          <w:color w:val="auto"/>
        </w:rPr>
        <w:t>doi</w:t>
      </w:r>
      <w:r w:rsidR="00D0072D" w:rsidRPr="00C15417">
        <w:rPr>
          <w:rStyle w:val="url"/>
          <w:color w:val="auto"/>
        </w:rPr>
        <w:t>:</w:t>
      </w:r>
      <w:r w:rsidRPr="00C15417">
        <w:rPr>
          <w:rStyle w:val="url"/>
          <w:color w:val="auto"/>
        </w:rPr>
        <w:t>10.1016/j.dr.2016.06.004</w:t>
      </w:r>
      <w:bookmarkEnd w:id="66"/>
    </w:p>
    <w:p w14:paraId="7EE99371" w14:textId="77777777" w:rsidR="009E423F" w:rsidRDefault="009E423F" w:rsidP="009E423F">
      <w:pPr>
        <w:pStyle w:val="REF"/>
      </w:pPr>
      <w:bookmarkStart w:id="67" w:name="bib45"/>
      <w:r w:rsidRPr="00180936">
        <w:t>Quintana</w:t>
      </w:r>
      <w:r>
        <w:t xml:space="preserve">, D. (2019). </w:t>
      </w:r>
      <w:r w:rsidRPr="00180936">
        <w:t>Synthetic datasets: A non-technical primer for the behavioural sciences to promote reproducibility and hypothesis-generation</w:t>
      </w:r>
      <w:r>
        <w:t xml:space="preserve">. </w:t>
      </w:r>
      <w:r w:rsidRPr="00777488">
        <w:rPr>
          <w:i/>
        </w:rPr>
        <w:t>PsyArXiv</w:t>
      </w:r>
      <w:r>
        <w:t>. doi:</w:t>
      </w:r>
      <w:r w:rsidRPr="00180936">
        <w:t>10.31234/osf.io/dmfb3</w:t>
      </w:r>
    </w:p>
    <w:p w14:paraId="1F942845" w14:textId="6BDEFA85" w:rsidR="00997BE7" w:rsidRDefault="001A160B">
      <w:pPr>
        <w:pStyle w:val="REF"/>
      </w:pPr>
      <w:r w:rsidRPr="001A160B">
        <w:rPr>
          <w:rStyle w:val="author"/>
          <w:color w:val="auto"/>
        </w:rPr>
        <w:t>Revelle, W.</w:t>
      </w:r>
      <w:r w:rsidRPr="001A160B">
        <w:t xml:space="preserve">, &amp; </w:t>
      </w:r>
      <w:r w:rsidRPr="001A160B">
        <w:rPr>
          <w:rStyle w:val="author"/>
          <w:color w:val="auto"/>
        </w:rPr>
        <w:t>Condon, D.</w:t>
      </w:r>
      <w:r w:rsidRPr="001A160B">
        <w:t xml:space="preserve"> </w:t>
      </w:r>
      <w:r w:rsidRPr="001A160B">
        <w:rPr>
          <w:rStyle w:val="adate"/>
          <w:color w:val="auto"/>
        </w:rPr>
        <w:t>(2018)</w:t>
      </w:r>
      <w:r w:rsidRPr="001A160B">
        <w:t xml:space="preserve">. </w:t>
      </w:r>
      <w:r w:rsidRPr="001A160B">
        <w:rPr>
          <w:rStyle w:val="atl"/>
          <w:color w:val="auto"/>
        </w:rPr>
        <w:t xml:space="preserve">Reliability from </w:t>
      </w:r>
      <w:r w:rsidR="00ED3EB6">
        <w:rPr>
          <w:rStyle w:val="atl"/>
          <w:color w:val="auto"/>
        </w:rPr>
        <w:sym w:font="Symbol" w:char="F061"/>
      </w:r>
      <w:r w:rsidRPr="001A160B">
        <w:rPr>
          <w:rStyle w:val="atl"/>
          <w:color w:val="auto"/>
        </w:rPr>
        <w:t xml:space="preserve"> to </w:t>
      </w:r>
      <w:r w:rsidR="00ED3EB6">
        <w:rPr>
          <w:rStyle w:val="atl"/>
          <w:color w:val="auto"/>
        </w:rPr>
        <w:sym w:font="Symbol" w:char="F077"/>
      </w:r>
      <w:r w:rsidRPr="001A160B">
        <w:rPr>
          <w:rStyle w:val="atl"/>
          <w:color w:val="auto"/>
        </w:rPr>
        <w:t xml:space="preserve">: A </w:t>
      </w:r>
      <w:r w:rsidR="00D0072D" w:rsidRPr="00DD1859">
        <w:rPr>
          <w:rStyle w:val="atl"/>
          <w:color w:val="auto"/>
        </w:rPr>
        <w:t>tutorial</w:t>
      </w:r>
      <w:r w:rsidR="00C6435F">
        <w:rPr>
          <w:rStyle w:val="atl"/>
          <w:color w:val="auto"/>
        </w:rPr>
        <w:t xml:space="preserve">. </w:t>
      </w:r>
      <w:r w:rsidR="00C6435F">
        <w:rPr>
          <w:rStyle w:val="atl"/>
          <w:i/>
          <w:color w:val="auto"/>
        </w:rPr>
        <w:t>PsyArXiv</w:t>
      </w:r>
      <w:r w:rsidR="00C6435F">
        <w:rPr>
          <w:rStyle w:val="atl"/>
          <w:color w:val="auto"/>
        </w:rPr>
        <w:t>.</w:t>
      </w:r>
      <w:r w:rsidR="00D0072D" w:rsidRPr="00DD1859">
        <w:t xml:space="preserve"> </w:t>
      </w:r>
      <w:r w:rsidRPr="00C15417">
        <w:rPr>
          <w:rStyle w:val="url"/>
          <w:color w:val="auto"/>
        </w:rPr>
        <w:t>doi</w:t>
      </w:r>
      <w:r w:rsidR="00FA3BB6" w:rsidRPr="00C15417">
        <w:rPr>
          <w:rStyle w:val="url"/>
          <w:color w:val="auto"/>
        </w:rPr>
        <w:t>:</w:t>
      </w:r>
      <w:r w:rsidRPr="00C15417">
        <w:rPr>
          <w:rStyle w:val="url"/>
          <w:color w:val="auto"/>
        </w:rPr>
        <w:t>10.31234/osf.io/2y3w9</w:t>
      </w:r>
      <w:bookmarkEnd w:id="67"/>
    </w:p>
    <w:p w14:paraId="11D9B370" w14:textId="77777777" w:rsidR="00997BE7" w:rsidRDefault="001A160B">
      <w:pPr>
        <w:pStyle w:val="REF"/>
      </w:pPr>
      <w:bookmarkStart w:id="68" w:name="bib46"/>
      <w:r w:rsidRPr="001A160B">
        <w:rPr>
          <w:rStyle w:val="author"/>
          <w:color w:val="auto"/>
        </w:rPr>
        <w:t>Robinson, J. P.</w:t>
      </w:r>
      <w:r w:rsidRPr="001A160B">
        <w:t xml:space="preserve">, </w:t>
      </w:r>
      <w:r w:rsidRPr="001A160B">
        <w:rPr>
          <w:rStyle w:val="author"/>
          <w:color w:val="auto"/>
        </w:rPr>
        <w:t>Shaver, P. R.</w:t>
      </w:r>
      <w:r w:rsidRPr="001A160B">
        <w:t xml:space="preserve">, &amp; </w:t>
      </w:r>
      <w:r w:rsidRPr="001A160B">
        <w:rPr>
          <w:rStyle w:val="author"/>
          <w:color w:val="auto"/>
        </w:rPr>
        <w:t>Wrightsman, L. S.</w:t>
      </w:r>
      <w:r w:rsidRPr="001A160B">
        <w:t xml:space="preserve"> </w:t>
      </w:r>
      <w:r w:rsidRPr="001A160B">
        <w:rPr>
          <w:rStyle w:val="cjs"/>
          <w:color w:val="auto"/>
        </w:rPr>
        <w:t>(Eds.).</w:t>
      </w:r>
      <w:r w:rsidRPr="001A160B">
        <w:t xml:space="preserve"> </w:t>
      </w:r>
      <w:r w:rsidRPr="001A160B">
        <w:rPr>
          <w:rStyle w:val="adate"/>
          <w:color w:val="auto"/>
        </w:rPr>
        <w:t>(1991)</w:t>
      </w:r>
      <w:r w:rsidRPr="001A160B">
        <w:t xml:space="preserve">. </w:t>
      </w:r>
      <w:r w:rsidRPr="001A160B">
        <w:rPr>
          <w:rStyle w:val="btl"/>
          <w:color w:val="auto"/>
        </w:rPr>
        <w:t xml:space="preserve">Measures of </w:t>
      </w:r>
      <w:r w:rsidR="00D0072D" w:rsidRPr="00DD1859">
        <w:rPr>
          <w:rStyle w:val="btl"/>
          <w:color w:val="auto"/>
        </w:rPr>
        <w:t>personality</w:t>
      </w:r>
      <w:r w:rsidRPr="001A160B">
        <w:rPr>
          <w:rStyle w:val="btl"/>
          <w:color w:val="auto"/>
        </w:rPr>
        <w:t xml:space="preserve"> and </w:t>
      </w:r>
      <w:r w:rsidR="00D0072D" w:rsidRPr="00DD1859">
        <w:rPr>
          <w:rStyle w:val="btl"/>
          <w:color w:val="auto"/>
        </w:rPr>
        <w:t>social psychological attitudes</w:t>
      </w:r>
      <w:r w:rsidRPr="001A160B">
        <w:t xml:space="preserve">. </w:t>
      </w:r>
      <w:r w:rsidRPr="001A160B">
        <w:rPr>
          <w:rStyle w:val="city"/>
          <w:color w:val="auto"/>
        </w:rPr>
        <w:t>San Diego, CA</w:t>
      </w:r>
      <w:r w:rsidRPr="001A160B">
        <w:t xml:space="preserve">: </w:t>
      </w:r>
      <w:r w:rsidRPr="001A160B">
        <w:rPr>
          <w:rStyle w:val="pub"/>
        </w:rPr>
        <w:t>Academic Press</w:t>
      </w:r>
      <w:r w:rsidRPr="001A160B">
        <w:t>.</w:t>
      </w:r>
      <w:bookmarkEnd w:id="68"/>
    </w:p>
    <w:p w14:paraId="67C59764" w14:textId="77777777" w:rsidR="00997BE7" w:rsidRDefault="001A160B">
      <w:pPr>
        <w:pStyle w:val="REF"/>
      </w:pPr>
      <w:bookmarkStart w:id="69" w:name="bib47"/>
      <w:r w:rsidRPr="001A160B">
        <w:rPr>
          <w:rStyle w:val="author"/>
          <w:color w:val="auto"/>
        </w:rPr>
        <w:t>Rose, N.</w:t>
      </w:r>
      <w:r w:rsidRPr="001A160B">
        <w:t xml:space="preserve">, </w:t>
      </w:r>
      <w:r w:rsidRPr="001A160B">
        <w:rPr>
          <w:rStyle w:val="author"/>
          <w:color w:val="auto"/>
        </w:rPr>
        <w:t>Wagner, W.</w:t>
      </w:r>
      <w:r w:rsidRPr="001A160B">
        <w:t xml:space="preserve">, </w:t>
      </w:r>
      <w:r w:rsidRPr="001A160B">
        <w:rPr>
          <w:rStyle w:val="author"/>
          <w:color w:val="auto"/>
        </w:rPr>
        <w:t>Mayer, A.</w:t>
      </w:r>
      <w:r w:rsidRPr="001A160B">
        <w:t xml:space="preserve">, &amp; </w:t>
      </w:r>
      <w:r w:rsidRPr="001A160B">
        <w:rPr>
          <w:rStyle w:val="author"/>
          <w:color w:val="auto"/>
        </w:rPr>
        <w:t>Nagengast, B.</w:t>
      </w:r>
      <w:r w:rsidRPr="001A160B">
        <w:t xml:space="preserve"> </w:t>
      </w:r>
      <w:r w:rsidRPr="001A160B">
        <w:rPr>
          <w:rStyle w:val="adate"/>
          <w:color w:val="auto"/>
        </w:rPr>
        <w:t>(2019)</w:t>
      </w:r>
      <w:r w:rsidRPr="001A160B">
        <w:t xml:space="preserve">. </w:t>
      </w:r>
      <w:r w:rsidRPr="001A160B">
        <w:rPr>
          <w:rStyle w:val="atl"/>
          <w:color w:val="auto"/>
        </w:rPr>
        <w:t>Model-</w:t>
      </w:r>
      <w:r w:rsidR="00D0072D" w:rsidRPr="00DD1859">
        <w:rPr>
          <w:rStyle w:val="atl"/>
          <w:color w:val="auto"/>
        </w:rPr>
        <w:t>based manifest</w:t>
      </w:r>
      <w:r w:rsidRPr="001A160B">
        <w:rPr>
          <w:rStyle w:val="atl"/>
          <w:color w:val="auto"/>
        </w:rPr>
        <w:t xml:space="preserve"> and </w:t>
      </w:r>
      <w:r w:rsidR="00D0072D" w:rsidRPr="00DD1859">
        <w:rPr>
          <w:rStyle w:val="atl"/>
          <w:color w:val="auto"/>
        </w:rPr>
        <w:t>latent composite scores</w:t>
      </w:r>
      <w:r w:rsidRPr="001A160B">
        <w:rPr>
          <w:rStyle w:val="atl"/>
          <w:color w:val="auto"/>
        </w:rPr>
        <w:t xml:space="preserve"> in </w:t>
      </w:r>
      <w:r w:rsidR="00D0072D" w:rsidRPr="00DD1859">
        <w:rPr>
          <w:rStyle w:val="atl"/>
          <w:color w:val="auto"/>
        </w:rPr>
        <w:t>structural equation models</w:t>
      </w:r>
      <w:r w:rsidR="00D0072D" w:rsidRPr="00DD1859">
        <w:t>.</w:t>
      </w:r>
      <w:r w:rsidRPr="001A160B">
        <w:t xml:space="preserve"> </w:t>
      </w:r>
      <w:r w:rsidRPr="001A160B">
        <w:rPr>
          <w:rStyle w:val="stl"/>
        </w:rPr>
        <w:t>Collabra: Psychology</w:t>
      </w:r>
      <w:r w:rsidRPr="001A160B">
        <w:rPr>
          <w:i/>
        </w:rPr>
        <w:t xml:space="preserve">, </w:t>
      </w:r>
      <w:r w:rsidRPr="001A160B">
        <w:rPr>
          <w:rStyle w:val="vol"/>
          <w:color w:val="auto"/>
        </w:rPr>
        <w:t>5</w:t>
      </w:r>
      <w:r w:rsidRPr="001A160B">
        <w:t xml:space="preserve">, </w:t>
      </w:r>
      <w:r w:rsidR="00D0072D" w:rsidRPr="00DD1859">
        <w:t xml:space="preserve">Article </w:t>
      </w:r>
      <w:r w:rsidRPr="001A160B">
        <w:rPr>
          <w:rStyle w:val="first-page"/>
          <w:color w:val="auto"/>
        </w:rPr>
        <w:t>9</w:t>
      </w:r>
      <w:r w:rsidRPr="001A160B">
        <w:t xml:space="preserve">. </w:t>
      </w:r>
      <w:r w:rsidRPr="00C15417">
        <w:rPr>
          <w:rStyle w:val="url"/>
          <w:color w:val="auto"/>
        </w:rPr>
        <w:t>doi</w:t>
      </w:r>
      <w:r w:rsidR="00D0072D" w:rsidRPr="00C15417">
        <w:rPr>
          <w:rStyle w:val="url"/>
          <w:color w:val="auto"/>
        </w:rPr>
        <w:t>:</w:t>
      </w:r>
      <w:r w:rsidRPr="00C15417">
        <w:rPr>
          <w:rStyle w:val="url"/>
          <w:color w:val="auto"/>
        </w:rPr>
        <w:t>10.1525/collabra.143</w:t>
      </w:r>
      <w:bookmarkEnd w:id="69"/>
    </w:p>
    <w:p w14:paraId="224DD104" w14:textId="77777777" w:rsidR="00997BE7" w:rsidRDefault="001A160B">
      <w:pPr>
        <w:pStyle w:val="REF"/>
      </w:pPr>
      <w:bookmarkStart w:id="70" w:name="bib48"/>
      <w:r w:rsidRPr="001A160B">
        <w:rPr>
          <w:rStyle w:val="author"/>
          <w:color w:val="auto"/>
        </w:rPr>
        <w:t>Rosenberg, M.</w:t>
      </w:r>
      <w:r w:rsidRPr="001A160B">
        <w:t xml:space="preserve"> </w:t>
      </w:r>
      <w:r w:rsidRPr="001A160B">
        <w:rPr>
          <w:rStyle w:val="adate"/>
          <w:color w:val="auto"/>
        </w:rPr>
        <w:t>(1965)</w:t>
      </w:r>
      <w:r w:rsidRPr="001A160B">
        <w:t xml:space="preserve">. </w:t>
      </w:r>
      <w:r w:rsidRPr="001A160B">
        <w:rPr>
          <w:rStyle w:val="btl"/>
          <w:color w:val="auto"/>
        </w:rPr>
        <w:t>Society and the adolescent self-image</w:t>
      </w:r>
      <w:r w:rsidRPr="001A160B">
        <w:t xml:space="preserve">. </w:t>
      </w:r>
      <w:r w:rsidRPr="001A160B">
        <w:rPr>
          <w:rStyle w:val="city"/>
          <w:color w:val="auto"/>
        </w:rPr>
        <w:t>Princeton, NJ</w:t>
      </w:r>
      <w:r w:rsidRPr="001A160B">
        <w:t xml:space="preserve">: </w:t>
      </w:r>
      <w:r w:rsidRPr="001A160B">
        <w:rPr>
          <w:rStyle w:val="pub"/>
        </w:rPr>
        <w:t>Princeton University Press</w:t>
      </w:r>
      <w:r w:rsidRPr="001A160B">
        <w:t>.</w:t>
      </w:r>
      <w:bookmarkEnd w:id="70"/>
    </w:p>
    <w:p w14:paraId="1E583955" w14:textId="77777777" w:rsidR="00997BE7" w:rsidRDefault="001A160B">
      <w:pPr>
        <w:pStyle w:val="REF"/>
      </w:pPr>
      <w:bookmarkStart w:id="71" w:name="bib49"/>
      <w:r w:rsidRPr="001A160B">
        <w:rPr>
          <w:rStyle w:val="author"/>
          <w:color w:val="auto"/>
        </w:rPr>
        <w:t>Rosseel, Y.</w:t>
      </w:r>
      <w:r w:rsidRPr="001A160B">
        <w:t xml:space="preserve"> </w:t>
      </w:r>
      <w:r w:rsidRPr="001A160B">
        <w:rPr>
          <w:rStyle w:val="adate"/>
          <w:color w:val="auto"/>
        </w:rPr>
        <w:t>(2012)</w:t>
      </w:r>
      <w:r w:rsidRPr="001A160B">
        <w:t xml:space="preserve">. </w:t>
      </w:r>
      <w:r w:rsidRPr="001A160B">
        <w:rPr>
          <w:rStyle w:val="atl"/>
          <w:color w:val="auto"/>
        </w:rPr>
        <w:t>lavaan: An R package for structural equation modeling</w:t>
      </w:r>
      <w:r w:rsidRPr="001A160B">
        <w:t xml:space="preserve">. </w:t>
      </w:r>
      <w:r w:rsidRPr="001A160B">
        <w:rPr>
          <w:rStyle w:val="stl"/>
        </w:rPr>
        <w:t xml:space="preserve">Journal of Statistical </w:t>
      </w:r>
      <w:r w:rsidR="00000549" w:rsidRPr="00000549">
        <w:rPr>
          <w:rStyle w:val="stl"/>
        </w:rPr>
        <w:t>Software</w:t>
      </w:r>
      <w:r w:rsidR="00000549" w:rsidRPr="00000549">
        <w:rPr>
          <w:i/>
        </w:rPr>
        <w:t xml:space="preserve">, </w:t>
      </w:r>
      <w:r w:rsidR="00000549" w:rsidRPr="00000549">
        <w:rPr>
          <w:rStyle w:val="vol"/>
          <w:color w:val="auto"/>
        </w:rPr>
        <w:t>48</w:t>
      </w:r>
      <w:r w:rsidR="00000549" w:rsidRPr="00000549">
        <w:rPr>
          <w:rStyle w:val="iss"/>
          <w:color w:val="auto"/>
        </w:rPr>
        <w:t>(2)</w:t>
      </w:r>
      <w:r w:rsidRPr="001A160B">
        <w:t xml:space="preserve">. </w:t>
      </w:r>
      <w:r w:rsidRPr="00C15417">
        <w:rPr>
          <w:rStyle w:val="url"/>
          <w:color w:val="auto"/>
        </w:rPr>
        <w:t>doi</w:t>
      </w:r>
      <w:r w:rsidR="00D0072D" w:rsidRPr="00C15417">
        <w:rPr>
          <w:rStyle w:val="url"/>
          <w:color w:val="auto"/>
        </w:rPr>
        <w:t>:</w:t>
      </w:r>
      <w:r w:rsidRPr="00C15417">
        <w:rPr>
          <w:rStyle w:val="url"/>
          <w:color w:val="auto"/>
        </w:rPr>
        <w:t>10.18637/jss.v048.i02</w:t>
      </w:r>
      <w:bookmarkEnd w:id="71"/>
    </w:p>
    <w:p w14:paraId="399C322B" w14:textId="77777777" w:rsidR="00997BE7" w:rsidRDefault="001A160B">
      <w:pPr>
        <w:pStyle w:val="REF"/>
      </w:pPr>
      <w:bookmarkStart w:id="72" w:name="bib50"/>
      <w:r w:rsidRPr="001A160B">
        <w:rPr>
          <w:rStyle w:val="author"/>
          <w:color w:val="auto"/>
        </w:rPr>
        <w:t>Salerno, L.</w:t>
      </w:r>
      <w:r w:rsidRPr="001A160B">
        <w:t xml:space="preserve">, </w:t>
      </w:r>
      <w:r w:rsidRPr="001A160B">
        <w:rPr>
          <w:rStyle w:val="author"/>
          <w:color w:val="auto"/>
        </w:rPr>
        <w:t>Ingoglia, S.</w:t>
      </w:r>
      <w:r w:rsidRPr="001A160B">
        <w:t xml:space="preserve">, &amp; </w:t>
      </w:r>
      <w:r w:rsidRPr="001A160B">
        <w:rPr>
          <w:rStyle w:val="author"/>
          <w:color w:val="auto"/>
        </w:rPr>
        <w:t>Lo Coco, G.</w:t>
      </w:r>
      <w:r w:rsidRPr="001A160B">
        <w:t xml:space="preserve"> </w:t>
      </w:r>
      <w:r w:rsidRPr="001A160B">
        <w:rPr>
          <w:rStyle w:val="adate"/>
          <w:color w:val="auto"/>
        </w:rPr>
        <w:t>(2017)</w:t>
      </w:r>
      <w:r w:rsidRPr="001A160B">
        <w:t xml:space="preserve">. </w:t>
      </w:r>
      <w:r w:rsidRPr="001A160B">
        <w:rPr>
          <w:rStyle w:val="atl"/>
          <w:color w:val="auto"/>
        </w:rPr>
        <w:t>Competing factor structures of the Rosenberg Self-Esteem Scale (RSES) and its measurement invariance across clinical and non-clinical samples</w:t>
      </w:r>
      <w:r w:rsidRPr="001A160B">
        <w:t xml:space="preserve">. </w:t>
      </w:r>
      <w:r w:rsidRPr="001A160B">
        <w:rPr>
          <w:rStyle w:val="stl"/>
        </w:rPr>
        <w:t>Personality and Individual Differences</w:t>
      </w:r>
      <w:r w:rsidRPr="001A160B">
        <w:rPr>
          <w:i/>
        </w:rPr>
        <w:t xml:space="preserve">, </w:t>
      </w:r>
      <w:r w:rsidRPr="001A160B">
        <w:rPr>
          <w:rStyle w:val="vol"/>
          <w:color w:val="auto"/>
        </w:rPr>
        <w:t>113</w:t>
      </w:r>
      <w:r w:rsidRPr="001A160B">
        <w:t xml:space="preserve">, </w:t>
      </w:r>
      <w:r w:rsidRPr="001A160B">
        <w:rPr>
          <w:rStyle w:val="first-page"/>
          <w:color w:val="auto"/>
        </w:rPr>
        <w:t>13</w:t>
      </w:r>
      <w:r w:rsidRPr="001A160B">
        <w:t>–</w:t>
      </w:r>
      <w:r w:rsidRPr="001A160B">
        <w:rPr>
          <w:rStyle w:val="last-page"/>
          <w:color w:val="auto"/>
        </w:rPr>
        <w:t>19</w:t>
      </w:r>
      <w:r w:rsidRPr="001A160B">
        <w:t xml:space="preserve">. </w:t>
      </w:r>
      <w:r w:rsidRPr="00C15417">
        <w:rPr>
          <w:rStyle w:val="url"/>
          <w:color w:val="auto"/>
        </w:rPr>
        <w:t>doi</w:t>
      </w:r>
      <w:r w:rsidR="00D0072D" w:rsidRPr="00C15417">
        <w:rPr>
          <w:rStyle w:val="url"/>
          <w:color w:val="auto"/>
        </w:rPr>
        <w:t>:</w:t>
      </w:r>
      <w:r w:rsidRPr="00C15417">
        <w:rPr>
          <w:rStyle w:val="url"/>
          <w:color w:val="auto"/>
        </w:rPr>
        <w:t>10.1016/j.paid.2017.02.063</w:t>
      </w:r>
      <w:bookmarkEnd w:id="72"/>
    </w:p>
    <w:p w14:paraId="383D6F9E" w14:textId="26FD7429" w:rsidR="00997BE7" w:rsidRDefault="001A160B">
      <w:pPr>
        <w:pStyle w:val="REF"/>
      </w:pPr>
      <w:bookmarkStart w:id="73" w:name="bib51"/>
      <w:r w:rsidRPr="001A160B">
        <w:rPr>
          <w:rStyle w:val="author"/>
          <w:color w:val="auto"/>
        </w:rPr>
        <w:lastRenderedPageBreak/>
        <w:t>Sassenberg, K.</w:t>
      </w:r>
      <w:r w:rsidRPr="001A160B">
        <w:t xml:space="preserve">, &amp; </w:t>
      </w:r>
      <w:r w:rsidRPr="001A160B">
        <w:rPr>
          <w:rStyle w:val="author"/>
          <w:color w:val="auto"/>
        </w:rPr>
        <w:t>Ditrich, L.</w:t>
      </w:r>
      <w:r w:rsidRPr="001A160B">
        <w:t xml:space="preserve"> </w:t>
      </w:r>
      <w:r w:rsidRPr="001A160B">
        <w:rPr>
          <w:rStyle w:val="adate"/>
          <w:color w:val="auto"/>
        </w:rPr>
        <w:t>(2019)</w:t>
      </w:r>
      <w:r w:rsidRPr="001A160B">
        <w:t xml:space="preserve">. </w:t>
      </w:r>
      <w:r w:rsidRPr="001A160B">
        <w:rPr>
          <w:rStyle w:val="atl"/>
          <w:color w:val="auto"/>
        </w:rPr>
        <w:t xml:space="preserve">Research in </w:t>
      </w:r>
      <w:r w:rsidR="00D0072D" w:rsidRPr="00DD1859">
        <w:rPr>
          <w:rStyle w:val="atl"/>
          <w:color w:val="auto"/>
        </w:rPr>
        <w:t>social psychology changed between</w:t>
      </w:r>
      <w:r w:rsidRPr="001A160B">
        <w:rPr>
          <w:rStyle w:val="atl"/>
          <w:color w:val="auto"/>
        </w:rPr>
        <w:t xml:space="preserve"> 2011 and 2016: Larger </w:t>
      </w:r>
      <w:r w:rsidR="00D0072D" w:rsidRPr="00DD1859">
        <w:rPr>
          <w:rStyle w:val="atl"/>
          <w:color w:val="auto"/>
        </w:rPr>
        <w:t>sample sizes, more self-report measures</w:t>
      </w:r>
      <w:r w:rsidRPr="001A160B">
        <w:rPr>
          <w:rStyle w:val="atl"/>
          <w:color w:val="auto"/>
        </w:rPr>
        <w:t xml:space="preserve">, and </w:t>
      </w:r>
      <w:r w:rsidR="00D0072D" w:rsidRPr="00DD1859">
        <w:rPr>
          <w:rStyle w:val="atl"/>
          <w:color w:val="auto"/>
        </w:rPr>
        <w:t>more online studies</w:t>
      </w:r>
      <w:r w:rsidRPr="001A160B">
        <w:t xml:space="preserve">. </w:t>
      </w:r>
      <w:r w:rsidRPr="001A160B">
        <w:rPr>
          <w:rStyle w:val="stl"/>
        </w:rPr>
        <w:t>Advances in Methods and Practices in Psychological Science</w:t>
      </w:r>
      <w:r w:rsidR="004F0C95">
        <w:rPr>
          <w:rStyle w:val="stl"/>
        </w:rPr>
        <w:t>, 2</w:t>
      </w:r>
      <w:r w:rsidR="004F0C95">
        <w:rPr>
          <w:rStyle w:val="stl"/>
          <w:i w:val="0"/>
        </w:rPr>
        <w:t>, 107–114</w:t>
      </w:r>
      <w:r w:rsidR="00D0072D" w:rsidRPr="00DD1859">
        <w:t>.</w:t>
      </w:r>
      <w:r w:rsidRPr="001A160B">
        <w:t xml:space="preserve"> </w:t>
      </w:r>
      <w:r w:rsidRPr="00C15417">
        <w:rPr>
          <w:rStyle w:val="url"/>
          <w:color w:val="auto"/>
        </w:rPr>
        <w:t>doi</w:t>
      </w:r>
      <w:r w:rsidR="00D0072D" w:rsidRPr="00C15417">
        <w:rPr>
          <w:rStyle w:val="url"/>
          <w:color w:val="auto"/>
        </w:rPr>
        <w:t>:</w:t>
      </w:r>
      <w:r w:rsidRPr="00C15417">
        <w:rPr>
          <w:rStyle w:val="url"/>
          <w:color w:val="auto"/>
        </w:rPr>
        <w:t>10.1177/2515245919838781</w:t>
      </w:r>
      <w:bookmarkEnd w:id="73"/>
    </w:p>
    <w:p w14:paraId="27EFCBA1" w14:textId="77777777" w:rsidR="00997BE7" w:rsidRDefault="001A160B">
      <w:pPr>
        <w:pStyle w:val="REF"/>
      </w:pPr>
      <w:bookmarkStart w:id="74" w:name="bib52"/>
      <w:r w:rsidRPr="001A160B">
        <w:rPr>
          <w:rStyle w:val="author"/>
          <w:color w:val="auto"/>
        </w:rPr>
        <w:t>Schmitt, N.</w:t>
      </w:r>
      <w:r w:rsidRPr="001A160B">
        <w:t xml:space="preserve"> </w:t>
      </w:r>
      <w:r w:rsidRPr="001A160B">
        <w:rPr>
          <w:rStyle w:val="adate"/>
          <w:color w:val="auto"/>
        </w:rPr>
        <w:t>(1996)</w:t>
      </w:r>
      <w:r w:rsidRPr="001A160B">
        <w:t xml:space="preserve">. </w:t>
      </w:r>
      <w:r w:rsidRPr="001A160B">
        <w:rPr>
          <w:rStyle w:val="atl"/>
          <w:color w:val="auto"/>
        </w:rPr>
        <w:t>Uses and abuses of coefficient alpha</w:t>
      </w:r>
      <w:r w:rsidRPr="001A160B">
        <w:t xml:space="preserve">. </w:t>
      </w:r>
      <w:r w:rsidRPr="001A160B">
        <w:rPr>
          <w:rStyle w:val="stl"/>
        </w:rPr>
        <w:t>Psychological Assessment</w:t>
      </w:r>
      <w:r w:rsidRPr="001A160B">
        <w:rPr>
          <w:i/>
        </w:rPr>
        <w:t xml:space="preserve">, </w:t>
      </w:r>
      <w:r w:rsidRPr="001A160B">
        <w:rPr>
          <w:rStyle w:val="vol"/>
          <w:color w:val="auto"/>
        </w:rPr>
        <w:t>8</w:t>
      </w:r>
      <w:r w:rsidR="00D0072D" w:rsidRPr="00DD1859">
        <w:t>,</w:t>
      </w:r>
      <w:r w:rsidRPr="001A160B">
        <w:t xml:space="preserve"> </w:t>
      </w:r>
      <w:r w:rsidRPr="001A160B">
        <w:rPr>
          <w:rStyle w:val="first-page"/>
          <w:color w:val="auto"/>
        </w:rPr>
        <w:t>350</w:t>
      </w:r>
      <w:r w:rsidRPr="001A160B">
        <w:t>–</w:t>
      </w:r>
      <w:r w:rsidRPr="001A160B">
        <w:rPr>
          <w:rStyle w:val="last-page"/>
          <w:color w:val="auto"/>
        </w:rPr>
        <w:t>353</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10.1037/1040-3590.8.4.350</w:t>
      </w:r>
      <w:bookmarkEnd w:id="74"/>
    </w:p>
    <w:p w14:paraId="3563A10D" w14:textId="77777777" w:rsidR="00997BE7" w:rsidRDefault="001A160B">
      <w:pPr>
        <w:pStyle w:val="REF"/>
      </w:pPr>
      <w:bookmarkStart w:id="75" w:name="bib53"/>
      <w:r w:rsidRPr="001A160B">
        <w:rPr>
          <w:rStyle w:val="author"/>
          <w:color w:val="auto"/>
        </w:rPr>
        <w:t>Sijtsma, K.</w:t>
      </w:r>
      <w:r w:rsidRPr="001A160B">
        <w:t xml:space="preserve"> </w:t>
      </w:r>
      <w:r w:rsidRPr="001A160B">
        <w:rPr>
          <w:rStyle w:val="adate"/>
          <w:color w:val="auto"/>
        </w:rPr>
        <w:t>(2009)</w:t>
      </w:r>
      <w:r w:rsidRPr="001A160B">
        <w:t xml:space="preserve">. </w:t>
      </w:r>
      <w:r w:rsidRPr="001A160B">
        <w:rPr>
          <w:rStyle w:val="atl"/>
          <w:color w:val="auto"/>
        </w:rPr>
        <w:t xml:space="preserve">On the </w:t>
      </w:r>
      <w:r w:rsidR="00D0072D" w:rsidRPr="00DD1859">
        <w:rPr>
          <w:rStyle w:val="atl"/>
          <w:color w:val="auto"/>
        </w:rPr>
        <w:t>use</w:t>
      </w:r>
      <w:r w:rsidRPr="001A160B">
        <w:rPr>
          <w:rStyle w:val="atl"/>
          <w:color w:val="auto"/>
        </w:rPr>
        <w:t xml:space="preserve">, the </w:t>
      </w:r>
      <w:r w:rsidR="00D0072D" w:rsidRPr="00DD1859">
        <w:rPr>
          <w:rStyle w:val="atl"/>
          <w:color w:val="auto"/>
        </w:rPr>
        <w:t>misuse</w:t>
      </w:r>
      <w:r w:rsidRPr="001A160B">
        <w:rPr>
          <w:rStyle w:val="atl"/>
          <w:color w:val="auto"/>
        </w:rPr>
        <w:t xml:space="preserve">, and the </w:t>
      </w:r>
      <w:r w:rsidR="00D0072D" w:rsidRPr="00DD1859">
        <w:rPr>
          <w:rStyle w:val="atl"/>
          <w:color w:val="auto"/>
        </w:rPr>
        <w:t>very limited usefulness</w:t>
      </w:r>
      <w:r w:rsidRPr="001A160B">
        <w:rPr>
          <w:rStyle w:val="atl"/>
          <w:color w:val="auto"/>
        </w:rPr>
        <w:t xml:space="preserve"> of</w:t>
      </w:r>
      <w:r w:rsidR="00D0072D" w:rsidRPr="00DD1859">
        <w:rPr>
          <w:rStyle w:val="atl"/>
          <w:color w:val="auto"/>
        </w:rPr>
        <w:t xml:space="preserve"> </w:t>
      </w:r>
      <w:r w:rsidRPr="001A160B">
        <w:rPr>
          <w:rStyle w:val="atl"/>
          <w:color w:val="auto"/>
        </w:rPr>
        <w:t xml:space="preserve">Cronbach’s </w:t>
      </w:r>
      <w:r w:rsidR="00D0072D" w:rsidRPr="00DD1859">
        <w:rPr>
          <w:rStyle w:val="atl"/>
          <w:color w:val="auto"/>
        </w:rPr>
        <w:t>alpha</w:t>
      </w:r>
      <w:r w:rsidRPr="001A160B">
        <w:t xml:space="preserve">. </w:t>
      </w:r>
      <w:r w:rsidRPr="001A160B">
        <w:rPr>
          <w:rStyle w:val="stl"/>
        </w:rPr>
        <w:t>Psychometrika</w:t>
      </w:r>
      <w:r w:rsidRPr="001A160B">
        <w:rPr>
          <w:i/>
        </w:rPr>
        <w:t xml:space="preserve">, </w:t>
      </w:r>
      <w:r w:rsidRPr="001A160B">
        <w:rPr>
          <w:rStyle w:val="vol"/>
          <w:color w:val="auto"/>
        </w:rPr>
        <w:t>74</w:t>
      </w:r>
      <w:r w:rsidR="00D0072D" w:rsidRPr="00DD1859">
        <w:t>,</w:t>
      </w:r>
      <w:r w:rsidRPr="001A160B">
        <w:t xml:space="preserve"> </w:t>
      </w:r>
      <w:r w:rsidRPr="001A160B">
        <w:rPr>
          <w:rStyle w:val="first-page"/>
          <w:color w:val="auto"/>
        </w:rPr>
        <w:t>107</w:t>
      </w:r>
      <w:r w:rsidRPr="001A160B">
        <w:t>–</w:t>
      </w:r>
      <w:r w:rsidRPr="001A160B">
        <w:rPr>
          <w:rStyle w:val="last-page"/>
          <w:color w:val="auto"/>
        </w:rPr>
        <w:t>120</w:t>
      </w:r>
      <w:r w:rsidRPr="001A160B">
        <w:t xml:space="preserve">. </w:t>
      </w:r>
      <w:r w:rsidRPr="00C15417">
        <w:rPr>
          <w:rStyle w:val="url"/>
          <w:color w:val="auto"/>
        </w:rPr>
        <w:t>doi</w:t>
      </w:r>
      <w:r w:rsidR="00D0072D" w:rsidRPr="00C15417">
        <w:rPr>
          <w:rStyle w:val="url"/>
          <w:color w:val="auto"/>
        </w:rPr>
        <w:t>:</w:t>
      </w:r>
      <w:r w:rsidRPr="00C15417">
        <w:rPr>
          <w:rStyle w:val="url"/>
          <w:color w:val="auto"/>
        </w:rPr>
        <w:t>10.1007/s11336-008-9101-0</w:t>
      </w:r>
      <w:bookmarkEnd w:id="75"/>
    </w:p>
    <w:p w14:paraId="4A264717" w14:textId="77777777" w:rsidR="00997BE7" w:rsidRDefault="001A160B">
      <w:pPr>
        <w:pStyle w:val="REF"/>
      </w:pPr>
      <w:bookmarkStart w:id="76" w:name="bib54"/>
      <w:r w:rsidRPr="001A160B">
        <w:rPr>
          <w:rStyle w:val="author"/>
          <w:color w:val="auto"/>
        </w:rPr>
        <w:t>Simmons, J. P.</w:t>
      </w:r>
      <w:r w:rsidRPr="001A160B">
        <w:t xml:space="preserve">, </w:t>
      </w:r>
      <w:r w:rsidRPr="001A160B">
        <w:rPr>
          <w:rStyle w:val="author"/>
          <w:color w:val="auto"/>
        </w:rPr>
        <w:t>Nelson, L. D.</w:t>
      </w:r>
      <w:r w:rsidRPr="001A160B">
        <w:t xml:space="preserve">, &amp; </w:t>
      </w:r>
      <w:r w:rsidRPr="001A160B">
        <w:rPr>
          <w:rStyle w:val="author"/>
          <w:color w:val="auto"/>
        </w:rPr>
        <w:t>Simonsohn, U.</w:t>
      </w:r>
      <w:r w:rsidRPr="001A160B">
        <w:t xml:space="preserve"> </w:t>
      </w:r>
      <w:r w:rsidRPr="001A160B">
        <w:rPr>
          <w:rStyle w:val="adate"/>
          <w:color w:val="auto"/>
        </w:rPr>
        <w:t>(2011)</w:t>
      </w:r>
      <w:r w:rsidRPr="001A160B">
        <w:t xml:space="preserve">. </w:t>
      </w:r>
      <w:r w:rsidRPr="001A160B">
        <w:rPr>
          <w:rStyle w:val="atl"/>
          <w:color w:val="auto"/>
        </w:rPr>
        <w:t>False-positive psychology: Undisclosed flexibility in data collection and analysis allows presenting anything as significant</w:t>
      </w:r>
      <w:r w:rsidRPr="001A160B">
        <w:t xml:space="preserve">. </w:t>
      </w:r>
      <w:r w:rsidRPr="001A160B">
        <w:rPr>
          <w:rStyle w:val="stl"/>
        </w:rPr>
        <w:t>Psychological Science</w:t>
      </w:r>
      <w:r w:rsidRPr="001A160B">
        <w:rPr>
          <w:i/>
        </w:rPr>
        <w:t xml:space="preserve">, </w:t>
      </w:r>
      <w:r w:rsidRPr="001A160B">
        <w:rPr>
          <w:rStyle w:val="vol"/>
          <w:color w:val="auto"/>
        </w:rPr>
        <w:t>22</w:t>
      </w:r>
      <w:r w:rsidR="00D0072D" w:rsidRPr="00DD1859">
        <w:t>,</w:t>
      </w:r>
      <w:r w:rsidRPr="001A160B">
        <w:t xml:space="preserve"> </w:t>
      </w:r>
      <w:r w:rsidRPr="001A160B">
        <w:rPr>
          <w:rStyle w:val="first-page"/>
          <w:color w:val="auto"/>
        </w:rPr>
        <w:t>1359</w:t>
      </w:r>
      <w:r w:rsidRPr="001A160B">
        <w:t>–</w:t>
      </w:r>
      <w:r w:rsidRPr="001A160B">
        <w:rPr>
          <w:rStyle w:val="last-page"/>
          <w:color w:val="auto"/>
        </w:rPr>
        <w:t>1366</w:t>
      </w:r>
      <w:r w:rsidRPr="001A160B">
        <w:t xml:space="preserve">. </w:t>
      </w:r>
      <w:r w:rsidRPr="00C15417">
        <w:rPr>
          <w:rStyle w:val="url"/>
          <w:color w:val="auto"/>
        </w:rPr>
        <w:t>doi</w:t>
      </w:r>
      <w:r w:rsidR="00D0072D" w:rsidRPr="00C15417">
        <w:rPr>
          <w:rStyle w:val="url"/>
          <w:color w:val="auto"/>
        </w:rPr>
        <w:t>:</w:t>
      </w:r>
      <w:r w:rsidRPr="00C15417">
        <w:rPr>
          <w:rStyle w:val="url"/>
          <w:color w:val="auto"/>
        </w:rPr>
        <w:t>10.1177/0956797611417632</w:t>
      </w:r>
      <w:bookmarkEnd w:id="76"/>
    </w:p>
    <w:p w14:paraId="39820F41" w14:textId="77777777" w:rsidR="00997BE7" w:rsidRDefault="001A160B">
      <w:pPr>
        <w:pStyle w:val="REF"/>
      </w:pPr>
      <w:bookmarkStart w:id="77" w:name="bib55"/>
      <w:r w:rsidRPr="001A160B">
        <w:rPr>
          <w:rStyle w:val="author"/>
          <w:color w:val="auto"/>
        </w:rPr>
        <w:t>Simmons, J. P.</w:t>
      </w:r>
      <w:r w:rsidRPr="001A160B">
        <w:t xml:space="preserve">, </w:t>
      </w:r>
      <w:r w:rsidRPr="001A160B">
        <w:rPr>
          <w:rStyle w:val="author"/>
          <w:color w:val="auto"/>
        </w:rPr>
        <w:t>Nelson, L. D.</w:t>
      </w:r>
      <w:r w:rsidRPr="001A160B">
        <w:t xml:space="preserve">, &amp; </w:t>
      </w:r>
      <w:r w:rsidRPr="001A160B">
        <w:rPr>
          <w:rStyle w:val="author"/>
          <w:color w:val="auto"/>
        </w:rPr>
        <w:t>Simonsohn, U.</w:t>
      </w:r>
      <w:r w:rsidRPr="001A160B">
        <w:t xml:space="preserve"> </w:t>
      </w:r>
      <w:r w:rsidRPr="001A160B">
        <w:rPr>
          <w:rStyle w:val="adate"/>
          <w:color w:val="auto"/>
        </w:rPr>
        <w:t>(2018)</w:t>
      </w:r>
      <w:r w:rsidRPr="001A160B">
        <w:t xml:space="preserve">. </w:t>
      </w:r>
      <w:r w:rsidRPr="001A160B">
        <w:rPr>
          <w:rStyle w:val="atl"/>
          <w:color w:val="auto"/>
        </w:rPr>
        <w:t>False-</w:t>
      </w:r>
      <w:r w:rsidR="00D0072D" w:rsidRPr="00DD1859">
        <w:rPr>
          <w:rStyle w:val="atl"/>
          <w:color w:val="auto"/>
        </w:rPr>
        <w:t>positive citations</w:t>
      </w:r>
      <w:r w:rsidRPr="001A160B">
        <w:t xml:space="preserve">. </w:t>
      </w:r>
      <w:r w:rsidRPr="001A160B">
        <w:rPr>
          <w:rStyle w:val="stl"/>
        </w:rPr>
        <w:t>Perspectives on Psychological Science</w:t>
      </w:r>
      <w:r w:rsidRPr="001A160B">
        <w:rPr>
          <w:i/>
        </w:rPr>
        <w:t xml:space="preserve">, </w:t>
      </w:r>
      <w:r w:rsidRPr="001A160B">
        <w:rPr>
          <w:rStyle w:val="vol"/>
          <w:color w:val="auto"/>
        </w:rPr>
        <w:t>13</w:t>
      </w:r>
      <w:r w:rsidR="00D0072D" w:rsidRPr="00DD1859">
        <w:t>,</w:t>
      </w:r>
      <w:r w:rsidRPr="001A160B">
        <w:t xml:space="preserve"> </w:t>
      </w:r>
      <w:r w:rsidRPr="001A160B">
        <w:rPr>
          <w:rStyle w:val="first-page"/>
          <w:color w:val="auto"/>
        </w:rPr>
        <w:t>255</w:t>
      </w:r>
      <w:r w:rsidRPr="001A160B">
        <w:t>–</w:t>
      </w:r>
      <w:r w:rsidRPr="001A160B">
        <w:rPr>
          <w:rStyle w:val="last-page"/>
          <w:color w:val="auto"/>
        </w:rPr>
        <w:t>259</w:t>
      </w:r>
      <w:r w:rsidRPr="001A160B">
        <w:t xml:space="preserve">. </w:t>
      </w:r>
      <w:r w:rsidRPr="00C15417">
        <w:rPr>
          <w:rStyle w:val="url"/>
          <w:color w:val="auto"/>
        </w:rPr>
        <w:t>doi</w:t>
      </w:r>
      <w:r w:rsidR="00D0072D" w:rsidRPr="00C15417">
        <w:rPr>
          <w:rStyle w:val="url"/>
          <w:color w:val="auto"/>
        </w:rPr>
        <w:t>:</w:t>
      </w:r>
      <w:r w:rsidRPr="00C15417">
        <w:rPr>
          <w:rStyle w:val="url"/>
          <w:color w:val="auto"/>
        </w:rPr>
        <w:t>10.1177/1745691617698146</w:t>
      </w:r>
      <w:bookmarkEnd w:id="77"/>
    </w:p>
    <w:p w14:paraId="4D8FF88B" w14:textId="77777777" w:rsidR="00997BE7" w:rsidRDefault="001A160B">
      <w:pPr>
        <w:pStyle w:val="REF"/>
      </w:pPr>
      <w:bookmarkStart w:id="78" w:name="bib56"/>
      <w:r w:rsidRPr="001A160B">
        <w:rPr>
          <w:rStyle w:val="author"/>
          <w:color w:val="auto"/>
        </w:rPr>
        <w:t>Snyder, M.</w:t>
      </w:r>
      <w:r w:rsidRPr="001A160B">
        <w:t xml:space="preserve"> </w:t>
      </w:r>
      <w:r w:rsidRPr="001A160B">
        <w:rPr>
          <w:rStyle w:val="adate"/>
          <w:color w:val="auto"/>
        </w:rPr>
        <w:t>(1987)</w:t>
      </w:r>
      <w:r w:rsidRPr="001A160B">
        <w:t xml:space="preserve">. </w:t>
      </w:r>
      <w:r w:rsidRPr="001A160B">
        <w:rPr>
          <w:rStyle w:val="btl"/>
          <w:color w:val="auto"/>
        </w:rPr>
        <w:t xml:space="preserve">Public appearances, </w:t>
      </w:r>
      <w:r w:rsidR="00D0072D" w:rsidRPr="00DD1859">
        <w:rPr>
          <w:rStyle w:val="btl"/>
          <w:color w:val="auto"/>
        </w:rPr>
        <w:t>private</w:t>
      </w:r>
      <w:r w:rsidRPr="001A160B">
        <w:rPr>
          <w:rStyle w:val="btl"/>
          <w:color w:val="auto"/>
        </w:rPr>
        <w:t xml:space="preserve"> realities: The psychology of self-monitoring</w:t>
      </w:r>
      <w:r w:rsidRPr="001A160B">
        <w:t xml:space="preserve">. </w:t>
      </w:r>
      <w:r w:rsidR="004F0C95">
        <w:t xml:space="preserve">New York, NY: </w:t>
      </w:r>
      <w:r w:rsidRPr="001A160B">
        <w:rPr>
          <w:rStyle w:val="city"/>
          <w:color w:val="auto"/>
        </w:rPr>
        <w:t>W</w:t>
      </w:r>
      <w:r w:rsidR="004F0C95">
        <w:rPr>
          <w:rStyle w:val="city"/>
          <w:color w:val="auto"/>
        </w:rPr>
        <w:t xml:space="preserve">. </w:t>
      </w:r>
      <w:r w:rsidRPr="001A160B">
        <w:rPr>
          <w:rStyle w:val="city"/>
          <w:color w:val="auto"/>
        </w:rPr>
        <w:t>H</w:t>
      </w:r>
      <w:r w:rsidR="004F0C95">
        <w:rPr>
          <w:rStyle w:val="city"/>
          <w:color w:val="auto"/>
        </w:rPr>
        <w:t>.</w:t>
      </w:r>
      <w:r w:rsidRPr="001A160B">
        <w:rPr>
          <w:rStyle w:val="city"/>
          <w:color w:val="auto"/>
        </w:rPr>
        <w:t xml:space="preserve"> Freeman/Times Books/Henry Holt</w:t>
      </w:r>
      <w:r w:rsidR="00D0072D" w:rsidRPr="00DD1859">
        <w:t>.</w:t>
      </w:r>
      <w:bookmarkEnd w:id="78"/>
    </w:p>
    <w:p w14:paraId="273ED4B9" w14:textId="02755198" w:rsidR="00997BE7" w:rsidRDefault="001A160B">
      <w:pPr>
        <w:pStyle w:val="REF"/>
      </w:pPr>
      <w:bookmarkStart w:id="79" w:name="bib57"/>
      <w:r w:rsidRPr="00C15417">
        <w:rPr>
          <w:rStyle w:val="author"/>
          <w:color w:val="auto"/>
        </w:rPr>
        <w:t>Stöber, J.</w:t>
      </w:r>
      <w:r w:rsidRPr="00C15417">
        <w:t xml:space="preserve">, </w:t>
      </w:r>
      <w:r w:rsidRPr="00C15417">
        <w:rPr>
          <w:rStyle w:val="author"/>
          <w:color w:val="auto"/>
        </w:rPr>
        <w:t>Dette, D. E.</w:t>
      </w:r>
      <w:r w:rsidRPr="00C15417">
        <w:t xml:space="preserve">, &amp; </w:t>
      </w:r>
      <w:r w:rsidRPr="00C15417">
        <w:rPr>
          <w:rStyle w:val="author"/>
          <w:color w:val="auto"/>
        </w:rPr>
        <w:t>Musch, J.</w:t>
      </w:r>
      <w:r w:rsidRPr="00C15417">
        <w:t xml:space="preserve"> </w:t>
      </w:r>
      <w:r w:rsidRPr="00C15417">
        <w:rPr>
          <w:rStyle w:val="adate"/>
          <w:color w:val="auto"/>
        </w:rPr>
        <w:t>(2002)</w:t>
      </w:r>
      <w:r w:rsidRPr="00C15417">
        <w:t xml:space="preserve">. </w:t>
      </w:r>
      <w:r w:rsidRPr="001A160B">
        <w:rPr>
          <w:rStyle w:val="atl"/>
          <w:color w:val="auto"/>
        </w:rPr>
        <w:t xml:space="preserve">Comparing continuous and dichotomous scoring of the </w:t>
      </w:r>
      <w:r w:rsidR="004F0C95">
        <w:rPr>
          <w:rStyle w:val="atl"/>
          <w:color w:val="auto"/>
        </w:rPr>
        <w:t>B</w:t>
      </w:r>
      <w:r w:rsidRPr="001A160B">
        <w:rPr>
          <w:rStyle w:val="atl"/>
          <w:color w:val="auto"/>
        </w:rPr>
        <w:t xml:space="preserve">alanced </w:t>
      </w:r>
      <w:r w:rsidR="004F0C95">
        <w:rPr>
          <w:rStyle w:val="atl"/>
          <w:color w:val="auto"/>
        </w:rPr>
        <w:t>I</w:t>
      </w:r>
      <w:r w:rsidRPr="001A160B">
        <w:rPr>
          <w:rStyle w:val="atl"/>
          <w:color w:val="auto"/>
        </w:rPr>
        <w:t xml:space="preserve">nventory of </w:t>
      </w:r>
      <w:r w:rsidR="004F0C95">
        <w:rPr>
          <w:rStyle w:val="atl"/>
          <w:color w:val="auto"/>
        </w:rPr>
        <w:t>D</w:t>
      </w:r>
      <w:r w:rsidRPr="001A160B">
        <w:rPr>
          <w:rStyle w:val="atl"/>
          <w:color w:val="auto"/>
        </w:rPr>
        <w:t xml:space="preserve">esirable </w:t>
      </w:r>
      <w:r w:rsidR="004F0C95">
        <w:rPr>
          <w:rStyle w:val="atl"/>
          <w:color w:val="auto"/>
        </w:rPr>
        <w:t>R</w:t>
      </w:r>
      <w:r w:rsidRPr="001A160B">
        <w:rPr>
          <w:rStyle w:val="atl"/>
          <w:color w:val="auto"/>
        </w:rPr>
        <w:t>esponding</w:t>
      </w:r>
      <w:r w:rsidRPr="001A160B">
        <w:t xml:space="preserve">. </w:t>
      </w:r>
      <w:r w:rsidRPr="001A160B">
        <w:rPr>
          <w:rStyle w:val="stl"/>
        </w:rPr>
        <w:t>Journal of Personality Assessment</w:t>
      </w:r>
      <w:r w:rsidRPr="001A160B">
        <w:rPr>
          <w:i/>
        </w:rPr>
        <w:t xml:space="preserve">, </w:t>
      </w:r>
      <w:r w:rsidRPr="001A160B">
        <w:rPr>
          <w:rStyle w:val="vol"/>
          <w:color w:val="auto"/>
        </w:rPr>
        <w:t>78</w:t>
      </w:r>
      <w:r w:rsidR="00D0072D" w:rsidRPr="00DD1859">
        <w:t>,</w:t>
      </w:r>
      <w:r w:rsidR="00000549" w:rsidRPr="00000549">
        <w:t xml:space="preserve"> </w:t>
      </w:r>
      <w:r w:rsidR="00000549" w:rsidRPr="00000549">
        <w:rPr>
          <w:rStyle w:val="first-page"/>
          <w:color w:val="auto"/>
        </w:rPr>
        <w:t>370</w:t>
      </w:r>
      <w:r w:rsidR="00000549" w:rsidRPr="00000549">
        <w:t>–</w:t>
      </w:r>
      <w:r w:rsidRPr="001A160B">
        <w:rPr>
          <w:rStyle w:val="last-page"/>
          <w:color w:val="auto"/>
        </w:rPr>
        <w:t>389</w:t>
      </w:r>
      <w:r w:rsidRPr="001A160B">
        <w:t xml:space="preserve">. </w:t>
      </w:r>
      <w:r w:rsidRPr="00C15417">
        <w:rPr>
          <w:rStyle w:val="url"/>
          <w:color w:val="auto"/>
        </w:rPr>
        <w:t>doi</w:t>
      </w:r>
      <w:r w:rsidR="00D0072D" w:rsidRPr="00C15417">
        <w:rPr>
          <w:rStyle w:val="url"/>
          <w:color w:val="auto"/>
        </w:rPr>
        <w:t>:</w:t>
      </w:r>
      <w:r w:rsidRPr="00C15417">
        <w:rPr>
          <w:rStyle w:val="url"/>
          <w:color w:val="auto"/>
        </w:rPr>
        <w:t>10.1207/S15327752JPA7802_10</w:t>
      </w:r>
      <w:bookmarkEnd w:id="79"/>
    </w:p>
    <w:p w14:paraId="30738A16" w14:textId="77777777" w:rsidR="00997BE7" w:rsidRDefault="001A160B">
      <w:pPr>
        <w:pStyle w:val="REF"/>
      </w:pPr>
      <w:bookmarkStart w:id="80" w:name="bib58"/>
      <w:r w:rsidRPr="001A160B">
        <w:rPr>
          <w:rStyle w:val="author"/>
          <w:color w:val="auto"/>
        </w:rPr>
        <w:t>Supple, A. J.</w:t>
      </w:r>
      <w:r w:rsidRPr="001A160B">
        <w:t xml:space="preserve">, </w:t>
      </w:r>
      <w:r w:rsidRPr="001A160B">
        <w:rPr>
          <w:rStyle w:val="author"/>
          <w:color w:val="auto"/>
        </w:rPr>
        <w:t>Su, J.</w:t>
      </w:r>
      <w:r w:rsidRPr="001A160B">
        <w:t xml:space="preserve">, </w:t>
      </w:r>
      <w:r w:rsidRPr="001A160B">
        <w:rPr>
          <w:rStyle w:val="author"/>
          <w:color w:val="auto"/>
        </w:rPr>
        <w:t>Plunkett, S. W.</w:t>
      </w:r>
      <w:r w:rsidRPr="001A160B">
        <w:t xml:space="preserve">, </w:t>
      </w:r>
      <w:r w:rsidRPr="001A160B">
        <w:rPr>
          <w:rStyle w:val="author"/>
          <w:color w:val="auto"/>
        </w:rPr>
        <w:t>Peterson, G. W.</w:t>
      </w:r>
      <w:r w:rsidRPr="001A160B">
        <w:t xml:space="preserve">, &amp; </w:t>
      </w:r>
      <w:r w:rsidRPr="001A160B">
        <w:rPr>
          <w:rStyle w:val="author"/>
          <w:color w:val="auto"/>
        </w:rPr>
        <w:t>Bush, K. R.</w:t>
      </w:r>
      <w:r w:rsidRPr="001A160B">
        <w:t xml:space="preserve"> </w:t>
      </w:r>
      <w:r w:rsidRPr="001A160B">
        <w:rPr>
          <w:rStyle w:val="adate"/>
          <w:color w:val="auto"/>
        </w:rPr>
        <w:t>(2013)</w:t>
      </w:r>
      <w:r w:rsidRPr="001A160B">
        <w:t xml:space="preserve">. </w:t>
      </w:r>
      <w:r w:rsidRPr="001A160B">
        <w:rPr>
          <w:rStyle w:val="atl"/>
          <w:color w:val="auto"/>
        </w:rPr>
        <w:t xml:space="preserve">Factor </w:t>
      </w:r>
      <w:r w:rsidR="00D0072D" w:rsidRPr="00DD1859">
        <w:rPr>
          <w:rStyle w:val="atl"/>
          <w:color w:val="auto"/>
        </w:rPr>
        <w:t>structure</w:t>
      </w:r>
      <w:r w:rsidRPr="001A160B">
        <w:rPr>
          <w:rStyle w:val="atl"/>
          <w:color w:val="auto"/>
        </w:rPr>
        <w:t xml:space="preserve"> of the Rosenberg Self-Esteem Scale</w:t>
      </w:r>
      <w:r w:rsidRPr="001A160B">
        <w:t xml:space="preserve">. </w:t>
      </w:r>
      <w:r w:rsidRPr="001A160B">
        <w:rPr>
          <w:rStyle w:val="stl"/>
        </w:rPr>
        <w:t>Journal of Cross-Cultural Psychology</w:t>
      </w:r>
      <w:r w:rsidRPr="001A160B">
        <w:rPr>
          <w:i/>
        </w:rPr>
        <w:t xml:space="preserve">, </w:t>
      </w:r>
      <w:r w:rsidR="00000549" w:rsidRPr="00000549">
        <w:rPr>
          <w:rStyle w:val="vol"/>
          <w:color w:val="auto"/>
        </w:rPr>
        <w:t>44</w:t>
      </w:r>
      <w:r w:rsidR="00D0072D" w:rsidRPr="00DD1859">
        <w:t>,</w:t>
      </w:r>
      <w:r w:rsidR="00000549" w:rsidRPr="00000549">
        <w:t xml:space="preserve"> </w:t>
      </w:r>
      <w:r w:rsidRPr="001A160B">
        <w:rPr>
          <w:rStyle w:val="first-page"/>
          <w:color w:val="auto"/>
        </w:rPr>
        <w:t>748</w:t>
      </w:r>
      <w:r w:rsidRPr="001A160B">
        <w:t>–</w:t>
      </w:r>
      <w:r w:rsidRPr="001A160B">
        <w:rPr>
          <w:rStyle w:val="last-page"/>
          <w:color w:val="auto"/>
        </w:rPr>
        <w:t>764</w:t>
      </w:r>
      <w:r w:rsidRPr="001A160B">
        <w:t xml:space="preserve">. </w:t>
      </w:r>
      <w:r w:rsidRPr="00C15417">
        <w:rPr>
          <w:rStyle w:val="url"/>
          <w:color w:val="auto"/>
        </w:rPr>
        <w:t>doi</w:t>
      </w:r>
      <w:r w:rsidR="00D0072D" w:rsidRPr="00C15417">
        <w:rPr>
          <w:rStyle w:val="url"/>
          <w:color w:val="auto"/>
        </w:rPr>
        <w:t>:</w:t>
      </w:r>
      <w:r w:rsidRPr="00C15417">
        <w:rPr>
          <w:rStyle w:val="url"/>
          <w:color w:val="auto"/>
        </w:rPr>
        <w:t>10.1177/0022022112468942</w:t>
      </w:r>
      <w:bookmarkEnd w:id="80"/>
    </w:p>
    <w:p w14:paraId="5B852F67" w14:textId="77777777" w:rsidR="00997BE7" w:rsidRDefault="001A160B">
      <w:pPr>
        <w:pStyle w:val="REF"/>
      </w:pPr>
      <w:bookmarkStart w:id="81" w:name="bib59"/>
      <w:r w:rsidRPr="00C15417">
        <w:rPr>
          <w:rStyle w:val="author"/>
          <w:color w:val="auto"/>
        </w:rPr>
        <w:t>Tay, L.</w:t>
      </w:r>
      <w:r w:rsidRPr="00C15417">
        <w:t xml:space="preserve">, &amp; </w:t>
      </w:r>
      <w:r w:rsidRPr="00C15417">
        <w:rPr>
          <w:rStyle w:val="author"/>
          <w:color w:val="auto"/>
        </w:rPr>
        <w:t>Jebb, A. T.</w:t>
      </w:r>
      <w:r w:rsidRPr="00C15417">
        <w:t xml:space="preserve"> </w:t>
      </w:r>
      <w:r w:rsidRPr="00C15417">
        <w:rPr>
          <w:rStyle w:val="adate"/>
          <w:color w:val="auto"/>
        </w:rPr>
        <w:t>(2018)</w:t>
      </w:r>
      <w:r w:rsidRPr="00C15417">
        <w:t xml:space="preserve">. </w:t>
      </w:r>
      <w:r w:rsidRPr="001A160B">
        <w:rPr>
          <w:rStyle w:val="atl"/>
          <w:color w:val="auto"/>
        </w:rPr>
        <w:t xml:space="preserve">Establishing </w:t>
      </w:r>
      <w:r w:rsidR="00D0072D" w:rsidRPr="00DD1859">
        <w:rPr>
          <w:rStyle w:val="atl"/>
          <w:color w:val="auto"/>
        </w:rPr>
        <w:t>construct continua</w:t>
      </w:r>
      <w:r w:rsidRPr="001A160B">
        <w:rPr>
          <w:rStyle w:val="atl"/>
          <w:color w:val="auto"/>
        </w:rPr>
        <w:t xml:space="preserve"> in </w:t>
      </w:r>
      <w:r w:rsidR="00D0072D" w:rsidRPr="00DD1859">
        <w:rPr>
          <w:rStyle w:val="atl"/>
          <w:color w:val="auto"/>
        </w:rPr>
        <w:t>construct validation</w:t>
      </w:r>
      <w:r w:rsidRPr="001A160B">
        <w:rPr>
          <w:rStyle w:val="atl"/>
          <w:color w:val="auto"/>
        </w:rPr>
        <w:t xml:space="preserve">: The </w:t>
      </w:r>
      <w:r w:rsidR="00D0072D" w:rsidRPr="00DD1859">
        <w:rPr>
          <w:rStyle w:val="atl"/>
          <w:color w:val="auto"/>
        </w:rPr>
        <w:t>process</w:t>
      </w:r>
      <w:r w:rsidRPr="001A160B">
        <w:rPr>
          <w:rStyle w:val="atl"/>
          <w:color w:val="auto"/>
        </w:rPr>
        <w:t xml:space="preserve"> of </w:t>
      </w:r>
      <w:r w:rsidR="00D0072D" w:rsidRPr="00DD1859">
        <w:rPr>
          <w:rStyle w:val="atl"/>
          <w:color w:val="auto"/>
        </w:rPr>
        <w:t>continuum specification</w:t>
      </w:r>
      <w:r w:rsidRPr="001A160B">
        <w:t xml:space="preserve">. </w:t>
      </w:r>
      <w:r w:rsidRPr="001A160B">
        <w:rPr>
          <w:rStyle w:val="stl"/>
        </w:rPr>
        <w:t>Advances in Methods and Practices in Psychological Science</w:t>
      </w:r>
      <w:r w:rsidRPr="001A160B">
        <w:rPr>
          <w:i/>
        </w:rPr>
        <w:t xml:space="preserve">, </w:t>
      </w:r>
      <w:r w:rsidRPr="001A160B">
        <w:rPr>
          <w:rStyle w:val="vol"/>
          <w:color w:val="auto"/>
        </w:rPr>
        <w:t>1</w:t>
      </w:r>
      <w:r w:rsidR="00D0072D" w:rsidRPr="00DD1859">
        <w:t>,</w:t>
      </w:r>
      <w:r w:rsidRPr="001A160B">
        <w:t xml:space="preserve"> </w:t>
      </w:r>
      <w:r w:rsidRPr="001A160B">
        <w:rPr>
          <w:rStyle w:val="first-page"/>
          <w:color w:val="auto"/>
        </w:rPr>
        <w:t>375</w:t>
      </w:r>
      <w:r w:rsidRPr="001A160B">
        <w:t>–</w:t>
      </w:r>
      <w:r w:rsidRPr="001A160B">
        <w:rPr>
          <w:rStyle w:val="last-page"/>
          <w:color w:val="auto"/>
        </w:rPr>
        <w:t>388</w:t>
      </w:r>
      <w:r w:rsidRPr="001A160B">
        <w:t xml:space="preserve">. </w:t>
      </w:r>
      <w:r w:rsidRPr="00C15417">
        <w:rPr>
          <w:rStyle w:val="url"/>
          <w:color w:val="auto"/>
        </w:rPr>
        <w:t>doi</w:t>
      </w:r>
      <w:r w:rsidR="00D0072D" w:rsidRPr="00C15417">
        <w:rPr>
          <w:rStyle w:val="url"/>
          <w:color w:val="auto"/>
        </w:rPr>
        <w:t>:</w:t>
      </w:r>
      <w:r w:rsidRPr="00C15417">
        <w:rPr>
          <w:rStyle w:val="url"/>
          <w:color w:val="auto"/>
        </w:rPr>
        <w:t>10.1177/2515245918775707</w:t>
      </w:r>
      <w:bookmarkEnd w:id="81"/>
    </w:p>
    <w:p w14:paraId="1F787237" w14:textId="77777777" w:rsidR="00997BE7" w:rsidRDefault="001A160B">
      <w:pPr>
        <w:pStyle w:val="REF"/>
      </w:pPr>
      <w:bookmarkStart w:id="82" w:name="bib60"/>
      <w:r w:rsidRPr="001A160B">
        <w:rPr>
          <w:rStyle w:val="author"/>
          <w:color w:val="auto"/>
        </w:rPr>
        <w:lastRenderedPageBreak/>
        <w:t>Tomas, J. M.</w:t>
      </w:r>
      <w:r w:rsidRPr="001A160B">
        <w:t xml:space="preserve">, &amp; </w:t>
      </w:r>
      <w:r w:rsidRPr="001A160B">
        <w:rPr>
          <w:rStyle w:val="author"/>
          <w:color w:val="auto"/>
        </w:rPr>
        <w:t>Oliver, A.</w:t>
      </w:r>
      <w:r w:rsidRPr="001A160B">
        <w:t xml:space="preserve"> </w:t>
      </w:r>
      <w:r w:rsidRPr="001A160B">
        <w:rPr>
          <w:rStyle w:val="adate"/>
          <w:color w:val="auto"/>
        </w:rPr>
        <w:t>(1999)</w:t>
      </w:r>
      <w:r w:rsidRPr="001A160B">
        <w:t xml:space="preserve">. </w:t>
      </w:r>
      <w:r w:rsidRPr="001A160B">
        <w:rPr>
          <w:rStyle w:val="atl"/>
          <w:color w:val="auto"/>
        </w:rPr>
        <w:t xml:space="preserve">Rosenberg’s </w:t>
      </w:r>
      <w:r w:rsidR="00492C92">
        <w:rPr>
          <w:color w:val="000000"/>
        </w:rPr>
        <w:t>self</w:t>
      </w:r>
      <w:r w:rsidR="004A613C">
        <w:rPr>
          <w:color w:val="000000"/>
        </w:rPr>
        <w:t>-</w:t>
      </w:r>
      <w:r w:rsidR="00492C92">
        <w:rPr>
          <w:color w:val="000000"/>
        </w:rPr>
        <w:t>esteem scale</w:t>
      </w:r>
      <w:r w:rsidR="00000549" w:rsidRPr="00000549">
        <w:rPr>
          <w:rStyle w:val="atl"/>
          <w:color w:val="auto"/>
        </w:rPr>
        <w:t xml:space="preserve">: Two </w:t>
      </w:r>
      <w:r w:rsidRPr="001A160B">
        <w:rPr>
          <w:rStyle w:val="atl"/>
          <w:color w:val="auto"/>
        </w:rPr>
        <w:t>factors or method effects</w:t>
      </w:r>
      <w:r w:rsidRPr="001A160B">
        <w:t xml:space="preserve">. </w:t>
      </w:r>
      <w:r w:rsidRPr="001A160B">
        <w:rPr>
          <w:rStyle w:val="stl"/>
        </w:rPr>
        <w:t>Structural Equation Modeling: A Multidisciplinary Journal</w:t>
      </w:r>
      <w:r w:rsidRPr="001A160B">
        <w:rPr>
          <w:i/>
        </w:rPr>
        <w:t xml:space="preserve">, </w:t>
      </w:r>
      <w:r w:rsidRPr="001A160B">
        <w:rPr>
          <w:rStyle w:val="vol"/>
          <w:color w:val="auto"/>
        </w:rPr>
        <w:t>6</w:t>
      </w:r>
      <w:r w:rsidR="00D0072D" w:rsidRPr="00DD1859">
        <w:t>,</w:t>
      </w:r>
      <w:r w:rsidR="00000549" w:rsidRPr="00000549">
        <w:t xml:space="preserve"> </w:t>
      </w:r>
      <w:r w:rsidR="00000549" w:rsidRPr="00000549">
        <w:rPr>
          <w:rStyle w:val="first-page"/>
          <w:color w:val="auto"/>
        </w:rPr>
        <w:t>84</w:t>
      </w:r>
      <w:r w:rsidR="00000549" w:rsidRPr="00000549">
        <w:t>–</w:t>
      </w:r>
      <w:r w:rsidRPr="001A160B">
        <w:rPr>
          <w:rStyle w:val="last-page"/>
          <w:color w:val="auto"/>
        </w:rPr>
        <w:t>98</w:t>
      </w:r>
      <w:r w:rsidRPr="001A160B">
        <w:t xml:space="preserve">. </w:t>
      </w:r>
      <w:r w:rsidRPr="00C15417">
        <w:rPr>
          <w:rStyle w:val="url"/>
          <w:color w:val="auto"/>
        </w:rPr>
        <w:t>doi</w:t>
      </w:r>
      <w:r w:rsidR="00D0072D" w:rsidRPr="00C15417">
        <w:rPr>
          <w:rStyle w:val="url"/>
          <w:color w:val="auto"/>
        </w:rPr>
        <w:t>:</w:t>
      </w:r>
      <w:r w:rsidRPr="00C15417">
        <w:rPr>
          <w:rStyle w:val="url"/>
          <w:color w:val="auto"/>
        </w:rPr>
        <w:t>10.1080/10705519909540120</w:t>
      </w:r>
      <w:bookmarkEnd w:id="82"/>
    </w:p>
    <w:p w14:paraId="3D46E8A9" w14:textId="77777777" w:rsidR="00997BE7" w:rsidRDefault="001A160B">
      <w:pPr>
        <w:pStyle w:val="REF"/>
      </w:pPr>
      <w:bookmarkStart w:id="83" w:name="bib62"/>
      <w:r w:rsidRPr="001A160B">
        <w:rPr>
          <w:rStyle w:val="author"/>
          <w:color w:val="auto"/>
        </w:rPr>
        <w:t>Uhlmann, E. L.</w:t>
      </w:r>
      <w:r w:rsidRPr="001A160B">
        <w:t xml:space="preserve">, </w:t>
      </w:r>
      <w:r w:rsidRPr="001A160B">
        <w:rPr>
          <w:rStyle w:val="author"/>
          <w:color w:val="auto"/>
        </w:rPr>
        <w:t>Brescoll, V.</w:t>
      </w:r>
      <w:r w:rsidRPr="001A160B">
        <w:t xml:space="preserve">, &amp; </w:t>
      </w:r>
      <w:r w:rsidRPr="001A160B">
        <w:rPr>
          <w:rStyle w:val="author"/>
          <w:color w:val="auto"/>
        </w:rPr>
        <w:t>Machery, E.</w:t>
      </w:r>
      <w:r w:rsidRPr="001A160B">
        <w:t xml:space="preserve"> </w:t>
      </w:r>
      <w:r w:rsidRPr="001A160B">
        <w:rPr>
          <w:rStyle w:val="adate"/>
          <w:color w:val="auto"/>
        </w:rPr>
        <w:t>(2010)</w:t>
      </w:r>
      <w:r w:rsidRPr="001A160B">
        <w:t xml:space="preserve">. </w:t>
      </w:r>
      <w:r w:rsidRPr="001A160B">
        <w:rPr>
          <w:rStyle w:val="atl"/>
          <w:color w:val="auto"/>
        </w:rPr>
        <w:t xml:space="preserve">The </w:t>
      </w:r>
      <w:r w:rsidR="00D0072D" w:rsidRPr="00DD1859">
        <w:rPr>
          <w:rStyle w:val="atl"/>
          <w:color w:val="auto"/>
        </w:rPr>
        <w:t>motives underlying stereotype-based discrimination against members</w:t>
      </w:r>
      <w:r w:rsidRPr="001A160B">
        <w:rPr>
          <w:rStyle w:val="atl"/>
          <w:color w:val="auto"/>
        </w:rPr>
        <w:t xml:space="preserve"> of </w:t>
      </w:r>
      <w:r w:rsidR="00D0072D" w:rsidRPr="00DD1859">
        <w:rPr>
          <w:rStyle w:val="atl"/>
          <w:color w:val="auto"/>
        </w:rPr>
        <w:t>stigmatized groups</w:t>
      </w:r>
      <w:r w:rsidR="00D0072D" w:rsidRPr="00DD1859">
        <w:t>.</w:t>
      </w:r>
      <w:r w:rsidRPr="001A160B">
        <w:t xml:space="preserve"> </w:t>
      </w:r>
      <w:r w:rsidRPr="001A160B">
        <w:rPr>
          <w:rStyle w:val="stl"/>
        </w:rPr>
        <w:t>Social Justice Research</w:t>
      </w:r>
      <w:r w:rsidRPr="001A160B">
        <w:rPr>
          <w:i/>
        </w:rPr>
        <w:t xml:space="preserve">, </w:t>
      </w:r>
      <w:r w:rsidRPr="001A160B">
        <w:rPr>
          <w:rStyle w:val="vol"/>
          <w:color w:val="auto"/>
        </w:rPr>
        <w:t>23</w:t>
      </w:r>
      <w:r w:rsidR="00D0072D" w:rsidRPr="00DD1859">
        <w:t>,</w:t>
      </w:r>
      <w:r w:rsidR="00000549" w:rsidRPr="00000549">
        <w:t xml:space="preserve"> </w:t>
      </w:r>
      <w:r w:rsidR="00000549" w:rsidRPr="00000549">
        <w:rPr>
          <w:rStyle w:val="first-page"/>
          <w:color w:val="auto"/>
        </w:rPr>
        <w:t>1</w:t>
      </w:r>
      <w:r w:rsidR="00000549" w:rsidRPr="00000549">
        <w:t>–</w:t>
      </w:r>
      <w:r w:rsidR="00000549" w:rsidRPr="00000549">
        <w:rPr>
          <w:rStyle w:val="last-page"/>
          <w:color w:val="auto"/>
        </w:rPr>
        <w:t>16</w:t>
      </w:r>
      <w:r w:rsidR="00000549" w:rsidRPr="00000549">
        <w:t xml:space="preserve">. </w:t>
      </w:r>
      <w:r w:rsidRPr="00C15417">
        <w:rPr>
          <w:rStyle w:val="url"/>
          <w:color w:val="auto"/>
        </w:rPr>
        <w:t>doi</w:t>
      </w:r>
      <w:r w:rsidR="00D0072D" w:rsidRPr="00C15417">
        <w:rPr>
          <w:rStyle w:val="url"/>
          <w:color w:val="auto"/>
        </w:rPr>
        <w:t>:</w:t>
      </w:r>
      <w:r w:rsidRPr="00C15417">
        <w:rPr>
          <w:rStyle w:val="url"/>
          <w:color w:val="auto"/>
        </w:rPr>
        <w:t>10.1007/s11211-010-0110-7</w:t>
      </w:r>
      <w:bookmarkEnd w:id="83"/>
    </w:p>
    <w:p w14:paraId="6458644C" w14:textId="77777777" w:rsidR="00997BE7" w:rsidRDefault="001A160B">
      <w:pPr>
        <w:pStyle w:val="REF"/>
      </w:pPr>
      <w:bookmarkStart w:id="84" w:name="bib63"/>
      <w:r w:rsidRPr="001A160B">
        <w:rPr>
          <w:rStyle w:val="author"/>
          <w:color w:val="auto"/>
        </w:rPr>
        <w:t>Vandenberg, R. J.</w:t>
      </w:r>
      <w:r w:rsidRPr="001A160B">
        <w:t xml:space="preserve">, &amp; </w:t>
      </w:r>
      <w:r w:rsidRPr="001A160B">
        <w:rPr>
          <w:rStyle w:val="author"/>
          <w:color w:val="auto"/>
        </w:rPr>
        <w:t>Lance, C. E.</w:t>
      </w:r>
      <w:r w:rsidRPr="001A160B">
        <w:t xml:space="preserve"> </w:t>
      </w:r>
      <w:r w:rsidRPr="001A160B">
        <w:rPr>
          <w:rStyle w:val="adate"/>
          <w:color w:val="auto"/>
        </w:rPr>
        <w:t>(2000)</w:t>
      </w:r>
      <w:r w:rsidRPr="001A160B">
        <w:t xml:space="preserve">. </w:t>
      </w:r>
      <w:r w:rsidRPr="001A160B">
        <w:rPr>
          <w:rStyle w:val="atl"/>
          <w:color w:val="auto"/>
        </w:rPr>
        <w:t>A review and synthesis of the measurement invariance literature: Suggestions, practices, and recommendations for organizational research</w:t>
      </w:r>
      <w:r w:rsidRPr="001A160B">
        <w:t xml:space="preserve">. </w:t>
      </w:r>
      <w:r w:rsidRPr="001A160B">
        <w:rPr>
          <w:rStyle w:val="stl"/>
        </w:rPr>
        <w:t>Organizational Research Methods</w:t>
      </w:r>
      <w:r w:rsidRPr="001A160B">
        <w:rPr>
          <w:i/>
        </w:rPr>
        <w:t xml:space="preserve">, </w:t>
      </w:r>
      <w:r w:rsidRPr="001A160B">
        <w:rPr>
          <w:rStyle w:val="vol"/>
          <w:color w:val="auto"/>
        </w:rPr>
        <w:t>3</w:t>
      </w:r>
      <w:r w:rsidR="00D0072D" w:rsidRPr="00DD1859">
        <w:t>,</w:t>
      </w:r>
      <w:r w:rsidR="00000549" w:rsidRPr="00000549">
        <w:t xml:space="preserve"> </w:t>
      </w:r>
      <w:r w:rsidRPr="001A160B">
        <w:rPr>
          <w:rStyle w:val="first-page"/>
          <w:color w:val="auto"/>
        </w:rPr>
        <w:t>4</w:t>
      </w:r>
      <w:r w:rsidRPr="001A160B">
        <w:t>–</w:t>
      </w:r>
      <w:r w:rsidRPr="001A160B">
        <w:rPr>
          <w:rStyle w:val="last-page"/>
          <w:color w:val="auto"/>
        </w:rPr>
        <w:t>70</w:t>
      </w:r>
      <w:r w:rsidRPr="001A160B">
        <w:t xml:space="preserve">. </w:t>
      </w:r>
      <w:r w:rsidRPr="00C15417">
        <w:rPr>
          <w:rStyle w:val="url"/>
          <w:color w:val="auto"/>
        </w:rPr>
        <w:t>doi</w:t>
      </w:r>
      <w:r w:rsidR="00D0072D" w:rsidRPr="00C15417">
        <w:rPr>
          <w:rStyle w:val="url"/>
          <w:color w:val="auto"/>
        </w:rPr>
        <w:t>:</w:t>
      </w:r>
      <w:r w:rsidRPr="00C15417">
        <w:rPr>
          <w:rStyle w:val="url"/>
          <w:color w:val="auto"/>
        </w:rPr>
        <w:t>10.1177/109442810031002</w:t>
      </w:r>
      <w:bookmarkEnd w:id="84"/>
    </w:p>
    <w:p w14:paraId="2E0CADB3" w14:textId="77777777" w:rsidR="00997BE7" w:rsidRDefault="001A160B">
      <w:pPr>
        <w:pStyle w:val="REF"/>
      </w:pPr>
      <w:bookmarkStart w:id="85" w:name="bib64"/>
      <w:r w:rsidRPr="001A160B">
        <w:rPr>
          <w:rStyle w:val="author"/>
          <w:color w:val="auto"/>
        </w:rPr>
        <w:t>Watson, D.</w:t>
      </w:r>
      <w:r w:rsidRPr="001A160B">
        <w:t xml:space="preserve"> </w:t>
      </w:r>
      <w:r w:rsidRPr="001A160B">
        <w:rPr>
          <w:rStyle w:val="adate"/>
          <w:color w:val="auto"/>
        </w:rPr>
        <w:t>(2004)</w:t>
      </w:r>
      <w:r w:rsidRPr="001A160B">
        <w:t xml:space="preserve">. </w:t>
      </w:r>
      <w:r w:rsidRPr="001A160B">
        <w:rPr>
          <w:rStyle w:val="atl"/>
          <w:color w:val="auto"/>
        </w:rPr>
        <w:t>Stability versus change, dependability versus error: Issues in the assessment of personality over time</w:t>
      </w:r>
      <w:r w:rsidRPr="001A160B">
        <w:t xml:space="preserve">. </w:t>
      </w:r>
      <w:r w:rsidRPr="001A160B">
        <w:rPr>
          <w:rStyle w:val="stl"/>
        </w:rPr>
        <w:t>Journal of Research in Personality</w:t>
      </w:r>
      <w:r w:rsidRPr="001A160B">
        <w:rPr>
          <w:i/>
        </w:rPr>
        <w:t xml:space="preserve">, </w:t>
      </w:r>
      <w:r w:rsidRPr="001A160B">
        <w:rPr>
          <w:rStyle w:val="vol"/>
          <w:color w:val="auto"/>
        </w:rPr>
        <w:t>38</w:t>
      </w:r>
      <w:r w:rsidR="00D0072D" w:rsidRPr="00DD1859">
        <w:t>,</w:t>
      </w:r>
      <w:r w:rsidR="00000549" w:rsidRPr="00000549">
        <w:t xml:space="preserve"> </w:t>
      </w:r>
      <w:r w:rsidRPr="001A160B">
        <w:rPr>
          <w:rStyle w:val="first-page"/>
          <w:color w:val="auto"/>
        </w:rPr>
        <w:t>319</w:t>
      </w:r>
      <w:r w:rsidRPr="001A160B">
        <w:t>–</w:t>
      </w:r>
      <w:r w:rsidRPr="001A160B">
        <w:rPr>
          <w:rStyle w:val="last-page"/>
          <w:color w:val="auto"/>
        </w:rPr>
        <w:t>350</w:t>
      </w:r>
      <w:r w:rsidRPr="001A160B">
        <w:t xml:space="preserve">. </w:t>
      </w:r>
      <w:r w:rsidRPr="00C15417">
        <w:rPr>
          <w:rStyle w:val="url"/>
          <w:color w:val="auto"/>
        </w:rPr>
        <w:t>doi</w:t>
      </w:r>
      <w:r w:rsidR="00D0072D" w:rsidRPr="00C15417">
        <w:rPr>
          <w:rStyle w:val="url"/>
          <w:color w:val="auto"/>
        </w:rPr>
        <w:t>:</w:t>
      </w:r>
      <w:r w:rsidRPr="00C15417">
        <w:rPr>
          <w:rStyle w:val="url"/>
          <w:color w:val="auto"/>
        </w:rPr>
        <w:t>10.1016/j.jrp.2004.03.001</w:t>
      </w:r>
      <w:bookmarkEnd w:id="85"/>
    </w:p>
    <w:p w14:paraId="377069B2" w14:textId="77777777" w:rsidR="00997BE7" w:rsidRDefault="001A160B">
      <w:pPr>
        <w:pStyle w:val="REF"/>
      </w:pPr>
      <w:bookmarkStart w:id="86" w:name="bib65"/>
      <w:r w:rsidRPr="001A160B">
        <w:rPr>
          <w:rStyle w:val="author"/>
          <w:color w:val="auto"/>
        </w:rPr>
        <w:t>Webster, D. M.</w:t>
      </w:r>
      <w:r w:rsidRPr="001A160B">
        <w:t xml:space="preserve">, &amp; </w:t>
      </w:r>
      <w:r w:rsidRPr="001A160B">
        <w:rPr>
          <w:rStyle w:val="author"/>
          <w:color w:val="auto"/>
        </w:rPr>
        <w:t>Kruglanski, A. W.</w:t>
      </w:r>
      <w:r w:rsidRPr="001A160B">
        <w:t xml:space="preserve"> </w:t>
      </w:r>
      <w:r w:rsidRPr="001A160B">
        <w:rPr>
          <w:rStyle w:val="adate"/>
          <w:color w:val="auto"/>
        </w:rPr>
        <w:t>(1994)</w:t>
      </w:r>
      <w:r w:rsidRPr="001A160B">
        <w:t xml:space="preserve">. </w:t>
      </w:r>
      <w:r w:rsidRPr="001A160B">
        <w:rPr>
          <w:rStyle w:val="atl"/>
          <w:color w:val="auto"/>
        </w:rPr>
        <w:t>Individual differences in need for cognitive closure</w:t>
      </w:r>
      <w:r w:rsidRPr="001A160B">
        <w:t xml:space="preserve">. </w:t>
      </w:r>
      <w:r w:rsidRPr="001A160B">
        <w:rPr>
          <w:rStyle w:val="stl"/>
        </w:rPr>
        <w:t>Journal of Personality and Social Psychology</w:t>
      </w:r>
      <w:r w:rsidRPr="001A160B">
        <w:rPr>
          <w:i/>
        </w:rPr>
        <w:t xml:space="preserve">, </w:t>
      </w:r>
      <w:r w:rsidRPr="001A160B">
        <w:rPr>
          <w:rStyle w:val="vol"/>
          <w:color w:val="auto"/>
        </w:rPr>
        <w:t>67</w:t>
      </w:r>
      <w:r w:rsidR="00D0072D" w:rsidRPr="00DD1859">
        <w:t>,</w:t>
      </w:r>
      <w:r w:rsidRPr="001A160B">
        <w:t xml:space="preserve"> </w:t>
      </w:r>
      <w:r w:rsidRPr="001A160B">
        <w:rPr>
          <w:rStyle w:val="first-page"/>
          <w:color w:val="auto"/>
        </w:rPr>
        <w:t>1049</w:t>
      </w:r>
      <w:r w:rsidR="00997BE7">
        <w:rPr>
          <w:rStyle w:val="first-page"/>
          <w:color w:val="auto"/>
        </w:rPr>
        <w:t>–1062</w:t>
      </w:r>
      <w:r w:rsidRPr="001A160B">
        <w:t xml:space="preserve">. </w:t>
      </w:r>
      <w:r w:rsidRPr="00C15417">
        <w:rPr>
          <w:rStyle w:val="url"/>
          <w:color w:val="auto"/>
        </w:rPr>
        <w:t>doi</w:t>
      </w:r>
      <w:r w:rsidR="00D0072D" w:rsidRPr="00C15417">
        <w:rPr>
          <w:rStyle w:val="url"/>
          <w:color w:val="auto"/>
        </w:rPr>
        <w:t>:</w:t>
      </w:r>
      <w:r w:rsidRPr="00C15417">
        <w:rPr>
          <w:rStyle w:val="url"/>
          <w:color w:val="auto"/>
        </w:rPr>
        <w:t>10.1037/0022-3514.67.6.1049</w:t>
      </w:r>
      <w:bookmarkEnd w:id="86"/>
    </w:p>
    <w:p w14:paraId="2F39074A" w14:textId="77777777" w:rsidR="0082514E" w:rsidRPr="00DD1859" w:rsidRDefault="0079341A">
      <w:pPr>
        <w:pStyle w:val="CPB"/>
      </w:pPr>
      <w:bookmarkStart w:id="87" w:name="Table1"/>
      <w:r w:rsidRPr="00DD1859">
        <w:t>Table 1.</w:t>
      </w:r>
      <w:bookmarkEnd w:id="87"/>
    </w:p>
    <w:p w14:paraId="39D97CC6" w14:textId="158E3717" w:rsidR="00997BE7" w:rsidRPr="00E510BA" w:rsidRDefault="00D0072D">
      <w:pPr>
        <w:pStyle w:val="CP"/>
      </w:pPr>
      <w:r w:rsidRPr="00E510BA">
        <w:t xml:space="preserve">Summary of </w:t>
      </w:r>
      <w:r w:rsidR="00D819DE">
        <w:t xml:space="preserve">the </w:t>
      </w:r>
      <w:r w:rsidR="00D819DE" w:rsidRPr="00E510BA">
        <w:t>Structural</w:t>
      </w:r>
      <w:r w:rsidR="00D819DE">
        <w:t>-</w:t>
      </w:r>
      <w:r w:rsidRPr="00E510BA">
        <w:t>Validity Analyses</w:t>
      </w:r>
    </w:p>
    <w:tbl>
      <w:tblPr>
        <w:tblW w:w="13068" w:type="dxa"/>
        <w:tblBorders>
          <w:top w:val="single" w:sz="4" w:space="0" w:color="auto"/>
          <w:bottom w:val="single" w:sz="4" w:space="0" w:color="auto"/>
        </w:tblBorders>
        <w:tblLook w:val="04A0" w:firstRow="1" w:lastRow="0" w:firstColumn="1" w:lastColumn="0" w:noHBand="0" w:noVBand="1"/>
      </w:tblPr>
      <w:tblGrid>
        <w:gridCol w:w="4878"/>
        <w:gridCol w:w="1530"/>
        <w:gridCol w:w="1440"/>
        <w:gridCol w:w="1800"/>
        <w:gridCol w:w="1620"/>
        <w:gridCol w:w="1800"/>
      </w:tblGrid>
      <w:tr w:rsidR="003B597B" w:rsidRPr="00DD1859" w14:paraId="4E50DF81" w14:textId="77777777" w:rsidTr="00615B56">
        <w:trPr>
          <w:trHeight w:val="300"/>
        </w:trPr>
        <w:tc>
          <w:tcPr>
            <w:tcW w:w="4878" w:type="dxa"/>
            <w:tcBorders>
              <w:top w:val="single" w:sz="4" w:space="0" w:color="auto"/>
              <w:bottom w:val="single" w:sz="4" w:space="0" w:color="auto"/>
            </w:tcBorders>
            <w:noWrap/>
            <w:hideMark/>
          </w:tcPr>
          <w:p w14:paraId="67947811" w14:textId="3AB88833" w:rsidR="00997BE7" w:rsidRDefault="001A160B" w:rsidP="00615B56">
            <w:pPr>
              <w:pStyle w:val="TCH"/>
            </w:pPr>
            <w:r w:rsidRPr="001A160B">
              <w:t>Scale</w:t>
            </w:r>
          </w:p>
        </w:tc>
        <w:tc>
          <w:tcPr>
            <w:tcW w:w="1530" w:type="dxa"/>
            <w:tcBorders>
              <w:top w:val="single" w:sz="4" w:space="0" w:color="auto"/>
              <w:bottom w:val="single" w:sz="4" w:space="0" w:color="auto"/>
            </w:tcBorders>
            <w:noWrap/>
            <w:hideMark/>
          </w:tcPr>
          <w:p w14:paraId="45CF1099" w14:textId="77777777" w:rsidR="00997BE7" w:rsidRDefault="001A160B" w:rsidP="00615B56">
            <w:pPr>
              <w:pStyle w:val="TCH"/>
              <w:jc w:val="center"/>
            </w:pPr>
            <w:r w:rsidRPr="001A160B">
              <w:t>Internal consistency</w:t>
            </w:r>
          </w:p>
        </w:tc>
        <w:tc>
          <w:tcPr>
            <w:tcW w:w="1440" w:type="dxa"/>
            <w:tcBorders>
              <w:top w:val="single" w:sz="4" w:space="0" w:color="auto"/>
              <w:bottom w:val="single" w:sz="4" w:space="0" w:color="auto"/>
            </w:tcBorders>
            <w:noWrap/>
            <w:hideMark/>
          </w:tcPr>
          <w:p w14:paraId="33BC910E" w14:textId="77777777" w:rsidR="00997BE7" w:rsidRDefault="001A160B" w:rsidP="00615B56">
            <w:pPr>
              <w:pStyle w:val="TCH"/>
              <w:jc w:val="center"/>
            </w:pPr>
            <w:r w:rsidRPr="001A160B">
              <w:t>Test-retest reliability</w:t>
            </w:r>
          </w:p>
        </w:tc>
        <w:tc>
          <w:tcPr>
            <w:tcW w:w="1800" w:type="dxa"/>
            <w:tcBorders>
              <w:top w:val="single" w:sz="4" w:space="0" w:color="auto"/>
              <w:bottom w:val="single" w:sz="4" w:space="0" w:color="auto"/>
            </w:tcBorders>
            <w:noWrap/>
            <w:hideMark/>
          </w:tcPr>
          <w:p w14:paraId="641586E6" w14:textId="77777777" w:rsidR="00997BE7" w:rsidRDefault="001A160B" w:rsidP="00615B56">
            <w:pPr>
              <w:pStyle w:val="TCH"/>
              <w:jc w:val="center"/>
            </w:pPr>
            <w:r w:rsidRPr="001A160B">
              <w:t>Confirmatory factor structure</w:t>
            </w:r>
          </w:p>
        </w:tc>
        <w:tc>
          <w:tcPr>
            <w:tcW w:w="1620" w:type="dxa"/>
            <w:tcBorders>
              <w:top w:val="single" w:sz="4" w:space="0" w:color="auto"/>
              <w:bottom w:val="single" w:sz="4" w:space="0" w:color="auto"/>
            </w:tcBorders>
            <w:noWrap/>
            <w:hideMark/>
          </w:tcPr>
          <w:p w14:paraId="28E503F7" w14:textId="77777777" w:rsidR="00997BE7" w:rsidRDefault="001A160B" w:rsidP="00615B56">
            <w:pPr>
              <w:pStyle w:val="TCH"/>
              <w:jc w:val="center"/>
            </w:pPr>
            <w:r w:rsidRPr="001A160B">
              <w:t>Measurement invariance</w:t>
            </w:r>
          </w:p>
        </w:tc>
        <w:tc>
          <w:tcPr>
            <w:tcW w:w="1800" w:type="dxa"/>
            <w:tcBorders>
              <w:top w:val="single" w:sz="4" w:space="0" w:color="auto"/>
              <w:bottom w:val="single" w:sz="4" w:space="0" w:color="auto"/>
            </w:tcBorders>
            <w:noWrap/>
            <w:hideMark/>
          </w:tcPr>
          <w:p w14:paraId="74D5EF79" w14:textId="77777777" w:rsidR="00997BE7" w:rsidRDefault="001A160B" w:rsidP="00615B56">
            <w:pPr>
              <w:pStyle w:val="TCH"/>
              <w:jc w:val="center"/>
            </w:pPr>
            <w:r w:rsidRPr="001A160B">
              <w:t>Global structural validity</w:t>
            </w:r>
          </w:p>
        </w:tc>
      </w:tr>
      <w:tr w:rsidR="00916E07" w:rsidRPr="00DD1859" w14:paraId="21333A4E" w14:textId="77777777" w:rsidTr="00C15417">
        <w:trPr>
          <w:trHeight w:val="300"/>
        </w:trPr>
        <w:tc>
          <w:tcPr>
            <w:tcW w:w="4878" w:type="dxa"/>
            <w:tcBorders>
              <w:top w:val="single" w:sz="4" w:space="0" w:color="auto"/>
            </w:tcBorders>
            <w:noWrap/>
            <w:vAlign w:val="center"/>
          </w:tcPr>
          <w:p w14:paraId="0F9B3D18" w14:textId="77777777" w:rsidR="00E92D79" w:rsidRPr="009E423F" w:rsidRDefault="002B731F">
            <w:pPr>
              <w:pStyle w:val="TT"/>
            </w:pPr>
            <w:r w:rsidRPr="009E423F">
              <w:t>Balanced Inventory of Desirable Responding</w:t>
            </w:r>
          </w:p>
        </w:tc>
        <w:tc>
          <w:tcPr>
            <w:tcW w:w="1530" w:type="dxa"/>
            <w:tcBorders>
              <w:top w:val="single" w:sz="4" w:space="0" w:color="auto"/>
            </w:tcBorders>
            <w:noWrap/>
            <w:vAlign w:val="center"/>
          </w:tcPr>
          <w:p w14:paraId="51838467" w14:textId="77777777" w:rsidR="00E92D79" w:rsidRDefault="00E92D79">
            <w:pPr>
              <w:pStyle w:val="TT"/>
            </w:pPr>
          </w:p>
        </w:tc>
        <w:tc>
          <w:tcPr>
            <w:tcW w:w="1440" w:type="dxa"/>
            <w:tcBorders>
              <w:top w:val="single" w:sz="4" w:space="0" w:color="auto"/>
            </w:tcBorders>
            <w:noWrap/>
            <w:vAlign w:val="center"/>
          </w:tcPr>
          <w:p w14:paraId="3D7B5695" w14:textId="77777777" w:rsidR="00E92D79" w:rsidRDefault="00E92D79">
            <w:pPr>
              <w:pStyle w:val="TT"/>
            </w:pPr>
          </w:p>
        </w:tc>
        <w:tc>
          <w:tcPr>
            <w:tcW w:w="1800" w:type="dxa"/>
            <w:tcBorders>
              <w:top w:val="single" w:sz="4" w:space="0" w:color="auto"/>
            </w:tcBorders>
            <w:noWrap/>
            <w:vAlign w:val="center"/>
          </w:tcPr>
          <w:p w14:paraId="3FB572F0" w14:textId="77777777" w:rsidR="00E92D79" w:rsidRDefault="00E92D79">
            <w:pPr>
              <w:pStyle w:val="TT"/>
            </w:pPr>
          </w:p>
        </w:tc>
        <w:tc>
          <w:tcPr>
            <w:tcW w:w="1620" w:type="dxa"/>
            <w:tcBorders>
              <w:top w:val="single" w:sz="4" w:space="0" w:color="auto"/>
            </w:tcBorders>
            <w:noWrap/>
            <w:vAlign w:val="center"/>
          </w:tcPr>
          <w:p w14:paraId="2F072EBD" w14:textId="77777777" w:rsidR="00E92D79" w:rsidRDefault="00E92D79">
            <w:pPr>
              <w:pStyle w:val="TT"/>
            </w:pPr>
          </w:p>
        </w:tc>
        <w:tc>
          <w:tcPr>
            <w:tcW w:w="1800" w:type="dxa"/>
            <w:tcBorders>
              <w:top w:val="single" w:sz="4" w:space="0" w:color="auto"/>
            </w:tcBorders>
            <w:noWrap/>
            <w:vAlign w:val="center"/>
          </w:tcPr>
          <w:p w14:paraId="4198E26D" w14:textId="77777777" w:rsidR="00E92D79" w:rsidRDefault="00E92D79">
            <w:pPr>
              <w:pStyle w:val="TT"/>
            </w:pPr>
          </w:p>
        </w:tc>
      </w:tr>
      <w:tr w:rsidR="00916E07" w:rsidRPr="00DD1859" w14:paraId="54705133" w14:textId="77777777" w:rsidTr="00C15417">
        <w:trPr>
          <w:trHeight w:val="300"/>
        </w:trPr>
        <w:tc>
          <w:tcPr>
            <w:tcW w:w="4878" w:type="dxa"/>
            <w:noWrap/>
            <w:vAlign w:val="center"/>
            <w:hideMark/>
          </w:tcPr>
          <w:p w14:paraId="4550797C" w14:textId="77777777" w:rsidR="00E92D79" w:rsidRDefault="00000549">
            <w:pPr>
              <w:pStyle w:val="TT"/>
              <w:ind w:firstLine="630"/>
            </w:pPr>
            <w:r w:rsidRPr="00000549">
              <w:t>Impression Management</w:t>
            </w:r>
          </w:p>
        </w:tc>
        <w:tc>
          <w:tcPr>
            <w:tcW w:w="1530" w:type="dxa"/>
            <w:noWrap/>
            <w:vAlign w:val="center"/>
            <w:hideMark/>
          </w:tcPr>
          <w:p w14:paraId="3B5157E6" w14:textId="77777777" w:rsidR="00E92D79" w:rsidRDefault="00000549">
            <w:pPr>
              <w:pStyle w:val="TT"/>
            </w:pPr>
            <w:r w:rsidRPr="00000549">
              <w:t>Good</w:t>
            </w:r>
          </w:p>
        </w:tc>
        <w:tc>
          <w:tcPr>
            <w:tcW w:w="1440" w:type="dxa"/>
            <w:noWrap/>
            <w:vAlign w:val="center"/>
            <w:hideMark/>
          </w:tcPr>
          <w:p w14:paraId="3AA5E1D4" w14:textId="77777777" w:rsidR="00E92D79" w:rsidRDefault="00000549">
            <w:pPr>
              <w:pStyle w:val="TT"/>
            </w:pPr>
            <w:r w:rsidRPr="00000549">
              <w:t>Good</w:t>
            </w:r>
          </w:p>
        </w:tc>
        <w:tc>
          <w:tcPr>
            <w:tcW w:w="1800" w:type="dxa"/>
            <w:noWrap/>
            <w:vAlign w:val="center"/>
            <w:hideMark/>
          </w:tcPr>
          <w:p w14:paraId="08D5629A" w14:textId="77777777" w:rsidR="00E92D79" w:rsidRDefault="00000549">
            <w:pPr>
              <w:pStyle w:val="TT"/>
            </w:pPr>
            <w:r w:rsidRPr="00000549">
              <w:t>Mixed</w:t>
            </w:r>
          </w:p>
        </w:tc>
        <w:tc>
          <w:tcPr>
            <w:tcW w:w="1620" w:type="dxa"/>
            <w:noWrap/>
            <w:vAlign w:val="center"/>
            <w:hideMark/>
          </w:tcPr>
          <w:p w14:paraId="7D346696" w14:textId="77777777" w:rsidR="00E92D79" w:rsidRDefault="00000549">
            <w:pPr>
              <w:pStyle w:val="TT"/>
            </w:pPr>
            <w:r w:rsidRPr="00000549">
              <w:t>Poor</w:t>
            </w:r>
          </w:p>
        </w:tc>
        <w:tc>
          <w:tcPr>
            <w:tcW w:w="1800" w:type="dxa"/>
            <w:noWrap/>
            <w:vAlign w:val="center"/>
            <w:hideMark/>
          </w:tcPr>
          <w:p w14:paraId="5E5094FB" w14:textId="77777777" w:rsidR="00E92D79" w:rsidRDefault="00000549">
            <w:pPr>
              <w:pStyle w:val="TT"/>
            </w:pPr>
            <w:r w:rsidRPr="00000549">
              <w:t>Questionable</w:t>
            </w:r>
          </w:p>
        </w:tc>
      </w:tr>
      <w:tr w:rsidR="00916E07" w:rsidRPr="00DD1859" w14:paraId="331CA782" w14:textId="77777777" w:rsidTr="00C15417">
        <w:trPr>
          <w:trHeight w:val="300"/>
        </w:trPr>
        <w:tc>
          <w:tcPr>
            <w:tcW w:w="4878" w:type="dxa"/>
            <w:noWrap/>
            <w:vAlign w:val="center"/>
            <w:hideMark/>
          </w:tcPr>
          <w:p w14:paraId="73E80091" w14:textId="7B0D7A4C" w:rsidR="00E92D79" w:rsidRDefault="002A0D83">
            <w:pPr>
              <w:pStyle w:val="TT"/>
              <w:ind w:firstLine="630"/>
            </w:pPr>
            <w:r>
              <w:t>Self-</w:t>
            </w:r>
            <w:r w:rsidR="00000549" w:rsidRPr="00000549">
              <w:t>Deception</w:t>
            </w:r>
            <w:r w:rsidR="009E423F">
              <w:t xml:space="preserve"> Enhancement</w:t>
            </w:r>
          </w:p>
        </w:tc>
        <w:tc>
          <w:tcPr>
            <w:tcW w:w="1530" w:type="dxa"/>
            <w:noWrap/>
            <w:vAlign w:val="center"/>
            <w:hideMark/>
          </w:tcPr>
          <w:p w14:paraId="266AC239" w14:textId="77777777" w:rsidR="00E92D79" w:rsidRDefault="00000549">
            <w:pPr>
              <w:pStyle w:val="TT"/>
            </w:pPr>
            <w:r w:rsidRPr="00000549">
              <w:t>Good</w:t>
            </w:r>
          </w:p>
        </w:tc>
        <w:tc>
          <w:tcPr>
            <w:tcW w:w="1440" w:type="dxa"/>
            <w:noWrap/>
            <w:vAlign w:val="center"/>
            <w:hideMark/>
          </w:tcPr>
          <w:p w14:paraId="68A9CECF" w14:textId="77777777" w:rsidR="00E92D79" w:rsidRDefault="00000549">
            <w:pPr>
              <w:pStyle w:val="TT"/>
            </w:pPr>
            <w:r w:rsidRPr="00000549">
              <w:t>Good</w:t>
            </w:r>
          </w:p>
        </w:tc>
        <w:tc>
          <w:tcPr>
            <w:tcW w:w="1800" w:type="dxa"/>
            <w:noWrap/>
            <w:vAlign w:val="center"/>
            <w:hideMark/>
          </w:tcPr>
          <w:p w14:paraId="556FCDB0" w14:textId="77777777" w:rsidR="00E92D79" w:rsidRDefault="00000549">
            <w:pPr>
              <w:pStyle w:val="TT"/>
            </w:pPr>
            <w:r w:rsidRPr="00000549">
              <w:t>Poor</w:t>
            </w:r>
          </w:p>
        </w:tc>
        <w:tc>
          <w:tcPr>
            <w:tcW w:w="1620" w:type="dxa"/>
            <w:noWrap/>
            <w:vAlign w:val="center"/>
            <w:hideMark/>
          </w:tcPr>
          <w:p w14:paraId="3D32C7C2" w14:textId="77777777" w:rsidR="00E92D79" w:rsidRDefault="00000549">
            <w:pPr>
              <w:pStyle w:val="TT"/>
            </w:pPr>
            <w:r w:rsidRPr="00000549">
              <w:t>Poor</w:t>
            </w:r>
          </w:p>
        </w:tc>
        <w:tc>
          <w:tcPr>
            <w:tcW w:w="1800" w:type="dxa"/>
            <w:noWrap/>
            <w:vAlign w:val="center"/>
            <w:hideMark/>
          </w:tcPr>
          <w:p w14:paraId="602629C0" w14:textId="77777777" w:rsidR="00E92D79" w:rsidRDefault="00000549">
            <w:pPr>
              <w:pStyle w:val="TT"/>
            </w:pPr>
            <w:r w:rsidRPr="00000549">
              <w:t>Questionable</w:t>
            </w:r>
          </w:p>
        </w:tc>
      </w:tr>
      <w:tr w:rsidR="00916E07" w:rsidRPr="00DD1859" w14:paraId="586AF7FB" w14:textId="77777777" w:rsidTr="00C15417">
        <w:trPr>
          <w:trHeight w:val="300"/>
        </w:trPr>
        <w:tc>
          <w:tcPr>
            <w:tcW w:w="4878" w:type="dxa"/>
            <w:noWrap/>
            <w:vAlign w:val="center"/>
            <w:hideMark/>
          </w:tcPr>
          <w:p w14:paraId="6D52EA42" w14:textId="3637C57A" w:rsidR="00E92D79" w:rsidRDefault="00000549">
            <w:pPr>
              <w:pStyle w:val="TT"/>
            </w:pPr>
            <w:r w:rsidRPr="00000549">
              <w:lastRenderedPageBreak/>
              <w:t>Bayesian Racism</w:t>
            </w:r>
            <w:r w:rsidR="00D819DE">
              <w:t xml:space="preserve"> Scale</w:t>
            </w:r>
          </w:p>
        </w:tc>
        <w:tc>
          <w:tcPr>
            <w:tcW w:w="1530" w:type="dxa"/>
            <w:noWrap/>
            <w:vAlign w:val="center"/>
            <w:hideMark/>
          </w:tcPr>
          <w:p w14:paraId="20F1E37C" w14:textId="77777777" w:rsidR="00E92D79" w:rsidRDefault="00000549">
            <w:pPr>
              <w:pStyle w:val="TT"/>
            </w:pPr>
            <w:r w:rsidRPr="00000549">
              <w:t>Good</w:t>
            </w:r>
          </w:p>
        </w:tc>
        <w:tc>
          <w:tcPr>
            <w:tcW w:w="1440" w:type="dxa"/>
            <w:noWrap/>
            <w:vAlign w:val="center"/>
            <w:hideMark/>
          </w:tcPr>
          <w:p w14:paraId="7AB0C91C" w14:textId="77777777" w:rsidR="00E92D79" w:rsidRDefault="00000549">
            <w:pPr>
              <w:pStyle w:val="TT"/>
            </w:pPr>
            <w:r w:rsidRPr="00000549">
              <w:t>Good</w:t>
            </w:r>
          </w:p>
        </w:tc>
        <w:tc>
          <w:tcPr>
            <w:tcW w:w="1800" w:type="dxa"/>
            <w:noWrap/>
            <w:vAlign w:val="center"/>
            <w:hideMark/>
          </w:tcPr>
          <w:p w14:paraId="6B2038CC" w14:textId="77777777" w:rsidR="00E92D79" w:rsidRDefault="00000549">
            <w:pPr>
              <w:pStyle w:val="TT"/>
            </w:pPr>
            <w:r w:rsidRPr="00000549">
              <w:t>Good</w:t>
            </w:r>
          </w:p>
        </w:tc>
        <w:tc>
          <w:tcPr>
            <w:tcW w:w="1620" w:type="dxa"/>
            <w:noWrap/>
            <w:vAlign w:val="center"/>
            <w:hideMark/>
          </w:tcPr>
          <w:p w14:paraId="4E2FCD3D" w14:textId="77777777" w:rsidR="00E92D79" w:rsidRDefault="00000549">
            <w:pPr>
              <w:pStyle w:val="TT"/>
            </w:pPr>
            <w:r w:rsidRPr="00000549">
              <w:t>Poor</w:t>
            </w:r>
          </w:p>
        </w:tc>
        <w:tc>
          <w:tcPr>
            <w:tcW w:w="1800" w:type="dxa"/>
            <w:noWrap/>
            <w:vAlign w:val="center"/>
            <w:hideMark/>
          </w:tcPr>
          <w:p w14:paraId="1AE182FE" w14:textId="77777777" w:rsidR="00E92D79" w:rsidRDefault="00000549">
            <w:pPr>
              <w:pStyle w:val="TT"/>
            </w:pPr>
            <w:r w:rsidRPr="00000549">
              <w:t>Questionable</w:t>
            </w:r>
          </w:p>
        </w:tc>
      </w:tr>
      <w:tr w:rsidR="00916E07" w:rsidRPr="00DD1859" w14:paraId="2B511AF3" w14:textId="77777777" w:rsidTr="00C15417">
        <w:trPr>
          <w:trHeight w:val="300"/>
        </w:trPr>
        <w:tc>
          <w:tcPr>
            <w:tcW w:w="4878" w:type="dxa"/>
            <w:noWrap/>
            <w:vAlign w:val="center"/>
            <w:hideMark/>
          </w:tcPr>
          <w:p w14:paraId="1AB82A62" w14:textId="5197D2FB" w:rsidR="00E92D79" w:rsidRDefault="00000549" w:rsidP="009E423F">
            <w:pPr>
              <w:pStyle w:val="TT"/>
            </w:pPr>
            <w:r w:rsidRPr="00000549">
              <w:t>Belief in a Just World</w:t>
            </w:r>
            <w:r w:rsidR="00D819DE">
              <w:t xml:space="preserve"> Scale</w:t>
            </w:r>
            <w:r w:rsidRPr="00000549">
              <w:t xml:space="preserve">: General Just World </w:t>
            </w:r>
            <w:r w:rsidR="00D819DE">
              <w:t>scale</w:t>
            </w:r>
          </w:p>
        </w:tc>
        <w:tc>
          <w:tcPr>
            <w:tcW w:w="1530" w:type="dxa"/>
            <w:noWrap/>
            <w:vAlign w:val="center"/>
            <w:hideMark/>
          </w:tcPr>
          <w:p w14:paraId="263EAF0B" w14:textId="77777777" w:rsidR="00E92D79" w:rsidRDefault="00000549">
            <w:pPr>
              <w:pStyle w:val="TT"/>
            </w:pPr>
            <w:r w:rsidRPr="00000549">
              <w:t>Good</w:t>
            </w:r>
          </w:p>
        </w:tc>
        <w:tc>
          <w:tcPr>
            <w:tcW w:w="1440" w:type="dxa"/>
            <w:noWrap/>
            <w:vAlign w:val="center"/>
            <w:hideMark/>
          </w:tcPr>
          <w:p w14:paraId="4DCE10BD" w14:textId="77777777" w:rsidR="00E92D79" w:rsidRDefault="00000549">
            <w:pPr>
              <w:pStyle w:val="TT"/>
            </w:pPr>
            <w:r w:rsidRPr="00000549">
              <w:t>Good</w:t>
            </w:r>
          </w:p>
        </w:tc>
        <w:tc>
          <w:tcPr>
            <w:tcW w:w="1800" w:type="dxa"/>
            <w:noWrap/>
            <w:vAlign w:val="center"/>
            <w:hideMark/>
          </w:tcPr>
          <w:p w14:paraId="7564F108" w14:textId="77777777" w:rsidR="00E92D79" w:rsidRDefault="00000549">
            <w:pPr>
              <w:pStyle w:val="TT"/>
            </w:pPr>
            <w:r w:rsidRPr="00000549">
              <w:t>Good</w:t>
            </w:r>
          </w:p>
        </w:tc>
        <w:tc>
          <w:tcPr>
            <w:tcW w:w="1620" w:type="dxa"/>
            <w:noWrap/>
            <w:vAlign w:val="center"/>
            <w:hideMark/>
          </w:tcPr>
          <w:p w14:paraId="3C7FBFF6" w14:textId="77777777" w:rsidR="00E92D79" w:rsidRDefault="00000549">
            <w:pPr>
              <w:pStyle w:val="TT"/>
            </w:pPr>
            <w:r w:rsidRPr="00000549">
              <w:t>Poor</w:t>
            </w:r>
          </w:p>
        </w:tc>
        <w:tc>
          <w:tcPr>
            <w:tcW w:w="1800" w:type="dxa"/>
            <w:noWrap/>
            <w:vAlign w:val="center"/>
            <w:hideMark/>
          </w:tcPr>
          <w:p w14:paraId="0BF4042E" w14:textId="77777777" w:rsidR="00E92D79" w:rsidRDefault="00000549">
            <w:pPr>
              <w:pStyle w:val="TT"/>
            </w:pPr>
            <w:r w:rsidRPr="00000549">
              <w:t>Questionable</w:t>
            </w:r>
          </w:p>
        </w:tc>
      </w:tr>
      <w:tr w:rsidR="00916E07" w:rsidRPr="00DD1859" w14:paraId="75690F31" w14:textId="77777777" w:rsidTr="00C15417">
        <w:trPr>
          <w:trHeight w:val="300"/>
        </w:trPr>
        <w:tc>
          <w:tcPr>
            <w:tcW w:w="4878" w:type="dxa"/>
            <w:noWrap/>
            <w:vAlign w:val="center"/>
          </w:tcPr>
          <w:p w14:paraId="6183A5A1" w14:textId="4885D388" w:rsidR="00E92D79" w:rsidRPr="009E423F" w:rsidRDefault="002B731F">
            <w:pPr>
              <w:pStyle w:val="TT"/>
            </w:pPr>
            <w:r w:rsidRPr="009E423F">
              <w:t xml:space="preserve">Big </w:t>
            </w:r>
            <w:r w:rsidR="00D819DE">
              <w:t>Five</w:t>
            </w:r>
            <w:r w:rsidRPr="009E423F">
              <w:t xml:space="preserve"> Inventory</w:t>
            </w:r>
          </w:p>
        </w:tc>
        <w:tc>
          <w:tcPr>
            <w:tcW w:w="1530" w:type="dxa"/>
            <w:noWrap/>
            <w:vAlign w:val="center"/>
          </w:tcPr>
          <w:p w14:paraId="12760B06" w14:textId="77777777" w:rsidR="00E92D79" w:rsidRDefault="00E92D79">
            <w:pPr>
              <w:pStyle w:val="TT"/>
            </w:pPr>
          </w:p>
        </w:tc>
        <w:tc>
          <w:tcPr>
            <w:tcW w:w="1440" w:type="dxa"/>
            <w:noWrap/>
            <w:vAlign w:val="center"/>
          </w:tcPr>
          <w:p w14:paraId="5591B07B" w14:textId="77777777" w:rsidR="00E92D79" w:rsidRDefault="00E92D79">
            <w:pPr>
              <w:pStyle w:val="TT"/>
            </w:pPr>
          </w:p>
        </w:tc>
        <w:tc>
          <w:tcPr>
            <w:tcW w:w="1800" w:type="dxa"/>
            <w:noWrap/>
            <w:vAlign w:val="center"/>
          </w:tcPr>
          <w:p w14:paraId="512C4D94" w14:textId="77777777" w:rsidR="00E92D79" w:rsidRDefault="00E92D79">
            <w:pPr>
              <w:pStyle w:val="TT"/>
            </w:pPr>
          </w:p>
        </w:tc>
        <w:tc>
          <w:tcPr>
            <w:tcW w:w="1620" w:type="dxa"/>
            <w:noWrap/>
            <w:vAlign w:val="center"/>
          </w:tcPr>
          <w:p w14:paraId="2BA8FA03" w14:textId="77777777" w:rsidR="00E92D79" w:rsidRDefault="00E92D79">
            <w:pPr>
              <w:pStyle w:val="TT"/>
            </w:pPr>
          </w:p>
        </w:tc>
        <w:tc>
          <w:tcPr>
            <w:tcW w:w="1800" w:type="dxa"/>
            <w:noWrap/>
            <w:vAlign w:val="center"/>
          </w:tcPr>
          <w:p w14:paraId="0C8C175D" w14:textId="77777777" w:rsidR="00E92D79" w:rsidRDefault="00E92D79">
            <w:pPr>
              <w:pStyle w:val="TT"/>
            </w:pPr>
          </w:p>
        </w:tc>
      </w:tr>
      <w:tr w:rsidR="00916E07" w:rsidRPr="00DD1859" w14:paraId="025A5E87" w14:textId="77777777" w:rsidTr="00C15417">
        <w:trPr>
          <w:trHeight w:val="300"/>
        </w:trPr>
        <w:tc>
          <w:tcPr>
            <w:tcW w:w="4878" w:type="dxa"/>
            <w:noWrap/>
            <w:vAlign w:val="center"/>
            <w:hideMark/>
          </w:tcPr>
          <w:p w14:paraId="5A78C4C8" w14:textId="77777777" w:rsidR="00E92D79" w:rsidRDefault="00000549">
            <w:pPr>
              <w:pStyle w:val="TT"/>
              <w:ind w:firstLine="630"/>
            </w:pPr>
            <w:r w:rsidRPr="00000549">
              <w:t>Agreeableness</w:t>
            </w:r>
          </w:p>
        </w:tc>
        <w:tc>
          <w:tcPr>
            <w:tcW w:w="1530" w:type="dxa"/>
            <w:noWrap/>
            <w:vAlign w:val="center"/>
            <w:hideMark/>
          </w:tcPr>
          <w:p w14:paraId="662221C4" w14:textId="77777777" w:rsidR="00E92D79" w:rsidRDefault="00000549">
            <w:pPr>
              <w:pStyle w:val="TT"/>
            </w:pPr>
            <w:r w:rsidRPr="00000549">
              <w:t>Good</w:t>
            </w:r>
          </w:p>
        </w:tc>
        <w:tc>
          <w:tcPr>
            <w:tcW w:w="1440" w:type="dxa"/>
            <w:noWrap/>
            <w:vAlign w:val="center"/>
            <w:hideMark/>
          </w:tcPr>
          <w:p w14:paraId="467658BC" w14:textId="77777777" w:rsidR="00E92D79" w:rsidRDefault="00000549">
            <w:pPr>
              <w:pStyle w:val="TT"/>
            </w:pPr>
            <w:r w:rsidRPr="00000549">
              <w:t>Good</w:t>
            </w:r>
          </w:p>
        </w:tc>
        <w:tc>
          <w:tcPr>
            <w:tcW w:w="1800" w:type="dxa"/>
            <w:noWrap/>
            <w:vAlign w:val="center"/>
            <w:hideMark/>
          </w:tcPr>
          <w:p w14:paraId="4536F9CA" w14:textId="77777777" w:rsidR="00E92D79" w:rsidRDefault="00000549">
            <w:pPr>
              <w:pStyle w:val="TT"/>
            </w:pPr>
            <w:r w:rsidRPr="00000549">
              <w:t>Mixed</w:t>
            </w:r>
          </w:p>
        </w:tc>
        <w:tc>
          <w:tcPr>
            <w:tcW w:w="1620" w:type="dxa"/>
            <w:noWrap/>
            <w:vAlign w:val="center"/>
            <w:hideMark/>
          </w:tcPr>
          <w:p w14:paraId="69199DE3" w14:textId="77777777" w:rsidR="00E92D79" w:rsidRDefault="00000549">
            <w:pPr>
              <w:pStyle w:val="TT"/>
            </w:pPr>
            <w:r w:rsidRPr="00000549">
              <w:t>Poor</w:t>
            </w:r>
          </w:p>
        </w:tc>
        <w:tc>
          <w:tcPr>
            <w:tcW w:w="1800" w:type="dxa"/>
            <w:noWrap/>
            <w:vAlign w:val="center"/>
            <w:hideMark/>
          </w:tcPr>
          <w:p w14:paraId="16CAEFB3" w14:textId="77777777" w:rsidR="00E92D79" w:rsidRDefault="00000549">
            <w:pPr>
              <w:pStyle w:val="TT"/>
            </w:pPr>
            <w:r w:rsidRPr="00000549">
              <w:t>Questionable</w:t>
            </w:r>
          </w:p>
        </w:tc>
      </w:tr>
      <w:tr w:rsidR="00916E07" w:rsidRPr="00DD1859" w14:paraId="6E74DC1D" w14:textId="77777777" w:rsidTr="00C15417">
        <w:trPr>
          <w:trHeight w:val="300"/>
        </w:trPr>
        <w:tc>
          <w:tcPr>
            <w:tcW w:w="4878" w:type="dxa"/>
            <w:noWrap/>
            <w:vAlign w:val="center"/>
            <w:hideMark/>
          </w:tcPr>
          <w:p w14:paraId="5FE912DE" w14:textId="77777777" w:rsidR="00E92D79" w:rsidRDefault="00000549">
            <w:pPr>
              <w:pStyle w:val="TT"/>
              <w:ind w:firstLine="630"/>
            </w:pPr>
            <w:r w:rsidRPr="00000549">
              <w:t>Conscientiousness</w:t>
            </w:r>
          </w:p>
        </w:tc>
        <w:tc>
          <w:tcPr>
            <w:tcW w:w="1530" w:type="dxa"/>
            <w:noWrap/>
            <w:vAlign w:val="center"/>
            <w:hideMark/>
          </w:tcPr>
          <w:p w14:paraId="0B85C6D7" w14:textId="77777777" w:rsidR="00E92D79" w:rsidRDefault="00000549">
            <w:pPr>
              <w:pStyle w:val="TT"/>
            </w:pPr>
            <w:r w:rsidRPr="00000549">
              <w:t>Good</w:t>
            </w:r>
          </w:p>
        </w:tc>
        <w:tc>
          <w:tcPr>
            <w:tcW w:w="1440" w:type="dxa"/>
            <w:noWrap/>
            <w:vAlign w:val="center"/>
            <w:hideMark/>
          </w:tcPr>
          <w:p w14:paraId="2629D7B6" w14:textId="77777777" w:rsidR="00E92D79" w:rsidRDefault="00000549">
            <w:pPr>
              <w:pStyle w:val="TT"/>
            </w:pPr>
            <w:r w:rsidRPr="00000549">
              <w:t>Good</w:t>
            </w:r>
          </w:p>
        </w:tc>
        <w:tc>
          <w:tcPr>
            <w:tcW w:w="1800" w:type="dxa"/>
            <w:noWrap/>
            <w:vAlign w:val="center"/>
            <w:hideMark/>
          </w:tcPr>
          <w:p w14:paraId="2E451E09" w14:textId="77777777" w:rsidR="00E92D79" w:rsidRDefault="00000549">
            <w:pPr>
              <w:pStyle w:val="TT"/>
            </w:pPr>
            <w:r w:rsidRPr="00000549">
              <w:t>Good</w:t>
            </w:r>
          </w:p>
        </w:tc>
        <w:tc>
          <w:tcPr>
            <w:tcW w:w="1620" w:type="dxa"/>
            <w:noWrap/>
            <w:vAlign w:val="center"/>
            <w:hideMark/>
          </w:tcPr>
          <w:p w14:paraId="2C9E0C99" w14:textId="77777777" w:rsidR="00E92D79" w:rsidRDefault="00000549">
            <w:pPr>
              <w:pStyle w:val="TT"/>
            </w:pPr>
            <w:r w:rsidRPr="00000549">
              <w:t>Poor</w:t>
            </w:r>
          </w:p>
        </w:tc>
        <w:tc>
          <w:tcPr>
            <w:tcW w:w="1800" w:type="dxa"/>
            <w:noWrap/>
            <w:vAlign w:val="center"/>
            <w:hideMark/>
          </w:tcPr>
          <w:p w14:paraId="46560E71" w14:textId="77777777" w:rsidR="00E92D79" w:rsidRDefault="00000549">
            <w:pPr>
              <w:pStyle w:val="TT"/>
            </w:pPr>
            <w:r w:rsidRPr="00000549">
              <w:t>Questionable</w:t>
            </w:r>
          </w:p>
        </w:tc>
      </w:tr>
      <w:tr w:rsidR="00916E07" w:rsidRPr="00DD1859" w14:paraId="5F76D69A" w14:textId="77777777" w:rsidTr="00C15417">
        <w:trPr>
          <w:trHeight w:val="300"/>
        </w:trPr>
        <w:tc>
          <w:tcPr>
            <w:tcW w:w="4878" w:type="dxa"/>
            <w:noWrap/>
            <w:vAlign w:val="center"/>
            <w:hideMark/>
          </w:tcPr>
          <w:p w14:paraId="142D474A" w14:textId="77777777" w:rsidR="00E92D79" w:rsidRDefault="00000549">
            <w:pPr>
              <w:pStyle w:val="TT"/>
              <w:ind w:firstLine="630"/>
            </w:pPr>
            <w:r w:rsidRPr="00000549">
              <w:t>Extraversion</w:t>
            </w:r>
          </w:p>
        </w:tc>
        <w:tc>
          <w:tcPr>
            <w:tcW w:w="1530" w:type="dxa"/>
            <w:noWrap/>
            <w:vAlign w:val="center"/>
            <w:hideMark/>
          </w:tcPr>
          <w:p w14:paraId="28149403" w14:textId="77777777" w:rsidR="00E92D79" w:rsidRDefault="00000549">
            <w:pPr>
              <w:pStyle w:val="TT"/>
            </w:pPr>
            <w:r w:rsidRPr="00000549">
              <w:t>Good</w:t>
            </w:r>
          </w:p>
        </w:tc>
        <w:tc>
          <w:tcPr>
            <w:tcW w:w="1440" w:type="dxa"/>
            <w:noWrap/>
            <w:vAlign w:val="center"/>
            <w:hideMark/>
          </w:tcPr>
          <w:p w14:paraId="387EFE6C" w14:textId="77777777" w:rsidR="00E92D79" w:rsidRDefault="00000549">
            <w:pPr>
              <w:pStyle w:val="TT"/>
            </w:pPr>
            <w:r w:rsidRPr="00000549">
              <w:t>Good</w:t>
            </w:r>
          </w:p>
        </w:tc>
        <w:tc>
          <w:tcPr>
            <w:tcW w:w="1800" w:type="dxa"/>
            <w:noWrap/>
            <w:vAlign w:val="center"/>
            <w:hideMark/>
          </w:tcPr>
          <w:p w14:paraId="7AF34C13" w14:textId="77777777" w:rsidR="00E92D79" w:rsidRDefault="00000549">
            <w:pPr>
              <w:pStyle w:val="TT"/>
            </w:pPr>
            <w:r w:rsidRPr="00000549">
              <w:t>Mixed</w:t>
            </w:r>
          </w:p>
        </w:tc>
        <w:tc>
          <w:tcPr>
            <w:tcW w:w="1620" w:type="dxa"/>
            <w:noWrap/>
            <w:vAlign w:val="center"/>
            <w:hideMark/>
          </w:tcPr>
          <w:p w14:paraId="62BA62BF" w14:textId="77777777" w:rsidR="00E92D79" w:rsidRDefault="00000549">
            <w:pPr>
              <w:pStyle w:val="TT"/>
            </w:pPr>
            <w:r w:rsidRPr="00000549">
              <w:t>Poor</w:t>
            </w:r>
          </w:p>
        </w:tc>
        <w:tc>
          <w:tcPr>
            <w:tcW w:w="1800" w:type="dxa"/>
            <w:noWrap/>
            <w:vAlign w:val="center"/>
            <w:hideMark/>
          </w:tcPr>
          <w:p w14:paraId="236B1E51" w14:textId="77777777" w:rsidR="00E92D79" w:rsidRDefault="00000549">
            <w:pPr>
              <w:pStyle w:val="TT"/>
            </w:pPr>
            <w:r w:rsidRPr="00000549">
              <w:t>Questionable</w:t>
            </w:r>
          </w:p>
        </w:tc>
      </w:tr>
      <w:tr w:rsidR="00916E07" w:rsidRPr="00DD1859" w14:paraId="577C85ED" w14:textId="77777777" w:rsidTr="00C15417">
        <w:trPr>
          <w:trHeight w:val="300"/>
        </w:trPr>
        <w:tc>
          <w:tcPr>
            <w:tcW w:w="4878" w:type="dxa"/>
            <w:noWrap/>
            <w:vAlign w:val="center"/>
            <w:hideMark/>
          </w:tcPr>
          <w:p w14:paraId="6D13AF3B" w14:textId="77777777" w:rsidR="00E92D79" w:rsidRDefault="00000549">
            <w:pPr>
              <w:pStyle w:val="TT"/>
              <w:ind w:firstLine="630"/>
            </w:pPr>
            <w:r w:rsidRPr="00000549">
              <w:t>Neuroticism</w:t>
            </w:r>
          </w:p>
        </w:tc>
        <w:tc>
          <w:tcPr>
            <w:tcW w:w="1530" w:type="dxa"/>
            <w:noWrap/>
            <w:vAlign w:val="center"/>
            <w:hideMark/>
          </w:tcPr>
          <w:p w14:paraId="273649BF" w14:textId="77777777" w:rsidR="00E92D79" w:rsidRDefault="00000549">
            <w:pPr>
              <w:pStyle w:val="TT"/>
            </w:pPr>
            <w:r w:rsidRPr="00000549">
              <w:t>Good</w:t>
            </w:r>
          </w:p>
        </w:tc>
        <w:tc>
          <w:tcPr>
            <w:tcW w:w="1440" w:type="dxa"/>
            <w:noWrap/>
            <w:vAlign w:val="center"/>
            <w:hideMark/>
          </w:tcPr>
          <w:p w14:paraId="68B7D9A9" w14:textId="77777777" w:rsidR="00E92D79" w:rsidRDefault="00000549">
            <w:pPr>
              <w:pStyle w:val="TT"/>
            </w:pPr>
            <w:r w:rsidRPr="00000549">
              <w:t>Good</w:t>
            </w:r>
          </w:p>
        </w:tc>
        <w:tc>
          <w:tcPr>
            <w:tcW w:w="1800" w:type="dxa"/>
            <w:noWrap/>
            <w:vAlign w:val="center"/>
            <w:hideMark/>
          </w:tcPr>
          <w:p w14:paraId="702607DA" w14:textId="77777777" w:rsidR="00E92D79" w:rsidRDefault="00000549">
            <w:pPr>
              <w:pStyle w:val="TT"/>
            </w:pPr>
            <w:r w:rsidRPr="00000549">
              <w:t>Mixed</w:t>
            </w:r>
          </w:p>
        </w:tc>
        <w:tc>
          <w:tcPr>
            <w:tcW w:w="1620" w:type="dxa"/>
            <w:noWrap/>
            <w:vAlign w:val="center"/>
            <w:hideMark/>
          </w:tcPr>
          <w:p w14:paraId="7E081FC4" w14:textId="77777777" w:rsidR="00E92D79" w:rsidRDefault="00000549">
            <w:pPr>
              <w:pStyle w:val="TT"/>
            </w:pPr>
            <w:r w:rsidRPr="00000549">
              <w:t>Poor</w:t>
            </w:r>
          </w:p>
        </w:tc>
        <w:tc>
          <w:tcPr>
            <w:tcW w:w="1800" w:type="dxa"/>
            <w:noWrap/>
            <w:vAlign w:val="center"/>
            <w:hideMark/>
          </w:tcPr>
          <w:p w14:paraId="18B79FDC" w14:textId="77777777" w:rsidR="00E92D79" w:rsidRDefault="00000549">
            <w:pPr>
              <w:pStyle w:val="TT"/>
            </w:pPr>
            <w:r w:rsidRPr="00000549">
              <w:t>Questionable</w:t>
            </w:r>
          </w:p>
        </w:tc>
      </w:tr>
      <w:tr w:rsidR="00916E07" w:rsidRPr="00DD1859" w14:paraId="45E1CC36" w14:textId="77777777" w:rsidTr="00C15417">
        <w:trPr>
          <w:trHeight w:val="300"/>
        </w:trPr>
        <w:tc>
          <w:tcPr>
            <w:tcW w:w="4878" w:type="dxa"/>
            <w:noWrap/>
            <w:vAlign w:val="center"/>
            <w:hideMark/>
          </w:tcPr>
          <w:p w14:paraId="5F2AA81E" w14:textId="77777777" w:rsidR="00E92D79" w:rsidRDefault="00000549">
            <w:pPr>
              <w:pStyle w:val="TT"/>
              <w:ind w:firstLine="630"/>
            </w:pPr>
            <w:r w:rsidRPr="00000549">
              <w:t>Openness</w:t>
            </w:r>
          </w:p>
        </w:tc>
        <w:tc>
          <w:tcPr>
            <w:tcW w:w="1530" w:type="dxa"/>
            <w:noWrap/>
            <w:vAlign w:val="center"/>
            <w:hideMark/>
          </w:tcPr>
          <w:p w14:paraId="02806AA2" w14:textId="77777777" w:rsidR="00E92D79" w:rsidRDefault="00000549">
            <w:pPr>
              <w:pStyle w:val="TT"/>
            </w:pPr>
            <w:r w:rsidRPr="00000549">
              <w:t>Good</w:t>
            </w:r>
          </w:p>
        </w:tc>
        <w:tc>
          <w:tcPr>
            <w:tcW w:w="1440" w:type="dxa"/>
            <w:noWrap/>
            <w:vAlign w:val="center"/>
            <w:hideMark/>
          </w:tcPr>
          <w:p w14:paraId="13877344" w14:textId="77777777" w:rsidR="00E92D79" w:rsidRDefault="00000549">
            <w:pPr>
              <w:pStyle w:val="TT"/>
            </w:pPr>
            <w:r w:rsidRPr="00000549">
              <w:t>Good</w:t>
            </w:r>
          </w:p>
        </w:tc>
        <w:tc>
          <w:tcPr>
            <w:tcW w:w="1800" w:type="dxa"/>
            <w:noWrap/>
            <w:vAlign w:val="center"/>
            <w:hideMark/>
          </w:tcPr>
          <w:p w14:paraId="4E5DA3D6" w14:textId="77777777" w:rsidR="00E92D79" w:rsidRDefault="00000549">
            <w:pPr>
              <w:pStyle w:val="TT"/>
            </w:pPr>
            <w:r w:rsidRPr="00000549">
              <w:t>Poor</w:t>
            </w:r>
          </w:p>
        </w:tc>
        <w:tc>
          <w:tcPr>
            <w:tcW w:w="1620" w:type="dxa"/>
            <w:noWrap/>
            <w:vAlign w:val="center"/>
            <w:hideMark/>
          </w:tcPr>
          <w:p w14:paraId="7963390E" w14:textId="77777777" w:rsidR="00E92D79" w:rsidRDefault="00000549">
            <w:pPr>
              <w:pStyle w:val="TT"/>
            </w:pPr>
            <w:r w:rsidRPr="00000549">
              <w:t>Poor</w:t>
            </w:r>
          </w:p>
        </w:tc>
        <w:tc>
          <w:tcPr>
            <w:tcW w:w="1800" w:type="dxa"/>
            <w:noWrap/>
            <w:vAlign w:val="center"/>
            <w:hideMark/>
          </w:tcPr>
          <w:p w14:paraId="6E90D900" w14:textId="77777777" w:rsidR="00E92D79" w:rsidRDefault="00000549">
            <w:pPr>
              <w:pStyle w:val="TT"/>
            </w:pPr>
            <w:r w:rsidRPr="00000549">
              <w:t>Questionable</w:t>
            </w:r>
          </w:p>
        </w:tc>
      </w:tr>
      <w:tr w:rsidR="00916E07" w:rsidRPr="00DD1859" w14:paraId="7481964D" w14:textId="77777777" w:rsidTr="00C15417">
        <w:trPr>
          <w:trHeight w:val="300"/>
        </w:trPr>
        <w:tc>
          <w:tcPr>
            <w:tcW w:w="4878" w:type="dxa"/>
            <w:noWrap/>
            <w:vAlign w:val="center"/>
            <w:hideMark/>
          </w:tcPr>
          <w:p w14:paraId="02640D29" w14:textId="529062CD" w:rsidR="00E92D79" w:rsidRDefault="00000549">
            <w:pPr>
              <w:pStyle w:val="TT"/>
            </w:pPr>
            <w:r w:rsidRPr="00000549">
              <w:t>Humanitarianism-Egalitarianism</w:t>
            </w:r>
            <w:r w:rsidR="00D819DE">
              <w:t xml:space="preserve"> Scale</w:t>
            </w:r>
          </w:p>
        </w:tc>
        <w:tc>
          <w:tcPr>
            <w:tcW w:w="1530" w:type="dxa"/>
            <w:noWrap/>
            <w:vAlign w:val="center"/>
            <w:hideMark/>
          </w:tcPr>
          <w:p w14:paraId="535993B1" w14:textId="77777777" w:rsidR="00E92D79" w:rsidRDefault="00000549">
            <w:pPr>
              <w:pStyle w:val="TT"/>
            </w:pPr>
            <w:r w:rsidRPr="00000549">
              <w:t>Good</w:t>
            </w:r>
          </w:p>
        </w:tc>
        <w:tc>
          <w:tcPr>
            <w:tcW w:w="1440" w:type="dxa"/>
            <w:noWrap/>
            <w:vAlign w:val="center"/>
            <w:hideMark/>
          </w:tcPr>
          <w:p w14:paraId="2E83D72E" w14:textId="77777777" w:rsidR="00E92D79" w:rsidRDefault="00000549">
            <w:pPr>
              <w:pStyle w:val="TT"/>
            </w:pPr>
            <w:r w:rsidRPr="00000549">
              <w:t>Good</w:t>
            </w:r>
          </w:p>
        </w:tc>
        <w:tc>
          <w:tcPr>
            <w:tcW w:w="1800" w:type="dxa"/>
            <w:noWrap/>
            <w:vAlign w:val="center"/>
            <w:hideMark/>
          </w:tcPr>
          <w:p w14:paraId="12E2BD15" w14:textId="77777777" w:rsidR="00E92D79" w:rsidRDefault="00000549">
            <w:pPr>
              <w:pStyle w:val="TT"/>
            </w:pPr>
            <w:r w:rsidRPr="00000549">
              <w:t>Good</w:t>
            </w:r>
          </w:p>
        </w:tc>
        <w:tc>
          <w:tcPr>
            <w:tcW w:w="1620" w:type="dxa"/>
            <w:noWrap/>
            <w:vAlign w:val="center"/>
            <w:hideMark/>
          </w:tcPr>
          <w:p w14:paraId="1F7C790A" w14:textId="77777777" w:rsidR="00E92D79" w:rsidRDefault="00000549">
            <w:pPr>
              <w:pStyle w:val="TT"/>
            </w:pPr>
            <w:r w:rsidRPr="00000549">
              <w:t>Poor</w:t>
            </w:r>
          </w:p>
        </w:tc>
        <w:tc>
          <w:tcPr>
            <w:tcW w:w="1800" w:type="dxa"/>
            <w:noWrap/>
            <w:vAlign w:val="center"/>
            <w:hideMark/>
          </w:tcPr>
          <w:p w14:paraId="053C4722" w14:textId="77777777" w:rsidR="00E92D79" w:rsidRDefault="00000549">
            <w:pPr>
              <w:pStyle w:val="TT"/>
            </w:pPr>
            <w:r w:rsidRPr="00000549">
              <w:t>Questionable</w:t>
            </w:r>
          </w:p>
        </w:tc>
      </w:tr>
      <w:tr w:rsidR="00916E07" w:rsidRPr="00DD1859" w14:paraId="7F15813D" w14:textId="77777777" w:rsidTr="00C15417">
        <w:trPr>
          <w:trHeight w:val="300"/>
        </w:trPr>
        <w:tc>
          <w:tcPr>
            <w:tcW w:w="4878" w:type="dxa"/>
            <w:noWrap/>
            <w:vAlign w:val="center"/>
          </w:tcPr>
          <w:p w14:paraId="2A6FF598" w14:textId="47E9E4DA" w:rsidR="00E92D79" w:rsidRPr="009E423F" w:rsidRDefault="002B731F" w:rsidP="009E423F">
            <w:pPr>
              <w:pStyle w:val="TT"/>
            </w:pPr>
            <w:r w:rsidRPr="009E423F">
              <w:t xml:space="preserve">Intuitions </w:t>
            </w:r>
            <w:r w:rsidR="00D819DE">
              <w:t>A</w:t>
            </w:r>
            <w:r w:rsidRPr="009E423F">
              <w:t>bout Controllability and Awareness of Thoughts</w:t>
            </w:r>
            <w:r w:rsidR="00D819DE">
              <w:t xml:space="preserve"> scales</w:t>
            </w:r>
          </w:p>
        </w:tc>
        <w:tc>
          <w:tcPr>
            <w:tcW w:w="1530" w:type="dxa"/>
            <w:noWrap/>
            <w:vAlign w:val="center"/>
          </w:tcPr>
          <w:p w14:paraId="242D982B" w14:textId="77777777" w:rsidR="00E92D79" w:rsidRDefault="00E92D79">
            <w:pPr>
              <w:pStyle w:val="TT"/>
            </w:pPr>
          </w:p>
        </w:tc>
        <w:tc>
          <w:tcPr>
            <w:tcW w:w="1440" w:type="dxa"/>
            <w:noWrap/>
            <w:vAlign w:val="center"/>
          </w:tcPr>
          <w:p w14:paraId="04337C32" w14:textId="77777777" w:rsidR="00E92D79" w:rsidRDefault="00E92D79">
            <w:pPr>
              <w:pStyle w:val="TT"/>
            </w:pPr>
          </w:p>
        </w:tc>
        <w:tc>
          <w:tcPr>
            <w:tcW w:w="1800" w:type="dxa"/>
            <w:noWrap/>
            <w:vAlign w:val="center"/>
          </w:tcPr>
          <w:p w14:paraId="46304415" w14:textId="77777777" w:rsidR="00E92D79" w:rsidRDefault="00E92D79">
            <w:pPr>
              <w:pStyle w:val="TT"/>
            </w:pPr>
          </w:p>
        </w:tc>
        <w:tc>
          <w:tcPr>
            <w:tcW w:w="1620" w:type="dxa"/>
            <w:noWrap/>
            <w:vAlign w:val="center"/>
          </w:tcPr>
          <w:p w14:paraId="44B0C321" w14:textId="77777777" w:rsidR="00E92D79" w:rsidRDefault="00E92D79">
            <w:pPr>
              <w:pStyle w:val="TT"/>
            </w:pPr>
          </w:p>
        </w:tc>
        <w:tc>
          <w:tcPr>
            <w:tcW w:w="1800" w:type="dxa"/>
            <w:noWrap/>
            <w:vAlign w:val="center"/>
          </w:tcPr>
          <w:p w14:paraId="4C3A993C" w14:textId="77777777" w:rsidR="00E92D79" w:rsidRDefault="00E92D79">
            <w:pPr>
              <w:pStyle w:val="TT"/>
            </w:pPr>
          </w:p>
        </w:tc>
      </w:tr>
      <w:tr w:rsidR="00916E07" w:rsidRPr="00DD1859" w14:paraId="40963FE8" w14:textId="77777777" w:rsidTr="00C15417">
        <w:trPr>
          <w:trHeight w:val="300"/>
        </w:trPr>
        <w:tc>
          <w:tcPr>
            <w:tcW w:w="4878" w:type="dxa"/>
            <w:noWrap/>
            <w:vAlign w:val="center"/>
            <w:hideMark/>
          </w:tcPr>
          <w:p w14:paraId="770BF752" w14:textId="77777777" w:rsidR="00E92D79" w:rsidRDefault="00000549">
            <w:pPr>
              <w:pStyle w:val="TT"/>
              <w:ind w:firstLine="630"/>
            </w:pPr>
            <w:r w:rsidRPr="00000549">
              <w:t>Others</w:t>
            </w:r>
          </w:p>
        </w:tc>
        <w:tc>
          <w:tcPr>
            <w:tcW w:w="1530" w:type="dxa"/>
            <w:noWrap/>
            <w:vAlign w:val="center"/>
            <w:hideMark/>
          </w:tcPr>
          <w:p w14:paraId="211BEFDD" w14:textId="77777777" w:rsidR="00E92D79" w:rsidRDefault="00000549">
            <w:pPr>
              <w:pStyle w:val="TT"/>
            </w:pPr>
            <w:r w:rsidRPr="00000549">
              <w:t>Good</w:t>
            </w:r>
          </w:p>
        </w:tc>
        <w:tc>
          <w:tcPr>
            <w:tcW w:w="1440" w:type="dxa"/>
            <w:noWrap/>
            <w:vAlign w:val="center"/>
            <w:hideMark/>
          </w:tcPr>
          <w:p w14:paraId="47CDBA7D" w14:textId="77777777" w:rsidR="00E92D79" w:rsidRDefault="00000549">
            <w:pPr>
              <w:pStyle w:val="TT"/>
            </w:pPr>
            <w:r w:rsidRPr="00000549">
              <w:t>Good</w:t>
            </w:r>
          </w:p>
        </w:tc>
        <w:tc>
          <w:tcPr>
            <w:tcW w:w="1800" w:type="dxa"/>
            <w:noWrap/>
            <w:vAlign w:val="center"/>
            <w:hideMark/>
          </w:tcPr>
          <w:p w14:paraId="3A783902" w14:textId="77777777" w:rsidR="00E92D79" w:rsidRDefault="00000549">
            <w:pPr>
              <w:pStyle w:val="TT"/>
            </w:pPr>
            <w:r w:rsidRPr="00000549">
              <w:t>Poor</w:t>
            </w:r>
          </w:p>
        </w:tc>
        <w:tc>
          <w:tcPr>
            <w:tcW w:w="1620" w:type="dxa"/>
            <w:noWrap/>
            <w:vAlign w:val="center"/>
            <w:hideMark/>
          </w:tcPr>
          <w:p w14:paraId="312FD546" w14:textId="77777777" w:rsidR="00E92D79" w:rsidRDefault="00000549">
            <w:pPr>
              <w:pStyle w:val="TT"/>
            </w:pPr>
            <w:r w:rsidRPr="00000549">
              <w:t>Poor</w:t>
            </w:r>
          </w:p>
        </w:tc>
        <w:tc>
          <w:tcPr>
            <w:tcW w:w="1800" w:type="dxa"/>
            <w:noWrap/>
            <w:vAlign w:val="center"/>
            <w:hideMark/>
          </w:tcPr>
          <w:p w14:paraId="1315A637" w14:textId="77777777" w:rsidR="00E92D79" w:rsidRDefault="00000549">
            <w:pPr>
              <w:pStyle w:val="TT"/>
            </w:pPr>
            <w:r w:rsidRPr="00000549">
              <w:t>Questionable</w:t>
            </w:r>
          </w:p>
        </w:tc>
      </w:tr>
      <w:tr w:rsidR="00916E07" w:rsidRPr="00DD1859" w14:paraId="3DB68A8B" w14:textId="77777777" w:rsidTr="00C15417">
        <w:trPr>
          <w:trHeight w:val="300"/>
        </w:trPr>
        <w:tc>
          <w:tcPr>
            <w:tcW w:w="4878" w:type="dxa"/>
            <w:noWrap/>
            <w:vAlign w:val="center"/>
            <w:hideMark/>
          </w:tcPr>
          <w:p w14:paraId="5F1E7C66" w14:textId="77777777" w:rsidR="00E92D79" w:rsidRDefault="00000549">
            <w:pPr>
              <w:pStyle w:val="TT"/>
              <w:ind w:firstLine="630"/>
            </w:pPr>
            <w:r w:rsidRPr="00000549">
              <w:t>Self</w:t>
            </w:r>
          </w:p>
        </w:tc>
        <w:tc>
          <w:tcPr>
            <w:tcW w:w="1530" w:type="dxa"/>
            <w:noWrap/>
            <w:vAlign w:val="center"/>
            <w:hideMark/>
          </w:tcPr>
          <w:p w14:paraId="2F973C15" w14:textId="77777777" w:rsidR="00E92D79" w:rsidRDefault="00000549">
            <w:pPr>
              <w:pStyle w:val="TT"/>
            </w:pPr>
            <w:r w:rsidRPr="00000549">
              <w:t>Good</w:t>
            </w:r>
          </w:p>
        </w:tc>
        <w:tc>
          <w:tcPr>
            <w:tcW w:w="1440" w:type="dxa"/>
            <w:noWrap/>
            <w:vAlign w:val="center"/>
            <w:hideMark/>
          </w:tcPr>
          <w:p w14:paraId="57E8C21A" w14:textId="77777777" w:rsidR="00E92D79" w:rsidRDefault="00000549">
            <w:pPr>
              <w:pStyle w:val="TT"/>
            </w:pPr>
            <w:r w:rsidRPr="00000549">
              <w:t>Good</w:t>
            </w:r>
          </w:p>
        </w:tc>
        <w:tc>
          <w:tcPr>
            <w:tcW w:w="1800" w:type="dxa"/>
            <w:noWrap/>
            <w:vAlign w:val="center"/>
            <w:hideMark/>
          </w:tcPr>
          <w:p w14:paraId="176B3C6F" w14:textId="77777777" w:rsidR="00E92D79" w:rsidRDefault="00000549">
            <w:pPr>
              <w:pStyle w:val="TT"/>
            </w:pPr>
            <w:r w:rsidRPr="00000549">
              <w:t>Poor</w:t>
            </w:r>
          </w:p>
        </w:tc>
        <w:tc>
          <w:tcPr>
            <w:tcW w:w="1620" w:type="dxa"/>
            <w:noWrap/>
            <w:vAlign w:val="center"/>
            <w:hideMark/>
          </w:tcPr>
          <w:p w14:paraId="07FA31C3" w14:textId="77777777" w:rsidR="00E92D79" w:rsidRDefault="00000549">
            <w:pPr>
              <w:pStyle w:val="TT"/>
            </w:pPr>
            <w:r w:rsidRPr="00000549">
              <w:t>Poor</w:t>
            </w:r>
          </w:p>
        </w:tc>
        <w:tc>
          <w:tcPr>
            <w:tcW w:w="1800" w:type="dxa"/>
            <w:noWrap/>
            <w:vAlign w:val="center"/>
            <w:hideMark/>
          </w:tcPr>
          <w:p w14:paraId="2453CB9A" w14:textId="77777777" w:rsidR="00E92D79" w:rsidRDefault="00000549">
            <w:pPr>
              <w:pStyle w:val="TT"/>
            </w:pPr>
            <w:r w:rsidRPr="00000549">
              <w:t>Questionable</w:t>
            </w:r>
          </w:p>
        </w:tc>
      </w:tr>
      <w:tr w:rsidR="00916E07" w:rsidRPr="00DD1859" w14:paraId="5FC2C60A" w14:textId="77777777" w:rsidTr="00C15417">
        <w:trPr>
          <w:trHeight w:val="300"/>
        </w:trPr>
        <w:tc>
          <w:tcPr>
            <w:tcW w:w="4878" w:type="dxa"/>
            <w:noWrap/>
            <w:vAlign w:val="center"/>
            <w:hideMark/>
          </w:tcPr>
          <w:p w14:paraId="1EEDC7CC" w14:textId="15B3216D" w:rsidR="00E92D79" w:rsidRDefault="00000549">
            <w:pPr>
              <w:pStyle w:val="TT"/>
            </w:pPr>
            <w:r w:rsidRPr="00000549">
              <w:t>Need for Cognition</w:t>
            </w:r>
            <w:r w:rsidR="00D819DE">
              <w:t xml:space="preserve"> Scale</w:t>
            </w:r>
          </w:p>
        </w:tc>
        <w:tc>
          <w:tcPr>
            <w:tcW w:w="1530" w:type="dxa"/>
            <w:noWrap/>
            <w:vAlign w:val="center"/>
            <w:hideMark/>
          </w:tcPr>
          <w:p w14:paraId="231693A9" w14:textId="77777777" w:rsidR="00E92D79" w:rsidRDefault="00000549">
            <w:pPr>
              <w:pStyle w:val="TT"/>
            </w:pPr>
            <w:r w:rsidRPr="00000549">
              <w:t>Good</w:t>
            </w:r>
          </w:p>
        </w:tc>
        <w:tc>
          <w:tcPr>
            <w:tcW w:w="1440" w:type="dxa"/>
            <w:noWrap/>
            <w:vAlign w:val="center"/>
            <w:hideMark/>
          </w:tcPr>
          <w:p w14:paraId="342B76DD" w14:textId="77777777" w:rsidR="00E92D79" w:rsidRDefault="00000549">
            <w:pPr>
              <w:pStyle w:val="TT"/>
            </w:pPr>
            <w:r w:rsidRPr="00000549">
              <w:t>Good</w:t>
            </w:r>
          </w:p>
        </w:tc>
        <w:tc>
          <w:tcPr>
            <w:tcW w:w="1800" w:type="dxa"/>
            <w:noWrap/>
            <w:vAlign w:val="center"/>
            <w:hideMark/>
          </w:tcPr>
          <w:p w14:paraId="027BC62B" w14:textId="77777777" w:rsidR="00E92D79" w:rsidRDefault="00000549">
            <w:pPr>
              <w:pStyle w:val="TT"/>
            </w:pPr>
            <w:r w:rsidRPr="00000549">
              <w:t>Good</w:t>
            </w:r>
          </w:p>
        </w:tc>
        <w:tc>
          <w:tcPr>
            <w:tcW w:w="1620" w:type="dxa"/>
            <w:noWrap/>
            <w:vAlign w:val="center"/>
            <w:hideMark/>
          </w:tcPr>
          <w:p w14:paraId="616E16D7" w14:textId="77777777" w:rsidR="00E92D79" w:rsidRDefault="00000549">
            <w:pPr>
              <w:pStyle w:val="TT"/>
            </w:pPr>
            <w:r w:rsidRPr="00000549">
              <w:t>Good</w:t>
            </w:r>
          </w:p>
        </w:tc>
        <w:tc>
          <w:tcPr>
            <w:tcW w:w="1800" w:type="dxa"/>
            <w:noWrap/>
            <w:vAlign w:val="center"/>
            <w:hideMark/>
          </w:tcPr>
          <w:p w14:paraId="576F314A" w14:textId="77777777" w:rsidR="00E92D79" w:rsidRDefault="00000549">
            <w:pPr>
              <w:pStyle w:val="TT"/>
            </w:pPr>
            <w:r w:rsidRPr="00000549">
              <w:t>Good</w:t>
            </w:r>
          </w:p>
        </w:tc>
      </w:tr>
      <w:tr w:rsidR="00916E07" w:rsidRPr="00DD1859" w14:paraId="56C4AEEA" w14:textId="77777777" w:rsidTr="00C15417">
        <w:trPr>
          <w:trHeight w:val="300"/>
        </w:trPr>
        <w:tc>
          <w:tcPr>
            <w:tcW w:w="4878" w:type="dxa"/>
            <w:noWrap/>
            <w:vAlign w:val="center"/>
          </w:tcPr>
          <w:p w14:paraId="4E344586" w14:textId="2CBA2FA7" w:rsidR="00E92D79" w:rsidRPr="009E423F" w:rsidRDefault="002B731F">
            <w:pPr>
              <w:pStyle w:val="TT"/>
            </w:pPr>
            <w:r w:rsidRPr="009E423F">
              <w:t>Need for Cognitive Closure</w:t>
            </w:r>
            <w:r w:rsidR="00D819DE">
              <w:t xml:space="preserve"> Scale</w:t>
            </w:r>
          </w:p>
        </w:tc>
        <w:tc>
          <w:tcPr>
            <w:tcW w:w="1530" w:type="dxa"/>
            <w:noWrap/>
            <w:vAlign w:val="center"/>
          </w:tcPr>
          <w:p w14:paraId="465C01FE" w14:textId="77777777" w:rsidR="00E92D79" w:rsidRDefault="00E92D79">
            <w:pPr>
              <w:pStyle w:val="TT"/>
            </w:pPr>
          </w:p>
        </w:tc>
        <w:tc>
          <w:tcPr>
            <w:tcW w:w="1440" w:type="dxa"/>
            <w:noWrap/>
            <w:vAlign w:val="center"/>
          </w:tcPr>
          <w:p w14:paraId="52C53EB8" w14:textId="77777777" w:rsidR="00E92D79" w:rsidRDefault="00E92D79">
            <w:pPr>
              <w:pStyle w:val="TT"/>
            </w:pPr>
          </w:p>
        </w:tc>
        <w:tc>
          <w:tcPr>
            <w:tcW w:w="1800" w:type="dxa"/>
            <w:noWrap/>
            <w:vAlign w:val="center"/>
          </w:tcPr>
          <w:p w14:paraId="740403B0" w14:textId="77777777" w:rsidR="00E92D79" w:rsidRDefault="00E92D79">
            <w:pPr>
              <w:pStyle w:val="TT"/>
            </w:pPr>
          </w:p>
        </w:tc>
        <w:tc>
          <w:tcPr>
            <w:tcW w:w="1620" w:type="dxa"/>
            <w:noWrap/>
            <w:vAlign w:val="center"/>
          </w:tcPr>
          <w:p w14:paraId="590E77E3" w14:textId="77777777" w:rsidR="00E92D79" w:rsidRDefault="00E92D79">
            <w:pPr>
              <w:pStyle w:val="TT"/>
            </w:pPr>
          </w:p>
        </w:tc>
        <w:tc>
          <w:tcPr>
            <w:tcW w:w="1800" w:type="dxa"/>
            <w:noWrap/>
            <w:vAlign w:val="center"/>
          </w:tcPr>
          <w:p w14:paraId="1B1A3089" w14:textId="77777777" w:rsidR="00E92D79" w:rsidRDefault="00E92D79">
            <w:pPr>
              <w:pStyle w:val="TT"/>
            </w:pPr>
          </w:p>
        </w:tc>
      </w:tr>
      <w:tr w:rsidR="00916E07" w:rsidRPr="00DD1859" w14:paraId="3D6AC3CE" w14:textId="77777777" w:rsidTr="00C15417">
        <w:trPr>
          <w:trHeight w:val="300"/>
        </w:trPr>
        <w:tc>
          <w:tcPr>
            <w:tcW w:w="4878" w:type="dxa"/>
            <w:noWrap/>
            <w:vAlign w:val="center"/>
            <w:hideMark/>
          </w:tcPr>
          <w:p w14:paraId="52773B39" w14:textId="77777777" w:rsidR="00E92D79" w:rsidRDefault="00000549">
            <w:pPr>
              <w:pStyle w:val="TT"/>
              <w:ind w:firstLine="630"/>
            </w:pPr>
            <w:r w:rsidRPr="00000549">
              <w:t>Ambiguity</w:t>
            </w:r>
          </w:p>
        </w:tc>
        <w:tc>
          <w:tcPr>
            <w:tcW w:w="1530" w:type="dxa"/>
            <w:noWrap/>
            <w:vAlign w:val="center"/>
            <w:hideMark/>
          </w:tcPr>
          <w:p w14:paraId="4327C8FB" w14:textId="77777777" w:rsidR="00E92D79" w:rsidRDefault="00000549">
            <w:pPr>
              <w:pStyle w:val="TT"/>
            </w:pPr>
            <w:r w:rsidRPr="00000549">
              <w:t>Poor</w:t>
            </w:r>
          </w:p>
        </w:tc>
        <w:tc>
          <w:tcPr>
            <w:tcW w:w="1440" w:type="dxa"/>
            <w:noWrap/>
            <w:vAlign w:val="center"/>
            <w:hideMark/>
          </w:tcPr>
          <w:p w14:paraId="685625C4" w14:textId="77777777" w:rsidR="00E92D79" w:rsidRDefault="00000549">
            <w:pPr>
              <w:pStyle w:val="TT"/>
            </w:pPr>
            <w:r w:rsidRPr="00000549">
              <w:t>Good</w:t>
            </w:r>
          </w:p>
        </w:tc>
        <w:tc>
          <w:tcPr>
            <w:tcW w:w="1800" w:type="dxa"/>
            <w:noWrap/>
            <w:vAlign w:val="center"/>
            <w:hideMark/>
          </w:tcPr>
          <w:p w14:paraId="4BF3AF36" w14:textId="77777777" w:rsidR="00E92D79" w:rsidRDefault="00000549">
            <w:pPr>
              <w:pStyle w:val="TT"/>
            </w:pPr>
            <w:r w:rsidRPr="00000549">
              <w:t>Good</w:t>
            </w:r>
          </w:p>
        </w:tc>
        <w:tc>
          <w:tcPr>
            <w:tcW w:w="1620" w:type="dxa"/>
            <w:noWrap/>
            <w:vAlign w:val="center"/>
            <w:hideMark/>
          </w:tcPr>
          <w:p w14:paraId="5E9590BE" w14:textId="77777777" w:rsidR="00E92D79" w:rsidRDefault="00000549">
            <w:pPr>
              <w:pStyle w:val="TT"/>
            </w:pPr>
            <w:r w:rsidRPr="00000549">
              <w:t>Poor</w:t>
            </w:r>
          </w:p>
        </w:tc>
        <w:tc>
          <w:tcPr>
            <w:tcW w:w="1800" w:type="dxa"/>
            <w:noWrap/>
            <w:vAlign w:val="center"/>
            <w:hideMark/>
          </w:tcPr>
          <w:p w14:paraId="2ADEB8F8" w14:textId="77777777" w:rsidR="00E92D79" w:rsidRDefault="00000549">
            <w:pPr>
              <w:pStyle w:val="TT"/>
            </w:pPr>
            <w:r w:rsidRPr="00000549">
              <w:t>Questionable</w:t>
            </w:r>
          </w:p>
        </w:tc>
      </w:tr>
      <w:tr w:rsidR="00916E07" w:rsidRPr="00DD1859" w14:paraId="1A70C10C" w14:textId="77777777" w:rsidTr="00C15417">
        <w:trPr>
          <w:trHeight w:val="300"/>
        </w:trPr>
        <w:tc>
          <w:tcPr>
            <w:tcW w:w="4878" w:type="dxa"/>
            <w:noWrap/>
            <w:vAlign w:val="center"/>
            <w:hideMark/>
          </w:tcPr>
          <w:p w14:paraId="43E69B24" w14:textId="72FD5CB4" w:rsidR="00E92D79" w:rsidRDefault="00000549">
            <w:pPr>
              <w:pStyle w:val="TT"/>
              <w:ind w:firstLine="630"/>
            </w:pPr>
            <w:r w:rsidRPr="00000549">
              <w:t>Closed</w:t>
            </w:r>
            <w:r w:rsidR="00D819DE">
              <w:t>-</w:t>
            </w:r>
            <w:r w:rsidRPr="00000549">
              <w:t>mindedness</w:t>
            </w:r>
          </w:p>
        </w:tc>
        <w:tc>
          <w:tcPr>
            <w:tcW w:w="1530" w:type="dxa"/>
            <w:noWrap/>
            <w:vAlign w:val="center"/>
            <w:hideMark/>
          </w:tcPr>
          <w:p w14:paraId="00DA7DBD" w14:textId="77777777" w:rsidR="00E92D79" w:rsidRDefault="00000549">
            <w:pPr>
              <w:pStyle w:val="TT"/>
            </w:pPr>
            <w:r w:rsidRPr="00000549">
              <w:t>Poor</w:t>
            </w:r>
          </w:p>
        </w:tc>
        <w:tc>
          <w:tcPr>
            <w:tcW w:w="1440" w:type="dxa"/>
            <w:noWrap/>
            <w:vAlign w:val="center"/>
            <w:hideMark/>
          </w:tcPr>
          <w:p w14:paraId="59165DFA" w14:textId="77777777" w:rsidR="00E92D79" w:rsidRDefault="00000549">
            <w:pPr>
              <w:pStyle w:val="TT"/>
            </w:pPr>
            <w:r w:rsidRPr="00000549">
              <w:t>Good</w:t>
            </w:r>
          </w:p>
        </w:tc>
        <w:tc>
          <w:tcPr>
            <w:tcW w:w="1800" w:type="dxa"/>
            <w:noWrap/>
            <w:vAlign w:val="center"/>
            <w:hideMark/>
          </w:tcPr>
          <w:p w14:paraId="4A202101" w14:textId="77777777" w:rsidR="00E92D79" w:rsidRDefault="00000549">
            <w:pPr>
              <w:pStyle w:val="TT"/>
            </w:pPr>
            <w:r w:rsidRPr="00000549">
              <w:t>Mixed</w:t>
            </w:r>
          </w:p>
        </w:tc>
        <w:tc>
          <w:tcPr>
            <w:tcW w:w="1620" w:type="dxa"/>
            <w:noWrap/>
            <w:vAlign w:val="center"/>
            <w:hideMark/>
          </w:tcPr>
          <w:p w14:paraId="4D9EF8DB" w14:textId="77777777" w:rsidR="00E92D79" w:rsidRDefault="00000549">
            <w:pPr>
              <w:pStyle w:val="TT"/>
            </w:pPr>
            <w:r w:rsidRPr="00000549">
              <w:t>Poor</w:t>
            </w:r>
          </w:p>
        </w:tc>
        <w:tc>
          <w:tcPr>
            <w:tcW w:w="1800" w:type="dxa"/>
            <w:noWrap/>
            <w:vAlign w:val="center"/>
            <w:hideMark/>
          </w:tcPr>
          <w:p w14:paraId="66BDCD10" w14:textId="77777777" w:rsidR="00E92D79" w:rsidRDefault="00000549">
            <w:pPr>
              <w:pStyle w:val="TT"/>
            </w:pPr>
            <w:r w:rsidRPr="00000549">
              <w:t>Questionable</w:t>
            </w:r>
          </w:p>
        </w:tc>
      </w:tr>
      <w:tr w:rsidR="00916E07" w:rsidRPr="00DD1859" w14:paraId="3E275ADD" w14:textId="77777777" w:rsidTr="00C15417">
        <w:trPr>
          <w:trHeight w:val="300"/>
        </w:trPr>
        <w:tc>
          <w:tcPr>
            <w:tcW w:w="4878" w:type="dxa"/>
            <w:noWrap/>
            <w:vAlign w:val="center"/>
            <w:hideMark/>
          </w:tcPr>
          <w:p w14:paraId="72AAA1DA" w14:textId="77777777" w:rsidR="00E92D79" w:rsidRDefault="00000549">
            <w:pPr>
              <w:pStyle w:val="TT"/>
              <w:ind w:firstLine="630"/>
            </w:pPr>
            <w:r w:rsidRPr="00000549">
              <w:t>Decisiveness</w:t>
            </w:r>
          </w:p>
        </w:tc>
        <w:tc>
          <w:tcPr>
            <w:tcW w:w="1530" w:type="dxa"/>
            <w:noWrap/>
            <w:vAlign w:val="center"/>
            <w:hideMark/>
          </w:tcPr>
          <w:p w14:paraId="171026C1" w14:textId="77777777" w:rsidR="00E92D79" w:rsidRDefault="00000549">
            <w:pPr>
              <w:pStyle w:val="TT"/>
            </w:pPr>
            <w:r w:rsidRPr="00000549">
              <w:t>Good</w:t>
            </w:r>
          </w:p>
        </w:tc>
        <w:tc>
          <w:tcPr>
            <w:tcW w:w="1440" w:type="dxa"/>
            <w:noWrap/>
            <w:vAlign w:val="center"/>
            <w:hideMark/>
          </w:tcPr>
          <w:p w14:paraId="61AB65A5" w14:textId="77777777" w:rsidR="00E92D79" w:rsidRDefault="00000549">
            <w:pPr>
              <w:pStyle w:val="TT"/>
            </w:pPr>
            <w:r w:rsidRPr="00000549">
              <w:t>Good</w:t>
            </w:r>
          </w:p>
        </w:tc>
        <w:tc>
          <w:tcPr>
            <w:tcW w:w="1800" w:type="dxa"/>
            <w:noWrap/>
            <w:vAlign w:val="center"/>
            <w:hideMark/>
          </w:tcPr>
          <w:p w14:paraId="0767593D" w14:textId="77777777" w:rsidR="00E92D79" w:rsidRDefault="00000549">
            <w:pPr>
              <w:pStyle w:val="TT"/>
            </w:pPr>
            <w:r w:rsidRPr="00000549">
              <w:t>Good</w:t>
            </w:r>
          </w:p>
        </w:tc>
        <w:tc>
          <w:tcPr>
            <w:tcW w:w="1620" w:type="dxa"/>
            <w:noWrap/>
            <w:vAlign w:val="center"/>
            <w:hideMark/>
          </w:tcPr>
          <w:p w14:paraId="22D73B06" w14:textId="77777777" w:rsidR="00E92D79" w:rsidRDefault="00000549">
            <w:pPr>
              <w:pStyle w:val="TT"/>
            </w:pPr>
            <w:r w:rsidRPr="00000549">
              <w:t>Poor</w:t>
            </w:r>
          </w:p>
        </w:tc>
        <w:tc>
          <w:tcPr>
            <w:tcW w:w="1800" w:type="dxa"/>
            <w:noWrap/>
            <w:vAlign w:val="center"/>
            <w:hideMark/>
          </w:tcPr>
          <w:p w14:paraId="3600220F" w14:textId="77777777" w:rsidR="00E92D79" w:rsidRDefault="00000549">
            <w:pPr>
              <w:pStyle w:val="TT"/>
            </w:pPr>
            <w:r w:rsidRPr="00000549">
              <w:t>Questionable</w:t>
            </w:r>
          </w:p>
        </w:tc>
      </w:tr>
      <w:tr w:rsidR="00916E07" w:rsidRPr="00DD1859" w14:paraId="08CA438C" w14:textId="77777777" w:rsidTr="00C15417">
        <w:trPr>
          <w:trHeight w:val="300"/>
        </w:trPr>
        <w:tc>
          <w:tcPr>
            <w:tcW w:w="4878" w:type="dxa"/>
            <w:noWrap/>
            <w:vAlign w:val="center"/>
            <w:hideMark/>
          </w:tcPr>
          <w:p w14:paraId="06D599B8" w14:textId="77777777" w:rsidR="00E92D79" w:rsidRDefault="00000549">
            <w:pPr>
              <w:pStyle w:val="TT"/>
              <w:ind w:firstLine="630"/>
            </w:pPr>
            <w:r w:rsidRPr="00000549">
              <w:t>Order</w:t>
            </w:r>
          </w:p>
        </w:tc>
        <w:tc>
          <w:tcPr>
            <w:tcW w:w="1530" w:type="dxa"/>
            <w:noWrap/>
            <w:vAlign w:val="center"/>
            <w:hideMark/>
          </w:tcPr>
          <w:p w14:paraId="4B76DB9E" w14:textId="77777777" w:rsidR="00E92D79" w:rsidRDefault="00000549">
            <w:pPr>
              <w:pStyle w:val="TT"/>
            </w:pPr>
            <w:r w:rsidRPr="00000549">
              <w:t>Good</w:t>
            </w:r>
          </w:p>
        </w:tc>
        <w:tc>
          <w:tcPr>
            <w:tcW w:w="1440" w:type="dxa"/>
            <w:noWrap/>
            <w:vAlign w:val="center"/>
            <w:hideMark/>
          </w:tcPr>
          <w:p w14:paraId="29D429F2" w14:textId="77777777" w:rsidR="00E92D79" w:rsidRDefault="00000549">
            <w:pPr>
              <w:pStyle w:val="TT"/>
            </w:pPr>
            <w:r w:rsidRPr="00000549">
              <w:t>Good</w:t>
            </w:r>
          </w:p>
        </w:tc>
        <w:tc>
          <w:tcPr>
            <w:tcW w:w="1800" w:type="dxa"/>
            <w:noWrap/>
            <w:vAlign w:val="center"/>
            <w:hideMark/>
          </w:tcPr>
          <w:p w14:paraId="4B59F1D2" w14:textId="77777777" w:rsidR="00E92D79" w:rsidRDefault="00000549">
            <w:pPr>
              <w:pStyle w:val="TT"/>
            </w:pPr>
            <w:r w:rsidRPr="00000549">
              <w:t>Good</w:t>
            </w:r>
          </w:p>
        </w:tc>
        <w:tc>
          <w:tcPr>
            <w:tcW w:w="1620" w:type="dxa"/>
            <w:noWrap/>
            <w:vAlign w:val="center"/>
            <w:hideMark/>
          </w:tcPr>
          <w:p w14:paraId="549ED503" w14:textId="77777777" w:rsidR="00E92D79" w:rsidRDefault="00000549">
            <w:pPr>
              <w:pStyle w:val="TT"/>
            </w:pPr>
            <w:r w:rsidRPr="00000549">
              <w:t>Poor</w:t>
            </w:r>
          </w:p>
        </w:tc>
        <w:tc>
          <w:tcPr>
            <w:tcW w:w="1800" w:type="dxa"/>
            <w:noWrap/>
            <w:vAlign w:val="center"/>
            <w:hideMark/>
          </w:tcPr>
          <w:p w14:paraId="6C5EB81E" w14:textId="77777777" w:rsidR="00E92D79" w:rsidRDefault="00000549">
            <w:pPr>
              <w:pStyle w:val="TT"/>
            </w:pPr>
            <w:r w:rsidRPr="00000549">
              <w:t>Questionable</w:t>
            </w:r>
          </w:p>
        </w:tc>
      </w:tr>
      <w:tr w:rsidR="00916E07" w:rsidRPr="00DD1859" w14:paraId="29988BEB" w14:textId="77777777" w:rsidTr="00C15417">
        <w:trPr>
          <w:trHeight w:val="300"/>
        </w:trPr>
        <w:tc>
          <w:tcPr>
            <w:tcW w:w="4878" w:type="dxa"/>
            <w:noWrap/>
            <w:vAlign w:val="center"/>
            <w:hideMark/>
          </w:tcPr>
          <w:p w14:paraId="528E1405" w14:textId="77777777" w:rsidR="00E92D79" w:rsidRDefault="00000549">
            <w:pPr>
              <w:pStyle w:val="TT"/>
              <w:ind w:firstLine="630"/>
            </w:pPr>
            <w:r w:rsidRPr="00000549">
              <w:t>Predictability</w:t>
            </w:r>
          </w:p>
        </w:tc>
        <w:tc>
          <w:tcPr>
            <w:tcW w:w="1530" w:type="dxa"/>
            <w:noWrap/>
            <w:vAlign w:val="center"/>
            <w:hideMark/>
          </w:tcPr>
          <w:p w14:paraId="2FA2EC91" w14:textId="77777777" w:rsidR="00E92D79" w:rsidRDefault="00000549">
            <w:pPr>
              <w:pStyle w:val="TT"/>
            </w:pPr>
            <w:r w:rsidRPr="00000549">
              <w:t>Good</w:t>
            </w:r>
          </w:p>
        </w:tc>
        <w:tc>
          <w:tcPr>
            <w:tcW w:w="1440" w:type="dxa"/>
            <w:noWrap/>
            <w:vAlign w:val="center"/>
            <w:hideMark/>
          </w:tcPr>
          <w:p w14:paraId="185A4DF8" w14:textId="77777777" w:rsidR="00E92D79" w:rsidRDefault="00000549">
            <w:pPr>
              <w:pStyle w:val="TT"/>
            </w:pPr>
            <w:r w:rsidRPr="00000549">
              <w:t>Good</w:t>
            </w:r>
          </w:p>
        </w:tc>
        <w:tc>
          <w:tcPr>
            <w:tcW w:w="1800" w:type="dxa"/>
            <w:noWrap/>
            <w:vAlign w:val="center"/>
            <w:hideMark/>
          </w:tcPr>
          <w:p w14:paraId="5B6DEE05" w14:textId="77777777" w:rsidR="00E92D79" w:rsidRDefault="00000549">
            <w:pPr>
              <w:pStyle w:val="TT"/>
            </w:pPr>
            <w:r w:rsidRPr="00000549">
              <w:t>Good</w:t>
            </w:r>
          </w:p>
        </w:tc>
        <w:tc>
          <w:tcPr>
            <w:tcW w:w="1620" w:type="dxa"/>
            <w:noWrap/>
            <w:vAlign w:val="center"/>
            <w:hideMark/>
          </w:tcPr>
          <w:p w14:paraId="2351283C" w14:textId="77777777" w:rsidR="00E92D79" w:rsidRDefault="00000549">
            <w:pPr>
              <w:pStyle w:val="TT"/>
            </w:pPr>
            <w:r w:rsidRPr="00000549">
              <w:t>Poor</w:t>
            </w:r>
          </w:p>
        </w:tc>
        <w:tc>
          <w:tcPr>
            <w:tcW w:w="1800" w:type="dxa"/>
            <w:noWrap/>
            <w:vAlign w:val="center"/>
            <w:hideMark/>
          </w:tcPr>
          <w:p w14:paraId="7B814748" w14:textId="77777777" w:rsidR="00E92D79" w:rsidRDefault="00000549">
            <w:pPr>
              <w:pStyle w:val="TT"/>
            </w:pPr>
            <w:r w:rsidRPr="00000549">
              <w:t>Questionable</w:t>
            </w:r>
          </w:p>
        </w:tc>
      </w:tr>
      <w:tr w:rsidR="00916E07" w:rsidRPr="00DD1859" w14:paraId="4CE975CC" w14:textId="77777777" w:rsidTr="00C15417">
        <w:trPr>
          <w:trHeight w:val="300"/>
        </w:trPr>
        <w:tc>
          <w:tcPr>
            <w:tcW w:w="4878" w:type="dxa"/>
            <w:noWrap/>
            <w:vAlign w:val="center"/>
            <w:hideMark/>
          </w:tcPr>
          <w:p w14:paraId="5C3C8C76" w14:textId="3894CFF7" w:rsidR="00E92D79" w:rsidRDefault="00000549">
            <w:pPr>
              <w:pStyle w:val="TT"/>
            </w:pPr>
            <w:r w:rsidRPr="00000549">
              <w:t>Personal Need for Structure</w:t>
            </w:r>
            <w:r w:rsidR="00D819DE">
              <w:t xml:space="preserve"> Scale</w:t>
            </w:r>
          </w:p>
        </w:tc>
        <w:tc>
          <w:tcPr>
            <w:tcW w:w="1530" w:type="dxa"/>
            <w:noWrap/>
            <w:vAlign w:val="center"/>
            <w:hideMark/>
          </w:tcPr>
          <w:p w14:paraId="19E57FC2" w14:textId="77777777" w:rsidR="00E92D79" w:rsidRDefault="00000549">
            <w:pPr>
              <w:pStyle w:val="TT"/>
            </w:pPr>
            <w:r w:rsidRPr="00000549">
              <w:t>Good</w:t>
            </w:r>
          </w:p>
        </w:tc>
        <w:tc>
          <w:tcPr>
            <w:tcW w:w="1440" w:type="dxa"/>
            <w:noWrap/>
            <w:vAlign w:val="center"/>
            <w:hideMark/>
          </w:tcPr>
          <w:p w14:paraId="1462F6BE" w14:textId="77777777" w:rsidR="00E92D79" w:rsidRDefault="00000549">
            <w:pPr>
              <w:pStyle w:val="TT"/>
            </w:pPr>
            <w:r w:rsidRPr="00000549">
              <w:t>Good</w:t>
            </w:r>
          </w:p>
        </w:tc>
        <w:tc>
          <w:tcPr>
            <w:tcW w:w="1800" w:type="dxa"/>
            <w:noWrap/>
            <w:vAlign w:val="center"/>
            <w:hideMark/>
          </w:tcPr>
          <w:p w14:paraId="33A09285" w14:textId="77777777" w:rsidR="00E92D79" w:rsidRDefault="00000549">
            <w:pPr>
              <w:pStyle w:val="TT"/>
            </w:pPr>
            <w:r w:rsidRPr="00000549">
              <w:t>Mixed</w:t>
            </w:r>
          </w:p>
        </w:tc>
        <w:tc>
          <w:tcPr>
            <w:tcW w:w="1620" w:type="dxa"/>
            <w:noWrap/>
            <w:vAlign w:val="center"/>
            <w:hideMark/>
          </w:tcPr>
          <w:p w14:paraId="3221B456" w14:textId="77777777" w:rsidR="00E92D79" w:rsidRDefault="00000549">
            <w:pPr>
              <w:pStyle w:val="TT"/>
            </w:pPr>
            <w:r w:rsidRPr="00000549">
              <w:t>Poor</w:t>
            </w:r>
          </w:p>
        </w:tc>
        <w:tc>
          <w:tcPr>
            <w:tcW w:w="1800" w:type="dxa"/>
            <w:noWrap/>
            <w:vAlign w:val="center"/>
            <w:hideMark/>
          </w:tcPr>
          <w:p w14:paraId="52100DAD" w14:textId="77777777" w:rsidR="00E92D79" w:rsidRDefault="00000549">
            <w:pPr>
              <w:pStyle w:val="TT"/>
            </w:pPr>
            <w:r w:rsidRPr="00000549">
              <w:t>Questionable</w:t>
            </w:r>
          </w:p>
        </w:tc>
      </w:tr>
      <w:tr w:rsidR="00916E07" w:rsidRPr="00DD1859" w14:paraId="0B69CCFF" w14:textId="77777777" w:rsidTr="00C15417">
        <w:trPr>
          <w:trHeight w:val="300"/>
        </w:trPr>
        <w:tc>
          <w:tcPr>
            <w:tcW w:w="4878" w:type="dxa"/>
            <w:noWrap/>
            <w:vAlign w:val="center"/>
            <w:hideMark/>
          </w:tcPr>
          <w:p w14:paraId="3358E5AE" w14:textId="3FFAF5BF" w:rsidR="00E92D79" w:rsidRDefault="00000549">
            <w:pPr>
              <w:pStyle w:val="TT"/>
            </w:pPr>
            <w:r w:rsidRPr="00000549">
              <w:t>Protestant Ethic</w:t>
            </w:r>
            <w:r w:rsidR="00D819DE">
              <w:t xml:space="preserve"> Scale</w:t>
            </w:r>
          </w:p>
        </w:tc>
        <w:tc>
          <w:tcPr>
            <w:tcW w:w="1530" w:type="dxa"/>
            <w:noWrap/>
            <w:vAlign w:val="center"/>
            <w:hideMark/>
          </w:tcPr>
          <w:p w14:paraId="7470247E" w14:textId="77777777" w:rsidR="00E92D79" w:rsidRDefault="00000549">
            <w:pPr>
              <w:pStyle w:val="TT"/>
            </w:pPr>
            <w:r w:rsidRPr="00000549">
              <w:t>Good</w:t>
            </w:r>
          </w:p>
        </w:tc>
        <w:tc>
          <w:tcPr>
            <w:tcW w:w="1440" w:type="dxa"/>
            <w:noWrap/>
            <w:vAlign w:val="center"/>
            <w:hideMark/>
          </w:tcPr>
          <w:p w14:paraId="0D34DF47" w14:textId="77777777" w:rsidR="00E92D79" w:rsidRDefault="00000549">
            <w:pPr>
              <w:pStyle w:val="TT"/>
            </w:pPr>
            <w:r w:rsidRPr="00000549">
              <w:t>Good</w:t>
            </w:r>
          </w:p>
        </w:tc>
        <w:tc>
          <w:tcPr>
            <w:tcW w:w="1800" w:type="dxa"/>
            <w:noWrap/>
            <w:vAlign w:val="center"/>
            <w:hideMark/>
          </w:tcPr>
          <w:p w14:paraId="406650AE" w14:textId="77777777" w:rsidR="00E92D79" w:rsidRDefault="00000549">
            <w:pPr>
              <w:pStyle w:val="TT"/>
            </w:pPr>
            <w:r w:rsidRPr="00000549">
              <w:t>Mixed</w:t>
            </w:r>
          </w:p>
        </w:tc>
        <w:tc>
          <w:tcPr>
            <w:tcW w:w="1620" w:type="dxa"/>
            <w:noWrap/>
            <w:vAlign w:val="center"/>
            <w:hideMark/>
          </w:tcPr>
          <w:p w14:paraId="3031EB4B" w14:textId="77777777" w:rsidR="00E92D79" w:rsidRDefault="00000549">
            <w:pPr>
              <w:pStyle w:val="TT"/>
            </w:pPr>
            <w:r w:rsidRPr="00000549">
              <w:t>Poor</w:t>
            </w:r>
          </w:p>
        </w:tc>
        <w:tc>
          <w:tcPr>
            <w:tcW w:w="1800" w:type="dxa"/>
            <w:noWrap/>
            <w:vAlign w:val="center"/>
            <w:hideMark/>
          </w:tcPr>
          <w:p w14:paraId="061C6C0C" w14:textId="77777777" w:rsidR="00E92D79" w:rsidRDefault="00000549">
            <w:pPr>
              <w:pStyle w:val="TT"/>
            </w:pPr>
            <w:r w:rsidRPr="00000549">
              <w:t>Questionable</w:t>
            </w:r>
          </w:p>
        </w:tc>
      </w:tr>
      <w:tr w:rsidR="00916E07" w:rsidRPr="00DD1859" w14:paraId="2A67D1DF" w14:textId="77777777" w:rsidTr="00C15417">
        <w:trPr>
          <w:trHeight w:val="300"/>
        </w:trPr>
        <w:tc>
          <w:tcPr>
            <w:tcW w:w="4878" w:type="dxa"/>
            <w:noWrap/>
            <w:vAlign w:val="center"/>
            <w:hideMark/>
          </w:tcPr>
          <w:p w14:paraId="74EA14CC" w14:textId="7CDA599A" w:rsidR="00E92D79" w:rsidRDefault="00000549" w:rsidP="00D819DE">
            <w:pPr>
              <w:pStyle w:val="TT"/>
            </w:pPr>
            <w:r w:rsidRPr="00000549">
              <w:lastRenderedPageBreak/>
              <w:t>Ri</w:t>
            </w:r>
            <w:r w:rsidR="00D819DE">
              <w:t>ght</w:t>
            </w:r>
            <w:r w:rsidRPr="00000549">
              <w:t>-Wing Authoritarianism</w:t>
            </w:r>
            <w:r w:rsidR="00D819DE">
              <w:t xml:space="preserve"> Scale</w:t>
            </w:r>
          </w:p>
        </w:tc>
        <w:tc>
          <w:tcPr>
            <w:tcW w:w="1530" w:type="dxa"/>
            <w:noWrap/>
            <w:vAlign w:val="center"/>
            <w:hideMark/>
          </w:tcPr>
          <w:p w14:paraId="532CBEDC" w14:textId="77777777" w:rsidR="00E92D79" w:rsidRDefault="00000549">
            <w:pPr>
              <w:pStyle w:val="TT"/>
            </w:pPr>
            <w:r w:rsidRPr="00000549">
              <w:t>Good</w:t>
            </w:r>
          </w:p>
        </w:tc>
        <w:tc>
          <w:tcPr>
            <w:tcW w:w="1440" w:type="dxa"/>
            <w:noWrap/>
            <w:vAlign w:val="center"/>
            <w:hideMark/>
          </w:tcPr>
          <w:p w14:paraId="76A2D55C" w14:textId="77777777" w:rsidR="00E92D79" w:rsidRDefault="00000549">
            <w:pPr>
              <w:pStyle w:val="TT"/>
            </w:pPr>
            <w:r w:rsidRPr="00000549">
              <w:t>Good</w:t>
            </w:r>
          </w:p>
        </w:tc>
        <w:tc>
          <w:tcPr>
            <w:tcW w:w="1800" w:type="dxa"/>
            <w:noWrap/>
            <w:vAlign w:val="center"/>
            <w:hideMark/>
          </w:tcPr>
          <w:p w14:paraId="5FE029A6" w14:textId="77777777" w:rsidR="00E92D79" w:rsidRDefault="00000549">
            <w:pPr>
              <w:pStyle w:val="TT"/>
            </w:pPr>
            <w:r w:rsidRPr="00000549">
              <w:t>Mixed</w:t>
            </w:r>
          </w:p>
        </w:tc>
        <w:tc>
          <w:tcPr>
            <w:tcW w:w="1620" w:type="dxa"/>
            <w:noWrap/>
            <w:vAlign w:val="center"/>
            <w:hideMark/>
          </w:tcPr>
          <w:p w14:paraId="35AAAFA1" w14:textId="77777777" w:rsidR="00E92D79" w:rsidRDefault="00000549">
            <w:pPr>
              <w:pStyle w:val="TT"/>
            </w:pPr>
            <w:r w:rsidRPr="00000549">
              <w:t>Poor</w:t>
            </w:r>
          </w:p>
        </w:tc>
        <w:tc>
          <w:tcPr>
            <w:tcW w:w="1800" w:type="dxa"/>
            <w:noWrap/>
            <w:vAlign w:val="center"/>
            <w:hideMark/>
          </w:tcPr>
          <w:p w14:paraId="702083A9" w14:textId="77777777" w:rsidR="00E92D79" w:rsidRDefault="00000549">
            <w:pPr>
              <w:pStyle w:val="TT"/>
            </w:pPr>
            <w:r w:rsidRPr="00000549">
              <w:t>Questionable</w:t>
            </w:r>
          </w:p>
        </w:tc>
      </w:tr>
      <w:tr w:rsidR="00916E07" w:rsidRPr="00DD1859" w14:paraId="6C3E5A6E" w14:textId="77777777" w:rsidTr="00C15417">
        <w:trPr>
          <w:trHeight w:val="300"/>
        </w:trPr>
        <w:tc>
          <w:tcPr>
            <w:tcW w:w="4878" w:type="dxa"/>
            <w:noWrap/>
            <w:vAlign w:val="center"/>
            <w:hideMark/>
          </w:tcPr>
          <w:p w14:paraId="6BEB2C01" w14:textId="4D526551" w:rsidR="00E92D79" w:rsidRDefault="00000549">
            <w:pPr>
              <w:pStyle w:val="TT"/>
            </w:pPr>
            <w:r w:rsidRPr="00000549">
              <w:t>Rosenberg Self-Esteem</w:t>
            </w:r>
            <w:r w:rsidR="00351A30">
              <w:t xml:space="preserve"> Scale</w:t>
            </w:r>
          </w:p>
        </w:tc>
        <w:tc>
          <w:tcPr>
            <w:tcW w:w="1530" w:type="dxa"/>
            <w:noWrap/>
            <w:vAlign w:val="center"/>
            <w:hideMark/>
          </w:tcPr>
          <w:p w14:paraId="380413F5" w14:textId="77777777" w:rsidR="00E92D79" w:rsidRDefault="00000549">
            <w:pPr>
              <w:pStyle w:val="TT"/>
            </w:pPr>
            <w:r w:rsidRPr="00000549">
              <w:t>Good</w:t>
            </w:r>
          </w:p>
        </w:tc>
        <w:tc>
          <w:tcPr>
            <w:tcW w:w="1440" w:type="dxa"/>
            <w:noWrap/>
            <w:vAlign w:val="center"/>
            <w:hideMark/>
          </w:tcPr>
          <w:p w14:paraId="0F7E5F92" w14:textId="77777777" w:rsidR="00E92D79" w:rsidRDefault="00000549">
            <w:pPr>
              <w:pStyle w:val="TT"/>
            </w:pPr>
            <w:r w:rsidRPr="00000549">
              <w:t>Good</w:t>
            </w:r>
          </w:p>
        </w:tc>
        <w:tc>
          <w:tcPr>
            <w:tcW w:w="1800" w:type="dxa"/>
            <w:noWrap/>
            <w:vAlign w:val="center"/>
            <w:hideMark/>
          </w:tcPr>
          <w:p w14:paraId="7E25150A" w14:textId="77777777" w:rsidR="00E92D79" w:rsidRDefault="00000549">
            <w:pPr>
              <w:pStyle w:val="TT"/>
            </w:pPr>
            <w:r w:rsidRPr="00000549">
              <w:t>Good</w:t>
            </w:r>
          </w:p>
        </w:tc>
        <w:tc>
          <w:tcPr>
            <w:tcW w:w="1620" w:type="dxa"/>
            <w:noWrap/>
            <w:vAlign w:val="center"/>
            <w:hideMark/>
          </w:tcPr>
          <w:p w14:paraId="6FA518E4" w14:textId="77777777" w:rsidR="00E92D79" w:rsidRDefault="00000549">
            <w:pPr>
              <w:pStyle w:val="TT"/>
            </w:pPr>
            <w:r w:rsidRPr="00000549">
              <w:t>Poor</w:t>
            </w:r>
          </w:p>
        </w:tc>
        <w:tc>
          <w:tcPr>
            <w:tcW w:w="1800" w:type="dxa"/>
            <w:noWrap/>
            <w:vAlign w:val="center"/>
            <w:hideMark/>
          </w:tcPr>
          <w:p w14:paraId="2BB8D133" w14:textId="77777777" w:rsidR="00E92D79" w:rsidRDefault="00000549">
            <w:pPr>
              <w:pStyle w:val="TT"/>
            </w:pPr>
            <w:r w:rsidRPr="00000549">
              <w:t>Questionable</w:t>
            </w:r>
          </w:p>
        </w:tc>
      </w:tr>
      <w:tr w:rsidR="00916E07" w:rsidRPr="00DD1859" w14:paraId="7DF2F5E6" w14:textId="77777777" w:rsidTr="00C15417">
        <w:trPr>
          <w:trHeight w:val="300"/>
        </w:trPr>
        <w:tc>
          <w:tcPr>
            <w:tcW w:w="4878" w:type="dxa"/>
            <w:noWrap/>
            <w:vAlign w:val="center"/>
            <w:hideMark/>
          </w:tcPr>
          <w:p w14:paraId="2F20240D" w14:textId="6D05B35C" w:rsidR="00E92D79" w:rsidRDefault="00000549">
            <w:pPr>
              <w:pStyle w:val="TT"/>
            </w:pPr>
            <w:r w:rsidRPr="00000549">
              <w:t>Self-Monitoring</w:t>
            </w:r>
            <w:r w:rsidR="00351A30">
              <w:t xml:space="preserve"> Scale</w:t>
            </w:r>
          </w:p>
        </w:tc>
        <w:tc>
          <w:tcPr>
            <w:tcW w:w="1530" w:type="dxa"/>
            <w:noWrap/>
            <w:vAlign w:val="center"/>
            <w:hideMark/>
          </w:tcPr>
          <w:p w14:paraId="7F13C463" w14:textId="77777777" w:rsidR="00E92D79" w:rsidRDefault="00000549">
            <w:pPr>
              <w:pStyle w:val="TT"/>
            </w:pPr>
            <w:r w:rsidRPr="00000549">
              <w:t>Good</w:t>
            </w:r>
          </w:p>
        </w:tc>
        <w:tc>
          <w:tcPr>
            <w:tcW w:w="1440" w:type="dxa"/>
            <w:noWrap/>
            <w:vAlign w:val="center"/>
            <w:hideMark/>
          </w:tcPr>
          <w:p w14:paraId="3461F69D" w14:textId="77777777" w:rsidR="00E92D79" w:rsidRDefault="00000549">
            <w:pPr>
              <w:pStyle w:val="TT"/>
            </w:pPr>
            <w:r w:rsidRPr="00000549">
              <w:t>Good</w:t>
            </w:r>
          </w:p>
        </w:tc>
        <w:tc>
          <w:tcPr>
            <w:tcW w:w="1800" w:type="dxa"/>
            <w:noWrap/>
            <w:vAlign w:val="center"/>
            <w:hideMark/>
          </w:tcPr>
          <w:p w14:paraId="2D3EA733" w14:textId="77777777" w:rsidR="00E92D79" w:rsidRDefault="00000549">
            <w:pPr>
              <w:pStyle w:val="TT"/>
            </w:pPr>
            <w:r w:rsidRPr="00000549">
              <w:t>Poor</w:t>
            </w:r>
          </w:p>
        </w:tc>
        <w:tc>
          <w:tcPr>
            <w:tcW w:w="1620" w:type="dxa"/>
            <w:noWrap/>
            <w:vAlign w:val="center"/>
            <w:hideMark/>
          </w:tcPr>
          <w:p w14:paraId="57A111EA" w14:textId="77777777" w:rsidR="00E92D79" w:rsidRDefault="00000549">
            <w:pPr>
              <w:pStyle w:val="TT"/>
            </w:pPr>
            <w:r w:rsidRPr="00000549">
              <w:t>Poor</w:t>
            </w:r>
          </w:p>
        </w:tc>
        <w:tc>
          <w:tcPr>
            <w:tcW w:w="1800" w:type="dxa"/>
            <w:noWrap/>
            <w:vAlign w:val="center"/>
            <w:hideMark/>
          </w:tcPr>
          <w:p w14:paraId="5939154C" w14:textId="77777777" w:rsidR="00E92D79" w:rsidRDefault="00000549">
            <w:pPr>
              <w:pStyle w:val="TT"/>
            </w:pPr>
            <w:r w:rsidRPr="00000549">
              <w:t>Questionable</w:t>
            </w:r>
          </w:p>
        </w:tc>
      </w:tr>
      <w:tr w:rsidR="00916E07" w:rsidRPr="00DD1859" w14:paraId="5B33710B" w14:textId="77777777" w:rsidTr="00C15417">
        <w:trPr>
          <w:trHeight w:val="300"/>
        </w:trPr>
        <w:tc>
          <w:tcPr>
            <w:tcW w:w="4878" w:type="dxa"/>
            <w:noWrap/>
            <w:vAlign w:val="center"/>
            <w:hideMark/>
          </w:tcPr>
          <w:p w14:paraId="6CD06AF8" w14:textId="0EBEAF96" w:rsidR="00E92D79" w:rsidRDefault="00000549">
            <w:pPr>
              <w:pStyle w:val="TT"/>
            </w:pPr>
            <w:r w:rsidRPr="00000549">
              <w:t>Social Dominance Orientation</w:t>
            </w:r>
            <w:r w:rsidR="00351A30">
              <w:t xml:space="preserve"> scale</w:t>
            </w:r>
          </w:p>
        </w:tc>
        <w:tc>
          <w:tcPr>
            <w:tcW w:w="1530" w:type="dxa"/>
            <w:noWrap/>
            <w:vAlign w:val="center"/>
            <w:hideMark/>
          </w:tcPr>
          <w:p w14:paraId="12A49406" w14:textId="77777777" w:rsidR="00E92D79" w:rsidRDefault="00000549">
            <w:pPr>
              <w:pStyle w:val="TT"/>
            </w:pPr>
            <w:r w:rsidRPr="00000549">
              <w:t>Good</w:t>
            </w:r>
          </w:p>
        </w:tc>
        <w:tc>
          <w:tcPr>
            <w:tcW w:w="1440" w:type="dxa"/>
            <w:noWrap/>
            <w:vAlign w:val="center"/>
            <w:hideMark/>
          </w:tcPr>
          <w:p w14:paraId="4ECF5B42" w14:textId="77777777" w:rsidR="00E92D79" w:rsidRDefault="00000549">
            <w:pPr>
              <w:pStyle w:val="TT"/>
            </w:pPr>
            <w:r w:rsidRPr="00000549">
              <w:t>Good</w:t>
            </w:r>
          </w:p>
        </w:tc>
        <w:tc>
          <w:tcPr>
            <w:tcW w:w="1800" w:type="dxa"/>
            <w:noWrap/>
            <w:vAlign w:val="center"/>
            <w:hideMark/>
          </w:tcPr>
          <w:p w14:paraId="03ECCBD8" w14:textId="77777777" w:rsidR="00E92D79" w:rsidRDefault="00000549">
            <w:pPr>
              <w:pStyle w:val="TT"/>
            </w:pPr>
            <w:r w:rsidRPr="00000549">
              <w:t>Poor</w:t>
            </w:r>
          </w:p>
        </w:tc>
        <w:tc>
          <w:tcPr>
            <w:tcW w:w="1620" w:type="dxa"/>
            <w:noWrap/>
            <w:vAlign w:val="center"/>
            <w:hideMark/>
          </w:tcPr>
          <w:p w14:paraId="2E54E148" w14:textId="77777777" w:rsidR="00E92D79" w:rsidRDefault="00000549">
            <w:pPr>
              <w:pStyle w:val="TT"/>
            </w:pPr>
            <w:r w:rsidRPr="00000549">
              <w:t>Poor</w:t>
            </w:r>
          </w:p>
        </w:tc>
        <w:tc>
          <w:tcPr>
            <w:tcW w:w="1800" w:type="dxa"/>
            <w:noWrap/>
            <w:vAlign w:val="center"/>
            <w:hideMark/>
          </w:tcPr>
          <w:p w14:paraId="09534966" w14:textId="77777777" w:rsidR="00E92D79" w:rsidRDefault="00000549">
            <w:pPr>
              <w:pStyle w:val="TT"/>
            </w:pPr>
            <w:r w:rsidRPr="00000549">
              <w:t>Questionable</w:t>
            </w:r>
          </w:p>
        </w:tc>
      </w:tr>
      <w:tr w:rsidR="00916E07" w:rsidRPr="00DD1859" w14:paraId="44AA2A8E" w14:textId="77777777" w:rsidTr="00C15417">
        <w:trPr>
          <w:trHeight w:val="300"/>
        </w:trPr>
        <w:tc>
          <w:tcPr>
            <w:tcW w:w="4878" w:type="dxa"/>
            <w:noWrap/>
            <w:vAlign w:val="center"/>
          </w:tcPr>
          <w:p w14:paraId="5F84AC87" w14:textId="4462B4FB" w:rsidR="00E92D79" w:rsidRPr="009E423F" w:rsidRDefault="002B731F">
            <w:pPr>
              <w:pStyle w:val="TT"/>
            </w:pPr>
            <w:r w:rsidRPr="009E423F">
              <w:t>Spheres of Control</w:t>
            </w:r>
            <w:r w:rsidR="00351A30">
              <w:t xml:space="preserve"> Battery</w:t>
            </w:r>
          </w:p>
        </w:tc>
        <w:tc>
          <w:tcPr>
            <w:tcW w:w="1530" w:type="dxa"/>
            <w:noWrap/>
            <w:vAlign w:val="center"/>
          </w:tcPr>
          <w:p w14:paraId="7FDBA8B5" w14:textId="77777777" w:rsidR="00E92D79" w:rsidRDefault="00E92D79">
            <w:pPr>
              <w:pStyle w:val="TT"/>
            </w:pPr>
          </w:p>
        </w:tc>
        <w:tc>
          <w:tcPr>
            <w:tcW w:w="1440" w:type="dxa"/>
            <w:noWrap/>
            <w:vAlign w:val="center"/>
          </w:tcPr>
          <w:p w14:paraId="28E416A6" w14:textId="77777777" w:rsidR="00E92D79" w:rsidRDefault="00E92D79">
            <w:pPr>
              <w:pStyle w:val="TT"/>
            </w:pPr>
          </w:p>
        </w:tc>
        <w:tc>
          <w:tcPr>
            <w:tcW w:w="1800" w:type="dxa"/>
            <w:noWrap/>
            <w:vAlign w:val="center"/>
          </w:tcPr>
          <w:p w14:paraId="5145B18D" w14:textId="77777777" w:rsidR="00E92D79" w:rsidRDefault="00E92D79">
            <w:pPr>
              <w:pStyle w:val="TT"/>
            </w:pPr>
          </w:p>
        </w:tc>
        <w:tc>
          <w:tcPr>
            <w:tcW w:w="1620" w:type="dxa"/>
            <w:noWrap/>
            <w:vAlign w:val="center"/>
          </w:tcPr>
          <w:p w14:paraId="79B9407E" w14:textId="77777777" w:rsidR="00E92D79" w:rsidRDefault="00E92D79">
            <w:pPr>
              <w:pStyle w:val="TT"/>
            </w:pPr>
          </w:p>
        </w:tc>
        <w:tc>
          <w:tcPr>
            <w:tcW w:w="1800" w:type="dxa"/>
            <w:noWrap/>
            <w:vAlign w:val="center"/>
          </w:tcPr>
          <w:p w14:paraId="52EC0C8C" w14:textId="77777777" w:rsidR="00E92D79" w:rsidRDefault="00E92D79">
            <w:pPr>
              <w:pStyle w:val="TT"/>
            </w:pPr>
          </w:p>
        </w:tc>
      </w:tr>
      <w:tr w:rsidR="00916E07" w:rsidRPr="00DD1859" w14:paraId="7A680564" w14:textId="77777777" w:rsidTr="00C15417">
        <w:trPr>
          <w:trHeight w:val="300"/>
        </w:trPr>
        <w:tc>
          <w:tcPr>
            <w:tcW w:w="4878" w:type="dxa"/>
            <w:noWrap/>
            <w:vAlign w:val="center"/>
            <w:hideMark/>
          </w:tcPr>
          <w:p w14:paraId="4F2F5F4E" w14:textId="77777777" w:rsidR="00E92D79" w:rsidRDefault="00000549">
            <w:pPr>
              <w:pStyle w:val="TT"/>
              <w:ind w:firstLine="630"/>
            </w:pPr>
            <w:r w:rsidRPr="00000549">
              <w:t>Interpersonal Control</w:t>
            </w:r>
          </w:p>
        </w:tc>
        <w:tc>
          <w:tcPr>
            <w:tcW w:w="1530" w:type="dxa"/>
            <w:noWrap/>
            <w:vAlign w:val="center"/>
            <w:hideMark/>
          </w:tcPr>
          <w:p w14:paraId="67680561" w14:textId="77777777" w:rsidR="00E92D79" w:rsidRDefault="00000549">
            <w:pPr>
              <w:pStyle w:val="TT"/>
            </w:pPr>
            <w:r w:rsidRPr="00000549">
              <w:t>Good</w:t>
            </w:r>
          </w:p>
        </w:tc>
        <w:tc>
          <w:tcPr>
            <w:tcW w:w="1440" w:type="dxa"/>
            <w:noWrap/>
            <w:vAlign w:val="center"/>
            <w:hideMark/>
          </w:tcPr>
          <w:p w14:paraId="1CA35679" w14:textId="77777777" w:rsidR="00E92D79" w:rsidRDefault="00000549">
            <w:pPr>
              <w:pStyle w:val="TT"/>
            </w:pPr>
            <w:r w:rsidRPr="00000549">
              <w:t>Good</w:t>
            </w:r>
          </w:p>
        </w:tc>
        <w:tc>
          <w:tcPr>
            <w:tcW w:w="1800" w:type="dxa"/>
            <w:noWrap/>
            <w:vAlign w:val="center"/>
            <w:hideMark/>
          </w:tcPr>
          <w:p w14:paraId="41391994" w14:textId="77777777" w:rsidR="00E92D79" w:rsidRDefault="00000549">
            <w:pPr>
              <w:pStyle w:val="TT"/>
            </w:pPr>
            <w:r w:rsidRPr="00000549">
              <w:t>Good</w:t>
            </w:r>
          </w:p>
        </w:tc>
        <w:tc>
          <w:tcPr>
            <w:tcW w:w="1620" w:type="dxa"/>
            <w:noWrap/>
            <w:vAlign w:val="center"/>
            <w:hideMark/>
          </w:tcPr>
          <w:p w14:paraId="46971064" w14:textId="77777777" w:rsidR="00E92D79" w:rsidRDefault="00000549">
            <w:pPr>
              <w:pStyle w:val="TT"/>
            </w:pPr>
            <w:r w:rsidRPr="00000549">
              <w:t>Poor</w:t>
            </w:r>
          </w:p>
        </w:tc>
        <w:tc>
          <w:tcPr>
            <w:tcW w:w="1800" w:type="dxa"/>
            <w:noWrap/>
            <w:vAlign w:val="center"/>
            <w:hideMark/>
          </w:tcPr>
          <w:p w14:paraId="2C5CAD10" w14:textId="77777777" w:rsidR="00E92D79" w:rsidRDefault="00000549">
            <w:pPr>
              <w:pStyle w:val="TT"/>
            </w:pPr>
            <w:r w:rsidRPr="00000549">
              <w:t>Questionable</w:t>
            </w:r>
          </w:p>
        </w:tc>
      </w:tr>
      <w:tr w:rsidR="00916E07" w:rsidRPr="00DD1859" w14:paraId="043F65C7" w14:textId="77777777" w:rsidTr="00C15417">
        <w:trPr>
          <w:trHeight w:val="300"/>
        </w:trPr>
        <w:tc>
          <w:tcPr>
            <w:tcW w:w="4878" w:type="dxa"/>
            <w:tcBorders>
              <w:bottom w:val="single" w:sz="4" w:space="0" w:color="auto"/>
            </w:tcBorders>
            <w:noWrap/>
            <w:vAlign w:val="center"/>
            <w:hideMark/>
          </w:tcPr>
          <w:p w14:paraId="03A3D195" w14:textId="77777777" w:rsidR="00E92D79" w:rsidRDefault="00000549">
            <w:pPr>
              <w:pStyle w:val="TT"/>
              <w:ind w:firstLine="630"/>
            </w:pPr>
            <w:r w:rsidRPr="00000549">
              <w:t>Personal Efficacy</w:t>
            </w:r>
          </w:p>
        </w:tc>
        <w:tc>
          <w:tcPr>
            <w:tcW w:w="1530" w:type="dxa"/>
            <w:tcBorders>
              <w:bottom w:val="single" w:sz="4" w:space="0" w:color="auto"/>
            </w:tcBorders>
            <w:noWrap/>
            <w:vAlign w:val="center"/>
            <w:hideMark/>
          </w:tcPr>
          <w:p w14:paraId="3EABE52B" w14:textId="77777777" w:rsidR="00E92D79" w:rsidRDefault="00000549">
            <w:pPr>
              <w:pStyle w:val="TT"/>
            </w:pPr>
            <w:r w:rsidRPr="00000549">
              <w:t>Poor</w:t>
            </w:r>
          </w:p>
        </w:tc>
        <w:tc>
          <w:tcPr>
            <w:tcW w:w="1440" w:type="dxa"/>
            <w:tcBorders>
              <w:bottom w:val="single" w:sz="4" w:space="0" w:color="auto"/>
            </w:tcBorders>
            <w:noWrap/>
            <w:vAlign w:val="center"/>
            <w:hideMark/>
          </w:tcPr>
          <w:p w14:paraId="63838A9F" w14:textId="77777777" w:rsidR="00E92D79" w:rsidRDefault="00000549">
            <w:pPr>
              <w:pStyle w:val="TT"/>
            </w:pPr>
            <w:r w:rsidRPr="00000549">
              <w:t>Good</w:t>
            </w:r>
          </w:p>
        </w:tc>
        <w:tc>
          <w:tcPr>
            <w:tcW w:w="1800" w:type="dxa"/>
            <w:tcBorders>
              <w:bottom w:val="single" w:sz="4" w:space="0" w:color="auto"/>
            </w:tcBorders>
            <w:noWrap/>
            <w:vAlign w:val="center"/>
            <w:hideMark/>
          </w:tcPr>
          <w:p w14:paraId="4869D419" w14:textId="77777777" w:rsidR="00E92D79" w:rsidRDefault="00000549">
            <w:pPr>
              <w:pStyle w:val="TT"/>
            </w:pPr>
            <w:r w:rsidRPr="00000549">
              <w:t>Poor</w:t>
            </w:r>
          </w:p>
        </w:tc>
        <w:tc>
          <w:tcPr>
            <w:tcW w:w="1620" w:type="dxa"/>
            <w:tcBorders>
              <w:bottom w:val="single" w:sz="4" w:space="0" w:color="auto"/>
            </w:tcBorders>
            <w:noWrap/>
            <w:vAlign w:val="center"/>
            <w:hideMark/>
          </w:tcPr>
          <w:p w14:paraId="1EFA90DC" w14:textId="77777777" w:rsidR="00E92D79" w:rsidRDefault="00000549">
            <w:pPr>
              <w:pStyle w:val="TT"/>
            </w:pPr>
            <w:r w:rsidRPr="00000549">
              <w:t>Poor</w:t>
            </w:r>
          </w:p>
        </w:tc>
        <w:tc>
          <w:tcPr>
            <w:tcW w:w="1800" w:type="dxa"/>
            <w:tcBorders>
              <w:bottom w:val="single" w:sz="4" w:space="0" w:color="auto"/>
            </w:tcBorders>
            <w:noWrap/>
            <w:vAlign w:val="center"/>
            <w:hideMark/>
          </w:tcPr>
          <w:p w14:paraId="0D94103B" w14:textId="77777777" w:rsidR="00E92D79" w:rsidRDefault="00000549">
            <w:pPr>
              <w:pStyle w:val="TT"/>
            </w:pPr>
            <w:r w:rsidRPr="00000549">
              <w:t>Questionable</w:t>
            </w:r>
          </w:p>
        </w:tc>
      </w:tr>
      <w:tr w:rsidR="00916E07" w:rsidRPr="00DD1859" w14:paraId="099189C2" w14:textId="77777777" w:rsidTr="00615B56">
        <w:trPr>
          <w:trHeight w:val="300"/>
        </w:trPr>
        <w:tc>
          <w:tcPr>
            <w:tcW w:w="4878" w:type="dxa"/>
            <w:tcBorders>
              <w:top w:val="single" w:sz="4" w:space="0" w:color="auto"/>
              <w:bottom w:val="single" w:sz="4" w:space="0" w:color="auto"/>
            </w:tcBorders>
            <w:noWrap/>
            <w:vAlign w:val="center"/>
            <w:hideMark/>
          </w:tcPr>
          <w:p w14:paraId="0F303B91" w14:textId="77777777" w:rsidR="00E92D79" w:rsidRDefault="00000549">
            <w:pPr>
              <w:pStyle w:val="TT"/>
            </w:pPr>
            <w:r w:rsidRPr="00000549">
              <w:t>Summary</w:t>
            </w:r>
          </w:p>
        </w:tc>
        <w:tc>
          <w:tcPr>
            <w:tcW w:w="1530" w:type="dxa"/>
            <w:tcBorders>
              <w:top w:val="single" w:sz="4" w:space="0" w:color="auto"/>
              <w:bottom w:val="single" w:sz="4" w:space="0" w:color="auto"/>
            </w:tcBorders>
            <w:noWrap/>
            <w:vAlign w:val="center"/>
            <w:hideMark/>
          </w:tcPr>
          <w:p w14:paraId="4869ECF6" w14:textId="0B785F14" w:rsidR="00E92D79" w:rsidRDefault="00000549">
            <w:pPr>
              <w:pStyle w:val="TT"/>
            </w:pPr>
            <w:bookmarkStart w:id="88" w:name="_GoBack"/>
            <w:r w:rsidRPr="00000549">
              <w:t>89%</w:t>
            </w:r>
            <w:bookmarkEnd w:id="88"/>
          </w:p>
        </w:tc>
        <w:tc>
          <w:tcPr>
            <w:tcW w:w="1440" w:type="dxa"/>
            <w:tcBorders>
              <w:top w:val="single" w:sz="4" w:space="0" w:color="auto"/>
              <w:bottom w:val="single" w:sz="4" w:space="0" w:color="auto"/>
            </w:tcBorders>
            <w:noWrap/>
            <w:vAlign w:val="center"/>
            <w:hideMark/>
          </w:tcPr>
          <w:p w14:paraId="22B4778E" w14:textId="77777777" w:rsidR="00E92D79" w:rsidRDefault="00000549">
            <w:pPr>
              <w:pStyle w:val="TT"/>
            </w:pPr>
            <w:r w:rsidRPr="00000549">
              <w:t>100%</w:t>
            </w:r>
          </w:p>
        </w:tc>
        <w:tc>
          <w:tcPr>
            <w:tcW w:w="1800" w:type="dxa"/>
            <w:tcBorders>
              <w:top w:val="single" w:sz="4" w:space="0" w:color="auto"/>
              <w:bottom w:val="single" w:sz="4" w:space="0" w:color="auto"/>
            </w:tcBorders>
            <w:noWrap/>
            <w:vAlign w:val="center"/>
            <w:hideMark/>
          </w:tcPr>
          <w:p w14:paraId="005B426E" w14:textId="77777777" w:rsidR="00E92D79" w:rsidRDefault="00000549">
            <w:pPr>
              <w:pStyle w:val="TT"/>
            </w:pPr>
            <w:r w:rsidRPr="00000549">
              <w:t>73%</w:t>
            </w:r>
          </w:p>
        </w:tc>
        <w:tc>
          <w:tcPr>
            <w:tcW w:w="1620" w:type="dxa"/>
            <w:tcBorders>
              <w:top w:val="single" w:sz="4" w:space="0" w:color="auto"/>
              <w:bottom w:val="single" w:sz="4" w:space="0" w:color="auto"/>
            </w:tcBorders>
            <w:noWrap/>
            <w:vAlign w:val="center"/>
            <w:hideMark/>
          </w:tcPr>
          <w:p w14:paraId="48102025" w14:textId="77777777" w:rsidR="00E92D79" w:rsidRDefault="00000549">
            <w:pPr>
              <w:pStyle w:val="TT"/>
            </w:pPr>
            <w:r w:rsidRPr="00000549">
              <w:t>4%</w:t>
            </w:r>
          </w:p>
        </w:tc>
        <w:tc>
          <w:tcPr>
            <w:tcW w:w="1800" w:type="dxa"/>
            <w:tcBorders>
              <w:top w:val="single" w:sz="4" w:space="0" w:color="auto"/>
              <w:bottom w:val="single" w:sz="4" w:space="0" w:color="auto"/>
            </w:tcBorders>
            <w:noWrap/>
            <w:vAlign w:val="center"/>
            <w:hideMark/>
          </w:tcPr>
          <w:p w14:paraId="2DAE0F66" w14:textId="77777777" w:rsidR="00E92D79" w:rsidRDefault="00000549">
            <w:pPr>
              <w:pStyle w:val="TT"/>
            </w:pPr>
            <w:r w:rsidRPr="00000549">
              <w:t>4%</w:t>
            </w:r>
          </w:p>
        </w:tc>
      </w:tr>
    </w:tbl>
    <w:p w14:paraId="2F5E98D1" w14:textId="4361CC88" w:rsidR="003B597B" w:rsidRPr="0077421A" w:rsidRDefault="003B597B" w:rsidP="00616C56">
      <w:pPr>
        <w:pStyle w:val="CPSO"/>
        <w:rPr>
          <w:rFonts w:eastAsia="Gungsuh"/>
        </w:rPr>
      </w:pPr>
      <w:r w:rsidRPr="00B7244E">
        <w:t xml:space="preserve">Note: </w:t>
      </w:r>
      <w:r w:rsidR="00F226EA">
        <w:t xml:space="preserve">The criterion for </w:t>
      </w:r>
      <w:r w:rsidR="00351A30">
        <w:t>good</w:t>
      </w:r>
      <w:r w:rsidRPr="00DD1859">
        <w:t xml:space="preserve"> internal consistency </w:t>
      </w:r>
      <w:r w:rsidR="00351A30">
        <w:t>was</w:t>
      </w:r>
      <w:r w:rsidRPr="00DD1859">
        <w:t xml:space="preserve"> McDonald’s (1999</w:t>
      </w:r>
      <w:r w:rsidR="00117AE1">
        <w:t xml:space="preserve">, </w:t>
      </w:r>
      <w:r w:rsidR="006539F5">
        <w:t xml:space="preserve">chap. </w:t>
      </w:r>
      <w:r w:rsidR="00117AE1">
        <w:t>6</w:t>
      </w:r>
      <w:r w:rsidRPr="00DD1859">
        <w:t>)</w:t>
      </w:r>
      <w:r w:rsidR="004F0C95">
        <w:t xml:space="preserve"> criterion of</w:t>
      </w:r>
      <w:r w:rsidRPr="00DD1859">
        <w:t xml:space="preserve"> </w:t>
      </w:r>
      <w:r w:rsidR="004F0C95">
        <w:sym w:font="Symbol" w:char="F077"/>
      </w:r>
      <w:r w:rsidRPr="00DD1859">
        <w:rPr>
          <w:i/>
          <w:vertAlign w:val="subscript"/>
        </w:rPr>
        <w:t>t</w:t>
      </w:r>
      <w:r w:rsidRPr="00DD1859">
        <w:rPr>
          <w:rFonts w:eastAsia="Gungsuh"/>
        </w:rPr>
        <w:t xml:space="preserve"> </w:t>
      </w:r>
      <w:r w:rsidR="004F0C95">
        <w:rPr>
          <w:rFonts w:eastAsia="Gungsuh"/>
        </w:rPr>
        <w:sym w:font="Symbol" w:char="F0B3"/>
      </w:r>
      <w:r w:rsidRPr="00DD1859">
        <w:rPr>
          <w:rFonts w:eastAsia="Gungsuh"/>
        </w:rPr>
        <w:t xml:space="preserve"> .7</w:t>
      </w:r>
      <w:r w:rsidR="00745909">
        <w:rPr>
          <w:rFonts w:eastAsia="Gungsuh"/>
        </w:rPr>
        <w:t>.</w:t>
      </w:r>
      <w:r w:rsidRPr="00DD1859">
        <w:rPr>
          <w:rFonts w:eastAsia="Gungsuh"/>
        </w:rPr>
        <w:t xml:space="preserve"> </w:t>
      </w:r>
      <w:r w:rsidR="00745909">
        <w:rPr>
          <w:rFonts w:eastAsia="Gungsuh"/>
        </w:rPr>
        <w:t>T</w:t>
      </w:r>
      <w:r w:rsidR="00351A30">
        <w:rPr>
          <w:rFonts w:eastAsia="Gungsuh"/>
        </w:rPr>
        <w:t xml:space="preserve">he criterion for </w:t>
      </w:r>
      <w:r w:rsidRPr="00DD1859">
        <w:rPr>
          <w:rFonts w:eastAsia="Gungsuh"/>
        </w:rPr>
        <w:t xml:space="preserve">good </w:t>
      </w:r>
      <w:r w:rsidR="00351A30">
        <w:rPr>
          <w:rFonts w:eastAsia="Gungsuh"/>
        </w:rPr>
        <w:t xml:space="preserve">test-retest </w:t>
      </w:r>
      <w:r w:rsidR="00AB72B7">
        <w:rPr>
          <w:rFonts w:eastAsia="Gungsuh"/>
        </w:rPr>
        <w:t xml:space="preserve">reliability was </w:t>
      </w:r>
      <w:r w:rsidR="00AB72B7" w:rsidRPr="00DD1859">
        <w:rPr>
          <w:i/>
        </w:rPr>
        <w:t>r</w:t>
      </w:r>
      <w:r w:rsidR="00AB72B7" w:rsidRPr="00DD1859">
        <w:rPr>
          <w:rFonts w:eastAsia="Gungsuh"/>
        </w:rPr>
        <w:t xml:space="preserve"> </w:t>
      </w:r>
      <w:r w:rsidR="00AB72B7">
        <w:rPr>
          <w:rFonts w:eastAsia="Gungsuh"/>
        </w:rPr>
        <w:sym w:font="Symbol" w:char="F0B3"/>
      </w:r>
      <w:r w:rsidR="00AB72B7" w:rsidRPr="00DD1859">
        <w:rPr>
          <w:rFonts w:eastAsia="Gungsuh"/>
        </w:rPr>
        <w:t xml:space="preserve"> .7</w:t>
      </w:r>
      <w:r w:rsidR="00AB72B7">
        <w:rPr>
          <w:rFonts w:eastAsia="Gungsuh"/>
        </w:rPr>
        <w:t xml:space="preserve"> for both </w:t>
      </w:r>
      <w:r w:rsidRPr="00DD1859">
        <w:rPr>
          <w:rFonts w:eastAsia="Gungsuh"/>
        </w:rPr>
        <w:t>dependability</w:t>
      </w:r>
      <w:r w:rsidR="00351A30">
        <w:rPr>
          <w:rFonts w:eastAsia="Gungsuh"/>
        </w:rPr>
        <w:t xml:space="preserve"> (</w:t>
      </w:r>
      <w:r w:rsidR="0009250A">
        <w:rPr>
          <w:rFonts w:eastAsia="Gungsuh"/>
        </w:rPr>
        <w:t xml:space="preserve">≤ </w:t>
      </w:r>
      <w:r w:rsidR="00351A30">
        <w:rPr>
          <w:rFonts w:eastAsia="Gungsuh"/>
        </w:rPr>
        <w:t>1-hr delay)</w:t>
      </w:r>
      <w:r w:rsidRPr="00DD1859">
        <w:rPr>
          <w:rFonts w:eastAsia="Gungsuh"/>
        </w:rPr>
        <w:t xml:space="preserve"> </w:t>
      </w:r>
      <w:r w:rsidR="00745909">
        <w:rPr>
          <w:rFonts w:eastAsia="Gungsuh"/>
        </w:rPr>
        <w:t xml:space="preserve">and </w:t>
      </w:r>
      <w:r w:rsidRPr="00DD1859">
        <w:rPr>
          <w:rFonts w:eastAsia="Gungsuh"/>
        </w:rPr>
        <w:t xml:space="preserve">stability </w:t>
      </w:r>
      <w:r w:rsidR="00351A30">
        <w:rPr>
          <w:rFonts w:eastAsia="Gungsuh"/>
        </w:rPr>
        <w:t xml:space="preserve">(delay </w:t>
      </w:r>
      <w:r w:rsidRPr="00DD1859">
        <w:rPr>
          <w:rFonts w:eastAsia="Gungsuh"/>
        </w:rPr>
        <w:t>between 1 day and 1 year</w:t>
      </w:r>
      <w:r w:rsidR="00351A30">
        <w:rPr>
          <w:rFonts w:eastAsia="Gungsuh"/>
        </w:rPr>
        <w:t>)</w:t>
      </w:r>
      <w:r w:rsidR="00745909">
        <w:rPr>
          <w:rFonts w:eastAsia="Gungsuh"/>
        </w:rPr>
        <w:t>.</w:t>
      </w:r>
      <w:r w:rsidRPr="00DD1859">
        <w:rPr>
          <w:rFonts w:eastAsia="Gungsuh"/>
        </w:rPr>
        <w:t xml:space="preserve"> </w:t>
      </w:r>
      <w:r w:rsidR="00745909">
        <w:rPr>
          <w:rFonts w:eastAsia="Gungsuh"/>
        </w:rPr>
        <w:t xml:space="preserve">A scale was </w:t>
      </w:r>
      <w:r w:rsidR="00AB72B7">
        <w:rPr>
          <w:rFonts w:eastAsia="Gungsuh"/>
        </w:rPr>
        <w:t>labeled</w:t>
      </w:r>
      <w:r w:rsidR="00745909">
        <w:rPr>
          <w:rFonts w:eastAsia="Gungsuh"/>
        </w:rPr>
        <w:t xml:space="preserve"> as having </w:t>
      </w:r>
      <w:r w:rsidR="004D6E09">
        <w:rPr>
          <w:rFonts w:eastAsia="Gungsuh"/>
        </w:rPr>
        <w:t>“</w:t>
      </w:r>
      <w:r w:rsidRPr="00DD1859">
        <w:rPr>
          <w:rFonts w:eastAsia="Gungsuh"/>
        </w:rPr>
        <w:t>good</w:t>
      </w:r>
      <w:r w:rsidR="004D6E09">
        <w:rPr>
          <w:rFonts w:eastAsia="Gungsuh"/>
        </w:rPr>
        <w:t>”</w:t>
      </w:r>
      <w:r w:rsidRPr="00DD1859">
        <w:rPr>
          <w:rFonts w:eastAsia="Gungsuh"/>
        </w:rPr>
        <w:t xml:space="preserve"> confirmatory model </w:t>
      </w:r>
      <w:r w:rsidR="00745909">
        <w:rPr>
          <w:rFonts w:eastAsia="Gungsuh"/>
        </w:rPr>
        <w:t>fit if it met the criteria for</w:t>
      </w:r>
      <w:r w:rsidRPr="00DD1859">
        <w:rPr>
          <w:rFonts w:eastAsia="Gungsuh"/>
        </w:rPr>
        <w:t xml:space="preserve"> all </w:t>
      </w:r>
      <w:r w:rsidR="00745909">
        <w:rPr>
          <w:rFonts w:eastAsia="Gungsuh"/>
        </w:rPr>
        <w:t>four metrics:</w:t>
      </w:r>
      <w:r w:rsidRPr="00DD1859">
        <w:rPr>
          <w:rFonts w:eastAsia="Gungsuh"/>
        </w:rPr>
        <w:t xml:space="preserve"> </w:t>
      </w:r>
      <w:r w:rsidR="00745909">
        <w:rPr>
          <w:rFonts w:eastAsia="Gungsuh"/>
        </w:rPr>
        <w:t>comparative-fit index (</w:t>
      </w:r>
      <w:r w:rsidRPr="00DD1859">
        <w:rPr>
          <w:rFonts w:eastAsia="Gungsuh"/>
        </w:rPr>
        <w:t>CFI</w:t>
      </w:r>
      <w:r w:rsidR="00745909">
        <w:rPr>
          <w:rFonts w:eastAsia="Gungsuh"/>
        </w:rPr>
        <w:t>)</w:t>
      </w:r>
      <w:r w:rsidRPr="00DD1859">
        <w:rPr>
          <w:rFonts w:eastAsia="Gungsuh"/>
        </w:rPr>
        <w:t xml:space="preserve"> </w:t>
      </w:r>
      <w:r w:rsidR="004F0C95">
        <w:rPr>
          <w:rFonts w:eastAsia="Gungsuh"/>
        </w:rPr>
        <w:sym w:font="Symbol" w:char="F0B3"/>
      </w:r>
      <w:r w:rsidRPr="00DD1859">
        <w:rPr>
          <w:rFonts w:eastAsia="Gungsuh"/>
        </w:rPr>
        <w:t xml:space="preserve"> </w:t>
      </w:r>
      <w:r w:rsidR="003C3C5D">
        <w:rPr>
          <w:rFonts w:eastAsia="Gungsuh"/>
        </w:rPr>
        <w:t>0</w:t>
      </w:r>
      <w:r w:rsidRPr="00DD1859">
        <w:rPr>
          <w:rFonts w:eastAsia="Gungsuh"/>
        </w:rPr>
        <w:t xml:space="preserve">.95, </w:t>
      </w:r>
      <w:r w:rsidR="00745909">
        <w:rPr>
          <w:rFonts w:eastAsia="Gungsuh"/>
        </w:rPr>
        <w:t xml:space="preserve">Tucker-Lewis fit index </w:t>
      </w:r>
      <w:r w:rsidR="004F0C95">
        <w:rPr>
          <w:rFonts w:eastAsia="Gungsuh"/>
        </w:rPr>
        <w:sym w:font="Symbol" w:char="F0B3"/>
      </w:r>
      <w:r w:rsidRPr="00DD1859">
        <w:rPr>
          <w:rFonts w:eastAsia="Gungsuh"/>
        </w:rPr>
        <w:t xml:space="preserve"> </w:t>
      </w:r>
      <w:r w:rsidR="003C3C5D">
        <w:rPr>
          <w:rFonts w:eastAsia="Gungsuh"/>
        </w:rPr>
        <w:t>0</w:t>
      </w:r>
      <w:r w:rsidRPr="00DD1859">
        <w:rPr>
          <w:rFonts w:eastAsia="Gungsuh"/>
        </w:rPr>
        <w:t xml:space="preserve">.95, </w:t>
      </w:r>
      <w:r w:rsidR="00745909">
        <w:rPr>
          <w:rFonts w:eastAsia="Gungsuh"/>
        </w:rPr>
        <w:t>root mean square error of approximation (</w:t>
      </w:r>
      <w:r w:rsidRPr="00DD1859">
        <w:rPr>
          <w:rFonts w:eastAsia="Gungsuh"/>
        </w:rPr>
        <w:t>RMSEA</w:t>
      </w:r>
      <w:r w:rsidR="00745909">
        <w:rPr>
          <w:rFonts w:eastAsia="Gungsuh"/>
        </w:rPr>
        <w:t>)</w:t>
      </w:r>
      <w:r w:rsidRPr="00DD1859">
        <w:rPr>
          <w:rFonts w:eastAsia="Gungsuh"/>
        </w:rPr>
        <w:t xml:space="preserve"> </w:t>
      </w:r>
      <w:r w:rsidR="004F0C95">
        <w:rPr>
          <w:rFonts w:eastAsia="Gungsuh"/>
        </w:rPr>
        <w:sym w:font="Symbol" w:char="F0A3"/>
      </w:r>
      <w:r w:rsidRPr="00DD1859">
        <w:rPr>
          <w:rFonts w:eastAsia="Gungsuh"/>
        </w:rPr>
        <w:t xml:space="preserve"> </w:t>
      </w:r>
      <w:r w:rsidR="003C3C5D">
        <w:rPr>
          <w:rFonts w:eastAsia="Gungsuh"/>
        </w:rPr>
        <w:t>0</w:t>
      </w:r>
      <w:r w:rsidRPr="00DD1859">
        <w:rPr>
          <w:rFonts w:eastAsia="Gungsuh"/>
        </w:rPr>
        <w:t>.06, and</w:t>
      </w:r>
      <w:r w:rsidR="004B5DBF" w:rsidRPr="004B5DBF">
        <w:rPr>
          <w:rFonts w:eastAsia="Gungsuh"/>
        </w:rPr>
        <w:t xml:space="preserve"> </w:t>
      </w:r>
      <w:r w:rsidR="004B5DBF">
        <w:rPr>
          <w:rFonts w:eastAsia="Gungsuh"/>
        </w:rPr>
        <w:t>r</w:t>
      </w:r>
      <w:r w:rsidR="004B5DBF" w:rsidRPr="001A160B">
        <w:rPr>
          <w:rFonts w:eastAsia="Gungsuh"/>
        </w:rPr>
        <w:t xml:space="preserve">oot </w:t>
      </w:r>
      <w:r w:rsidR="004B5DBF">
        <w:rPr>
          <w:rFonts w:eastAsia="Gungsuh"/>
        </w:rPr>
        <w:t>m</w:t>
      </w:r>
      <w:r w:rsidR="004B5DBF" w:rsidRPr="001A160B">
        <w:rPr>
          <w:rFonts w:eastAsia="Gungsuh"/>
        </w:rPr>
        <w:t xml:space="preserve">ean </w:t>
      </w:r>
      <w:r w:rsidR="004B5DBF">
        <w:rPr>
          <w:rFonts w:eastAsia="Gungsuh"/>
        </w:rPr>
        <w:t>s</w:t>
      </w:r>
      <w:r w:rsidR="004B5DBF" w:rsidRPr="001A160B">
        <w:rPr>
          <w:rFonts w:eastAsia="Gungsuh"/>
        </w:rPr>
        <w:t>quare</w:t>
      </w:r>
      <w:r w:rsidR="004B5DBF">
        <w:rPr>
          <w:rFonts w:eastAsia="Gungsuh"/>
        </w:rPr>
        <w:t>d</w:t>
      </w:r>
      <w:r w:rsidR="004B5DBF" w:rsidRPr="001A160B">
        <w:rPr>
          <w:rFonts w:eastAsia="Gungsuh"/>
        </w:rPr>
        <w:t xml:space="preserve"> </w:t>
      </w:r>
      <w:r w:rsidR="004B5DBF">
        <w:rPr>
          <w:rFonts w:eastAsia="Gungsuh"/>
        </w:rPr>
        <w:t>r</w:t>
      </w:r>
      <w:r w:rsidR="004B5DBF" w:rsidRPr="001A160B">
        <w:rPr>
          <w:rFonts w:eastAsia="Gungsuh"/>
        </w:rPr>
        <w:t>esidual</w:t>
      </w:r>
      <w:r w:rsidRPr="00DD1859">
        <w:rPr>
          <w:rFonts w:eastAsia="Gungsuh"/>
        </w:rPr>
        <w:t xml:space="preserve"> </w:t>
      </w:r>
      <w:r w:rsidR="00745909">
        <w:rPr>
          <w:rFonts w:eastAsia="Gungsuh"/>
        </w:rPr>
        <w:t>(</w:t>
      </w:r>
      <w:r w:rsidRPr="00DD1859">
        <w:rPr>
          <w:rFonts w:eastAsia="Gungsuh"/>
        </w:rPr>
        <w:t>SRMR</w:t>
      </w:r>
      <w:r w:rsidR="00745909">
        <w:rPr>
          <w:rFonts w:eastAsia="Gungsuh"/>
        </w:rPr>
        <w:t>)</w:t>
      </w:r>
      <w:r w:rsidRPr="00DD1859">
        <w:rPr>
          <w:rFonts w:eastAsia="Gungsuh"/>
        </w:rPr>
        <w:t xml:space="preserve"> </w:t>
      </w:r>
      <w:r w:rsidR="004F0C95">
        <w:rPr>
          <w:rFonts w:eastAsia="Gungsuh"/>
        </w:rPr>
        <w:sym w:font="Symbol" w:char="F0A3"/>
      </w:r>
      <w:r w:rsidRPr="00DD1859">
        <w:rPr>
          <w:rFonts w:eastAsia="Gungsuh"/>
        </w:rPr>
        <w:t xml:space="preserve"> </w:t>
      </w:r>
      <w:r w:rsidR="003C3C5D">
        <w:rPr>
          <w:rFonts w:eastAsia="Gungsuh"/>
        </w:rPr>
        <w:t>0</w:t>
      </w:r>
      <w:r w:rsidRPr="00DD1859">
        <w:rPr>
          <w:rFonts w:eastAsia="Gungsuh"/>
        </w:rPr>
        <w:t>.09</w:t>
      </w:r>
      <w:r w:rsidR="00745909">
        <w:rPr>
          <w:rFonts w:eastAsia="Gungsuh"/>
        </w:rPr>
        <w:t>;</w:t>
      </w:r>
      <w:r w:rsidRPr="00DD1859">
        <w:rPr>
          <w:rFonts w:eastAsia="Gungsuh"/>
        </w:rPr>
        <w:t xml:space="preserve"> confirmatory model fit </w:t>
      </w:r>
      <w:r w:rsidR="00745909">
        <w:rPr>
          <w:rFonts w:eastAsia="Gungsuh"/>
        </w:rPr>
        <w:t xml:space="preserve">was </w:t>
      </w:r>
      <w:r w:rsidR="00AB72B7">
        <w:rPr>
          <w:rFonts w:eastAsia="Gungsuh"/>
        </w:rPr>
        <w:t>labeled</w:t>
      </w:r>
      <w:r w:rsidR="00F226EA">
        <w:rPr>
          <w:rFonts w:eastAsia="Gungsuh"/>
        </w:rPr>
        <w:t xml:space="preserve"> </w:t>
      </w:r>
      <w:r w:rsidR="003C3C5D">
        <w:rPr>
          <w:rFonts w:eastAsia="Gungsuh"/>
        </w:rPr>
        <w:t>“</w:t>
      </w:r>
      <w:r w:rsidR="00F226EA">
        <w:rPr>
          <w:rFonts w:eastAsia="Gungsuh"/>
        </w:rPr>
        <w:t>mixed</w:t>
      </w:r>
      <w:r w:rsidR="003C3C5D">
        <w:rPr>
          <w:rFonts w:eastAsia="Gungsuh"/>
        </w:rPr>
        <w:t>”</w:t>
      </w:r>
      <w:r w:rsidR="00745909">
        <w:rPr>
          <w:rFonts w:eastAsia="Gungsuh"/>
        </w:rPr>
        <w:t xml:space="preserve"> if the model met the</w:t>
      </w:r>
      <w:r w:rsidRPr="00DD1859">
        <w:rPr>
          <w:rFonts w:eastAsia="Gungsuh"/>
        </w:rPr>
        <w:t xml:space="preserve"> SRMR </w:t>
      </w:r>
      <w:r w:rsidR="00745909">
        <w:rPr>
          <w:rFonts w:eastAsia="Gungsuh"/>
        </w:rPr>
        <w:t>criterion</w:t>
      </w:r>
      <w:r w:rsidRPr="00DD1859">
        <w:rPr>
          <w:rFonts w:eastAsia="Gungsuh"/>
        </w:rPr>
        <w:t xml:space="preserve"> and any one </w:t>
      </w:r>
      <w:r w:rsidR="00745909">
        <w:rPr>
          <w:rFonts w:eastAsia="Gungsuh"/>
        </w:rPr>
        <w:t xml:space="preserve">or two </w:t>
      </w:r>
      <w:r w:rsidRPr="00DD1859">
        <w:rPr>
          <w:rFonts w:eastAsia="Gungsuh"/>
        </w:rPr>
        <w:t xml:space="preserve">of </w:t>
      </w:r>
      <w:r w:rsidR="00745909">
        <w:rPr>
          <w:rFonts w:eastAsia="Gungsuh"/>
        </w:rPr>
        <w:t>the other three criteria</w:t>
      </w:r>
      <w:r w:rsidRPr="00DD1859">
        <w:rPr>
          <w:rFonts w:eastAsia="Gungsuh"/>
        </w:rPr>
        <w:t xml:space="preserve"> </w:t>
      </w:r>
      <w:r w:rsidR="00745909">
        <w:rPr>
          <w:rFonts w:eastAsia="Gungsuh"/>
        </w:rPr>
        <w:t>(</w:t>
      </w:r>
      <w:r w:rsidRPr="00DD1859">
        <w:rPr>
          <w:rFonts w:eastAsia="Gungsuh"/>
        </w:rPr>
        <w:t xml:space="preserve">see Hu &amp; Bentler, 1999) and </w:t>
      </w:r>
      <w:r w:rsidR="00745909">
        <w:rPr>
          <w:rFonts w:eastAsia="Gungsuh"/>
        </w:rPr>
        <w:t xml:space="preserve">was </w:t>
      </w:r>
      <w:r w:rsidR="00AB72B7">
        <w:rPr>
          <w:rFonts w:eastAsia="Gungsuh"/>
        </w:rPr>
        <w:t>labeled</w:t>
      </w:r>
      <w:r w:rsidR="00745909">
        <w:rPr>
          <w:rFonts w:eastAsia="Gungsuh"/>
        </w:rPr>
        <w:t xml:space="preserve"> </w:t>
      </w:r>
      <w:r w:rsidR="003C3C5D">
        <w:rPr>
          <w:rFonts w:eastAsia="Gungsuh"/>
        </w:rPr>
        <w:t>“</w:t>
      </w:r>
      <w:r w:rsidRPr="00DD1859">
        <w:rPr>
          <w:rFonts w:eastAsia="Gungsuh"/>
        </w:rPr>
        <w:t>poor</w:t>
      </w:r>
      <w:r w:rsidR="003C3C5D">
        <w:rPr>
          <w:rFonts w:eastAsia="Gungsuh"/>
        </w:rPr>
        <w:t>”</w:t>
      </w:r>
      <w:r w:rsidRPr="00DD1859">
        <w:rPr>
          <w:rFonts w:eastAsia="Gungsuh"/>
        </w:rPr>
        <w:t xml:space="preserve"> </w:t>
      </w:r>
      <w:r w:rsidR="00745909">
        <w:rPr>
          <w:rFonts w:eastAsia="Gungsuh"/>
        </w:rPr>
        <w:t>if the model met</w:t>
      </w:r>
      <w:r w:rsidRPr="00DD1859">
        <w:rPr>
          <w:rFonts w:eastAsia="Gungsuh"/>
        </w:rPr>
        <w:t xml:space="preserve"> </w:t>
      </w:r>
      <w:r w:rsidR="00745909">
        <w:rPr>
          <w:rFonts w:eastAsia="Gungsuh"/>
        </w:rPr>
        <w:t xml:space="preserve">none of the </w:t>
      </w:r>
      <w:r w:rsidR="003C3C5D">
        <w:rPr>
          <w:rFonts w:eastAsia="Gungsuh"/>
        </w:rPr>
        <w:t xml:space="preserve">other </w:t>
      </w:r>
      <w:r w:rsidR="00745909">
        <w:rPr>
          <w:rFonts w:eastAsia="Gungsuh"/>
        </w:rPr>
        <w:t>three criteria.</w:t>
      </w:r>
      <w:r w:rsidRPr="00DD1859">
        <w:rPr>
          <w:rFonts w:eastAsia="Gungsuh"/>
        </w:rPr>
        <w:t xml:space="preserve"> </w:t>
      </w:r>
      <w:r w:rsidR="00745909">
        <w:rPr>
          <w:rFonts w:eastAsia="Gungsuh"/>
        </w:rPr>
        <w:t>M</w:t>
      </w:r>
      <w:r w:rsidRPr="00DD1859">
        <w:rPr>
          <w:rFonts w:eastAsia="Gungsuh"/>
        </w:rPr>
        <w:t xml:space="preserve">easurement invariance </w:t>
      </w:r>
      <w:r w:rsidR="00745909">
        <w:rPr>
          <w:rFonts w:eastAsia="Gungsuh"/>
        </w:rPr>
        <w:t xml:space="preserve">was </w:t>
      </w:r>
      <w:r w:rsidR="00AB72B7">
        <w:rPr>
          <w:rFonts w:eastAsia="Gungsuh"/>
        </w:rPr>
        <w:t>labeled</w:t>
      </w:r>
      <w:r w:rsidR="00745909">
        <w:rPr>
          <w:rFonts w:eastAsia="Gungsuh"/>
        </w:rPr>
        <w:t xml:space="preserve"> </w:t>
      </w:r>
      <w:r w:rsidR="003C3C5D">
        <w:rPr>
          <w:rFonts w:eastAsia="Gungsuh"/>
        </w:rPr>
        <w:t>“</w:t>
      </w:r>
      <w:r w:rsidR="00745909">
        <w:rPr>
          <w:rFonts w:eastAsia="Gungsuh"/>
        </w:rPr>
        <w:t>good</w:t>
      </w:r>
      <w:r w:rsidR="003C3C5D">
        <w:rPr>
          <w:rFonts w:eastAsia="Gungsuh"/>
        </w:rPr>
        <w:t>”</w:t>
      </w:r>
      <w:r w:rsidR="00745909">
        <w:rPr>
          <w:rFonts w:eastAsia="Gungsuh"/>
        </w:rPr>
        <w:t xml:space="preserve"> if t</w:t>
      </w:r>
      <w:r w:rsidR="00A323A1">
        <w:rPr>
          <w:rFonts w:eastAsia="Gungsuh"/>
        </w:rPr>
        <w:t>he scale met the criteria for</w:t>
      </w:r>
      <w:r w:rsidRPr="00DD1859">
        <w:rPr>
          <w:rFonts w:eastAsia="Gungsuh"/>
        </w:rPr>
        <w:t xml:space="preserve"> configural invariance (</w:t>
      </w:r>
      <w:r w:rsidR="00A323A1">
        <w:rPr>
          <w:rFonts w:eastAsia="Gungsuh"/>
        </w:rPr>
        <w:t>the</w:t>
      </w:r>
      <w:r w:rsidRPr="00DD1859">
        <w:rPr>
          <w:rFonts w:eastAsia="Gungsuh"/>
        </w:rPr>
        <w:t xml:space="preserve"> same criteria as </w:t>
      </w:r>
      <w:r w:rsidR="00A323A1">
        <w:rPr>
          <w:rFonts w:eastAsia="Gungsuh"/>
        </w:rPr>
        <w:t xml:space="preserve">for </w:t>
      </w:r>
      <w:r w:rsidRPr="00DD1859">
        <w:rPr>
          <w:rFonts w:eastAsia="Gungsuh"/>
        </w:rPr>
        <w:t xml:space="preserve">mixed </w:t>
      </w:r>
      <w:r w:rsidR="00A323A1">
        <w:rPr>
          <w:rFonts w:eastAsia="Gungsuh"/>
        </w:rPr>
        <w:t>confirmatory model</w:t>
      </w:r>
      <w:r w:rsidRPr="00DD1859">
        <w:rPr>
          <w:rFonts w:eastAsia="Gungsuh"/>
        </w:rPr>
        <w:t xml:space="preserve"> fit)</w:t>
      </w:r>
      <w:r w:rsidR="00AB72B7">
        <w:rPr>
          <w:rFonts w:eastAsia="Gungsuh"/>
        </w:rPr>
        <w:t xml:space="preserve"> and </w:t>
      </w:r>
      <w:r w:rsidRPr="00DD1859">
        <w:rPr>
          <w:rFonts w:eastAsia="Gungsuh"/>
        </w:rPr>
        <w:t xml:space="preserve">metric </w:t>
      </w:r>
      <w:r w:rsidR="00AB72B7">
        <w:rPr>
          <w:rFonts w:eastAsia="Gungsuh"/>
        </w:rPr>
        <w:t xml:space="preserve">and scalar </w:t>
      </w:r>
      <w:r w:rsidRPr="00DD1859">
        <w:rPr>
          <w:rFonts w:eastAsia="Gungsuh"/>
        </w:rPr>
        <w:t>invariance</w:t>
      </w:r>
      <w:r w:rsidR="00A323A1">
        <w:rPr>
          <w:rFonts w:eastAsia="Gungsuh"/>
        </w:rPr>
        <w:t xml:space="preserve"> (</w:t>
      </w:r>
      <w:r w:rsidR="00A323A1" w:rsidRPr="00DD1859">
        <w:rPr>
          <w:rFonts w:eastAsia="Gungsuh"/>
        </w:rPr>
        <w:t>Δ</w:t>
      </w:r>
      <w:r w:rsidR="00A323A1" w:rsidRPr="00AB72B7">
        <w:rPr>
          <w:rFonts w:eastAsia="Gungsuh"/>
          <w:i/>
        </w:rPr>
        <w:t>CFI</w:t>
      </w:r>
      <w:r w:rsidR="00A323A1" w:rsidRPr="00DD1859">
        <w:rPr>
          <w:rFonts w:eastAsia="Gungsuh"/>
        </w:rPr>
        <w:t xml:space="preserve"> </w:t>
      </w:r>
      <w:r w:rsidR="00A323A1">
        <w:rPr>
          <w:rFonts w:eastAsia="Gungsuh"/>
        </w:rPr>
        <w:sym w:font="Symbol" w:char="F0B3"/>
      </w:r>
      <w:r w:rsidR="00A323A1" w:rsidRPr="00DD1859">
        <w:rPr>
          <w:rFonts w:eastAsia="Gungsuh"/>
        </w:rPr>
        <w:t xml:space="preserve"> –</w:t>
      </w:r>
      <w:r w:rsidR="003C3C5D">
        <w:rPr>
          <w:rFonts w:eastAsia="Gungsuh"/>
        </w:rPr>
        <w:t>0</w:t>
      </w:r>
      <w:r w:rsidR="00A323A1" w:rsidRPr="00DD1859">
        <w:rPr>
          <w:rFonts w:eastAsia="Gungsuh"/>
        </w:rPr>
        <w:t>.</w:t>
      </w:r>
      <w:r w:rsidR="00AB72B7">
        <w:rPr>
          <w:rFonts w:eastAsia="Gungsuh"/>
        </w:rPr>
        <w:t>0</w:t>
      </w:r>
      <w:r w:rsidR="00A323A1" w:rsidRPr="00DD1859">
        <w:rPr>
          <w:rFonts w:eastAsia="Gungsuh"/>
        </w:rPr>
        <w:t>15 and Δ</w:t>
      </w:r>
      <w:r w:rsidR="00A323A1" w:rsidRPr="00AB72B7">
        <w:rPr>
          <w:rFonts w:eastAsia="Gungsuh"/>
          <w:i/>
        </w:rPr>
        <w:t>RMSEA</w:t>
      </w:r>
      <w:r w:rsidR="00A323A1" w:rsidRPr="00DD1859">
        <w:rPr>
          <w:rFonts w:eastAsia="Gungsuh"/>
        </w:rPr>
        <w:t xml:space="preserve"> </w:t>
      </w:r>
      <w:r w:rsidR="00A323A1">
        <w:rPr>
          <w:rFonts w:eastAsia="Gungsuh"/>
        </w:rPr>
        <w:sym w:font="Symbol" w:char="F0A3"/>
      </w:r>
      <w:r w:rsidR="00A323A1" w:rsidRPr="00DD1859">
        <w:rPr>
          <w:rFonts w:eastAsia="Gungsuh"/>
        </w:rPr>
        <w:t xml:space="preserve"> </w:t>
      </w:r>
      <w:r w:rsidR="003C3C5D">
        <w:rPr>
          <w:rFonts w:eastAsia="Gungsuh"/>
        </w:rPr>
        <w:t>0</w:t>
      </w:r>
      <w:r w:rsidR="00A323A1" w:rsidRPr="00DD1859">
        <w:rPr>
          <w:rFonts w:eastAsia="Gungsuh"/>
        </w:rPr>
        <w:t>.01</w:t>
      </w:r>
      <w:r w:rsidRPr="00DD1859">
        <w:rPr>
          <w:rFonts w:eastAsia="Gungsuh"/>
        </w:rPr>
        <w:t>; see Chen, 2007) for both</w:t>
      </w:r>
      <w:r w:rsidR="003C3C5D">
        <w:rPr>
          <w:rFonts w:eastAsia="Gungsuh"/>
        </w:rPr>
        <w:t xml:space="preserve"> </w:t>
      </w:r>
      <w:r w:rsidRPr="00DD1859">
        <w:rPr>
          <w:rFonts w:eastAsia="Gungsuh"/>
        </w:rPr>
        <w:t>age and gender</w:t>
      </w:r>
      <w:r w:rsidR="00AB0145">
        <w:rPr>
          <w:rFonts w:eastAsia="Gungsuh"/>
        </w:rPr>
        <w:t xml:space="preserve"> groups</w:t>
      </w:r>
      <w:r w:rsidR="00A323A1">
        <w:rPr>
          <w:rFonts w:eastAsia="Gungsuh"/>
        </w:rPr>
        <w:t>.</w:t>
      </w:r>
      <w:r w:rsidRPr="00DD1859">
        <w:rPr>
          <w:rFonts w:eastAsia="Gungsuh"/>
        </w:rPr>
        <w:t xml:space="preserve"> </w:t>
      </w:r>
      <w:r w:rsidR="00AB72B7">
        <w:rPr>
          <w:rFonts w:eastAsia="Gungsuh"/>
        </w:rPr>
        <w:t>G</w:t>
      </w:r>
      <w:r w:rsidRPr="00DD1859">
        <w:rPr>
          <w:rFonts w:eastAsia="Gungsuh"/>
        </w:rPr>
        <w:t xml:space="preserve">lobal structural validity </w:t>
      </w:r>
      <w:r w:rsidR="00AB72B7">
        <w:rPr>
          <w:rFonts w:eastAsia="Gungsuh"/>
        </w:rPr>
        <w:t xml:space="preserve">was labeled </w:t>
      </w:r>
      <w:r w:rsidR="003C3C5D">
        <w:rPr>
          <w:rFonts w:eastAsia="Gungsuh"/>
        </w:rPr>
        <w:t>“</w:t>
      </w:r>
      <w:r w:rsidR="00AB72B7">
        <w:rPr>
          <w:rFonts w:eastAsia="Gungsuh"/>
        </w:rPr>
        <w:t>good</w:t>
      </w:r>
      <w:r w:rsidR="003C3C5D">
        <w:rPr>
          <w:rFonts w:eastAsia="Gungsuh"/>
        </w:rPr>
        <w:t>”</w:t>
      </w:r>
      <w:r w:rsidR="00AB72B7">
        <w:rPr>
          <w:rFonts w:eastAsia="Gungsuh"/>
        </w:rPr>
        <w:t xml:space="preserve"> if internal consistency, test-retest reliability, confirmatory factor structure, </w:t>
      </w:r>
      <w:r w:rsidR="00CA5042">
        <w:rPr>
          <w:rFonts w:eastAsia="Gungsuh"/>
        </w:rPr>
        <w:t>and</w:t>
      </w:r>
      <w:r w:rsidR="00AB72B7">
        <w:rPr>
          <w:rFonts w:eastAsia="Gungsuh"/>
        </w:rPr>
        <w:t xml:space="preserve"> measurement invariance w</w:t>
      </w:r>
      <w:r w:rsidR="00CA5042">
        <w:rPr>
          <w:rFonts w:eastAsia="Gungsuh"/>
        </w:rPr>
        <w:t>ere all</w:t>
      </w:r>
      <w:r w:rsidR="00AB72B7">
        <w:rPr>
          <w:rFonts w:eastAsia="Gungsuh"/>
        </w:rPr>
        <w:t xml:space="preserve"> labeled </w:t>
      </w:r>
      <w:r w:rsidR="00CA5042">
        <w:rPr>
          <w:rFonts w:eastAsia="Gungsuh"/>
        </w:rPr>
        <w:t xml:space="preserve">“good” or </w:t>
      </w:r>
      <w:r w:rsidR="003C3C5D">
        <w:rPr>
          <w:rFonts w:eastAsia="Gungsuh"/>
        </w:rPr>
        <w:t>“</w:t>
      </w:r>
      <w:r w:rsidR="00CA5042">
        <w:rPr>
          <w:rFonts w:eastAsia="Gungsuh"/>
        </w:rPr>
        <w:t>mixed</w:t>
      </w:r>
      <w:r w:rsidR="00AB72B7">
        <w:rPr>
          <w:rFonts w:eastAsia="Gungsuh"/>
        </w:rPr>
        <w:t>.</w:t>
      </w:r>
      <w:r w:rsidR="003C3C5D">
        <w:rPr>
          <w:rFonts w:eastAsia="Gungsuh"/>
        </w:rPr>
        <w:t>”</w:t>
      </w:r>
      <w:r w:rsidR="00AB72B7">
        <w:rPr>
          <w:rFonts w:eastAsia="Gungsuh"/>
        </w:rPr>
        <w:t xml:space="preserve"> The summary row indicates the percentage of scales in each column that were not labeled </w:t>
      </w:r>
      <w:r w:rsidR="00CA5042">
        <w:rPr>
          <w:rFonts w:eastAsia="Gungsuh"/>
        </w:rPr>
        <w:t>“</w:t>
      </w:r>
      <w:r w:rsidR="00AB72B7">
        <w:rPr>
          <w:rFonts w:eastAsia="Gungsuh"/>
        </w:rPr>
        <w:t>poor</w:t>
      </w:r>
      <w:r w:rsidRPr="00DD1859">
        <w:rPr>
          <w:rFonts w:eastAsia="Gungsuh"/>
        </w:rPr>
        <w:t>.</w:t>
      </w:r>
      <w:r w:rsidR="00CA5042">
        <w:rPr>
          <w:rFonts w:eastAsia="Gungsuh"/>
        </w:rPr>
        <w:t>”</w:t>
      </w:r>
    </w:p>
    <w:p w14:paraId="5B194C63" w14:textId="77777777" w:rsidR="003348F3" w:rsidRPr="00DD1859" w:rsidRDefault="0079341A" w:rsidP="00616C56">
      <w:pPr>
        <w:pStyle w:val="CPB"/>
      </w:pPr>
      <w:bookmarkStart w:id="89" w:name="Table2"/>
      <w:r w:rsidRPr="00DD1859">
        <w:lastRenderedPageBreak/>
        <w:t>Table 2</w:t>
      </w:r>
      <w:bookmarkEnd w:id="89"/>
      <w:r w:rsidRPr="00DD1859">
        <w:t>.</w:t>
      </w:r>
    </w:p>
    <w:p w14:paraId="74945039" w14:textId="32896832" w:rsidR="0079341A" w:rsidRPr="00E510BA" w:rsidRDefault="00AB72B7" w:rsidP="00616C56">
      <w:pPr>
        <w:pStyle w:val="CP"/>
      </w:pPr>
      <w:r>
        <w:t>Sample Sizes and</w:t>
      </w:r>
      <w:r w:rsidR="005F0AEC">
        <w:t xml:space="preserve"> Internal-Consistency</w:t>
      </w:r>
      <w:r w:rsidR="00D0072D" w:rsidRPr="00E510BA">
        <w:t xml:space="preserve"> </w:t>
      </w:r>
      <w:r>
        <w:t>Results</w:t>
      </w:r>
    </w:p>
    <w:tbl>
      <w:tblPr>
        <w:tblW w:w="11862" w:type="dxa"/>
        <w:tblInd w:w="108" w:type="dxa"/>
        <w:tblBorders>
          <w:top w:val="single" w:sz="4" w:space="0" w:color="auto"/>
          <w:bottom w:val="single" w:sz="4" w:space="0" w:color="auto"/>
        </w:tblBorders>
        <w:tblLayout w:type="fixed"/>
        <w:tblLook w:val="04A0" w:firstRow="1" w:lastRow="0" w:firstColumn="1" w:lastColumn="0" w:noHBand="0" w:noVBand="1"/>
      </w:tblPr>
      <w:tblGrid>
        <w:gridCol w:w="3753"/>
        <w:gridCol w:w="967"/>
        <w:gridCol w:w="1022"/>
        <w:gridCol w:w="2070"/>
        <w:gridCol w:w="1980"/>
        <w:gridCol w:w="2070"/>
      </w:tblGrid>
      <w:tr w:rsidR="004867E5" w:rsidRPr="00DD1859" w14:paraId="2779904A" w14:textId="77777777" w:rsidTr="0077421A">
        <w:trPr>
          <w:trHeight w:val="288"/>
        </w:trPr>
        <w:tc>
          <w:tcPr>
            <w:tcW w:w="3753" w:type="dxa"/>
            <w:vMerge w:val="restart"/>
            <w:noWrap/>
          </w:tcPr>
          <w:p w14:paraId="78D687E0" w14:textId="2170A36F" w:rsidR="004867E5" w:rsidRPr="00DD1859" w:rsidRDefault="004867E5" w:rsidP="004867E5">
            <w:pPr>
              <w:pStyle w:val="TCH"/>
            </w:pPr>
            <w:r w:rsidRPr="00000549">
              <w:t>Scale</w:t>
            </w:r>
          </w:p>
        </w:tc>
        <w:tc>
          <w:tcPr>
            <w:tcW w:w="967" w:type="dxa"/>
            <w:vMerge w:val="restart"/>
            <w:noWrap/>
          </w:tcPr>
          <w:p w14:paraId="59278F3D" w14:textId="2EEAF0CB" w:rsidR="004867E5" w:rsidRPr="00DD1859" w:rsidRDefault="004867E5" w:rsidP="004867E5">
            <w:pPr>
              <w:pStyle w:val="TCH"/>
            </w:pPr>
            <w:r w:rsidRPr="00000549">
              <w:t xml:space="preserve">Total </w:t>
            </w:r>
            <w:r w:rsidRPr="00000549">
              <w:rPr>
                <w:i/>
              </w:rPr>
              <w:t>n</w:t>
            </w:r>
          </w:p>
        </w:tc>
        <w:tc>
          <w:tcPr>
            <w:tcW w:w="1022" w:type="dxa"/>
            <w:vMerge w:val="restart"/>
            <w:noWrap/>
          </w:tcPr>
          <w:p w14:paraId="5DAF0288" w14:textId="12E4E413" w:rsidR="004867E5" w:rsidRPr="00DD1859" w:rsidRDefault="004867E5" w:rsidP="004867E5">
            <w:pPr>
              <w:pStyle w:val="TCH"/>
            </w:pPr>
            <w:r>
              <w:t>Number of i</w:t>
            </w:r>
            <w:r w:rsidRPr="00000549">
              <w:t>tems</w:t>
            </w:r>
          </w:p>
        </w:tc>
        <w:tc>
          <w:tcPr>
            <w:tcW w:w="6120" w:type="dxa"/>
            <w:gridSpan w:val="3"/>
            <w:tcBorders>
              <w:top w:val="single" w:sz="4" w:space="0" w:color="auto"/>
              <w:bottom w:val="single" w:sz="4" w:space="0" w:color="auto"/>
            </w:tcBorders>
            <w:noWrap/>
          </w:tcPr>
          <w:p w14:paraId="1E010069" w14:textId="77777777" w:rsidR="004867E5" w:rsidRDefault="004867E5" w:rsidP="004867E5">
            <w:pPr>
              <w:pStyle w:val="TCH"/>
              <w:jc w:val="center"/>
            </w:pPr>
            <w:r w:rsidRPr="00DD1859">
              <w:t>Internal consistency</w:t>
            </w:r>
          </w:p>
        </w:tc>
      </w:tr>
      <w:tr w:rsidR="000348DA" w:rsidRPr="00DD1859" w14:paraId="505143A7" w14:textId="77777777" w:rsidTr="0077421A">
        <w:trPr>
          <w:trHeight w:val="1150"/>
        </w:trPr>
        <w:tc>
          <w:tcPr>
            <w:tcW w:w="3753" w:type="dxa"/>
            <w:vMerge/>
            <w:noWrap/>
          </w:tcPr>
          <w:p w14:paraId="7DA1400B" w14:textId="10A19227" w:rsidR="000348DA" w:rsidRDefault="000348DA" w:rsidP="004867E5">
            <w:pPr>
              <w:pStyle w:val="TCH"/>
            </w:pPr>
          </w:p>
        </w:tc>
        <w:tc>
          <w:tcPr>
            <w:tcW w:w="967" w:type="dxa"/>
            <w:vMerge/>
            <w:noWrap/>
          </w:tcPr>
          <w:p w14:paraId="2E22EC0B" w14:textId="0FC26009" w:rsidR="000348DA" w:rsidRDefault="000348DA" w:rsidP="004867E5">
            <w:pPr>
              <w:pStyle w:val="TCH"/>
            </w:pPr>
          </w:p>
        </w:tc>
        <w:tc>
          <w:tcPr>
            <w:tcW w:w="1022" w:type="dxa"/>
            <w:vMerge/>
            <w:noWrap/>
          </w:tcPr>
          <w:p w14:paraId="0CC63A31" w14:textId="7E1303EB" w:rsidR="000348DA" w:rsidRDefault="000348DA" w:rsidP="004867E5">
            <w:pPr>
              <w:pStyle w:val="TCH"/>
            </w:pPr>
          </w:p>
        </w:tc>
        <w:tc>
          <w:tcPr>
            <w:tcW w:w="2070" w:type="dxa"/>
            <w:tcBorders>
              <w:top w:val="single" w:sz="4" w:space="0" w:color="auto"/>
            </w:tcBorders>
            <w:noWrap/>
          </w:tcPr>
          <w:p w14:paraId="10436C4E" w14:textId="0EAA73D1" w:rsidR="000348DA" w:rsidRDefault="000348DA" w:rsidP="0077421A">
            <w:pPr>
              <w:pStyle w:val="TCH"/>
              <w:jc w:val="center"/>
            </w:pPr>
            <w:r>
              <w:sym w:font="Symbol" w:char="F061"/>
            </w:r>
          </w:p>
        </w:tc>
        <w:tc>
          <w:tcPr>
            <w:tcW w:w="1980" w:type="dxa"/>
            <w:tcBorders>
              <w:top w:val="single" w:sz="4" w:space="0" w:color="auto"/>
            </w:tcBorders>
            <w:noWrap/>
          </w:tcPr>
          <w:p w14:paraId="342BC04B" w14:textId="4C7172ED" w:rsidR="000348DA" w:rsidRDefault="000348DA" w:rsidP="0077421A">
            <w:pPr>
              <w:pStyle w:val="TCH"/>
              <w:jc w:val="center"/>
            </w:pPr>
            <w:r>
              <w:sym w:font="Symbol" w:char="F077"/>
            </w:r>
            <w:r w:rsidRPr="00000549">
              <w:rPr>
                <w:i/>
                <w:vertAlign w:val="subscript"/>
              </w:rPr>
              <w:t>t</w:t>
            </w:r>
          </w:p>
        </w:tc>
        <w:tc>
          <w:tcPr>
            <w:tcW w:w="2070" w:type="dxa"/>
            <w:tcBorders>
              <w:top w:val="single" w:sz="4" w:space="0" w:color="auto"/>
            </w:tcBorders>
            <w:noWrap/>
          </w:tcPr>
          <w:p w14:paraId="06323CC0" w14:textId="7E962A07" w:rsidR="000348DA" w:rsidRDefault="000348DA" w:rsidP="0077421A">
            <w:pPr>
              <w:pStyle w:val="TCH"/>
              <w:jc w:val="center"/>
            </w:pPr>
            <w:r>
              <w:sym w:font="Symbol" w:char="F077"/>
            </w:r>
            <w:r w:rsidRPr="00000549">
              <w:rPr>
                <w:i/>
                <w:vertAlign w:val="subscript"/>
              </w:rPr>
              <w:t>h</w:t>
            </w:r>
          </w:p>
        </w:tc>
      </w:tr>
      <w:tr w:rsidR="00FA26EC" w:rsidRPr="00DD1859" w14:paraId="6B9B636E" w14:textId="77777777" w:rsidTr="0077421A">
        <w:trPr>
          <w:trHeight w:val="288"/>
        </w:trPr>
        <w:tc>
          <w:tcPr>
            <w:tcW w:w="3753" w:type="dxa"/>
            <w:tcBorders>
              <w:top w:val="single" w:sz="4" w:space="0" w:color="auto"/>
            </w:tcBorders>
            <w:noWrap/>
            <w:hideMark/>
          </w:tcPr>
          <w:p w14:paraId="1D7EB359" w14:textId="77777777" w:rsidR="00FA26EC" w:rsidRPr="000348DA" w:rsidRDefault="00FA26EC" w:rsidP="00FA26EC">
            <w:pPr>
              <w:pStyle w:val="TT"/>
            </w:pPr>
            <w:r w:rsidRPr="000348DA">
              <w:t>Balanced Inventory of Desirable Responding</w:t>
            </w:r>
          </w:p>
        </w:tc>
        <w:tc>
          <w:tcPr>
            <w:tcW w:w="967" w:type="dxa"/>
            <w:tcBorders>
              <w:top w:val="single" w:sz="4" w:space="0" w:color="auto"/>
            </w:tcBorders>
            <w:noWrap/>
            <w:hideMark/>
          </w:tcPr>
          <w:p w14:paraId="20B326C4" w14:textId="77777777" w:rsidR="00FA26EC" w:rsidRDefault="00FA26EC" w:rsidP="00FA26EC">
            <w:pPr>
              <w:pStyle w:val="TT"/>
            </w:pPr>
          </w:p>
        </w:tc>
        <w:tc>
          <w:tcPr>
            <w:tcW w:w="1022" w:type="dxa"/>
            <w:tcBorders>
              <w:top w:val="single" w:sz="4" w:space="0" w:color="auto"/>
            </w:tcBorders>
            <w:noWrap/>
            <w:hideMark/>
          </w:tcPr>
          <w:p w14:paraId="13E2E0FB" w14:textId="77777777" w:rsidR="00FA26EC" w:rsidRDefault="00FA26EC" w:rsidP="00FA26EC">
            <w:pPr>
              <w:pStyle w:val="TT"/>
            </w:pPr>
          </w:p>
        </w:tc>
        <w:tc>
          <w:tcPr>
            <w:tcW w:w="2070" w:type="dxa"/>
            <w:tcBorders>
              <w:top w:val="single" w:sz="4" w:space="0" w:color="auto"/>
            </w:tcBorders>
            <w:noWrap/>
            <w:hideMark/>
          </w:tcPr>
          <w:p w14:paraId="5DBECFCF" w14:textId="77777777" w:rsidR="00FA26EC" w:rsidRDefault="00FA26EC" w:rsidP="00FA26EC">
            <w:pPr>
              <w:pStyle w:val="TT"/>
            </w:pPr>
          </w:p>
        </w:tc>
        <w:tc>
          <w:tcPr>
            <w:tcW w:w="1980" w:type="dxa"/>
            <w:tcBorders>
              <w:top w:val="single" w:sz="4" w:space="0" w:color="auto"/>
            </w:tcBorders>
            <w:noWrap/>
            <w:hideMark/>
          </w:tcPr>
          <w:p w14:paraId="00B2565E" w14:textId="77777777" w:rsidR="00FA26EC" w:rsidRDefault="00FA26EC" w:rsidP="00FA26EC">
            <w:pPr>
              <w:pStyle w:val="TT"/>
            </w:pPr>
          </w:p>
        </w:tc>
        <w:tc>
          <w:tcPr>
            <w:tcW w:w="2070" w:type="dxa"/>
            <w:tcBorders>
              <w:top w:val="single" w:sz="4" w:space="0" w:color="auto"/>
            </w:tcBorders>
            <w:noWrap/>
            <w:hideMark/>
          </w:tcPr>
          <w:p w14:paraId="54EB8D5F" w14:textId="77777777" w:rsidR="00FA26EC" w:rsidRDefault="00FA26EC" w:rsidP="00FA26EC">
            <w:pPr>
              <w:pStyle w:val="TT"/>
            </w:pPr>
          </w:p>
        </w:tc>
      </w:tr>
      <w:tr w:rsidR="00FA26EC" w:rsidRPr="00DD1859" w14:paraId="65A93550" w14:textId="77777777" w:rsidTr="0077421A">
        <w:trPr>
          <w:trHeight w:val="288"/>
        </w:trPr>
        <w:tc>
          <w:tcPr>
            <w:tcW w:w="3753" w:type="dxa"/>
            <w:noWrap/>
            <w:hideMark/>
          </w:tcPr>
          <w:p w14:paraId="43425EB5" w14:textId="77777777" w:rsidR="00FA26EC" w:rsidRDefault="00FA26EC" w:rsidP="00FA26EC">
            <w:pPr>
              <w:pStyle w:val="TT"/>
              <w:ind w:firstLine="522"/>
            </w:pPr>
            <w:r w:rsidRPr="00000549">
              <w:t>Impression Management</w:t>
            </w:r>
          </w:p>
        </w:tc>
        <w:tc>
          <w:tcPr>
            <w:tcW w:w="967" w:type="dxa"/>
            <w:noWrap/>
            <w:hideMark/>
          </w:tcPr>
          <w:p w14:paraId="64382762" w14:textId="77777777" w:rsidR="00FA26EC" w:rsidRDefault="00FA26EC" w:rsidP="00FA26EC">
            <w:pPr>
              <w:pStyle w:val="TT"/>
            </w:pPr>
            <w:r w:rsidRPr="00000549">
              <w:t>6</w:t>
            </w:r>
            <w:r>
              <w:t>,</w:t>
            </w:r>
            <w:r w:rsidRPr="00000549">
              <w:t>934</w:t>
            </w:r>
          </w:p>
        </w:tc>
        <w:tc>
          <w:tcPr>
            <w:tcW w:w="1022" w:type="dxa"/>
            <w:noWrap/>
            <w:hideMark/>
          </w:tcPr>
          <w:p w14:paraId="594BCE71" w14:textId="77777777" w:rsidR="00FA26EC" w:rsidRDefault="00FA26EC" w:rsidP="00FA26EC">
            <w:pPr>
              <w:pStyle w:val="TT"/>
            </w:pPr>
            <w:r w:rsidRPr="00000549">
              <w:t>18</w:t>
            </w:r>
          </w:p>
        </w:tc>
        <w:tc>
          <w:tcPr>
            <w:tcW w:w="2070" w:type="dxa"/>
            <w:noWrap/>
            <w:hideMark/>
          </w:tcPr>
          <w:p w14:paraId="3733C02B" w14:textId="4428B39C" w:rsidR="00FA26EC" w:rsidRDefault="00FA26EC" w:rsidP="00FA26EC">
            <w:pPr>
              <w:pStyle w:val="TT"/>
            </w:pPr>
            <w:r w:rsidRPr="00000549">
              <w:t>.797</w:t>
            </w:r>
            <w:r>
              <w:t xml:space="preserve"> [</w:t>
            </w:r>
            <w:r w:rsidRPr="00000549">
              <w:t>.789</w:t>
            </w:r>
            <w:r w:rsidR="005F0AEC">
              <w:t>,</w:t>
            </w:r>
            <w:r>
              <w:t xml:space="preserve"> </w:t>
            </w:r>
            <w:r w:rsidRPr="00000549">
              <w:t>.804</w:t>
            </w:r>
            <w:r>
              <w:t>]</w:t>
            </w:r>
          </w:p>
        </w:tc>
        <w:tc>
          <w:tcPr>
            <w:tcW w:w="1980" w:type="dxa"/>
            <w:noWrap/>
            <w:hideMark/>
          </w:tcPr>
          <w:p w14:paraId="06A8ECE2" w14:textId="26444444" w:rsidR="00FA26EC" w:rsidRDefault="00FA26EC" w:rsidP="00FA26EC">
            <w:pPr>
              <w:pStyle w:val="TT"/>
            </w:pPr>
            <w:r w:rsidRPr="00000549">
              <w:t>.798</w:t>
            </w:r>
            <w:r>
              <w:t xml:space="preserve"> [</w:t>
            </w:r>
            <w:r w:rsidRPr="00000549">
              <w:t>.791</w:t>
            </w:r>
            <w:r w:rsidR="005F0AEC">
              <w:t>,</w:t>
            </w:r>
            <w:r>
              <w:t xml:space="preserve"> </w:t>
            </w:r>
            <w:r w:rsidRPr="00000549">
              <w:t>.805</w:t>
            </w:r>
            <w:r>
              <w:t>]</w:t>
            </w:r>
          </w:p>
        </w:tc>
        <w:tc>
          <w:tcPr>
            <w:tcW w:w="2070" w:type="dxa"/>
            <w:noWrap/>
            <w:hideMark/>
          </w:tcPr>
          <w:p w14:paraId="14C1B0D2" w14:textId="072FF73E" w:rsidR="00FA26EC" w:rsidRDefault="00FA26EC" w:rsidP="00FA26EC">
            <w:pPr>
              <w:pStyle w:val="TT"/>
            </w:pPr>
            <w:r w:rsidRPr="00000549">
              <w:t>.796</w:t>
            </w:r>
            <w:r>
              <w:t xml:space="preserve"> </w:t>
            </w:r>
            <w:r w:rsidR="005F0AEC">
              <w:t>[</w:t>
            </w:r>
            <w:r w:rsidRPr="00000549">
              <w:t>.789</w:t>
            </w:r>
            <w:r w:rsidR="005F0AEC">
              <w:t>,</w:t>
            </w:r>
            <w:r>
              <w:t xml:space="preserve"> </w:t>
            </w:r>
            <w:r w:rsidRPr="00000549">
              <w:t>.803</w:t>
            </w:r>
            <w:r w:rsidR="000348DA">
              <w:t>]</w:t>
            </w:r>
          </w:p>
        </w:tc>
      </w:tr>
      <w:tr w:rsidR="00FA26EC" w:rsidRPr="00DD1859" w14:paraId="7ED8980F" w14:textId="77777777" w:rsidTr="0077421A">
        <w:trPr>
          <w:trHeight w:val="288"/>
        </w:trPr>
        <w:tc>
          <w:tcPr>
            <w:tcW w:w="3753" w:type="dxa"/>
            <w:noWrap/>
            <w:hideMark/>
          </w:tcPr>
          <w:p w14:paraId="276F33C7" w14:textId="286F1D97" w:rsidR="00FA26EC" w:rsidRDefault="002A0D83" w:rsidP="00FA26EC">
            <w:pPr>
              <w:pStyle w:val="TT"/>
              <w:ind w:firstLine="522"/>
            </w:pPr>
            <w:r>
              <w:t>Self-</w:t>
            </w:r>
            <w:r w:rsidR="00FA26EC" w:rsidRPr="00000549">
              <w:t>Deception</w:t>
            </w:r>
            <w:r>
              <w:t xml:space="preserve"> Enhancement</w:t>
            </w:r>
          </w:p>
        </w:tc>
        <w:tc>
          <w:tcPr>
            <w:tcW w:w="967" w:type="dxa"/>
            <w:noWrap/>
            <w:hideMark/>
          </w:tcPr>
          <w:p w14:paraId="70221A7A" w14:textId="77777777" w:rsidR="00FA26EC" w:rsidRDefault="00FA26EC" w:rsidP="00FA26EC">
            <w:pPr>
              <w:pStyle w:val="TT"/>
            </w:pPr>
            <w:r w:rsidRPr="00000549">
              <w:t>6</w:t>
            </w:r>
            <w:r>
              <w:t>,</w:t>
            </w:r>
            <w:r w:rsidRPr="00000549">
              <w:t>713</w:t>
            </w:r>
          </w:p>
        </w:tc>
        <w:tc>
          <w:tcPr>
            <w:tcW w:w="1022" w:type="dxa"/>
            <w:noWrap/>
            <w:hideMark/>
          </w:tcPr>
          <w:p w14:paraId="675EBB92" w14:textId="77777777" w:rsidR="00FA26EC" w:rsidRDefault="00FA26EC" w:rsidP="00FA26EC">
            <w:pPr>
              <w:pStyle w:val="TT"/>
            </w:pPr>
            <w:r w:rsidRPr="00000549">
              <w:t>18</w:t>
            </w:r>
          </w:p>
        </w:tc>
        <w:tc>
          <w:tcPr>
            <w:tcW w:w="2070" w:type="dxa"/>
            <w:noWrap/>
            <w:hideMark/>
          </w:tcPr>
          <w:p w14:paraId="7DA45CF1" w14:textId="687F3573" w:rsidR="00FA26EC" w:rsidRDefault="00FA26EC" w:rsidP="00FA26EC">
            <w:pPr>
              <w:pStyle w:val="TT"/>
            </w:pPr>
            <w:r w:rsidRPr="00000549">
              <w:t>.703</w:t>
            </w:r>
            <w:r>
              <w:t xml:space="preserve"> [</w:t>
            </w:r>
            <w:r w:rsidRPr="00000549">
              <w:t>.692</w:t>
            </w:r>
            <w:r w:rsidR="005F0AEC">
              <w:t>,</w:t>
            </w:r>
            <w:r>
              <w:t xml:space="preserve"> </w:t>
            </w:r>
            <w:r w:rsidRPr="00000549">
              <w:t>.714</w:t>
            </w:r>
            <w:r w:rsidR="005F0AEC">
              <w:t>]</w:t>
            </w:r>
          </w:p>
        </w:tc>
        <w:tc>
          <w:tcPr>
            <w:tcW w:w="1980" w:type="dxa"/>
            <w:noWrap/>
            <w:hideMark/>
          </w:tcPr>
          <w:p w14:paraId="6ECCA424" w14:textId="59089AB6" w:rsidR="00FA26EC" w:rsidRDefault="00FA26EC" w:rsidP="00FA26EC">
            <w:pPr>
              <w:pStyle w:val="TT"/>
            </w:pPr>
            <w:r w:rsidRPr="00000549">
              <w:t>.708</w:t>
            </w:r>
            <w:r>
              <w:t xml:space="preserve"> </w:t>
            </w:r>
            <w:r w:rsidR="005F0AEC">
              <w:t>[</w:t>
            </w:r>
            <w:r w:rsidRPr="00000549">
              <w:t>.697</w:t>
            </w:r>
            <w:r w:rsidR="005F0AEC">
              <w:t>,</w:t>
            </w:r>
            <w:r>
              <w:t xml:space="preserve"> </w:t>
            </w:r>
            <w:r w:rsidRPr="00000549">
              <w:t>.720</w:t>
            </w:r>
            <w:r w:rsidR="005F0AEC">
              <w:t>]</w:t>
            </w:r>
          </w:p>
        </w:tc>
        <w:tc>
          <w:tcPr>
            <w:tcW w:w="2070" w:type="dxa"/>
            <w:noWrap/>
            <w:hideMark/>
          </w:tcPr>
          <w:p w14:paraId="40079B2B" w14:textId="11B9BF5B" w:rsidR="00FA26EC" w:rsidRDefault="00FA26EC" w:rsidP="00FA26EC">
            <w:pPr>
              <w:pStyle w:val="TT"/>
            </w:pPr>
            <w:r w:rsidRPr="00000549">
              <w:t>.707</w:t>
            </w:r>
            <w:r>
              <w:t xml:space="preserve"> </w:t>
            </w:r>
            <w:r w:rsidR="005F0AEC">
              <w:t>[</w:t>
            </w:r>
            <w:r w:rsidRPr="00000549">
              <w:t>.697</w:t>
            </w:r>
            <w:r w:rsidR="005F0AEC">
              <w:t>,</w:t>
            </w:r>
            <w:r>
              <w:t xml:space="preserve"> </w:t>
            </w:r>
            <w:r w:rsidRPr="00000549">
              <w:t>.719</w:t>
            </w:r>
            <w:r w:rsidR="000348DA">
              <w:t>]</w:t>
            </w:r>
          </w:p>
        </w:tc>
      </w:tr>
      <w:tr w:rsidR="00FA26EC" w:rsidRPr="00DD1859" w14:paraId="43ED254F" w14:textId="77777777" w:rsidTr="0077421A">
        <w:trPr>
          <w:trHeight w:val="288"/>
        </w:trPr>
        <w:tc>
          <w:tcPr>
            <w:tcW w:w="3753" w:type="dxa"/>
            <w:noWrap/>
            <w:hideMark/>
          </w:tcPr>
          <w:p w14:paraId="564E76AD" w14:textId="49CEEEA4" w:rsidR="00FA26EC" w:rsidRDefault="00FA26EC" w:rsidP="00FA26EC">
            <w:pPr>
              <w:pStyle w:val="TT"/>
            </w:pPr>
            <w:r w:rsidRPr="00000549">
              <w:t>Bayesian Racism</w:t>
            </w:r>
            <w:r w:rsidR="002A0D83">
              <w:t xml:space="preserve"> Scale</w:t>
            </w:r>
          </w:p>
        </w:tc>
        <w:tc>
          <w:tcPr>
            <w:tcW w:w="967" w:type="dxa"/>
            <w:noWrap/>
            <w:hideMark/>
          </w:tcPr>
          <w:p w14:paraId="1B2BB52C" w14:textId="77777777" w:rsidR="00FA26EC" w:rsidRDefault="00FA26EC" w:rsidP="00FA26EC">
            <w:pPr>
              <w:pStyle w:val="TT"/>
            </w:pPr>
            <w:r w:rsidRPr="00000549">
              <w:t>6</w:t>
            </w:r>
            <w:r>
              <w:t>,</w:t>
            </w:r>
            <w:r w:rsidRPr="00000549">
              <w:t>532</w:t>
            </w:r>
          </w:p>
        </w:tc>
        <w:tc>
          <w:tcPr>
            <w:tcW w:w="1022" w:type="dxa"/>
            <w:noWrap/>
            <w:hideMark/>
          </w:tcPr>
          <w:p w14:paraId="76D22928" w14:textId="77777777" w:rsidR="00FA26EC" w:rsidRDefault="00FA26EC" w:rsidP="00FA26EC">
            <w:pPr>
              <w:pStyle w:val="TT"/>
            </w:pPr>
            <w:r w:rsidRPr="00000549">
              <w:t>16</w:t>
            </w:r>
          </w:p>
        </w:tc>
        <w:tc>
          <w:tcPr>
            <w:tcW w:w="2070" w:type="dxa"/>
            <w:noWrap/>
            <w:hideMark/>
          </w:tcPr>
          <w:p w14:paraId="7E748782" w14:textId="73325C15" w:rsidR="00FA26EC" w:rsidRDefault="00FA26EC" w:rsidP="00FA26EC">
            <w:pPr>
              <w:pStyle w:val="TT"/>
            </w:pPr>
            <w:r w:rsidRPr="00000549">
              <w:t>.824</w:t>
            </w:r>
            <w:r>
              <w:t xml:space="preserve"> [</w:t>
            </w:r>
            <w:r w:rsidRPr="00000549">
              <w:t>.818</w:t>
            </w:r>
            <w:r w:rsidR="005F0AEC">
              <w:t>,</w:t>
            </w:r>
            <w:r>
              <w:t xml:space="preserve"> </w:t>
            </w:r>
            <w:r w:rsidRPr="00000549">
              <w:t>.831</w:t>
            </w:r>
            <w:r w:rsidR="005F0AEC">
              <w:t>]</w:t>
            </w:r>
          </w:p>
        </w:tc>
        <w:tc>
          <w:tcPr>
            <w:tcW w:w="1980" w:type="dxa"/>
            <w:noWrap/>
            <w:hideMark/>
          </w:tcPr>
          <w:p w14:paraId="1FBCC280" w14:textId="3A2425B3" w:rsidR="00FA26EC" w:rsidRDefault="00FA26EC" w:rsidP="00FA26EC">
            <w:pPr>
              <w:pStyle w:val="TT"/>
            </w:pPr>
            <w:r w:rsidRPr="00000549">
              <w:t>.828</w:t>
            </w:r>
            <w:r>
              <w:t xml:space="preserve"> </w:t>
            </w:r>
            <w:r w:rsidR="005F0AEC">
              <w:t>[</w:t>
            </w:r>
            <w:r w:rsidRPr="00000549">
              <w:t>.822</w:t>
            </w:r>
            <w:r w:rsidR="005F0AEC">
              <w:t>,</w:t>
            </w:r>
            <w:r>
              <w:t xml:space="preserve"> </w:t>
            </w:r>
            <w:r w:rsidRPr="00000549">
              <w:t>.835</w:t>
            </w:r>
            <w:r w:rsidR="005F0AEC">
              <w:t>]</w:t>
            </w:r>
          </w:p>
        </w:tc>
        <w:tc>
          <w:tcPr>
            <w:tcW w:w="2070" w:type="dxa"/>
            <w:noWrap/>
            <w:hideMark/>
          </w:tcPr>
          <w:p w14:paraId="7DA1D173" w14:textId="2E2B9AE7" w:rsidR="00FA26EC" w:rsidRDefault="00FA26EC" w:rsidP="00FA26EC">
            <w:pPr>
              <w:pStyle w:val="TT"/>
            </w:pPr>
            <w:r w:rsidRPr="00000549">
              <w:t>.822</w:t>
            </w:r>
            <w:r>
              <w:t xml:space="preserve"> </w:t>
            </w:r>
            <w:r w:rsidR="005F0AEC">
              <w:t>[</w:t>
            </w:r>
            <w:r w:rsidRPr="00000549">
              <w:t>.815</w:t>
            </w:r>
            <w:r w:rsidR="005F0AEC">
              <w:t>,</w:t>
            </w:r>
            <w:r>
              <w:t xml:space="preserve"> </w:t>
            </w:r>
            <w:r w:rsidRPr="00000549">
              <w:t>.829</w:t>
            </w:r>
            <w:r w:rsidR="000348DA">
              <w:t>]</w:t>
            </w:r>
          </w:p>
        </w:tc>
      </w:tr>
      <w:tr w:rsidR="00FA26EC" w:rsidRPr="00DD1859" w14:paraId="0E47E564" w14:textId="77777777" w:rsidTr="0077421A">
        <w:trPr>
          <w:trHeight w:val="288"/>
        </w:trPr>
        <w:tc>
          <w:tcPr>
            <w:tcW w:w="3753" w:type="dxa"/>
            <w:noWrap/>
            <w:hideMark/>
          </w:tcPr>
          <w:p w14:paraId="7BBD1D57" w14:textId="47FCCE2E" w:rsidR="00FA26EC" w:rsidRDefault="00FA26EC" w:rsidP="00FA26EC">
            <w:pPr>
              <w:pStyle w:val="TT"/>
            </w:pPr>
            <w:r w:rsidRPr="00000549">
              <w:t>Belief in a Just World</w:t>
            </w:r>
            <w:r w:rsidR="002A0D83">
              <w:t xml:space="preserve"> Scale: General Just World s</w:t>
            </w:r>
            <w:r w:rsidRPr="00000549">
              <w:t>cale</w:t>
            </w:r>
          </w:p>
        </w:tc>
        <w:tc>
          <w:tcPr>
            <w:tcW w:w="967" w:type="dxa"/>
            <w:noWrap/>
            <w:hideMark/>
          </w:tcPr>
          <w:p w14:paraId="211B840D" w14:textId="77777777" w:rsidR="00FA26EC" w:rsidRDefault="00FA26EC" w:rsidP="00FA26EC">
            <w:pPr>
              <w:pStyle w:val="TT"/>
            </w:pPr>
            <w:r w:rsidRPr="00000549">
              <w:t>6</w:t>
            </w:r>
            <w:r>
              <w:t>,</w:t>
            </w:r>
            <w:r w:rsidRPr="00000549">
              <w:t>758</w:t>
            </w:r>
          </w:p>
        </w:tc>
        <w:tc>
          <w:tcPr>
            <w:tcW w:w="1022" w:type="dxa"/>
            <w:noWrap/>
            <w:hideMark/>
          </w:tcPr>
          <w:p w14:paraId="37A59A80" w14:textId="77777777" w:rsidR="00FA26EC" w:rsidRDefault="00FA26EC" w:rsidP="00FA26EC">
            <w:pPr>
              <w:pStyle w:val="TT"/>
            </w:pPr>
            <w:r w:rsidRPr="00000549">
              <w:t>6</w:t>
            </w:r>
          </w:p>
        </w:tc>
        <w:tc>
          <w:tcPr>
            <w:tcW w:w="2070" w:type="dxa"/>
            <w:noWrap/>
            <w:hideMark/>
          </w:tcPr>
          <w:p w14:paraId="561B5768" w14:textId="6E0393A1" w:rsidR="00FA26EC" w:rsidRDefault="00FA26EC" w:rsidP="00FA26EC">
            <w:pPr>
              <w:pStyle w:val="TT"/>
            </w:pPr>
            <w:r w:rsidRPr="00000549">
              <w:t>.754</w:t>
            </w:r>
            <w:r>
              <w:t xml:space="preserve"> [</w:t>
            </w:r>
            <w:r w:rsidRPr="00000549">
              <w:t>.744</w:t>
            </w:r>
            <w:r w:rsidR="005F0AEC">
              <w:t>,</w:t>
            </w:r>
            <w:r>
              <w:t xml:space="preserve"> </w:t>
            </w:r>
            <w:r w:rsidRPr="00000549">
              <w:t>.765</w:t>
            </w:r>
            <w:r w:rsidR="005F0AEC">
              <w:t>]</w:t>
            </w:r>
          </w:p>
        </w:tc>
        <w:tc>
          <w:tcPr>
            <w:tcW w:w="1980" w:type="dxa"/>
            <w:noWrap/>
            <w:hideMark/>
          </w:tcPr>
          <w:p w14:paraId="551A87FE" w14:textId="17C723A3" w:rsidR="00FA26EC" w:rsidRDefault="00FA26EC" w:rsidP="00FA26EC">
            <w:pPr>
              <w:pStyle w:val="TT"/>
            </w:pPr>
            <w:r w:rsidRPr="00000549">
              <w:t>.760</w:t>
            </w:r>
            <w:r>
              <w:t xml:space="preserve"> </w:t>
            </w:r>
            <w:r w:rsidR="005F0AEC">
              <w:t>[</w:t>
            </w:r>
            <w:r w:rsidRPr="00000549">
              <w:t>.751</w:t>
            </w:r>
            <w:r w:rsidR="005F0AEC">
              <w:t>,</w:t>
            </w:r>
            <w:r>
              <w:t xml:space="preserve"> </w:t>
            </w:r>
            <w:r w:rsidRPr="00000549">
              <w:t>.771</w:t>
            </w:r>
            <w:r w:rsidR="005F0AEC">
              <w:t>]</w:t>
            </w:r>
          </w:p>
        </w:tc>
        <w:tc>
          <w:tcPr>
            <w:tcW w:w="2070" w:type="dxa"/>
            <w:noWrap/>
            <w:hideMark/>
          </w:tcPr>
          <w:p w14:paraId="6501B9F5" w14:textId="7A1AAAFF" w:rsidR="00FA26EC" w:rsidRDefault="00FA26EC" w:rsidP="00FA26EC">
            <w:pPr>
              <w:pStyle w:val="TT"/>
            </w:pPr>
            <w:r w:rsidRPr="00000549">
              <w:t>.761</w:t>
            </w:r>
            <w:r>
              <w:t xml:space="preserve"> </w:t>
            </w:r>
            <w:r w:rsidR="005F0AEC">
              <w:t>[</w:t>
            </w:r>
            <w:r w:rsidRPr="00000549">
              <w:t>.751</w:t>
            </w:r>
            <w:r w:rsidR="005F0AEC">
              <w:t>,</w:t>
            </w:r>
            <w:r>
              <w:t xml:space="preserve"> </w:t>
            </w:r>
            <w:r w:rsidRPr="00000549">
              <w:t>.772</w:t>
            </w:r>
            <w:r w:rsidR="000348DA">
              <w:t>]</w:t>
            </w:r>
          </w:p>
        </w:tc>
      </w:tr>
      <w:tr w:rsidR="00FA26EC" w:rsidRPr="00DD1859" w14:paraId="1F8E60F3" w14:textId="77777777" w:rsidTr="0077421A">
        <w:trPr>
          <w:trHeight w:val="288"/>
        </w:trPr>
        <w:tc>
          <w:tcPr>
            <w:tcW w:w="3753" w:type="dxa"/>
            <w:noWrap/>
            <w:hideMark/>
          </w:tcPr>
          <w:p w14:paraId="7737EAB1" w14:textId="470D5519" w:rsidR="00FA26EC" w:rsidRPr="000348DA" w:rsidRDefault="002A0D83" w:rsidP="00FA26EC">
            <w:pPr>
              <w:pStyle w:val="TT"/>
            </w:pPr>
            <w:r>
              <w:t>Big Five</w:t>
            </w:r>
            <w:r w:rsidR="00FA26EC" w:rsidRPr="000348DA">
              <w:t xml:space="preserve"> Inventory</w:t>
            </w:r>
          </w:p>
        </w:tc>
        <w:tc>
          <w:tcPr>
            <w:tcW w:w="967" w:type="dxa"/>
            <w:noWrap/>
            <w:hideMark/>
          </w:tcPr>
          <w:p w14:paraId="37337F70" w14:textId="77777777" w:rsidR="00FA26EC" w:rsidRDefault="00FA26EC" w:rsidP="00FA26EC">
            <w:pPr>
              <w:pStyle w:val="TT"/>
            </w:pPr>
          </w:p>
        </w:tc>
        <w:tc>
          <w:tcPr>
            <w:tcW w:w="1022" w:type="dxa"/>
            <w:noWrap/>
            <w:hideMark/>
          </w:tcPr>
          <w:p w14:paraId="4DACBE55" w14:textId="77777777" w:rsidR="00FA26EC" w:rsidRDefault="00FA26EC" w:rsidP="00FA26EC">
            <w:pPr>
              <w:pStyle w:val="TT"/>
            </w:pPr>
          </w:p>
        </w:tc>
        <w:tc>
          <w:tcPr>
            <w:tcW w:w="2070" w:type="dxa"/>
            <w:noWrap/>
            <w:hideMark/>
          </w:tcPr>
          <w:p w14:paraId="3A857BD9" w14:textId="77777777" w:rsidR="00FA26EC" w:rsidRDefault="00FA26EC" w:rsidP="00FA26EC">
            <w:pPr>
              <w:pStyle w:val="TT"/>
            </w:pPr>
          </w:p>
        </w:tc>
        <w:tc>
          <w:tcPr>
            <w:tcW w:w="1980" w:type="dxa"/>
            <w:noWrap/>
            <w:hideMark/>
          </w:tcPr>
          <w:p w14:paraId="30D743CE" w14:textId="77777777" w:rsidR="00FA26EC" w:rsidRDefault="00FA26EC" w:rsidP="00FA26EC">
            <w:pPr>
              <w:pStyle w:val="TT"/>
            </w:pPr>
          </w:p>
        </w:tc>
        <w:tc>
          <w:tcPr>
            <w:tcW w:w="2070" w:type="dxa"/>
            <w:noWrap/>
            <w:hideMark/>
          </w:tcPr>
          <w:p w14:paraId="4704D5E4" w14:textId="77777777" w:rsidR="00FA26EC" w:rsidRDefault="00FA26EC" w:rsidP="00FA26EC">
            <w:pPr>
              <w:pStyle w:val="TT"/>
            </w:pPr>
          </w:p>
        </w:tc>
      </w:tr>
      <w:tr w:rsidR="00FA26EC" w:rsidRPr="00DD1859" w14:paraId="7DB6326E" w14:textId="77777777" w:rsidTr="0077421A">
        <w:trPr>
          <w:trHeight w:val="288"/>
        </w:trPr>
        <w:tc>
          <w:tcPr>
            <w:tcW w:w="3753" w:type="dxa"/>
            <w:noWrap/>
            <w:hideMark/>
          </w:tcPr>
          <w:p w14:paraId="342A0AF1" w14:textId="77777777" w:rsidR="00FA26EC" w:rsidRDefault="00FA26EC" w:rsidP="00FA26EC">
            <w:pPr>
              <w:pStyle w:val="TT"/>
              <w:ind w:firstLine="522"/>
            </w:pPr>
            <w:r w:rsidRPr="00000549">
              <w:t>Agreeableness</w:t>
            </w:r>
          </w:p>
        </w:tc>
        <w:tc>
          <w:tcPr>
            <w:tcW w:w="967" w:type="dxa"/>
            <w:noWrap/>
            <w:hideMark/>
          </w:tcPr>
          <w:p w14:paraId="4BF29006" w14:textId="77777777" w:rsidR="00FA26EC" w:rsidRDefault="00FA26EC" w:rsidP="00FA26EC">
            <w:pPr>
              <w:pStyle w:val="TT"/>
            </w:pPr>
            <w:r w:rsidRPr="00000549">
              <w:t>6</w:t>
            </w:r>
            <w:r>
              <w:t>,</w:t>
            </w:r>
            <w:r w:rsidRPr="00000549">
              <w:t>713</w:t>
            </w:r>
          </w:p>
        </w:tc>
        <w:tc>
          <w:tcPr>
            <w:tcW w:w="1022" w:type="dxa"/>
            <w:noWrap/>
            <w:hideMark/>
          </w:tcPr>
          <w:p w14:paraId="338C132B" w14:textId="77777777" w:rsidR="00FA26EC" w:rsidRDefault="00FA26EC" w:rsidP="00FA26EC">
            <w:pPr>
              <w:pStyle w:val="TT"/>
            </w:pPr>
            <w:r w:rsidRPr="00000549">
              <w:t>9</w:t>
            </w:r>
          </w:p>
        </w:tc>
        <w:tc>
          <w:tcPr>
            <w:tcW w:w="2070" w:type="dxa"/>
            <w:noWrap/>
            <w:hideMark/>
          </w:tcPr>
          <w:p w14:paraId="3F119C37" w14:textId="1A436706" w:rsidR="00FA26EC" w:rsidRDefault="00FA26EC" w:rsidP="00FA26EC">
            <w:pPr>
              <w:pStyle w:val="TT"/>
            </w:pPr>
            <w:r w:rsidRPr="00000549">
              <w:t>.792</w:t>
            </w:r>
            <w:r>
              <w:t xml:space="preserve"> [</w:t>
            </w:r>
            <w:r w:rsidRPr="00000549">
              <w:t>.784</w:t>
            </w:r>
            <w:r w:rsidR="005F0AEC">
              <w:t>,</w:t>
            </w:r>
            <w:r>
              <w:t xml:space="preserve"> </w:t>
            </w:r>
            <w:r w:rsidRPr="00000549">
              <w:t>.800</w:t>
            </w:r>
            <w:r w:rsidR="005F0AEC">
              <w:t>]</w:t>
            </w:r>
          </w:p>
        </w:tc>
        <w:tc>
          <w:tcPr>
            <w:tcW w:w="1980" w:type="dxa"/>
            <w:noWrap/>
            <w:hideMark/>
          </w:tcPr>
          <w:p w14:paraId="01852F3A" w14:textId="4DAEF55D" w:rsidR="00FA26EC" w:rsidRDefault="00FA26EC" w:rsidP="00FA26EC">
            <w:pPr>
              <w:pStyle w:val="TT"/>
            </w:pPr>
            <w:r w:rsidRPr="00000549">
              <w:t>.793</w:t>
            </w:r>
            <w:r>
              <w:t xml:space="preserve"> </w:t>
            </w:r>
            <w:r w:rsidR="005F0AEC">
              <w:t>[</w:t>
            </w:r>
            <w:r w:rsidRPr="00000549">
              <w:t>.784</w:t>
            </w:r>
            <w:r w:rsidR="005F0AEC">
              <w:t>,</w:t>
            </w:r>
            <w:r>
              <w:t xml:space="preserve"> </w:t>
            </w:r>
            <w:r w:rsidRPr="00000549">
              <w:t>.800</w:t>
            </w:r>
            <w:r w:rsidR="005F0AEC">
              <w:t>]</w:t>
            </w:r>
          </w:p>
        </w:tc>
        <w:tc>
          <w:tcPr>
            <w:tcW w:w="2070" w:type="dxa"/>
            <w:noWrap/>
            <w:hideMark/>
          </w:tcPr>
          <w:p w14:paraId="24522084" w14:textId="4E3A4C11" w:rsidR="00FA26EC" w:rsidRDefault="00FA26EC" w:rsidP="00FA26EC">
            <w:pPr>
              <w:pStyle w:val="TT"/>
            </w:pPr>
            <w:r w:rsidRPr="00000549">
              <w:t>.788</w:t>
            </w:r>
            <w:r>
              <w:t xml:space="preserve"> </w:t>
            </w:r>
            <w:r w:rsidR="005F0AEC">
              <w:t>[</w:t>
            </w:r>
            <w:r w:rsidRPr="00000549">
              <w:t>.779</w:t>
            </w:r>
            <w:r w:rsidR="005F0AEC">
              <w:t>,</w:t>
            </w:r>
            <w:r>
              <w:t xml:space="preserve"> </w:t>
            </w:r>
            <w:r w:rsidRPr="00000549">
              <w:t>.796</w:t>
            </w:r>
            <w:r w:rsidR="000348DA">
              <w:t>]</w:t>
            </w:r>
          </w:p>
        </w:tc>
      </w:tr>
      <w:tr w:rsidR="00FA26EC" w:rsidRPr="00DD1859" w14:paraId="08F96CC2" w14:textId="77777777" w:rsidTr="0077421A">
        <w:trPr>
          <w:trHeight w:val="288"/>
        </w:trPr>
        <w:tc>
          <w:tcPr>
            <w:tcW w:w="3753" w:type="dxa"/>
            <w:noWrap/>
            <w:hideMark/>
          </w:tcPr>
          <w:p w14:paraId="51B994EE" w14:textId="77777777" w:rsidR="00FA26EC" w:rsidRDefault="00FA26EC" w:rsidP="00FA26EC">
            <w:pPr>
              <w:pStyle w:val="TT"/>
              <w:ind w:firstLine="522"/>
            </w:pPr>
            <w:r w:rsidRPr="00000549">
              <w:t>Conscientiousness</w:t>
            </w:r>
          </w:p>
        </w:tc>
        <w:tc>
          <w:tcPr>
            <w:tcW w:w="967" w:type="dxa"/>
            <w:noWrap/>
            <w:hideMark/>
          </w:tcPr>
          <w:p w14:paraId="579348C0" w14:textId="77777777" w:rsidR="00FA26EC" w:rsidRDefault="00FA26EC" w:rsidP="00FA26EC">
            <w:pPr>
              <w:pStyle w:val="TT"/>
            </w:pPr>
            <w:r w:rsidRPr="00000549">
              <w:t>6</w:t>
            </w:r>
            <w:r>
              <w:t>,</w:t>
            </w:r>
            <w:r w:rsidRPr="00000549">
              <w:t>649</w:t>
            </w:r>
          </w:p>
        </w:tc>
        <w:tc>
          <w:tcPr>
            <w:tcW w:w="1022" w:type="dxa"/>
            <w:noWrap/>
            <w:hideMark/>
          </w:tcPr>
          <w:p w14:paraId="485AC2DE" w14:textId="77777777" w:rsidR="00FA26EC" w:rsidRDefault="00FA26EC" w:rsidP="00FA26EC">
            <w:pPr>
              <w:pStyle w:val="TT"/>
            </w:pPr>
            <w:r w:rsidRPr="00000549">
              <w:t>9</w:t>
            </w:r>
          </w:p>
        </w:tc>
        <w:tc>
          <w:tcPr>
            <w:tcW w:w="2070" w:type="dxa"/>
            <w:noWrap/>
            <w:hideMark/>
          </w:tcPr>
          <w:p w14:paraId="718E5CC6" w14:textId="26D41B6F" w:rsidR="00FA26EC" w:rsidRDefault="00FA26EC" w:rsidP="00FA26EC">
            <w:pPr>
              <w:pStyle w:val="TT"/>
            </w:pPr>
            <w:r w:rsidRPr="00000549">
              <w:t>.820</w:t>
            </w:r>
            <w:r>
              <w:t xml:space="preserve"> [</w:t>
            </w:r>
            <w:r w:rsidRPr="00000549">
              <w:t>.812</w:t>
            </w:r>
            <w:r w:rsidR="005F0AEC">
              <w:t>,</w:t>
            </w:r>
            <w:r>
              <w:t xml:space="preserve"> </w:t>
            </w:r>
            <w:r w:rsidRPr="00000549">
              <w:t>.827</w:t>
            </w:r>
            <w:r w:rsidR="005F0AEC">
              <w:t>]</w:t>
            </w:r>
          </w:p>
        </w:tc>
        <w:tc>
          <w:tcPr>
            <w:tcW w:w="1980" w:type="dxa"/>
            <w:noWrap/>
            <w:hideMark/>
          </w:tcPr>
          <w:p w14:paraId="3A32EC56" w14:textId="4C07BFC2" w:rsidR="00FA26EC" w:rsidRDefault="00FA26EC" w:rsidP="00FA26EC">
            <w:pPr>
              <w:pStyle w:val="TT"/>
            </w:pPr>
            <w:r w:rsidRPr="00000549">
              <w:t>.820</w:t>
            </w:r>
            <w:r>
              <w:t xml:space="preserve"> </w:t>
            </w:r>
            <w:r w:rsidR="005F0AEC">
              <w:t>[</w:t>
            </w:r>
            <w:r w:rsidRPr="00000549">
              <w:t>.812</w:t>
            </w:r>
            <w:r w:rsidR="005F0AEC">
              <w:t>,</w:t>
            </w:r>
            <w:r>
              <w:t xml:space="preserve"> </w:t>
            </w:r>
            <w:r w:rsidRPr="00000549">
              <w:t>.826</w:t>
            </w:r>
            <w:r w:rsidR="005F0AEC">
              <w:t>]</w:t>
            </w:r>
          </w:p>
        </w:tc>
        <w:tc>
          <w:tcPr>
            <w:tcW w:w="2070" w:type="dxa"/>
            <w:noWrap/>
            <w:hideMark/>
          </w:tcPr>
          <w:p w14:paraId="7CE56FA8" w14:textId="60F05474" w:rsidR="00FA26EC" w:rsidRDefault="00FA26EC" w:rsidP="00FA26EC">
            <w:pPr>
              <w:pStyle w:val="TT"/>
            </w:pPr>
            <w:r w:rsidRPr="00000549">
              <w:t>.810</w:t>
            </w:r>
            <w:r>
              <w:t xml:space="preserve"> </w:t>
            </w:r>
            <w:r w:rsidR="005F0AEC">
              <w:t>[</w:t>
            </w:r>
            <w:r w:rsidRPr="00000549">
              <w:t>.802</w:t>
            </w:r>
            <w:r w:rsidR="005F0AEC">
              <w:t>,</w:t>
            </w:r>
            <w:r>
              <w:t xml:space="preserve"> </w:t>
            </w:r>
            <w:r w:rsidRPr="00000549">
              <w:t>.817</w:t>
            </w:r>
            <w:r w:rsidR="000348DA">
              <w:t>]</w:t>
            </w:r>
          </w:p>
        </w:tc>
      </w:tr>
      <w:tr w:rsidR="00FA26EC" w:rsidRPr="00DD1859" w14:paraId="259C3E23" w14:textId="77777777" w:rsidTr="0077421A">
        <w:trPr>
          <w:trHeight w:val="288"/>
        </w:trPr>
        <w:tc>
          <w:tcPr>
            <w:tcW w:w="3753" w:type="dxa"/>
            <w:noWrap/>
            <w:hideMark/>
          </w:tcPr>
          <w:p w14:paraId="63CDF12B" w14:textId="77777777" w:rsidR="00FA26EC" w:rsidRDefault="00FA26EC" w:rsidP="00FA26EC">
            <w:pPr>
              <w:pStyle w:val="TT"/>
              <w:ind w:firstLine="522"/>
            </w:pPr>
            <w:r w:rsidRPr="00000549">
              <w:t>Extraversion</w:t>
            </w:r>
          </w:p>
        </w:tc>
        <w:tc>
          <w:tcPr>
            <w:tcW w:w="967" w:type="dxa"/>
            <w:noWrap/>
            <w:hideMark/>
          </w:tcPr>
          <w:p w14:paraId="6EA9DC47" w14:textId="77777777" w:rsidR="00FA26EC" w:rsidRDefault="00FA26EC" w:rsidP="00FA26EC">
            <w:pPr>
              <w:pStyle w:val="TT"/>
            </w:pPr>
            <w:r w:rsidRPr="00000549">
              <w:t>6</w:t>
            </w:r>
            <w:r>
              <w:t>,</w:t>
            </w:r>
            <w:r w:rsidRPr="00000549">
              <w:t>649</w:t>
            </w:r>
          </w:p>
        </w:tc>
        <w:tc>
          <w:tcPr>
            <w:tcW w:w="1022" w:type="dxa"/>
            <w:noWrap/>
            <w:hideMark/>
          </w:tcPr>
          <w:p w14:paraId="057491F3" w14:textId="77777777" w:rsidR="00FA26EC" w:rsidRDefault="00FA26EC" w:rsidP="00FA26EC">
            <w:pPr>
              <w:pStyle w:val="TT"/>
            </w:pPr>
            <w:r w:rsidRPr="00000549">
              <w:t>8</w:t>
            </w:r>
          </w:p>
        </w:tc>
        <w:tc>
          <w:tcPr>
            <w:tcW w:w="2070" w:type="dxa"/>
            <w:noWrap/>
            <w:hideMark/>
          </w:tcPr>
          <w:p w14:paraId="6926D2BE" w14:textId="322D4B64" w:rsidR="00FA26EC" w:rsidRDefault="00FA26EC" w:rsidP="00FA26EC">
            <w:pPr>
              <w:pStyle w:val="TT"/>
            </w:pPr>
            <w:r w:rsidRPr="00000549">
              <w:t>.869</w:t>
            </w:r>
            <w:r>
              <w:t xml:space="preserve"> [</w:t>
            </w:r>
            <w:r w:rsidRPr="00000549">
              <w:t>.864</w:t>
            </w:r>
            <w:r w:rsidR="005F0AEC">
              <w:t>,</w:t>
            </w:r>
            <w:r>
              <w:t xml:space="preserve"> </w:t>
            </w:r>
            <w:r w:rsidRPr="00000549">
              <w:t>.874</w:t>
            </w:r>
            <w:r w:rsidR="005F0AEC">
              <w:t>]</w:t>
            </w:r>
          </w:p>
        </w:tc>
        <w:tc>
          <w:tcPr>
            <w:tcW w:w="1980" w:type="dxa"/>
            <w:noWrap/>
            <w:hideMark/>
          </w:tcPr>
          <w:p w14:paraId="35310F12" w14:textId="6054608C" w:rsidR="00FA26EC" w:rsidRDefault="00FA26EC" w:rsidP="00FA26EC">
            <w:pPr>
              <w:pStyle w:val="TT"/>
            </w:pPr>
            <w:r w:rsidRPr="00000549">
              <w:t>.872</w:t>
            </w:r>
            <w:r>
              <w:t xml:space="preserve"> </w:t>
            </w:r>
            <w:r w:rsidR="005F0AEC">
              <w:t>[</w:t>
            </w:r>
            <w:r w:rsidRPr="00000549">
              <w:t>.867</w:t>
            </w:r>
            <w:r w:rsidR="005F0AEC">
              <w:t>,</w:t>
            </w:r>
            <w:r>
              <w:t xml:space="preserve"> </w:t>
            </w:r>
            <w:r w:rsidRPr="00000549">
              <w:t>.877</w:t>
            </w:r>
            <w:r w:rsidR="005F0AEC">
              <w:t>]</w:t>
            </w:r>
          </w:p>
        </w:tc>
        <w:tc>
          <w:tcPr>
            <w:tcW w:w="2070" w:type="dxa"/>
            <w:noWrap/>
            <w:hideMark/>
          </w:tcPr>
          <w:p w14:paraId="406CB659" w14:textId="60EAAE45" w:rsidR="00FA26EC" w:rsidRDefault="00FA26EC" w:rsidP="00FA26EC">
            <w:pPr>
              <w:pStyle w:val="TT"/>
            </w:pPr>
            <w:r w:rsidRPr="00000549">
              <w:t>.869</w:t>
            </w:r>
            <w:r>
              <w:t xml:space="preserve"> </w:t>
            </w:r>
            <w:r w:rsidR="005F0AEC">
              <w:t>[</w:t>
            </w:r>
            <w:r w:rsidRPr="00000549">
              <w:t>.865</w:t>
            </w:r>
            <w:r w:rsidR="005F0AEC">
              <w:t>,</w:t>
            </w:r>
            <w:r>
              <w:t xml:space="preserve"> </w:t>
            </w:r>
            <w:r w:rsidRPr="00000549">
              <w:t>.874</w:t>
            </w:r>
            <w:r w:rsidR="000348DA">
              <w:t>]</w:t>
            </w:r>
          </w:p>
        </w:tc>
      </w:tr>
      <w:tr w:rsidR="00FA26EC" w:rsidRPr="00DD1859" w14:paraId="724E83BC" w14:textId="77777777" w:rsidTr="0077421A">
        <w:trPr>
          <w:trHeight w:val="288"/>
        </w:trPr>
        <w:tc>
          <w:tcPr>
            <w:tcW w:w="3753" w:type="dxa"/>
            <w:noWrap/>
            <w:hideMark/>
          </w:tcPr>
          <w:p w14:paraId="76089B54" w14:textId="77777777" w:rsidR="00FA26EC" w:rsidRDefault="00FA26EC" w:rsidP="00FA26EC">
            <w:pPr>
              <w:pStyle w:val="TT"/>
              <w:ind w:firstLine="522"/>
            </w:pPr>
            <w:r w:rsidRPr="00000549">
              <w:t>Neuroticism</w:t>
            </w:r>
          </w:p>
        </w:tc>
        <w:tc>
          <w:tcPr>
            <w:tcW w:w="967" w:type="dxa"/>
            <w:noWrap/>
            <w:hideMark/>
          </w:tcPr>
          <w:p w14:paraId="433BE4D2" w14:textId="77777777" w:rsidR="00FA26EC" w:rsidRDefault="00FA26EC" w:rsidP="00FA26EC">
            <w:pPr>
              <w:pStyle w:val="TT"/>
            </w:pPr>
            <w:r w:rsidRPr="00000549">
              <w:t>6</w:t>
            </w:r>
            <w:r>
              <w:t>,</w:t>
            </w:r>
            <w:r w:rsidRPr="00000549">
              <w:t>649</w:t>
            </w:r>
          </w:p>
        </w:tc>
        <w:tc>
          <w:tcPr>
            <w:tcW w:w="1022" w:type="dxa"/>
            <w:noWrap/>
            <w:hideMark/>
          </w:tcPr>
          <w:p w14:paraId="6BC61724" w14:textId="77777777" w:rsidR="00FA26EC" w:rsidRDefault="00FA26EC" w:rsidP="00FA26EC">
            <w:pPr>
              <w:pStyle w:val="TT"/>
            </w:pPr>
            <w:r w:rsidRPr="00000549">
              <w:t>8</w:t>
            </w:r>
          </w:p>
        </w:tc>
        <w:tc>
          <w:tcPr>
            <w:tcW w:w="2070" w:type="dxa"/>
            <w:noWrap/>
            <w:hideMark/>
          </w:tcPr>
          <w:p w14:paraId="246FD96F" w14:textId="0EB1FB8C" w:rsidR="00FA26EC" w:rsidRDefault="00FA26EC" w:rsidP="00FA26EC">
            <w:pPr>
              <w:pStyle w:val="TT"/>
            </w:pPr>
            <w:r w:rsidRPr="00000549">
              <w:t>.832</w:t>
            </w:r>
            <w:r>
              <w:t xml:space="preserve"> [</w:t>
            </w:r>
            <w:r w:rsidRPr="00000549">
              <w:t>.826</w:t>
            </w:r>
            <w:r w:rsidR="005F0AEC">
              <w:t>,</w:t>
            </w:r>
            <w:r>
              <w:t xml:space="preserve"> </w:t>
            </w:r>
            <w:r w:rsidRPr="00000549">
              <w:t>.839</w:t>
            </w:r>
            <w:r w:rsidR="005F0AEC">
              <w:t>]</w:t>
            </w:r>
          </w:p>
        </w:tc>
        <w:tc>
          <w:tcPr>
            <w:tcW w:w="1980" w:type="dxa"/>
            <w:noWrap/>
            <w:hideMark/>
          </w:tcPr>
          <w:p w14:paraId="31582151" w14:textId="2008CA5B" w:rsidR="00FA26EC" w:rsidRDefault="00FA26EC" w:rsidP="00FA26EC">
            <w:pPr>
              <w:pStyle w:val="TT"/>
            </w:pPr>
            <w:r w:rsidRPr="00000549">
              <w:t>.834</w:t>
            </w:r>
            <w:r>
              <w:t xml:space="preserve"> </w:t>
            </w:r>
            <w:r w:rsidR="005F0AEC">
              <w:t>[</w:t>
            </w:r>
            <w:r w:rsidRPr="00000549">
              <w:t>.828</w:t>
            </w:r>
            <w:r w:rsidR="005F0AEC">
              <w:t>,</w:t>
            </w:r>
            <w:r>
              <w:t xml:space="preserve"> </w:t>
            </w:r>
            <w:r w:rsidRPr="00000549">
              <w:t>.840</w:t>
            </w:r>
            <w:r w:rsidR="005F0AEC">
              <w:t>]</w:t>
            </w:r>
          </w:p>
        </w:tc>
        <w:tc>
          <w:tcPr>
            <w:tcW w:w="2070" w:type="dxa"/>
            <w:noWrap/>
            <w:hideMark/>
          </w:tcPr>
          <w:p w14:paraId="1C15258E" w14:textId="434A53CC" w:rsidR="00FA26EC" w:rsidRDefault="00FA26EC" w:rsidP="00FA26EC">
            <w:pPr>
              <w:pStyle w:val="TT"/>
            </w:pPr>
            <w:r w:rsidRPr="00000549">
              <w:t>.832</w:t>
            </w:r>
            <w:r>
              <w:t xml:space="preserve"> </w:t>
            </w:r>
            <w:r w:rsidR="005F0AEC">
              <w:t>[</w:t>
            </w:r>
            <w:r w:rsidRPr="00000549">
              <w:t>.826</w:t>
            </w:r>
            <w:r w:rsidR="005F0AEC">
              <w:t>,</w:t>
            </w:r>
            <w:r>
              <w:t xml:space="preserve"> </w:t>
            </w:r>
            <w:r w:rsidRPr="00000549">
              <w:t>.838</w:t>
            </w:r>
            <w:r w:rsidR="000348DA">
              <w:t>]</w:t>
            </w:r>
          </w:p>
        </w:tc>
      </w:tr>
      <w:tr w:rsidR="00FA26EC" w:rsidRPr="00DD1859" w14:paraId="50A16598" w14:textId="77777777" w:rsidTr="0077421A">
        <w:trPr>
          <w:trHeight w:val="288"/>
        </w:trPr>
        <w:tc>
          <w:tcPr>
            <w:tcW w:w="3753" w:type="dxa"/>
            <w:noWrap/>
            <w:hideMark/>
          </w:tcPr>
          <w:p w14:paraId="4920CA9E" w14:textId="77777777" w:rsidR="00FA26EC" w:rsidRDefault="00FA26EC" w:rsidP="00FA26EC">
            <w:pPr>
              <w:pStyle w:val="TT"/>
              <w:ind w:firstLine="522"/>
            </w:pPr>
            <w:r w:rsidRPr="00000549">
              <w:t>Openness</w:t>
            </w:r>
          </w:p>
        </w:tc>
        <w:tc>
          <w:tcPr>
            <w:tcW w:w="967" w:type="dxa"/>
            <w:noWrap/>
            <w:hideMark/>
          </w:tcPr>
          <w:p w14:paraId="0A09EB0A" w14:textId="77777777" w:rsidR="00FA26EC" w:rsidRDefault="00FA26EC" w:rsidP="00FA26EC">
            <w:pPr>
              <w:pStyle w:val="TT"/>
            </w:pPr>
            <w:r w:rsidRPr="00000549">
              <w:t>6</w:t>
            </w:r>
            <w:r>
              <w:t>,</w:t>
            </w:r>
            <w:r w:rsidRPr="00000549">
              <w:t>713</w:t>
            </w:r>
          </w:p>
        </w:tc>
        <w:tc>
          <w:tcPr>
            <w:tcW w:w="1022" w:type="dxa"/>
            <w:noWrap/>
            <w:hideMark/>
          </w:tcPr>
          <w:p w14:paraId="398A97BB" w14:textId="77777777" w:rsidR="00FA26EC" w:rsidRDefault="00FA26EC" w:rsidP="00FA26EC">
            <w:pPr>
              <w:pStyle w:val="TT"/>
            </w:pPr>
            <w:r w:rsidRPr="00000549">
              <w:t>10</w:t>
            </w:r>
          </w:p>
        </w:tc>
        <w:tc>
          <w:tcPr>
            <w:tcW w:w="2070" w:type="dxa"/>
            <w:noWrap/>
            <w:hideMark/>
          </w:tcPr>
          <w:p w14:paraId="6C77755A" w14:textId="5D0BD085" w:rsidR="00FA26EC" w:rsidRDefault="00FA26EC" w:rsidP="00FA26EC">
            <w:pPr>
              <w:pStyle w:val="TT"/>
            </w:pPr>
            <w:r w:rsidRPr="00000549">
              <w:t>.793</w:t>
            </w:r>
            <w:r>
              <w:t xml:space="preserve"> [</w:t>
            </w:r>
            <w:r w:rsidRPr="00000549">
              <w:t>.785</w:t>
            </w:r>
            <w:r w:rsidR="005F0AEC">
              <w:t>,</w:t>
            </w:r>
            <w:r>
              <w:t xml:space="preserve"> </w:t>
            </w:r>
            <w:r w:rsidRPr="00000549">
              <w:t>.801</w:t>
            </w:r>
            <w:r w:rsidR="005F0AEC">
              <w:t>]</w:t>
            </w:r>
          </w:p>
        </w:tc>
        <w:tc>
          <w:tcPr>
            <w:tcW w:w="1980" w:type="dxa"/>
            <w:noWrap/>
            <w:hideMark/>
          </w:tcPr>
          <w:p w14:paraId="28B8184F" w14:textId="0C47C354" w:rsidR="00FA26EC" w:rsidRDefault="00FA26EC" w:rsidP="00FA26EC">
            <w:pPr>
              <w:pStyle w:val="TT"/>
            </w:pPr>
            <w:r w:rsidRPr="00000549">
              <w:t>.792</w:t>
            </w:r>
            <w:r>
              <w:t xml:space="preserve"> </w:t>
            </w:r>
            <w:r w:rsidR="005F0AEC">
              <w:t>[</w:t>
            </w:r>
            <w:r w:rsidRPr="00000549">
              <w:t>.783</w:t>
            </w:r>
            <w:r w:rsidR="005F0AEC">
              <w:t>,</w:t>
            </w:r>
            <w:r>
              <w:t xml:space="preserve"> </w:t>
            </w:r>
            <w:r w:rsidRPr="00000549">
              <w:t>.801</w:t>
            </w:r>
            <w:r w:rsidR="005F0AEC">
              <w:t>]</w:t>
            </w:r>
          </w:p>
        </w:tc>
        <w:tc>
          <w:tcPr>
            <w:tcW w:w="2070" w:type="dxa"/>
            <w:noWrap/>
            <w:hideMark/>
          </w:tcPr>
          <w:p w14:paraId="3462E2BE" w14:textId="3DCEBF30" w:rsidR="00FA26EC" w:rsidRDefault="00FA26EC" w:rsidP="00FA26EC">
            <w:pPr>
              <w:pStyle w:val="TT"/>
            </w:pPr>
            <w:r w:rsidRPr="00000549">
              <w:t>.784</w:t>
            </w:r>
            <w:r>
              <w:t xml:space="preserve"> </w:t>
            </w:r>
            <w:r w:rsidR="005F0AEC">
              <w:t>[</w:t>
            </w:r>
            <w:r w:rsidRPr="00000549">
              <w:t>.774</w:t>
            </w:r>
            <w:r w:rsidR="005F0AEC">
              <w:t>,</w:t>
            </w:r>
            <w:r>
              <w:t xml:space="preserve"> </w:t>
            </w:r>
            <w:r w:rsidRPr="00000549">
              <w:t>.793</w:t>
            </w:r>
            <w:r w:rsidR="000348DA">
              <w:t>]</w:t>
            </w:r>
          </w:p>
        </w:tc>
      </w:tr>
      <w:tr w:rsidR="00FA26EC" w:rsidRPr="00DD1859" w14:paraId="7083681A" w14:textId="77777777" w:rsidTr="0077421A">
        <w:trPr>
          <w:trHeight w:val="288"/>
        </w:trPr>
        <w:tc>
          <w:tcPr>
            <w:tcW w:w="3753" w:type="dxa"/>
            <w:noWrap/>
            <w:hideMark/>
          </w:tcPr>
          <w:p w14:paraId="5AC35880" w14:textId="3DBE193A" w:rsidR="00FA26EC" w:rsidRDefault="00FA26EC" w:rsidP="00FA26EC">
            <w:pPr>
              <w:pStyle w:val="TT"/>
            </w:pPr>
            <w:r w:rsidRPr="00000549">
              <w:t>Humanitarianism-Egalitarianism</w:t>
            </w:r>
            <w:r w:rsidR="002A0D83">
              <w:t xml:space="preserve"> Scale</w:t>
            </w:r>
          </w:p>
        </w:tc>
        <w:tc>
          <w:tcPr>
            <w:tcW w:w="967" w:type="dxa"/>
            <w:noWrap/>
            <w:hideMark/>
          </w:tcPr>
          <w:p w14:paraId="13271001" w14:textId="77777777" w:rsidR="00FA26EC" w:rsidRDefault="00FA26EC" w:rsidP="00FA26EC">
            <w:pPr>
              <w:pStyle w:val="TT"/>
            </w:pPr>
            <w:r w:rsidRPr="00000549">
              <w:t>6</w:t>
            </w:r>
            <w:r>
              <w:t>,</w:t>
            </w:r>
            <w:r w:rsidRPr="00000549">
              <w:t>906</w:t>
            </w:r>
          </w:p>
        </w:tc>
        <w:tc>
          <w:tcPr>
            <w:tcW w:w="1022" w:type="dxa"/>
            <w:noWrap/>
            <w:hideMark/>
          </w:tcPr>
          <w:p w14:paraId="5C9DA03F" w14:textId="77777777" w:rsidR="00FA26EC" w:rsidRDefault="00FA26EC" w:rsidP="00FA26EC">
            <w:pPr>
              <w:pStyle w:val="TT"/>
            </w:pPr>
            <w:r w:rsidRPr="00000549">
              <w:t>10</w:t>
            </w:r>
          </w:p>
        </w:tc>
        <w:tc>
          <w:tcPr>
            <w:tcW w:w="2070" w:type="dxa"/>
            <w:noWrap/>
            <w:hideMark/>
          </w:tcPr>
          <w:p w14:paraId="3BFE6AD9" w14:textId="294B7408" w:rsidR="00FA26EC" w:rsidRDefault="00FA26EC" w:rsidP="00FA26EC">
            <w:pPr>
              <w:pStyle w:val="TT"/>
            </w:pPr>
            <w:r w:rsidRPr="00000549">
              <w:t>.840</w:t>
            </w:r>
            <w:r>
              <w:t xml:space="preserve"> [</w:t>
            </w:r>
            <w:r w:rsidRPr="00000549">
              <w:t>.831</w:t>
            </w:r>
            <w:r w:rsidR="005F0AEC">
              <w:t>,</w:t>
            </w:r>
            <w:r>
              <w:t xml:space="preserve"> </w:t>
            </w:r>
            <w:r w:rsidRPr="00000549">
              <w:t>.847</w:t>
            </w:r>
            <w:r w:rsidR="005F0AEC">
              <w:t>]</w:t>
            </w:r>
          </w:p>
        </w:tc>
        <w:tc>
          <w:tcPr>
            <w:tcW w:w="1980" w:type="dxa"/>
            <w:noWrap/>
            <w:hideMark/>
          </w:tcPr>
          <w:p w14:paraId="578A3A78" w14:textId="381D1ED2" w:rsidR="00FA26EC" w:rsidRDefault="00FA26EC" w:rsidP="00FA26EC">
            <w:pPr>
              <w:pStyle w:val="TT"/>
            </w:pPr>
            <w:r w:rsidRPr="00000549">
              <w:t>.839</w:t>
            </w:r>
            <w:r>
              <w:t xml:space="preserve"> </w:t>
            </w:r>
            <w:r w:rsidR="005F0AEC">
              <w:t>[</w:t>
            </w:r>
            <w:r w:rsidRPr="00000549">
              <w:t>.831</w:t>
            </w:r>
            <w:r w:rsidR="005F0AEC">
              <w:t>,</w:t>
            </w:r>
            <w:r>
              <w:t xml:space="preserve"> </w:t>
            </w:r>
            <w:r w:rsidRPr="00000549">
              <w:t>.847</w:t>
            </w:r>
            <w:r w:rsidR="005F0AEC">
              <w:t>]</w:t>
            </w:r>
          </w:p>
        </w:tc>
        <w:tc>
          <w:tcPr>
            <w:tcW w:w="2070" w:type="dxa"/>
            <w:noWrap/>
            <w:hideMark/>
          </w:tcPr>
          <w:p w14:paraId="2288ADE1" w14:textId="630F99AC" w:rsidR="00FA26EC" w:rsidRDefault="00FA26EC" w:rsidP="00FA26EC">
            <w:pPr>
              <w:pStyle w:val="TT"/>
            </w:pPr>
            <w:r w:rsidRPr="00000549">
              <w:t>.830</w:t>
            </w:r>
            <w:r>
              <w:t xml:space="preserve"> </w:t>
            </w:r>
            <w:r w:rsidR="005F0AEC">
              <w:t>[</w:t>
            </w:r>
            <w:r w:rsidRPr="00000549">
              <w:t>.820</w:t>
            </w:r>
            <w:r w:rsidR="005F0AEC">
              <w:t>,</w:t>
            </w:r>
            <w:r>
              <w:t xml:space="preserve"> </w:t>
            </w:r>
            <w:r w:rsidRPr="00000549">
              <w:t>.839</w:t>
            </w:r>
            <w:r w:rsidR="000348DA">
              <w:t>]</w:t>
            </w:r>
          </w:p>
        </w:tc>
      </w:tr>
      <w:tr w:rsidR="00FA26EC" w:rsidRPr="00DD1859" w14:paraId="5FC46FD0" w14:textId="77777777" w:rsidTr="0077421A">
        <w:trPr>
          <w:trHeight w:val="288"/>
        </w:trPr>
        <w:tc>
          <w:tcPr>
            <w:tcW w:w="3753" w:type="dxa"/>
            <w:noWrap/>
            <w:hideMark/>
          </w:tcPr>
          <w:p w14:paraId="7C3DA5B4" w14:textId="3AAE9016" w:rsidR="00FA26EC" w:rsidRDefault="002A0D83" w:rsidP="00FA26EC">
            <w:pPr>
              <w:pStyle w:val="TT"/>
              <w:rPr>
                <w:i/>
              </w:rPr>
            </w:pPr>
            <w:r>
              <w:t>Intuitions A</w:t>
            </w:r>
            <w:r w:rsidR="00FA26EC" w:rsidRPr="000348DA">
              <w:t>bout Controllability and</w:t>
            </w:r>
            <w:r w:rsidR="00FA26EC" w:rsidRPr="00000549">
              <w:rPr>
                <w:i/>
              </w:rPr>
              <w:t xml:space="preserve"> </w:t>
            </w:r>
            <w:r w:rsidR="00FA26EC" w:rsidRPr="000348DA">
              <w:t>Awareness of Thoughts</w:t>
            </w:r>
            <w:r>
              <w:t xml:space="preserve"> scales</w:t>
            </w:r>
          </w:p>
        </w:tc>
        <w:tc>
          <w:tcPr>
            <w:tcW w:w="967" w:type="dxa"/>
            <w:noWrap/>
            <w:hideMark/>
          </w:tcPr>
          <w:p w14:paraId="640AD8C2" w14:textId="77777777" w:rsidR="00FA26EC" w:rsidRDefault="00FA26EC" w:rsidP="00FA26EC">
            <w:pPr>
              <w:pStyle w:val="TT"/>
            </w:pPr>
          </w:p>
        </w:tc>
        <w:tc>
          <w:tcPr>
            <w:tcW w:w="1022" w:type="dxa"/>
            <w:noWrap/>
            <w:hideMark/>
          </w:tcPr>
          <w:p w14:paraId="0F2A79C0" w14:textId="77777777" w:rsidR="00FA26EC" w:rsidRDefault="00FA26EC" w:rsidP="00FA26EC">
            <w:pPr>
              <w:pStyle w:val="TT"/>
            </w:pPr>
          </w:p>
        </w:tc>
        <w:tc>
          <w:tcPr>
            <w:tcW w:w="2070" w:type="dxa"/>
            <w:noWrap/>
            <w:hideMark/>
          </w:tcPr>
          <w:p w14:paraId="6A65133F" w14:textId="77777777" w:rsidR="00FA26EC" w:rsidRDefault="00FA26EC" w:rsidP="00FA26EC">
            <w:pPr>
              <w:pStyle w:val="TT"/>
            </w:pPr>
          </w:p>
        </w:tc>
        <w:tc>
          <w:tcPr>
            <w:tcW w:w="1980" w:type="dxa"/>
            <w:noWrap/>
            <w:hideMark/>
          </w:tcPr>
          <w:p w14:paraId="4708A088" w14:textId="77777777" w:rsidR="00FA26EC" w:rsidRDefault="00FA26EC" w:rsidP="00FA26EC">
            <w:pPr>
              <w:pStyle w:val="TT"/>
            </w:pPr>
          </w:p>
        </w:tc>
        <w:tc>
          <w:tcPr>
            <w:tcW w:w="2070" w:type="dxa"/>
            <w:noWrap/>
            <w:hideMark/>
          </w:tcPr>
          <w:p w14:paraId="613F9859" w14:textId="77777777" w:rsidR="00FA26EC" w:rsidRDefault="00FA26EC" w:rsidP="00FA26EC">
            <w:pPr>
              <w:pStyle w:val="TT"/>
            </w:pPr>
          </w:p>
        </w:tc>
      </w:tr>
      <w:tr w:rsidR="00FA26EC" w:rsidRPr="00DD1859" w14:paraId="75B04FC4" w14:textId="77777777" w:rsidTr="0077421A">
        <w:trPr>
          <w:trHeight w:val="288"/>
        </w:trPr>
        <w:tc>
          <w:tcPr>
            <w:tcW w:w="3753" w:type="dxa"/>
            <w:noWrap/>
            <w:hideMark/>
          </w:tcPr>
          <w:p w14:paraId="0E026478" w14:textId="77777777" w:rsidR="00FA26EC" w:rsidRDefault="00FA26EC" w:rsidP="00FA26EC">
            <w:pPr>
              <w:pStyle w:val="TT"/>
              <w:ind w:firstLine="522"/>
            </w:pPr>
            <w:r w:rsidRPr="00000549">
              <w:t>Others</w:t>
            </w:r>
          </w:p>
        </w:tc>
        <w:tc>
          <w:tcPr>
            <w:tcW w:w="967" w:type="dxa"/>
            <w:noWrap/>
            <w:hideMark/>
          </w:tcPr>
          <w:p w14:paraId="0CD50446" w14:textId="77777777" w:rsidR="00FA26EC" w:rsidRDefault="00FA26EC" w:rsidP="00FA26EC">
            <w:pPr>
              <w:pStyle w:val="TT"/>
            </w:pPr>
            <w:r w:rsidRPr="00000549">
              <w:t>6</w:t>
            </w:r>
            <w:r>
              <w:t>,</w:t>
            </w:r>
            <w:r w:rsidRPr="00000549">
              <w:t>711</w:t>
            </w:r>
          </w:p>
        </w:tc>
        <w:tc>
          <w:tcPr>
            <w:tcW w:w="1022" w:type="dxa"/>
            <w:noWrap/>
            <w:hideMark/>
          </w:tcPr>
          <w:p w14:paraId="63119924" w14:textId="77777777" w:rsidR="00FA26EC" w:rsidRDefault="00FA26EC" w:rsidP="00FA26EC">
            <w:pPr>
              <w:pStyle w:val="TT"/>
            </w:pPr>
            <w:r w:rsidRPr="00000549">
              <w:t>9</w:t>
            </w:r>
          </w:p>
        </w:tc>
        <w:tc>
          <w:tcPr>
            <w:tcW w:w="2070" w:type="dxa"/>
            <w:noWrap/>
            <w:hideMark/>
          </w:tcPr>
          <w:p w14:paraId="53C5844C" w14:textId="4EAF1818" w:rsidR="00FA26EC" w:rsidRDefault="00FA26EC" w:rsidP="00FA26EC">
            <w:pPr>
              <w:pStyle w:val="TT"/>
            </w:pPr>
            <w:r w:rsidRPr="00000549">
              <w:t>.750</w:t>
            </w:r>
            <w:r>
              <w:t xml:space="preserve"> [</w:t>
            </w:r>
            <w:r w:rsidRPr="00000549">
              <w:t>.740</w:t>
            </w:r>
            <w:r w:rsidR="005F0AEC">
              <w:t>,</w:t>
            </w:r>
            <w:r>
              <w:t xml:space="preserve"> </w:t>
            </w:r>
            <w:r w:rsidRPr="00000549">
              <w:t>.761</w:t>
            </w:r>
            <w:r w:rsidR="005F0AEC">
              <w:t>]</w:t>
            </w:r>
          </w:p>
        </w:tc>
        <w:tc>
          <w:tcPr>
            <w:tcW w:w="1980" w:type="dxa"/>
            <w:noWrap/>
            <w:hideMark/>
          </w:tcPr>
          <w:p w14:paraId="3F56CAA7" w14:textId="503425B2" w:rsidR="00FA26EC" w:rsidRDefault="00FA26EC" w:rsidP="00FA26EC">
            <w:pPr>
              <w:pStyle w:val="TT"/>
            </w:pPr>
            <w:r w:rsidRPr="00000549">
              <w:t>.753</w:t>
            </w:r>
            <w:r>
              <w:t xml:space="preserve"> </w:t>
            </w:r>
            <w:r w:rsidR="005F0AEC">
              <w:t>[</w:t>
            </w:r>
            <w:r w:rsidRPr="00000549">
              <w:t>.743</w:t>
            </w:r>
            <w:r w:rsidR="005F0AEC">
              <w:t>,</w:t>
            </w:r>
            <w:r>
              <w:t xml:space="preserve"> </w:t>
            </w:r>
            <w:r w:rsidRPr="00000549">
              <w:t>.763</w:t>
            </w:r>
            <w:r w:rsidR="005F0AEC">
              <w:t>]</w:t>
            </w:r>
          </w:p>
        </w:tc>
        <w:tc>
          <w:tcPr>
            <w:tcW w:w="2070" w:type="dxa"/>
            <w:noWrap/>
            <w:hideMark/>
          </w:tcPr>
          <w:p w14:paraId="75D13377" w14:textId="6013D444" w:rsidR="00FA26EC" w:rsidRDefault="00FA26EC" w:rsidP="00FA26EC">
            <w:pPr>
              <w:pStyle w:val="TT"/>
            </w:pPr>
            <w:r w:rsidRPr="00000549">
              <w:t>.744</w:t>
            </w:r>
            <w:r>
              <w:t xml:space="preserve"> </w:t>
            </w:r>
            <w:r w:rsidR="005F0AEC">
              <w:t>[</w:t>
            </w:r>
            <w:r w:rsidRPr="00000549">
              <w:t>.733</w:t>
            </w:r>
            <w:r w:rsidR="005F0AEC">
              <w:t>,</w:t>
            </w:r>
            <w:r>
              <w:t xml:space="preserve"> </w:t>
            </w:r>
            <w:r w:rsidRPr="00000549">
              <w:t>.754</w:t>
            </w:r>
            <w:r w:rsidR="000348DA">
              <w:t>]</w:t>
            </w:r>
          </w:p>
        </w:tc>
      </w:tr>
      <w:tr w:rsidR="00FA26EC" w:rsidRPr="00DD1859" w14:paraId="622CB3B5" w14:textId="77777777" w:rsidTr="0077421A">
        <w:trPr>
          <w:trHeight w:val="288"/>
        </w:trPr>
        <w:tc>
          <w:tcPr>
            <w:tcW w:w="3753" w:type="dxa"/>
            <w:noWrap/>
            <w:hideMark/>
          </w:tcPr>
          <w:p w14:paraId="07F11601" w14:textId="77777777" w:rsidR="00FA26EC" w:rsidRDefault="00FA26EC" w:rsidP="00FA26EC">
            <w:pPr>
              <w:pStyle w:val="TT"/>
              <w:ind w:firstLine="522"/>
            </w:pPr>
            <w:r w:rsidRPr="00000549">
              <w:lastRenderedPageBreak/>
              <w:t>Self</w:t>
            </w:r>
          </w:p>
        </w:tc>
        <w:tc>
          <w:tcPr>
            <w:tcW w:w="967" w:type="dxa"/>
            <w:noWrap/>
            <w:hideMark/>
          </w:tcPr>
          <w:p w14:paraId="46E5EB52" w14:textId="77777777" w:rsidR="00FA26EC" w:rsidRDefault="00FA26EC" w:rsidP="00FA26EC">
            <w:pPr>
              <w:pStyle w:val="TT"/>
            </w:pPr>
            <w:r w:rsidRPr="00000549">
              <w:t>6</w:t>
            </w:r>
            <w:r>
              <w:t>,</w:t>
            </w:r>
            <w:r w:rsidRPr="00000549">
              <w:t>830</w:t>
            </w:r>
          </w:p>
        </w:tc>
        <w:tc>
          <w:tcPr>
            <w:tcW w:w="1022" w:type="dxa"/>
            <w:noWrap/>
            <w:hideMark/>
          </w:tcPr>
          <w:p w14:paraId="7D818326" w14:textId="77777777" w:rsidR="00FA26EC" w:rsidRDefault="00FA26EC" w:rsidP="00FA26EC">
            <w:pPr>
              <w:pStyle w:val="TT"/>
            </w:pPr>
            <w:r w:rsidRPr="00000549">
              <w:t>9</w:t>
            </w:r>
          </w:p>
        </w:tc>
        <w:tc>
          <w:tcPr>
            <w:tcW w:w="2070" w:type="dxa"/>
            <w:noWrap/>
            <w:hideMark/>
          </w:tcPr>
          <w:p w14:paraId="458EA21C" w14:textId="2E3C2B9C" w:rsidR="00FA26EC" w:rsidRDefault="00FA26EC" w:rsidP="00FA26EC">
            <w:pPr>
              <w:pStyle w:val="TT"/>
            </w:pPr>
            <w:r w:rsidRPr="00000549">
              <w:t>.797</w:t>
            </w:r>
            <w:r>
              <w:t xml:space="preserve"> [</w:t>
            </w:r>
            <w:r w:rsidRPr="00000549">
              <w:t>.789</w:t>
            </w:r>
            <w:r w:rsidR="005F0AEC">
              <w:t>,</w:t>
            </w:r>
            <w:r>
              <w:t xml:space="preserve"> </w:t>
            </w:r>
            <w:r w:rsidRPr="00000549">
              <w:t>.804</w:t>
            </w:r>
            <w:r w:rsidR="005F0AEC">
              <w:t>]</w:t>
            </w:r>
          </w:p>
        </w:tc>
        <w:tc>
          <w:tcPr>
            <w:tcW w:w="1980" w:type="dxa"/>
            <w:noWrap/>
            <w:hideMark/>
          </w:tcPr>
          <w:p w14:paraId="38BF029F" w14:textId="7B96FB79" w:rsidR="00FA26EC" w:rsidRDefault="00FA26EC" w:rsidP="00FA26EC">
            <w:pPr>
              <w:pStyle w:val="TT"/>
            </w:pPr>
            <w:r w:rsidRPr="00000549">
              <w:t>.800</w:t>
            </w:r>
            <w:r>
              <w:t xml:space="preserve"> </w:t>
            </w:r>
            <w:r w:rsidR="005F0AEC">
              <w:t>[</w:t>
            </w:r>
            <w:r w:rsidRPr="00000549">
              <w:t>.792</w:t>
            </w:r>
            <w:r w:rsidR="005F0AEC">
              <w:t>,</w:t>
            </w:r>
            <w:r>
              <w:t xml:space="preserve"> </w:t>
            </w:r>
            <w:r w:rsidRPr="00000549">
              <w:t>.807</w:t>
            </w:r>
            <w:r w:rsidR="005F0AEC">
              <w:t>]</w:t>
            </w:r>
          </w:p>
        </w:tc>
        <w:tc>
          <w:tcPr>
            <w:tcW w:w="2070" w:type="dxa"/>
            <w:noWrap/>
            <w:hideMark/>
          </w:tcPr>
          <w:p w14:paraId="0BBCB9B3" w14:textId="10DCE176" w:rsidR="00FA26EC" w:rsidRDefault="00FA26EC" w:rsidP="00FA26EC">
            <w:pPr>
              <w:pStyle w:val="TT"/>
            </w:pPr>
            <w:r w:rsidRPr="00000549">
              <w:t>.801</w:t>
            </w:r>
            <w:r>
              <w:t xml:space="preserve"> </w:t>
            </w:r>
            <w:r w:rsidR="005F0AEC">
              <w:t>[</w:t>
            </w:r>
            <w:r w:rsidRPr="00000549">
              <w:t>.793</w:t>
            </w:r>
            <w:r w:rsidR="005F0AEC">
              <w:t>,</w:t>
            </w:r>
            <w:r>
              <w:t xml:space="preserve"> </w:t>
            </w:r>
            <w:r w:rsidRPr="00000549">
              <w:t>.808</w:t>
            </w:r>
            <w:r w:rsidR="000348DA">
              <w:t>]</w:t>
            </w:r>
          </w:p>
        </w:tc>
      </w:tr>
      <w:tr w:rsidR="00FA26EC" w:rsidRPr="00DD1859" w14:paraId="096C0F59" w14:textId="77777777" w:rsidTr="0077421A">
        <w:trPr>
          <w:trHeight w:val="288"/>
        </w:trPr>
        <w:tc>
          <w:tcPr>
            <w:tcW w:w="3753" w:type="dxa"/>
            <w:noWrap/>
            <w:hideMark/>
          </w:tcPr>
          <w:p w14:paraId="67F722FC" w14:textId="1D440A2F" w:rsidR="00FA26EC" w:rsidRDefault="00FA26EC" w:rsidP="00FA26EC">
            <w:pPr>
              <w:pStyle w:val="TT"/>
            </w:pPr>
            <w:r w:rsidRPr="00000549">
              <w:t>Need for Cognition</w:t>
            </w:r>
            <w:r w:rsidR="002A0D83">
              <w:t xml:space="preserve"> Scale</w:t>
            </w:r>
          </w:p>
        </w:tc>
        <w:tc>
          <w:tcPr>
            <w:tcW w:w="967" w:type="dxa"/>
            <w:noWrap/>
            <w:hideMark/>
          </w:tcPr>
          <w:p w14:paraId="0F05FD89" w14:textId="77777777" w:rsidR="00FA26EC" w:rsidRDefault="00FA26EC" w:rsidP="00FA26EC">
            <w:pPr>
              <w:pStyle w:val="TT"/>
            </w:pPr>
            <w:r w:rsidRPr="00000549">
              <w:t>6</w:t>
            </w:r>
            <w:r>
              <w:t>,</w:t>
            </w:r>
            <w:r w:rsidRPr="00000549">
              <w:t>649</w:t>
            </w:r>
          </w:p>
        </w:tc>
        <w:tc>
          <w:tcPr>
            <w:tcW w:w="1022" w:type="dxa"/>
            <w:noWrap/>
            <w:hideMark/>
          </w:tcPr>
          <w:p w14:paraId="73DC1807" w14:textId="77777777" w:rsidR="00FA26EC" w:rsidRDefault="00FA26EC" w:rsidP="00FA26EC">
            <w:pPr>
              <w:pStyle w:val="TT"/>
            </w:pPr>
            <w:r w:rsidRPr="00000549">
              <w:t>18</w:t>
            </w:r>
          </w:p>
        </w:tc>
        <w:tc>
          <w:tcPr>
            <w:tcW w:w="2070" w:type="dxa"/>
            <w:noWrap/>
            <w:hideMark/>
          </w:tcPr>
          <w:p w14:paraId="5023F7A6" w14:textId="5561BFCF" w:rsidR="00FA26EC" w:rsidRDefault="00FA26EC" w:rsidP="00FA26EC">
            <w:pPr>
              <w:pStyle w:val="TT"/>
            </w:pPr>
            <w:r w:rsidRPr="00000549">
              <w:t>.889</w:t>
            </w:r>
            <w:r>
              <w:t xml:space="preserve"> [</w:t>
            </w:r>
            <w:r w:rsidRPr="00000549">
              <w:t>.885</w:t>
            </w:r>
            <w:r w:rsidR="005F0AEC">
              <w:t>,</w:t>
            </w:r>
            <w:r>
              <w:t xml:space="preserve"> </w:t>
            </w:r>
            <w:r w:rsidRPr="00000549">
              <w:t>.893</w:t>
            </w:r>
            <w:r w:rsidR="005F0AEC">
              <w:t>]</w:t>
            </w:r>
          </w:p>
        </w:tc>
        <w:tc>
          <w:tcPr>
            <w:tcW w:w="1980" w:type="dxa"/>
            <w:noWrap/>
            <w:hideMark/>
          </w:tcPr>
          <w:p w14:paraId="0AEB4098" w14:textId="6A3A3AAE" w:rsidR="00FA26EC" w:rsidRDefault="00FA26EC" w:rsidP="00FA26EC">
            <w:pPr>
              <w:pStyle w:val="TT"/>
            </w:pPr>
            <w:r w:rsidRPr="00000549">
              <w:t>.889</w:t>
            </w:r>
            <w:r>
              <w:t xml:space="preserve"> </w:t>
            </w:r>
            <w:r w:rsidR="005F0AEC">
              <w:t>[</w:t>
            </w:r>
            <w:r w:rsidRPr="00000549">
              <w:t>.885</w:t>
            </w:r>
            <w:r w:rsidR="005F0AEC">
              <w:t>,</w:t>
            </w:r>
            <w:r>
              <w:t xml:space="preserve"> </w:t>
            </w:r>
            <w:r w:rsidRPr="00000549">
              <w:t>.893</w:t>
            </w:r>
            <w:r w:rsidR="005F0AEC">
              <w:t>]</w:t>
            </w:r>
          </w:p>
        </w:tc>
        <w:tc>
          <w:tcPr>
            <w:tcW w:w="2070" w:type="dxa"/>
            <w:noWrap/>
            <w:hideMark/>
          </w:tcPr>
          <w:p w14:paraId="3132EAF2" w14:textId="7EA7A4DD" w:rsidR="00FA26EC" w:rsidRDefault="00FA26EC" w:rsidP="00FA26EC">
            <w:pPr>
              <w:pStyle w:val="TT"/>
            </w:pPr>
            <w:r w:rsidRPr="00000549">
              <w:t>.885</w:t>
            </w:r>
            <w:r>
              <w:t xml:space="preserve"> </w:t>
            </w:r>
            <w:r w:rsidR="005F0AEC">
              <w:t>[</w:t>
            </w:r>
            <w:r w:rsidRPr="00000549">
              <w:t>.880</w:t>
            </w:r>
            <w:r w:rsidR="005F0AEC">
              <w:t>,</w:t>
            </w:r>
            <w:r>
              <w:t xml:space="preserve"> </w:t>
            </w:r>
            <w:r w:rsidRPr="00000549">
              <w:t>.889</w:t>
            </w:r>
            <w:r w:rsidR="000348DA">
              <w:t>]</w:t>
            </w:r>
          </w:p>
        </w:tc>
      </w:tr>
      <w:tr w:rsidR="00FA26EC" w:rsidRPr="00DD1859" w14:paraId="016C1A96" w14:textId="77777777" w:rsidTr="0077421A">
        <w:trPr>
          <w:trHeight w:val="288"/>
        </w:trPr>
        <w:tc>
          <w:tcPr>
            <w:tcW w:w="3753" w:type="dxa"/>
            <w:noWrap/>
            <w:hideMark/>
          </w:tcPr>
          <w:p w14:paraId="11957D1C" w14:textId="56476100" w:rsidR="00FA26EC" w:rsidRPr="000348DA" w:rsidRDefault="00FA26EC" w:rsidP="00FA26EC">
            <w:pPr>
              <w:pStyle w:val="TT"/>
            </w:pPr>
            <w:r w:rsidRPr="000348DA">
              <w:t>Need for Cognitive Closure</w:t>
            </w:r>
            <w:r w:rsidR="002A0D83">
              <w:t xml:space="preserve"> Scale</w:t>
            </w:r>
          </w:p>
        </w:tc>
        <w:tc>
          <w:tcPr>
            <w:tcW w:w="967" w:type="dxa"/>
            <w:noWrap/>
            <w:hideMark/>
          </w:tcPr>
          <w:p w14:paraId="2EED625B" w14:textId="77777777" w:rsidR="00FA26EC" w:rsidRDefault="00FA26EC" w:rsidP="00FA26EC">
            <w:pPr>
              <w:pStyle w:val="TT"/>
            </w:pPr>
          </w:p>
        </w:tc>
        <w:tc>
          <w:tcPr>
            <w:tcW w:w="1022" w:type="dxa"/>
            <w:noWrap/>
            <w:hideMark/>
          </w:tcPr>
          <w:p w14:paraId="63E305F6" w14:textId="77777777" w:rsidR="00FA26EC" w:rsidRDefault="00FA26EC" w:rsidP="00FA26EC">
            <w:pPr>
              <w:pStyle w:val="TT"/>
            </w:pPr>
          </w:p>
        </w:tc>
        <w:tc>
          <w:tcPr>
            <w:tcW w:w="2070" w:type="dxa"/>
            <w:noWrap/>
            <w:hideMark/>
          </w:tcPr>
          <w:p w14:paraId="71B39044" w14:textId="77777777" w:rsidR="00FA26EC" w:rsidRDefault="00FA26EC" w:rsidP="00FA26EC">
            <w:pPr>
              <w:pStyle w:val="TT"/>
            </w:pPr>
          </w:p>
        </w:tc>
        <w:tc>
          <w:tcPr>
            <w:tcW w:w="1980" w:type="dxa"/>
            <w:noWrap/>
            <w:hideMark/>
          </w:tcPr>
          <w:p w14:paraId="74CA61AB" w14:textId="77777777" w:rsidR="00FA26EC" w:rsidRDefault="00FA26EC" w:rsidP="00FA26EC">
            <w:pPr>
              <w:pStyle w:val="TT"/>
            </w:pPr>
          </w:p>
        </w:tc>
        <w:tc>
          <w:tcPr>
            <w:tcW w:w="2070" w:type="dxa"/>
            <w:noWrap/>
            <w:hideMark/>
          </w:tcPr>
          <w:p w14:paraId="069446C8" w14:textId="77777777" w:rsidR="00FA26EC" w:rsidRDefault="00FA26EC" w:rsidP="00FA26EC">
            <w:pPr>
              <w:pStyle w:val="TT"/>
            </w:pPr>
          </w:p>
        </w:tc>
      </w:tr>
      <w:tr w:rsidR="00FA26EC" w:rsidRPr="00DD1859" w14:paraId="1A7E1F14" w14:textId="77777777" w:rsidTr="0077421A">
        <w:trPr>
          <w:trHeight w:val="288"/>
        </w:trPr>
        <w:tc>
          <w:tcPr>
            <w:tcW w:w="3753" w:type="dxa"/>
            <w:noWrap/>
            <w:hideMark/>
          </w:tcPr>
          <w:p w14:paraId="2B449B40" w14:textId="77777777" w:rsidR="00FA26EC" w:rsidRDefault="00FA26EC" w:rsidP="00FA26EC">
            <w:pPr>
              <w:pStyle w:val="TT"/>
              <w:ind w:firstLine="522"/>
            </w:pPr>
            <w:r w:rsidRPr="00000549">
              <w:t>Ambiguity</w:t>
            </w:r>
          </w:p>
        </w:tc>
        <w:tc>
          <w:tcPr>
            <w:tcW w:w="967" w:type="dxa"/>
            <w:noWrap/>
            <w:hideMark/>
          </w:tcPr>
          <w:p w14:paraId="0204A6EB" w14:textId="77777777" w:rsidR="00FA26EC" w:rsidRDefault="00FA26EC" w:rsidP="00FA26EC">
            <w:pPr>
              <w:pStyle w:val="TT"/>
            </w:pPr>
            <w:r w:rsidRPr="00000549">
              <w:t>6</w:t>
            </w:r>
            <w:r>
              <w:t>,</w:t>
            </w:r>
            <w:r w:rsidRPr="00000549">
              <w:t>585</w:t>
            </w:r>
          </w:p>
        </w:tc>
        <w:tc>
          <w:tcPr>
            <w:tcW w:w="1022" w:type="dxa"/>
            <w:noWrap/>
            <w:hideMark/>
          </w:tcPr>
          <w:p w14:paraId="07843AFC" w14:textId="77777777" w:rsidR="00FA26EC" w:rsidRDefault="00FA26EC" w:rsidP="00FA26EC">
            <w:pPr>
              <w:pStyle w:val="TT"/>
            </w:pPr>
            <w:r w:rsidRPr="00000549">
              <w:t>9</w:t>
            </w:r>
          </w:p>
        </w:tc>
        <w:tc>
          <w:tcPr>
            <w:tcW w:w="2070" w:type="dxa"/>
            <w:noWrap/>
            <w:hideMark/>
          </w:tcPr>
          <w:p w14:paraId="7077EA03" w14:textId="2208549F" w:rsidR="00FA26EC" w:rsidRDefault="00FA26EC" w:rsidP="00FA26EC">
            <w:pPr>
              <w:pStyle w:val="TT"/>
            </w:pPr>
            <w:r w:rsidRPr="00000549">
              <w:t>.674</w:t>
            </w:r>
            <w:r>
              <w:t xml:space="preserve"> [</w:t>
            </w:r>
            <w:r w:rsidRPr="00000549">
              <w:t>.661</w:t>
            </w:r>
            <w:r w:rsidR="005F0AEC">
              <w:t>,</w:t>
            </w:r>
            <w:r>
              <w:t xml:space="preserve"> </w:t>
            </w:r>
            <w:r w:rsidRPr="00000549">
              <w:t>.686</w:t>
            </w:r>
            <w:r w:rsidR="005F0AEC">
              <w:t>]</w:t>
            </w:r>
          </w:p>
        </w:tc>
        <w:tc>
          <w:tcPr>
            <w:tcW w:w="1980" w:type="dxa"/>
            <w:noWrap/>
            <w:hideMark/>
          </w:tcPr>
          <w:p w14:paraId="64430F2B" w14:textId="56EA0A70" w:rsidR="00FA26EC" w:rsidRDefault="00FA26EC" w:rsidP="00FA26EC">
            <w:pPr>
              <w:pStyle w:val="TT"/>
            </w:pPr>
            <w:r w:rsidRPr="00000549">
              <w:t>.683</w:t>
            </w:r>
            <w:r>
              <w:t xml:space="preserve"> </w:t>
            </w:r>
            <w:r w:rsidR="005F0AEC">
              <w:t>[</w:t>
            </w:r>
            <w:r w:rsidRPr="00000549">
              <w:t>.670</w:t>
            </w:r>
            <w:r w:rsidR="005F0AEC">
              <w:t>,</w:t>
            </w:r>
            <w:r>
              <w:t xml:space="preserve"> </w:t>
            </w:r>
            <w:r w:rsidRPr="00000549">
              <w:t>.695</w:t>
            </w:r>
            <w:r w:rsidR="005F0AEC">
              <w:t>]</w:t>
            </w:r>
          </w:p>
        </w:tc>
        <w:tc>
          <w:tcPr>
            <w:tcW w:w="2070" w:type="dxa"/>
            <w:noWrap/>
            <w:hideMark/>
          </w:tcPr>
          <w:p w14:paraId="609DA2DF" w14:textId="7C87AA6D" w:rsidR="00FA26EC" w:rsidRDefault="00FA26EC" w:rsidP="00FA26EC">
            <w:pPr>
              <w:pStyle w:val="TT"/>
            </w:pPr>
            <w:r w:rsidRPr="00000549">
              <w:t>.680</w:t>
            </w:r>
            <w:r>
              <w:t xml:space="preserve"> </w:t>
            </w:r>
            <w:r w:rsidR="005F0AEC">
              <w:t>[</w:t>
            </w:r>
            <w:r w:rsidRPr="00000549">
              <w:t>.667</w:t>
            </w:r>
            <w:r w:rsidR="005F0AEC">
              <w:t>,</w:t>
            </w:r>
            <w:r>
              <w:t xml:space="preserve"> </w:t>
            </w:r>
            <w:r w:rsidRPr="00000549">
              <w:t>.693</w:t>
            </w:r>
            <w:r w:rsidR="000348DA">
              <w:t>]</w:t>
            </w:r>
          </w:p>
        </w:tc>
      </w:tr>
      <w:tr w:rsidR="00FA26EC" w:rsidRPr="00DD1859" w14:paraId="5D453E22" w14:textId="77777777" w:rsidTr="0077421A">
        <w:trPr>
          <w:trHeight w:val="288"/>
        </w:trPr>
        <w:tc>
          <w:tcPr>
            <w:tcW w:w="3753" w:type="dxa"/>
            <w:noWrap/>
            <w:hideMark/>
          </w:tcPr>
          <w:p w14:paraId="737B027A" w14:textId="2600EFED" w:rsidR="00FA26EC" w:rsidRDefault="00FA26EC" w:rsidP="002A0D83">
            <w:pPr>
              <w:pStyle w:val="TT"/>
              <w:ind w:firstLine="522"/>
            </w:pPr>
            <w:r w:rsidRPr="00000549">
              <w:t>Closed</w:t>
            </w:r>
            <w:r w:rsidR="002A0D83">
              <w:t>-</w:t>
            </w:r>
            <w:r w:rsidRPr="00000549">
              <w:t>mindedness</w:t>
            </w:r>
          </w:p>
        </w:tc>
        <w:tc>
          <w:tcPr>
            <w:tcW w:w="967" w:type="dxa"/>
            <w:noWrap/>
            <w:hideMark/>
          </w:tcPr>
          <w:p w14:paraId="511AF5B6" w14:textId="77777777" w:rsidR="00FA26EC" w:rsidRDefault="00FA26EC" w:rsidP="00FA26EC">
            <w:pPr>
              <w:pStyle w:val="TT"/>
            </w:pPr>
            <w:r w:rsidRPr="00000549">
              <w:t>6</w:t>
            </w:r>
            <w:r>
              <w:t>,</w:t>
            </w:r>
            <w:r w:rsidRPr="00000549">
              <w:t>559</w:t>
            </w:r>
          </w:p>
        </w:tc>
        <w:tc>
          <w:tcPr>
            <w:tcW w:w="1022" w:type="dxa"/>
            <w:noWrap/>
            <w:hideMark/>
          </w:tcPr>
          <w:p w14:paraId="12511678" w14:textId="77777777" w:rsidR="00FA26EC" w:rsidRDefault="00FA26EC" w:rsidP="00FA26EC">
            <w:pPr>
              <w:pStyle w:val="TT"/>
            </w:pPr>
            <w:r w:rsidRPr="00000549">
              <w:t>8</w:t>
            </w:r>
          </w:p>
        </w:tc>
        <w:tc>
          <w:tcPr>
            <w:tcW w:w="2070" w:type="dxa"/>
            <w:noWrap/>
            <w:hideMark/>
          </w:tcPr>
          <w:p w14:paraId="6BB56BFF" w14:textId="34A32B3C" w:rsidR="00FA26EC" w:rsidRDefault="00FA26EC" w:rsidP="00FA26EC">
            <w:pPr>
              <w:pStyle w:val="TT"/>
            </w:pPr>
            <w:r w:rsidRPr="00000549">
              <w:t>.641</w:t>
            </w:r>
            <w:r>
              <w:t xml:space="preserve"> [</w:t>
            </w:r>
            <w:r w:rsidRPr="00000549">
              <w:t>.627</w:t>
            </w:r>
            <w:r w:rsidR="005F0AEC">
              <w:t>,</w:t>
            </w:r>
            <w:r>
              <w:t xml:space="preserve"> </w:t>
            </w:r>
            <w:r w:rsidRPr="00000549">
              <w:t>.655</w:t>
            </w:r>
            <w:r w:rsidR="005F0AEC">
              <w:t>]</w:t>
            </w:r>
          </w:p>
        </w:tc>
        <w:tc>
          <w:tcPr>
            <w:tcW w:w="1980" w:type="dxa"/>
            <w:noWrap/>
            <w:hideMark/>
          </w:tcPr>
          <w:p w14:paraId="6C791A6A" w14:textId="6B9F53BC" w:rsidR="00FA26EC" w:rsidRDefault="00FA26EC" w:rsidP="00FA26EC">
            <w:pPr>
              <w:pStyle w:val="TT"/>
            </w:pPr>
            <w:r w:rsidRPr="00000549">
              <w:t>.638</w:t>
            </w:r>
            <w:r>
              <w:t xml:space="preserve"> </w:t>
            </w:r>
            <w:r w:rsidR="005F0AEC">
              <w:t>[</w:t>
            </w:r>
            <w:r w:rsidRPr="00000549">
              <w:t>.622</w:t>
            </w:r>
            <w:r w:rsidR="005F0AEC">
              <w:t>,</w:t>
            </w:r>
            <w:r>
              <w:t xml:space="preserve"> </w:t>
            </w:r>
            <w:r w:rsidRPr="00000549">
              <w:t>.652</w:t>
            </w:r>
            <w:r w:rsidR="005F0AEC">
              <w:t>]</w:t>
            </w:r>
          </w:p>
        </w:tc>
        <w:tc>
          <w:tcPr>
            <w:tcW w:w="2070" w:type="dxa"/>
            <w:noWrap/>
            <w:hideMark/>
          </w:tcPr>
          <w:p w14:paraId="6503C90F" w14:textId="1F6DBCE7" w:rsidR="00FA26EC" w:rsidRDefault="00FA26EC" w:rsidP="00FA26EC">
            <w:pPr>
              <w:pStyle w:val="TT"/>
            </w:pPr>
            <w:r w:rsidRPr="00000549">
              <w:t>.631</w:t>
            </w:r>
            <w:r>
              <w:t xml:space="preserve"> </w:t>
            </w:r>
            <w:r w:rsidR="005F0AEC">
              <w:t>[</w:t>
            </w:r>
            <w:r w:rsidRPr="00000549">
              <w:t>.615</w:t>
            </w:r>
            <w:r w:rsidR="005F0AEC">
              <w:t>,</w:t>
            </w:r>
            <w:r>
              <w:t xml:space="preserve"> </w:t>
            </w:r>
            <w:r w:rsidRPr="00000549">
              <w:t>.646</w:t>
            </w:r>
            <w:r w:rsidR="000348DA">
              <w:t>]</w:t>
            </w:r>
          </w:p>
        </w:tc>
      </w:tr>
      <w:tr w:rsidR="00FA26EC" w:rsidRPr="00DD1859" w14:paraId="43EC476F" w14:textId="77777777" w:rsidTr="0077421A">
        <w:trPr>
          <w:trHeight w:val="288"/>
        </w:trPr>
        <w:tc>
          <w:tcPr>
            <w:tcW w:w="3753" w:type="dxa"/>
            <w:noWrap/>
            <w:hideMark/>
          </w:tcPr>
          <w:p w14:paraId="446D7797" w14:textId="77777777" w:rsidR="00FA26EC" w:rsidRDefault="00FA26EC" w:rsidP="00FA26EC">
            <w:pPr>
              <w:pStyle w:val="TT"/>
              <w:ind w:firstLine="522"/>
            </w:pPr>
            <w:r w:rsidRPr="00000549">
              <w:t>Decisiveness</w:t>
            </w:r>
          </w:p>
        </w:tc>
        <w:tc>
          <w:tcPr>
            <w:tcW w:w="967" w:type="dxa"/>
            <w:noWrap/>
            <w:hideMark/>
          </w:tcPr>
          <w:p w14:paraId="3691C282" w14:textId="77777777" w:rsidR="00FA26EC" w:rsidRDefault="00FA26EC" w:rsidP="00FA26EC">
            <w:pPr>
              <w:pStyle w:val="TT"/>
            </w:pPr>
            <w:r w:rsidRPr="00000549">
              <w:t>6</w:t>
            </w:r>
            <w:r>
              <w:t>,</w:t>
            </w:r>
            <w:r w:rsidRPr="00000549">
              <w:t>559</w:t>
            </w:r>
          </w:p>
        </w:tc>
        <w:tc>
          <w:tcPr>
            <w:tcW w:w="1022" w:type="dxa"/>
            <w:noWrap/>
            <w:hideMark/>
          </w:tcPr>
          <w:p w14:paraId="10DFC939" w14:textId="77777777" w:rsidR="00FA26EC" w:rsidRDefault="00FA26EC" w:rsidP="00FA26EC">
            <w:pPr>
              <w:pStyle w:val="TT"/>
            </w:pPr>
            <w:r w:rsidRPr="00000549">
              <w:t>7</w:t>
            </w:r>
          </w:p>
        </w:tc>
        <w:tc>
          <w:tcPr>
            <w:tcW w:w="2070" w:type="dxa"/>
            <w:noWrap/>
            <w:hideMark/>
          </w:tcPr>
          <w:p w14:paraId="7A141F30" w14:textId="72BE5D9B" w:rsidR="00FA26EC" w:rsidRDefault="00FA26EC" w:rsidP="00FA26EC">
            <w:pPr>
              <w:pStyle w:val="TT"/>
            </w:pPr>
            <w:r w:rsidRPr="00000549">
              <w:t>.816</w:t>
            </w:r>
            <w:r>
              <w:t xml:space="preserve"> [</w:t>
            </w:r>
            <w:r w:rsidRPr="00000549">
              <w:t>.809</w:t>
            </w:r>
            <w:r w:rsidR="005F0AEC">
              <w:t>,</w:t>
            </w:r>
            <w:r>
              <w:t xml:space="preserve"> </w:t>
            </w:r>
            <w:r w:rsidRPr="00000549">
              <w:t>.823</w:t>
            </w:r>
            <w:r w:rsidR="005F0AEC">
              <w:t>]</w:t>
            </w:r>
          </w:p>
        </w:tc>
        <w:tc>
          <w:tcPr>
            <w:tcW w:w="1980" w:type="dxa"/>
            <w:noWrap/>
            <w:hideMark/>
          </w:tcPr>
          <w:p w14:paraId="4CC094E0" w14:textId="5A5C4676" w:rsidR="00FA26EC" w:rsidRDefault="00FA26EC" w:rsidP="00FA26EC">
            <w:pPr>
              <w:pStyle w:val="TT"/>
            </w:pPr>
            <w:r w:rsidRPr="00000549">
              <w:t>.824</w:t>
            </w:r>
            <w:r>
              <w:t xml:space="preserve"> </w:t>
            </w:r>
            <w:r w:rsidR="005F0AEC">
              <w:t>[</w:t>
            </w:r>
            <w:r w:rsidRPr="00000549">
              <w:t>.817</w:t>
            </w:r>
            <w:r w:rsidR="005F0AEC">
              <w:t>,</w:t>
            </w:r>
            <w:r>
              <w:t xml:space="preserve"> </w:t>
            </w:r>
            <w:r w:rsidRPr="00000549">
              <w:t>.831</w:t>
            </w:r>
            <w:r w:rsidR="005F0AEC">
              <w:t>]</w:t>
            </w:r>
          </w:p>
        </w:tc>
        <w:tc>
          <w:tcPr>
            <w:tcW w:w="2070" w:type="dxa"/>
            <w:noWrap/>
            <w:hideMark/>
          </w:tcPr>
          <w:p w14:paraId="687DF9FD" w14:textId="500164F8" w:rsidR="00FA26EC" w:rsidRDefault="00FA26EC" w:rsidP="00FA26EC">
            <w:pPr>
              <w:pStyle w:val="TT"/>
            </w:pPr>
            <w:r w:rsidRPr="00000549">
              <w:t>.825</w:t>
            </w:r>
            <w:r>
              <w:t xml:space="preserve"> </w:t>
            </w:r>
            <w:r w:rsidR="005F0AEC">
              <w:t>[</w:t>
            </w:r>
            <w:r w:rsidRPr="00000549">
              <w:t>.818</w:t>
            </w:r>
            <w:r w:rsidR="005F0AEC">
              <w:t>,</w:t>
            </w:r>
            <w:r>
              <w:t xml:space="preserve"> </w:t>
            </w:r>
            <w:r w:rsidRPr="00000549">
              <w:t>.832</w:t>
            </w:r>
            <w:r w:rsidR="000348DA">
              <w:t>]</w:t>
            </w:r>
          </w:p>
        </w:tc>
      </w:tr>
      <w:tr w:rsidR="00FA26EC" w:rsidRPr="00DD1859" w14:paraId="3F1905B1" w14:textId="77777777" w:rsidTr="0077421A">
        <w:trPr>
          <w:trHeight w:val="288"/>
        </w:trPr>
        <w:tc>
          <w:tcPr>
            <w:tcW w:w="3753" w:type="dxa"/>
            <w:noWrap/>
            <w:hideMark/>
          </w:tcPr>
          <w:p w14:paraId="5A7D5613" w14:textId="77777777" w:rsidR="00FA26EC" w:rsidRDefault="00FA26EC" w:rsidP="00FA26EC">
            <w:pPr>
              <w:pStyle w:val="TT"/>
              <w:ind w:firstLine="522"/>
            </w:pPr>
            <w:r w:rsidRPr="00000549">
              <w:t>Order</w:t>
            </w:r>
          </w:p>
        </w:tc>
        <w:tc>
          <w:tcPr>
            <w:tcW w:w="967" w:type="dxa"/>
            <w:noWrap/>
            <w:hideMark/>
          </w:tcPr>
          <w:p w14:paraId="155BEE32" w14:textId="77777777" w:rsidR="00FA26EC" w:rsidRDefault="00FA26EC" w:rsidP="00FA26EC">
            <w:pPr>
              <w:pStyle w:val="TT"/>
            </w:pPr>
            <w:r w:rsidRPr="00000549">
              <w:t>6</w:t>
            </w:r>
            <w:r>
              <w:t>,</w:t>
            </w:r>
            <w:r w:rsidRPr="00000549">
              <w:t>585</w:t>
            </w:r>
          </w:p>
        </w:tc>
        <w:tc>
          <w:tcPr>
            <w:tcW w:w="1022" w:type="dxa"/>
            <w:noWrap/>
            <w:hideMark/>
          </w:tcPr>
          <w:p w14:paraId="02CDBF19" w14:textId="77777777" w:rsidR="00FA26EC" w:rsidRDefault="00FA26EC" w:rsidP="00FA26EC">
            <w:pPr>
              <w:pStyle w:val="TT"/>
            </w:pPr>
            <w:r w:rsidRPr="00000549">
              <w:t>10</w:t>
            </w:r>
          </w:p>
        </w:tc>
        <w:tc>
          <w:tcPr>
            <w:tcW w:w="2070" w:type="dxa"/>
            <w:noWrap/>
            <w:hideMark/>
          </w:tcPr>
          <w:p w14:paraId="73A3C845" w14:textId="0C1A0816" w:rsidR="00FA26EC" w:rsidRDefault="00FA26EC" w:rsidP="00FA26EC">
            <w:pPr>
              <w:pStyle w:val="TT"/>
            </w:pPr>
            <w:r w:rsidRPr="00000549">
              <w:t>.819</w:t>
            </w:r>
            <w:r>
              <w:t xml:space="preserve"> [</w:t>
            </w:r>
            <w:r w:rsidRPr="00000549">
              <w:t>.811</w:t>
            </w:r>
            <w:r w:rsidR="005F0AEC">
              <w:t>,</w:t>
            </w:r>
            <w:r>
              <w:t xml:space="preserve"> </w:t>
            </w:r>
            <w:r w:rsidRPr="00000549">
              <w:t>.826</w:t>
            </w:r>
            <w:r w:rsidR="005F0AEC">
              <w:t>]</w:t>
            </w:r>
          </w:p>
        </w:tc>
        <w:tc>
          <w:tcPr>
            <w:tcW w:w="1980" w:type="dxa"/>
            <w:noWrap/>
            <w:hideMark/>
          </w:tcPr>
          <w:p w14:paraId="4337A5CD" w14:textId="2107FDC0" w:rsidR="00FA26EC" w:rsidRDefault="00FA26EC" w:rsidP="00FA26EC">
            <w:pPr>
              <w:pStyle w:val="TT"/>
            </w:pPr>
            <w:r w:rsidRPr="00000549">
              <w:t>.825</w:t>
            </w:r>
            <w:r>
              <w:t xml:space="preserve"> </w:t>
            </w:r>
            <w:r w:rsidR="005F0AEC">
              <w:t>[</w:t>
            </w:r>
            <w:r w:rsidRPr="00000549">
              <w:t>.818</w:t>
            </w:r>
            <w:r w:rsidR="005F0AEC">
              <w:t>,</w:t>
            </w:r>
            <w:r>
              <w:t xml:space="preserve"> </w:t>
            </w:r>
            <w:r w:rsidRPr="00000549">
              <w:t>.832</w:t>
            </w:r>
            <w:r w:rsidR="005F0AEC">
              <w:t>]</w:t>
            </w:r>
          </w:p>
        </w:tc>
        <w:tc>
          <w:tcPr>
            <w:tcW w:w="2070" w:type="dxa"/>
            <w:noWrap/>
            <w:hideMark/>
          </w:tcPr>
          <w:p w14:paraId="16AB278D" w14:textId="608B5349" w:rsidR="00FA26EC" w:rsidRDefault="00FA26EC" w:rsidP="00FA26EC">
            <w:pPr>
              <w:pStyle w:val="TT"/>
            </w:pPr>
            <w:r w:rsidRPr="00000549">
              <w:t>.824</w:t>
            </w:r>
            <w:r>
              <w:t xml:space="preserve"> </w:t>
            </w:r>
            <w:r w:rsidR="005F0AEC">
              <w:t>[</w:t>
            </w:r>
            <w:r w:rsidRPr="00000549">
              <w:t>.817</w:t>
            </w:r>
            <w:r w:rsidR="005F0AEC">
              <w:t>,</w:t>
            </w:r>
            <w:r>
              <w:t xml:space="preserve"> </w:t>
            </w:r>
            <w:r w:rsidRPr="00000549">
              <w:t>.831</w:t>
            </w:r>
            <w:r w:rsidR="000348DA">
              <w:t>]</w:t>
            </w:r>
          </w:p>
        </w:tc>
      </w:tr>
      <w:tr w:rsidR="00FA26EC" w:rsidRPr="00DD1859" w14:paraId="28F6C3AB" w14:textId="77777777" w:rsidTr="0077421A">
        <w:trPr>
          <w:trHeight w:val="288"/>
        </w:trPr>
        <w:tc>
          <w:tcPr>
            <w:tcW w:w="3753" w:type="dxa"/>
            <w:noWrap/>
            <w:hideMark/>
          </w:tcPr>
          <w:p w14:paraId="3DFC3D5B" w14:textId="77777777" w:rsidR="00FA26EC" w:rsidRDefault="00FA26EC" w:rsidP="00FA26EC">
            <w:pPr>
              <w:pStyle w:val="TT"/>
              <w:ind w:firstLine="522"/>
            </w:pPr>
            <w:r w:rsidRPr="00000549">
              <w:t>Predictability</w:t>
            </w:r>
          </w:p>
        </w:tc>
        <w:tc>
          <w:tcPr>
            <w:tcW w:w="967" w:type="dxa"/>
            <w:noWrap/>
            <w:hideMark/>
          </w:tcPr>
          <w:p w14:paraId="10CA8EAC" w14:textId="77777777" w:rsidR="00FA26EC" w:rsidRDefault="00FA26EC" w:rsidP="00FA26EC">
            <w:pPr>
              <w:pStyle w:val="TT"/>
            </w:pPr>
            <w:r w:rsidRPr="00000549">
              <w:t>6</w:t>
            </w:r>
            <w:r>
              <w:t>,</w:t>
            </w:r>
            <w:r w:rsidRPr="00000549">
              <w:t>559</w:t>
            </w:r>
          </w:p>
        </w:tc>
        <w:tc>
          <w:tcPr>
            <w:tcW w:w="1022" w:type="dxa"/>
            <w:noWrap/>
            <w:hideMark/>
          </w:tcPr>
          <w:p w14:paraId="45D02251" w14:textId="77777777" w:rsidR="00FA26EC" w:rsidRDefault="00FA26EC" w:rsidP="00FA26EC">
            <w:pPr>
              <w:pStyle w:val="TT"/>
            </w:pPr>
            <w:r w:rsidRPr="00000549">
              <w:t>8</w:t>
            </w:r>
          </w:p>
        </w:tc>
        <w:tc>
          <w:tcPr>
            <w:tcW w:w="2070" w:type="dxa"/>
            <w:noWrap/>
            <w:hideMark/>
          </w:tcPr>
          <w:p w14:paraId="17807D16" w14:textId="5DB4E25F" w:rsidR="00FA26EC" w:rsidRDefault="00FA26EC" w:rsidP="00FA26EC">
            <w:pPr>
              <w:pStyle w:val="TT"/>
            </w:pPr>
            <w:r w:rsidRPr="00000549">
              <w:t>.793</w:t>
            </w:r>
            <w:r>
              <w:t xml:space="preserve"> [</w:t>
            </w:r>
            <w:r w:rsidRPr="00000549">
              <w:t>.784</w:t>
            </w:r>
            <w:r w:rsidR="005F0AEC">
              <w:t>,</w:t>
            </w:r>
            <w:r>
              <w:t xml:space="preserve"> </w:t>
            </w:r>
            <w:r w:rsidRPr="00000549">
              <w:t>.801</w:t>
            </w:r>
            <w:r w:rsidR="005F0AEC">
              <w:t>]</w:t>
            </w:r>
          </w:p>
        </w:tc>
        <w:tc>
          <w:tcPr>
            <w:tcW w:w="1980" w:type="dxa"/>
            <w:noWrap/>
            <w:hideMark/>
          </w:tcPr>
          <w:p w14:paraId="2B38D569" w14:textId="4A9E8345" w:rsidR="00FA26EC" w:rsidRDefault="00FA26EC" w:rsidP="00FA26EC">
            <w:pPr>
              <w:pStyle w:val="TT"/>
            </w:pPr>
            <w:r w:rsidRPr="00000549">
              <w:t>.796</w:t>
            </w:r>
            <w:r>
              <w:t xml:space="preserve"> </w:t>
            </w:r>
            <w:r w:rsidR="005F0AEC">
              <w:t>[</w:t>
            </w:r>
            <w:r w:rsidRPr="00000549">
              <w:t>.787</w:t>
            </w:r>
            <w:r w:rsidR="005F0AEC">
              <w:t>,</w:t>
            </w:r>
            <w:r>
              <w:t xml:space="preserve"> </w:t>
            </w:r>
            <w:r w:rsidRPr="00000549">
              <w:t>.804</w:t>
            </w:r>
            <w:r w:rsidR="005F0AEC">
              <w:t>]</w:t>
            </w:r>
          </w:p>
        </w:tc>
        <w:tc>
          <w:tcPr>
            <w:tcW w:w="2070" w:type="dxa"/>
            <w:noWrap/>
            <w:hideMark/>
          </w:tcPr>
          <w:p w14:paraId="007F268E" w14:textId="250824E2" w:rsidR="00FA26EC" w:rsidRDefault="00FA26EC" w:rsidP="00FA26EC">
            <w:pPr>
              <w:pStyle w:val="TT"/>
            </w:pPr>
            <w:r w:rsidRPr="00000549">
              <w:t>.795</w:t>
            </w:r>
            <w:r>
              <w:t xml:space="preserve"> </w:t>
            </w:r>
            <w:r w:rsidR="005F0AEC">
              <w:t>[</w:t>
            </w:r>
            <w:r w:rsidRPr="00000549">
              <w:t>.786</w:t>
            </w:r>
            <w:r w:rsidR="005F0AEC">
              <w:t>,</w:t>
            </w:r>
            <w:r>
              <w:t xml:space="preserve"> </w:t>
            </w:r>
            <w:r w:rsidRPr="00000549">
              <w:t>.803</w:t>
            </w:r>
            <w:r w:rsidR="000348DA">
              <w:t>]</w:t>
            </w:r>
          </w:p>
        </w:tc>
      </w:tr>
      <w:tr w:rsidR="00FA26EC" w:rsidRPr="00DD1859" w14:paraId="6B24DCDD" w14:textId="77777777" w:rsidTr="0077421A">
        <w:trPr>
          <w:trHeight w:val="288"/>
        </w:trPr>
        <w:tc>
          <w:tcPr>
            <w:tcW w:w="3753" w:type="dxa"/>
            <w:noWrap/>
            <w:hideMark/>
          </w:tcPr>
          <w:p w14:paraId="1DBD45CD" w14:textId="0D012793" w:rsidR="00FA26EC" w:rsidRDefault="00FA26EC" w:rsidP="00FA26EC">
            <w:pPr>
              <w:pStyle w:val="TT"/>
            </w:pPr>
            <w:r w:rsidRPr="00000549">
              <w:t>Personal Need for Structure</w:t>
            </w:r>
            <w:r w:rsidR="002A0D83">
              <w:t xml:space="preserve"> Scale</w:t>
            </w:r>
          </w:p>
        </w:tc>
        <w:tc>
          <w:tcPr>
            <w:tcW w:w="967" w:type="dxa"/>
            <w:noWrap/>
            <w:hideMark/>
          </w:tcPr>
          <w:p w14:paraId="012B7DD0" w14:textId="77777777" w:rsidR="00FA26EC" w:rsidRDefault="00FA26EC" w:rsidP="00FA26EC">
            <w:pPr>
              <w:pStyle w:val="TT"/>
            </w:pPr>
            <w:r w:rsidRPr="00000549">
              <w:t>6</w:t>
            </w:r>
            <w:r>
              <w:t>,</w:t>
            </w:r>
            <w:r w:rsidRPr="00000549">
              <w:t>821</w:t>
            </w:r>
          </w:p>
        </w:tc>
        <w:tc>
          <w:tcPr>
            <w:tcW w:w="1022" w:type="dxa"/>
            <w:noWrap/>
            <w:hideMark/>
          </w:tcPr>
          <w:p w14:paraId="7C865675" w14:textId="77777777" w:rsidR="00FA26EC" w:rsidRDefault="00FA26EC" w:rsidP="00FA26EC">
            <w:pPr>
              <w:pStyle w:val="TT"/>
            </w:pPr>
            <w:r w:rsidRPr="00000549">
              <w:t>12</w:t>
            </w:r>
          </w:p>
        </w:tc>
        <w:tc>
          <w:tcPr>
            <w:tcW w:w="2070" w:type="dxa"/>
            <w:noWrap/>
            <w:hideMark/>
          </w:tcPr>
          <w:p w14:paraId="41EDFEFA" w14:textId="7F5D410E" w:rsidR="00FA26EC" w:rsidRDefault="00FA26EC" w:rsidP="005F0AEC">
            <w:pPr>
              <w:pStyle w:val="TT"/>
            </w:pPr>
            <w:r w:rsidRPr="00000549">
              <w:t>.861</w:t>
            </w:r>
            <w:r>
              <w:t xml:space="preserve"> [</w:t>
            </w:r>
            <w:r w:rsidRPr="00000549">
              <w:t>.855</w:t>
            </w:r>
            <w:r w:rsidR="005F0AEC">
              <w:t>,</w:t>
            </w:r>
            <w:r>
              <w:t xml:space="preserve"> </w:t>
            </w:r>
            <w:r w:rsidRPr="00000549">
              <w:t>.865</w:t>
            </w:r>
            <w:r w:rsidR="005F0AEC">
              <w:t>]</w:t>
            </w:r>
          </w:p>
        </w:tc>
        <w:tc>
          <w:tcPr>
            <w:tcW w:w="1980" w:type="dxa"/>
            <w:noWrap/>
            <w:hideMark/>
          </w:tcPr>
          <w:p w14:paraId="5B35D218" w14:textId="3E1EC3B6" w:rsidR="00FA26EC" w:rsidRDefault="00FA26EC" w:rsidP="00FA26EC">
            <w:pPr>
              <w:pStyle w:val="TT"/>
            </w:pPr>
            <w:r w:rsidRPr="00000549">
              <w:t>.862</w:t>
            </w:r>
            <w:r>
              <w:t xml:space="preserve"> </w:t>
            </w:r>
            <w:r w:rsidR="005F0AEC">
              <w:t>[</w:t>
            </w:r>
            <w:r w:rsidRPr="00000549">
              <w:t>.857</w:t>
            </w:r>
            <w:r w:rsidR="005F0AEC">
              <w:t>,</w:t>
            </w:r>
            <w:r>
              <w:t xml:space="preserve"> </w:t>
            </w:r>
            <w:r w:rsidRPr="00000549">
              <w:t>.866</w:t>
            </w:r>
            <w:r w:rsidR="005F0AEC">
              <w:t>]</w:t>
            </w:r>
          </w:p>
        </w:tc>
        <w:tc>
          <w:tcPr>
            <w:tcW w:w="2070" w:type="dxa"/>
            <w:noWrap/>
            <w:hideMark/>
          </w:tcPr>
          <w:p w14:paraId="77574CA9" w14:textId="3B2928EB" w:rsidR="00FA26EC" w:rsidRDefault="00FA26EC" w:rsidP="00FA26EC">
            <w:pPr>
              <w:pStyle w:val="TT"/>
            </w:pPr>
            <w:r w:rsidRPr="00000549">
              <w:t>.860</w:t>
            </w:r>
            <w:r>
              <w:t xml:space="preserve"> </w:t>
            </w:r>
            <w:r w:rsidR="005F0AEC">
              <w:t>[</w:t>
            </w:r>
            <w:r w:rsidRPr="00000549">
              <w:t>.854</w:t>
            </w:r>
            <w:r w:rsidR="005F0AEC">
              <w:t>,</w:t>
            </w:r>
            <w:r>
              <w:t xml:space="preserve"> </w:t>
            </w:r>
            <w:r w:rsidRPr="00000549">
              <w:t>.864</w:t>
            </w:r>
            <w:r w:rsidR="000348DA">
              <w:t>]</w:t>
            </w:r>
          </w:p>
        </w:tc>
      </w:tr>
      <w:tr w:rsidR="00FA26EC" w:rsidRPr="00DD1859" w14:paraId="1BEE30BF" w14:textId="77777777" w:rsidTr="0077421A">
        <w:trPr>
          <w:trHeight w:val="288"/>
        </w:trPr>
        <w:tc>
          <w:tcPr>
            <w:tcW w:w="3753" w:type="dxa"/>
            <w:noWrap/>
            <w:hideMark/>
          </w:tcPr>
          <w:p w14:paraId="0039F2AA" w14:textId="0057E907" w:rsidR="00FA26EC" w:rsidRDefault="00FA26EC" w:rsidP="00FA26EC">
            <w:pPr>
              <w:pStyle w:val="TT"/>
            </w:pPr>
            <w:r w:rsidRPr="00000549">
              <w:t>Protestant Ethic</w:t>
            </w:r>
            <w:r w:rsidR="002A0D83">
              <w:t xml:space="preserve"> Scale</w:t>
            </w:r>
          </w:p>
        </w:tc>
        <w:tc>
          <w:tcPr>
            <w:tcW w:w="967" w:type="dxa"/>
            <w:noWrap/>
            <w:hideMark/>
          </w:tcPr>
          <w:p w14:paraId="4A1F1848" w14:textId="77777777" w:rsidR="00FA26EC" w:rsidRDefault="00FA26EC" w:rsidP="00FA26EC">
            <w:pPr>
              <w:pStyle w:val="TT"/>
            </w:pPr>
            <w:r w:rsidRPr="00000549">
              <w:t>6</w:t>
            </w:r>
            <w:r>
              <w:t>,</w:t>
            </w:r>
            <w:r w:rsidRPr="00000549">
              <w:t>859</w:t>
            </w:r>
          </w:p>
        </w:tc>
        <w:tc>
          <w:tcPr>
            <w:tcW w:w="1022" w:type="dxa"/>
            <w:noWrap/>
            <w:hideMark/>
          </w:tcPr>
          <w:p w14:paraId="25F368A9" w14:textId="77777777" w:rsidR="00FA26EC" w:rsidRDefault="00FA26EC" w:rsidP="00FA26EC">
            <w:pPr>
              <w:pStyle w:val="TT"/>
            </w:pPr>
            <w:r w:rsidRPr="00000549">
              <w:t>11</w:t>
            </w:r>
          </w:p>
        </w:tc>
        <w:tc>
          <w:tcPr>
            <w:tcW w:w="2070" w:type="dxa"/>
            <w:noWrap/>
            <w:hideMark/>
          </w:tcPr>
          <w:p w14:paraId="5D2A9CDB" w14:textId="3795C187" w:rsidR="00FA26EC" w:rsidRDefault="00FA26EC" w:rsidP="00FA26EC">
            <w:pPr>
              <w:pStyle w:val="TT"/>
            </w:pPr>
            <w:r w:rsidRPr="00000549">
              <w:t>.791</w:t>
            </w:r>
            <w:r>
              <w:t xml:space="preserve"> [</w:t>
            </w:r>
            <w:r w:rsidRPr="00000549">
              <w:t>.783</w:t>
            </w:r>
            <w:r w:rsidR="005F0AEC">
              <w:t>,</w:t>
            </w:r>
            <w:r>
              <w:t xml:space="preserve"> </w:t>
            </w:r>
            <w:r w:rsidRPr="00000549">
              <w:t>.798</w:t>
            </w:r>
            <w:r w:rsidR="005F0AEC">
              <w:t>]</w:t>
            </w:r>
          </w:p>
        </w:tc>
        <w:tc>
          <w:tcPr>
            <w:tcW w:w="1980" w:type="dxa"/>
            <w:noWrap/>
            <w:hideMark/>
          </w:tcPr>
          <w:p w14:paraId="28363C4A" w14:textId="3D46E832" w:rsidR="00FA26EC" w:rsidRDefault="00FA26EC" w:rsidP="00FA26EC">
            <w:pPr>
              <w:pStyle w:val="TT"/>
            </w:pPr>
            <w:r w:rsidRPr="00000549">
              <w:t>.791</w:t>
            </w:r>
            <w:r>
              <w:t xml:space="preserve"> </w:t>
            </w:r>
            <w:r w:rsidR="005F0AEC">
              <w:t>[</w:t>
            </w:r>
            <w:r w:rsidRPr="00000549">
              <w:t>.783</w:t>
            </w:r>
            <w:r w:rsidR="005F0AEC">
              <w:t>,</w:t>
            </w:r>
            <w:r>
              <w:t xml:space="preserve"> </w:t>
            </w:r>
            <w:r w:rsidRPr="00000549">
              <w:t>.798</w:t>
            </w:r>
            <w:r w:rsidR="005F0AEC">
              <w:t>]</w:t>
            </w:r>
          </w:p>
        </w:tc>
        <w:tc>
          <w:tcPr>
            <w:tcW w:w="2070" w:type="dxa"/>
            <w:noWrap/>
            <w:hideMark/>
          </w:tcPr>
          <w:p w14:paraId="608CFDB7" w14:textId="2F7851E5" w:rsidR="00FA26EC" w:rsidRDefault="00FA26EC" w:rsidP="00FA26EC">
            <w:pPr>
              <w:pStyle w:val="TT"/>
            </w:pPr>
            <w:r w:rsidRPr="00000549">
              <w:t>.782</w:t>
            </w:r>
            <w:r>
              <w:t xml:space="preserve"> </w:t>
            </w:r>
            <w:r w:rsidR="005F0AEC">
              <w:t>[</w:t>
            </w:r>
            <w:r w:rsidRPr="00000549">
              <w:t>.773</w:t>
            </w:r>
            <w:r w:rsidR="005F0AEC">
              <w:t>,</w:t>
            </w:r>
            <w:r>
              <w:t xml:space="preserve"> </w:t>
            </w:r>
            <w:r w:rsidRPr="00000549">
              <w:t>.789</w:t>
            </w:r>
            <w:r w:rsidR="000348DA">
              <w:t>]</w:t>
            </w:r>
          </w:p>
        </w:tc>
      </w:tr>
      <w:tr w:rsidR="00FA26EC" w:rsidRPr="00DD1859" w14:paraId="5D558053" w14:textId="77777777" w:rsidTr="0077421A">
        <w:trPr>
          <w:trHeight w:val="288"/>
        </w:trPr>
        <w:tc>
          <w:tcPr>
            <w:tcW w:w="3753" w:type="dxa"/>
            <w:noWrap/>
            <w:hideMark/>
          </w:tcPr>
          <w:p w14:paraId="1BD0CC02" w14:textId="479374FA" w:rsidR="00FA26EC" w:rsidRDefault="00FA26EC" w:rsidP="00FA26EC">
            <w:pPr>
              <w:pStyle w:val="TT"/>
            </w:pPr>
            <w:r w:rsidRPr="00000549">
              <w:t>Ring-Wing Authoritarianism</w:t>
            </w:r>
            <w:r w:rsidR="002A0D83">
              <w:t xml:space="preserve"> Scale</w:t>
            </w:r>
          </w:p>
        </w:tc>
        <w:tc>
          <w:tcPr>
            <w:tcW w:w="967" w:type="dxa"/>
            <w:noWrap/>
            <w:hideMark/>
          </w:tcPr>
          <w:p w14:paraId="342F1A2E" w14:textId="77777777" w:rsidR="00FA26EC" w:rsidRDefault="00FA26EC" w:rsidP="00FA26EC">
            <w:pPr>
              <w:pStyle w:val="TT"/>
            </w:pPr>
            <w:r w:rsidRPr="00000549">
              <w:t>6</w:t>
            </w:r>
            <w:r>
              <w:t>,</w:t>
            </w:r>
            <w:r w:rsidRPr="00000549">
              <w:t>542</w:t>
            </w:r>
          </w:p>
        </w:tc>
        <w:tc>
          <w:tcPr>
            <w:tcW w:w="1022" w:type="dxa"/>
            <w:noWrap/>
            <w:hideMark/>
          </w:tcPr>
          <w:p w14:paraId="0E0C2C0F" w14:textId="77777777" w:rsidR="00FA26EC" w:rsidRDefault="00FA26EC" w:rsidP="00FA26EC">
            <w:pPr>
              <w:pStyle w:val="TT"/>
            </w:pPr>
            <w:r w:rsidRPr="00000549">
              <w:t>20</w:t>
            </w:r>
          </w:p>
        </w:tc>
        <w:tc>
          <w:tcPr>
            <w:tcW w:w="2070" w:type="dxa"/>
            <w:noWrap/>
            <w:hideMark/>
          </w:tcPr>
          <w:p w14:paraId="7CAC8A2F" w14:textId="072E333C" w:rsidR="00FA26EC" w:rsidRDefault="00FA26EC" w:rsidP="005F0AEC">
            <w:pPr>
              <w:pStyle w:val="TT"/>
            </w:pPr>
            <w:r w:rsidRPr="00000549">
              <w:t>.922</w:t>
            </w:r>
            <w:r>
              <w:t xml:space="preserve"> [</w:t>
            </w:r>
            <w:r w:rsidRPr="00000549">
              <w:t>.919</w:t>
            </w:r>
            <w:r w:rsidR="005F0AEC">
              <w:t>,</w:t>
            </w:r>
            <w:r>
              <w:t xml:space="preserve"> </w:t>
            </w:r>
            <w:r w:rsidRPr="00000549">
              <w:t>.924</w:t>
            </w:r>
            <w:r w:rsidR="005F0AEC">
              <w:t>]</w:t>
            </w:r>
          </w:p>
        </w:tc>
        <w:tc>
          <w:tcPr>
            <w:tcW w:w="1980" w:type="dxa"/>
            <w:noWrap/>
            <w:hideMark/>
          </w:tcPr>
          <w:p w14:paraId="2EDD2C9F" w14:textId="6446A027" w:rsidR="00FA26EC" w:rsidRDefault="00FA26EC" w:rsidP="00FA26EC">
            <w:pPr>
              <w:pStyle w:val="TT"/>
            </w:pPr>
            <w:r w:rsidRPr="00000549">
              <w:t>.922</w:t>
            </w:r>
            <w:r>
              <w:t xml:space="preserve"> </w:t>
            </w:r>
            <w:r w:rsidR="005F0AEC">
              <w:t>[</w:t>
            </w:r>
            <w:r w:rsidRPr="00000549">
              <w:t>.919</w:t>
            </w:r>
            <w:r w:rsidR="005F0AEC">
              <w:t>,</w:t>
            </w:r>
            <w:r>
              <w:t xml:space="preserve"> </w:t>
            </w:r>
            <w:r w:rsidRPr="00000549">
              <w:t>.925</w:t>
            </w:r>
            <w:r w:rsidR="005F0AEC">
              <w:t>]</w:t>
            </w:r>
          </w:p>
        </w:tc>
        <w:tc>
          <w:tcPr>
            <w:tcW w:w="2070" w:type="dxa"/>
            <w:noWrap/>
            <w:hideMark/>
          </w:tcPr>
          <w:p w14:paraId="0942A8E1" w14:textId="514E270A" w:rsidR="00FA26EC" w:rsidRDefault="00FA26EC" w:rsidP="00FA26EC">
            <w:pPr>
              <w:pStyle w:val="TT"/>
            </w:pPr>
            <w:r w:rsidRPr="00000549">
              <w:t>.910</w:t>
            </w:r>
            <w:r>
              <w:t xml:space="preserve"> </w:t>
            </w:r>
            <w:r w:rsidR="005F0AEC">
              <w:t>[</w:t>
            </w:r>
            <w:r w:rsidRPr="00000549">
              <w:t>.907</w:t>
            </w:r>
            <w:r w:rsidR="005F0AEC">
              <w:t>,</w:t>
            </w:r>
            <w:r>
              <w:t xml:space="preserve"> </w:t>
            </w:r>
            <w:r w:rsidRPr="00000549">
              <w:t>.914</w:t>
            </w:r>
            <w:r w:rsidR="000348DA">
              <w:t>]</w:t>
            </w:r>
          </w:p>
        </w:tc>
      </w:tr>
      <w:tr w:rsidR="00FA26EC" w:rsidRPr="00DD1859" w14:paraId="2BCDF08F" w14:textId="77777777" w:rsidTr="0077421A">
        <w:trPr>
          <w:trHeight w:val="288"/>
        </w:trPr>
        <w:tc>
          <w:tcPr>
            <w:tcW w:w="3753" w:type="dxa"/>
            <w:noWrap/>
            <w:hideMark/>
          </w:tcPr>
          <w:p w14:paraId="3428E005" w14:textId="7EFB86F1" w:rsidR="00FA26EC" w:rsidRDefault="00FA26EC" w:rsidP="00FA26EC">
            <w:pPr>
              <w:pStyle w:val="TT"/>
            </w:pPr>
            <w:r w:rsidRPr="00000549">
              <w:t>Rosenberg Self-Esteem</w:t>
            </w:r>
            <w:r w:rsidR="002A0D83">
              <w:t xml:space="preserve"> Scale</w:t>
            </w:r>
          </w:p>
        </w:tc>
        <w:tc>
          <w:tcPr>
            <w:tcW w:w="967" w:type="dxa"/>
            <w:noWrap/>
            <w:hideMark/>
          </w:tcPr>
          <w:p w14:paraId="1F2700ED" w14:textId="77777777" w:rsidR="00FA26EC" w:rsidRDefault="00FA26EC" w:rsidP="00FA26EC">
            <w:pPr>
              <w:pStyle w:val="TT"/>
            </w:pPr>
            <w:r w:rsidRPr="00000549">
              <w:t>6</w:t>
            </w:r>
            <w:r>
              <w:t>,</w:t>
            </w:r>
            <w:r w:rsidRPr="00000549">
              <w:t>971</w:t>
            </w:r>
          </w:p>
        </w:tc>
        <w:tc>
          <w:tcPr>
            <w:tcW w:w="1022" w:type="dxa"/>
            <w:noWrap/>
            <w:hideMark/>
          </w:tcPr>
          <w:p w14:paraId="365B4729" w14:textId="77777777" w:rsidR="00FA26EC" w:rsidRDefault="00FA26EC" w:rsidP="00FA26EC">
            <w:pPr>
              <w:pStyle w:val="TT"/>
            </w:pPr>
            <w:r w:rsidRPr="00000549">
              <w:t>10</w:t>
            </w:r>
          </w:p>
        </w:tc>
        <w:tc>
          <w:tcPr>
            <w:tcW w:w="2070" w:type="dxa"/>
            <w:noWrap/>
            <w:hideMark/>
          </w:tcPr>
          <w:p w14:paraId="098A53A6" w14:textId="12703A73" w:rsidR="00FA26EC" w:rsidRDefault="00FA26EC" w:rsidP="005F0AEC">
            <w:pPr>
              <w:pStyle w:val="TT"/>
            </w:pPr>
            <w:r w:rsidRPr="00000549">
              <w:t>.890</w:t>
            </w:r>
            <w:r>
              <w:t xml:space="preserve"> [</w:t>
            </w:r>
            <w:r w:rsidRPr="00000549">
              <w:t>.886</w:t>
            </w:r>
            <w:r w:rsidR="005F0AEC">
              <w:t>,</w:t>
            </w:r>
            <w:r>
              <w:t xml:space="preserve"> </w:t>
            </w:r>
            <w:r w:rsidRPr="00000549">
              <w:t>.895</w:t>
            </w:r>
            <w:r w:rsidR="005F0AEC">
              <w:t>]</w:t>
            </w:r>
          </w:p>
        </w:tc>
        <w:tc>
          <w:tcPr>
            <w:tcW w:w="1980" w:type="dxa"/>
            <w:noWrap/>
            <w:hideMark/>
          </w:tcPr>
          <w:p w14:paraId="1C1E05BB" w14:textId="047AD7C8" w:rsidR="00FA26EC" w:rsidRDefault="00FA26EC" w:rsidP="00FA26EC">
            <w:pPr>
              <w:pStyle w:val="TT"/>
            </w:pPr>
            <w:r w:rsidRPr="00000549">
              <w:t>.896</w:t>
            </w:r>
            <w:r>
              <w:t xml:space="preserve"> </w:t>
            </w:r>
            <w:r w:rsidR="005F0AEC">
              <w:t>[</w:t>
            </w:r>
            <w:r w:rsidRPr="00000549">
              <w:t>.892</w:t>
            </w:r>
            <w:r w:rsidR="005F0AEC">
              <w:t>,</w:t>
            </w:r>
            <w:r>
              <w:t xml:space="preserve"> </w:t>
            </w:r>
            <w:r w:rsidRPr="00000549">
              <w:t>.900</w:t>
            </w:r>
            <w:r w:rsidR="005F0AEC">
              <w:t>]</w:t>
            </w:r>
          </w:p>
        </w:tc>
        <w:tc>
          <w:tcPr>
            <w:tcW w:w="2070" w:type="dxa"/>
            <w:noWrap/>
            <w:hideMark/>
          </w:tcPr>
          <w:p w14:paraId="50CEE256" w14:textId="4631E8E4" w:rsidR="00FA26EC" w:rsidRDefault="00FA26EC" w:rsidP="00FA26EC">
            <w:pPr>
              <w:pStyle w:val="TT"/>
            </w:pPr>
            <w:r w:rsidRPr="00000549">
              <w:t>.887</w:t>
            </w:r>
            <w:r>
              <w:t xml:space="preserve"> </w:t>
            </w:r>
            <w:r w:rsidR="005F0AEC">
              <w:t>[</w:t>
            </w:r>
            <w:r w:rsidRPr="00000549">
              <w:t>.882</w:t>
            </w:r>
            <w:r w:rsidR="005F0AEC">
              <w:t>,</w:t>
            </w:r>
            <w:r>
              <w:t xml:space="preserve"> </w:t>
            </w:r>
            <w:r w:rsidRPr="00000549">
              <w:t>.892</w:t>
            </w:r>
            <w:r w:rsidR="000348DA">
              <w:t>]</w:t>
            </w:r>
          </w:p>
        </w:tc>
      </w:tr>
      <w:tr w:rsidR="00FA26EC" w:rsidRPr="00DD1859" w14:paraId="14E74117" w14:textId="77777777" w:rsidTr="0077421A">
        <w:trPr>
          <w:trHeight w:val="288"/>
        </w:trPr>
        <w:tc>
          <w:tcPr>
            <w:tcW w:w="3753" w:type="dxa"/>
            <w:noWrap/>
            <w:hideMark/>
          </w:tcPr>
          <w:p w14:paraId="16926655" w14:textId="1274B7E6" w:rsidR="00FA26EC" w:rsidRDefault="00FA26EC" w:rsidP="00FA26EC">
            <w:pPr>
              <w:pStyle w:val="TT"/>
            </w:pPr>
            <w:r w:rsidRPr="00000549">
              <w:t>Self-Monitoring</w:t>
            </w:r>
            <w:r w:rsidR="002A0D83">
              <w:t xml:space="preserve"> Scale</w:t>
            </w:r>
          </w:p>
        </w:tc>
        <w:tc>
          <w:tcPr>
            <w:tcW w:w="967" w:type="dxa"/>
            <w:noWrap/>
            <w:hideMark/>
          </w:tcPr>
          <w:p w14:paraId="096C9031" w14:textId="77777777" w:rsidR="00FA26EC" w:rsidRDefault="00FA26EC" w:rsidP="00FA26EC">
            <w:pPr>
              <w:pStyle w:val="TT"/>
            </w:pPr>
            <w:r w:rsidRPr="00000549">
              <w:t>6</w:t>
            </w:r>
            <w:r>
              <w:t>,</w:t>
            </w:r>
            <w:r w:rsidRPr="00000549">
              <w:t>623</w:t>
            </w:r>
          </w:p>
        </w:tc>
        <w:tc>
          <w:tcPr>
            <w:tcW w:w="1022" w:type="dxa"/>
            <w:noWrap/>
            <w:hideMark/>
          </w:tcPr>
          <w:p w14:paraId="24E45BF4" w14:textId="77777777" w:rsidR="00FA26EC" w:rsidRDefault="00FA26EC" w:rsidP="00FA26EC">
            <w:pPr>
              <w:pStyle w:val="TT"/>
            </w:pPr>
            <w:r w:rsidRPr="00000549">
              <w:t>18</w:t>
            </w:r>
          </w:p>
        </w:tc>
        <w:tc>
          <w:tcPr>
            <w:tcW w:w="2070" w:type="dxa"/>
            <w:noWrap/>
            <w:hideMark/>
          </w:tcPr>
          <w:p w14:paraId="23264DD0" w14:textId="767F0359" w:rsidR="00FA26EC" w:rsidRDefault="00FA26EC" w:rsidP="00FA26EC">
            <w:pPr>
              <w:pStyle w:val="TT"/>
            </w:pPr>
            <w:r w:rsidRPr="00000549">
              <w:t>.759</w:t>
            </w:r>
            <w:r>
              <w:t xml:space="preserve"> [</w:t>
            </w:r>
            <w:r w:rsidRPr="00000549">
              <w:t>.750</w:t>
            </w:r>
            <w:r w:rsidR="005F0AEC">
              <w:t>,</w:t>
            </w:r>
            <w:r>
              <w:t xml:space="preserve"> </w:t>
            </w:r>
            <w:r w:rsidRPr="00000549">
              <w:t>.768</w:t>
            </w:r>
            <w:r w:rsidR="005F0AEC">
              <w:t>]</w:t>
            </w:r>
          </w:p>
        </w:tc>
        <w:tc>
          <w:tcPr>
            <w:tcW w:w="1980" w:type="dxa"/>
            <w:noWrap/>
            <w:hideMark/>
          </w:tcPr>
          <w:p w14:paraId="23E76392" w14:textId="77B4BE70" w:rsidR="00FA26EC" w:rsidRDefault="00FA26EC" w:rsidP="00FA26EC">
            <w:pPr>
              <w:pStyle w:val="TT"/>
            </w:pPr>
            <w:r w:rsidRPr="00000549">
              <w:t>.760</w:t>
            </w:r>
            <w:r>
              <w:t xml:space="preserve"> </w:t>
            </w:r>
            <w:r w:rsidR="005F0AEC">
              <w:t>[</w:t>
            </w:r>
            <w:r w:rsidRPr="00000549">
              <w:t>.749</w:t>
            </w:r>
            <w:r w:rsidR="005F0AEC">
              <w:t>,</w:t>
            </w:r>
            <w:r>
              <w:t xml:space="preserve"> </w:t>
            </w:r>
            <w:r w:rsidRPr="00000549">
              <w:t>.770</w:t>
            </w:r>
            <w:r w:rsidR="005F0AEC">
              <w:t>]</w:t>
            </w:r>
          </w:p>
        </w:tc>
        <w:tc>
          <w:tcPr>
            <w:tcW w:w="2070" w:type="dxa"/>
            <w:noWrap/>
            <w:hideMark/>
          </w:tcPr>
          <w:p w14:paraId="3AD83EA0" w14:textId="5F6338D2" w:rsidR="00FA26EC" w:rsidRDefault="00FA26EC" w:rsidP="00FA26EC">
            <w:pPr>
              <w:pStyle w:val="TT"/>
            </w:pPr>
            <w:r w:rsidRPr="00000549">
              <w:t>.740</w:t>
            </w:r>
            <w:r>
              <w:t xml:space="preserve"> </w:t>
            </w:r>
            <w:r w:rsidR="005F0AEC">
              <w:t>[</w:t>
            </w:r>
            <w:r w:rsidRPr="00000549">
              <w:t>.723</w:t>
            </w:r>
            <w:r w:rsidR="005F0AEC">
              <w:t>,</w:t>
            </w:r>
            <w:r>
              <w:t xml:space="preserve"> </w:t>
            </w:r>
            <w:r w:rsidRPr="00000549">
              <w:t>.755</w:t>
            </w:r>
            <w:r w:rsidR="000348DA">
              <w:t>]</w:t>
            </w:r>
          </w:p>
        </w:tc>
      </w:tr>
      <w:tr w:rsidR="00FA26EC" w:rsidRPr="00DD1859" w14:paraId="07D7C907" w14:textId="77777777" w:rsidTr="0077421A">
        <w:trPr>
          <w:trHeight w:val="288"/>
        </w:trPr>
        <w:tc>
          <w:tcPr>
            <w:tcW w:w="3753" w:type="dxa"/>
            <w:noWrap/>
            <w:hideMark/>
          </w:tcPr>
          <w:p w14:paraId="06B8D558" w14:textId="22BFBF35" w:rsidR="00FA26EC" w:rsidRDefault="00FA26EC" w:rsidP="00FA26EC">
            <w:pPr>
              <w:pStyle w:val="TT"/>
            </w:pPr>
            <w:r w:rsidRPr="00000549">
              <w:t>Social Dominance Orientation</w:t>
            </w:r>
            <w:r w:rsidR="002A0D83">
              <w:t xml:space="preserve"> scale</w:t>
            </w:r>
          </w:p>
        </w:tc>
        <w:tc>
          <w:tcPr>
            <w:tcW w:w="967" w:type="dxa"/>
            <w:noWrap/>
            <w:hideMark/>
          </w:tcPr>
          <w:p w14:paraId="7BDD371B" w14:textId="77777777" w:rsidR="00FA26EC" w:rsidRDefault="00FA26EC" w:rsidP="00FA26EC">
            <w:pPr>
              <w:pStyle w:val="TT"/>
            </w:pPr>
            <w:r w:rsidRPr="00000549">
              <w:t>6</w:t>
            </w:r>
            <w:r>
              <w:t>,</w:t>
            </w:r>
            <w:r w:rsidRPr="00000549">
              <w:t>854</w:t>
            </w:r>
          </w:p>
        </w:tc>
        <w:tc>
          <w:tcPr>
            <w:tcW w:w="1022" w:type="dxa"/>
            <w:noWrap/>
            <w:hideMark/>
          </w:tcPr>
          <w:p w14:paraId="7097F21A" w14:textId="77777777" w:rsidR="00FA26EC" w:rsidRDefault="00FA26EC" w:rsidP="00FA26EC">
            <w:pPr>
              <w:pStyle w:val="TT"/>
            </w:pPr>
            <w:r w:rsidRPr="00000549">
              <w:t>12</w:t>
            </w:r>
          </w:p>
        </w:tc>
        <w:tc>
          <w:tcPr>
            <w:tcW w:w="2070" w:type="dxa"/>
            <w:noWrap/>
            <w:hideMark/>
          </w:tcPr>
          <w:p w14:paraId="21F02DF6" w14:textId="01B068AB" w:rsidR="00FA26EC" w:rsidRDefault="00FA26EC" w:rsidP="005F0AEC">
            <w:pPr>
              <w:pStyle w:val="TT"/>
            </w:pPr>
            <w:r w:rsidRPr="00000549">
              <w:t>.831</w:t>
            </w:r>
            <w:r>
              <w:t xml:space="preserve"> [</w:t>
            </w:r>
            <w:r w:rsidRPr="00000549">
              <w:t>.824</w:t>
            </w:r>
            <w:r w:rsidR="005F0AEC">
              <w:t>,</w:t>
            </w:r>
            <w:r>
              <w:t xml:space="preserve"> </w:t>
            </w:r>
            <w:r w:rsidRPr="00000549">
              <w:t>.837</w:t>
            </w:r>
            <w:r w:rsidR="005F0AEC">
              <w:t>]</w:t>
            </w:r>
          </w:p>
        </w:tc>
        <w:tc>
          <w:tcPr>
            <w:tcW w:w="1980" w:type="dxa"/>
            <w:noWrap/>
            <w:hideMark/>
          </w:tcPr>
          <w:p w14:paraId="1BF093D1" w14:textId="6BFAC406" w:rsidR="00FA26EC" w:rsidRDefault="00FA26EC" w:rsidP="00FA26EC">
            <w:pPr>
              <w:pStyle w:val="TT"/>
            </w:pPr>
            <w:r w:rsidRPr="00000549">
              <w:t>.831</w:t>
            </w:r>
            <w:r>
              <w:t xml:space="preserve"> </w:t>
            </w:r>
            <w:r w:rsidR="005F0AEC">
              <w:t>[</w:t>
            </w:r>
            <w:r w:rsidRPr="00000549">
              <w:t>.824</w:t>
            </w:r>
            <w:r w:rsidR="005F0AEC">
              <w:t>,</w:t>
            </w:r>
            <w:r>
              <w:t xml:space="preserve"> </w:t>
            </w:r>
            <w:r w:rsidRPr="00000549">
              <w:t>.837</w:t>
            </w:r>
            <w:r w:rsidR="005F0AEC">
              <w:t>]</w:t>
            </w:r>
          </w:p>
        </w:tc>
        <w:tc>
          <w:tcPr>
            <w:tcW w:w="2070" w:type="dxa"/>
            <w:noWrap/>
            <w:hideMark/>
          </w:tcPr>
          <w:p w14:paraId="5D685D7F" w14:textId="56705FDE" w:rsidR="00FA26EC" w:rsidRDefault="00FA26EC" w:rsidP="00FA26EC">
            <w:pPr>
              <w:pStyle w:val="TT"/>
            </w:pPr>
            <w:r>
              <w:t xml:space="preserve"> </w:t>
            </w:r>
            <w:r w:rsidR="005F0AEC">
              <w:t>.821 [.814, .828]</w:t>
            </w:r>
          </w:p>
        </w:tc>
      </w:tr>
      <w:tr w:rsidR="00FA26EC" w:rsidRPr="00DD1859" w14:paraId="46B889BF" w14:textId="77777777" w:rsidTr="0077421A">
        <w:trPr>
          <w:trHeight w:val="288"/>
        </w:trPr>
        <w:tc>
          <w:tcPr>
            <w:tcW w:w="3753" w:type="dxa"/>
            <w:noWrap/>
            <w:hideMark/>
          </w:tcPr>
          <w:p w14:paraId="7C47B6A1" w14:textId="31172720" w:rsidR="00FA26EC" w:rsidRPr="000348DA" w:rsidRDefault="00FA26EC" w:rsidP="00FA26EC">
            <w:pPr>
              <w:pStyle w:val="TT"/>
            </w:pPr>
            <w:r w:rsidRPr="000348DA">
              <w:t>Spheres of Control</w:t>
            </w:r>
            <w:r w:rsidR="002A0D83">
              <w:t xml:space="preserve"> Battery</w:t>
            </w:r>
          </w:p>
        </w:tc>
        <w:tc>
          <w:tcPr>
            <w:tcW w:w="967" w:type="dxa"/>
            <w:noWrap/>
            <w:hideMark/>
          </w:tcPr>
          <w:p w14:paraId="66363B51" w14:textId="77777777" w:rsidR="00FA26EC" w:rsidRDefault="00FA26EC" w:rsidP="00FA26EC">
            <w:pPr>
              <w:pStyle w:val="TT"/>
            </w:pPr>
          </w:p>
        </w:tc>
        <w:tc>
          <w:tcPr>
            <w:tcW w:w="1022" w:type="dxa"/>
            <w:noWrap/>
            <w:hideMark/>
          </w:tcPr>
          <w:p w14:paraId="498E83F1" w14:textId="77777777" w:rsidR="00FA26EC" w:rsidRDefault="00FA26EC" w:rsidP="00FA26EC">
            <w:pPr>
              <w:pStyle w:val="TT"/>
            </w:pPr>
          </w:p>
        </w:tc>
        <w:tc>
          <w:tcPr>
            <w:tcW w:w="2070" w:type="dxa"/>
            <w:noWrap/>
            <w:hideMark/>
          </w:tcPr>
          <w:p w14:paraId="08C97915" w14:textId="77777777" w:rsidR="00FA26EC" w:rsidRDefault="00FA26EC" w:rsidP="00FA26EC">
            <w:pPr>
              <w:pStyle w:val="TT"/>
            </w:pPr>
          </w:p>
        </w:tc>
        <w:tc>
          <w:tcPr>
            <w:tcW w:w="1980" w:type="dxa"/>
            <w:noWrap/>
            <w:hideMark/>
          </w:tcPr>
          <w:p w14:paraId="6136C5C9" w14:textId="77777777" w:rsidR="00FA26EC" w:rsidRDefault="00FA26EC" w:rsidP="00FA26EC">
            <w:pPr>
              <w:pStyle w:val="TT"/>
            </w:pPr>
          </w:p>
        </w:tc>
        <w:tc>
          <w:tcPr>
            <w:tcW w:w="2070" w:type="dxa"/>
            <w:noWrap/>
            <w:hideMark/>
          </w:tcPr>
          <w:p w14:paraId="2DA8FB2C" w14:textId="77777777" w:rsidR="00FA26EC" w:rsidRDefault="00FA26EC" w:rsidP="00FA26EC">
            <w:pPr>
              <w:pStyle w:val="TT"/>
            </w:pPr>
          </w:p>
        </w:tc>
      </w:tr>
      <w:tr w:rsidR="00FA26EC" w:rsidRPr="00DD1859" w14:paraId="52BDEA3A" w14:textId="77777777" w:rsidTr="0077421A">
        <w:trPr>
          <w:trHeight w:val="288"/>
        </w:trPr>
        <w:tc>
          <w:tcPr>
            <w:tcW w:w="3753" w:type="dxa"/>
            <w:noWrap/>
            <w:hideMark/>
          </w:tcPr>
          <w:p w14:paraId="30893828" w14:textId="77777777" w:rsidR="00FA26EC" w:rsidRDefault="00FA26EC" w:rsidP="00FA26EC">
            <w:pPr>
              <w:pStyle w:val="TT"/>
              <w:ind w:firstLine="522"/>
            </w:pPr>
            <w:r w:rsidRPr="00000549">
              <w:t>Interpersonal Control</w:t>
            </w:r>
          </w:p>
        </w:tc>
        <w:tc>
          <w:tcPr>
            <w:tcW w:w="967" w:type="dxa"/>
            <w:noWrap/>
            <w:hideMark/>
          </w:tcPr>
          <w:p w14:paraId="1B3C3338" w14:textId="77777777" w:rsidR="00FA26EC" w:rsidRDefault="00FA26EC" w:rsidP="00FA26EC">
            <w:pPr>
              <w:pStyle w:val="TT"/>
            </w:pPr>
            <w:r w:rsidRPr="00000549">
              <w:t>6</w:t>
            </w:r>
            <w:r>
              <w:t>,</w:t>
            </w:r>
            <w:r w:rsidRPr="00000549">
              <w:t>785</w:t>
            </w:r>
          </w:p>
        </w:tc>
        <w:tc>
          <w:tcPr>
            <w:tcW w:w="1022" w:type="dxa"/>
            <w:noWrap/>
            <w:hideMark/>
          </w:tcPr>
          <w:p w14:paraId="6F85B944" w14:textId="77777777" w:rsidR="00FA26EC" w:rsidRDefault="00FA26EC" w:rsidP="00FA26EC">
            <w:pPr>
              <w:pStyle w:val="TT"/>
            </w:pPr>
            <w:r w:rsidRPr="00000549">
              <w:t>10</w:t>
            </w:r>
          </w:p>
        </w:tc>
        <w:tc>
          <w:tcPr>
            <w:tcW w:w="2070" w:type="dxa"/>
            <w:noWrap/>
            <w:hideMark/>
          </w:tcPr>
          <w:p w14:paraId="3330DD3A" w14:textId="67AC1AFF" w:rsidR="00FA26EC" w:rsidRDefault="00FA26EC" w:rsidP="00FA26EC">
            <w:pPr>
              <w:pStyle w:val="TT"/>
            </w:pPr>
            <w:r w:rsidRPr="00000549">
              <w:t>.808</w:t>
            </w:r>
            <w:r>
              <w:t xml:space="preserve"> [</w:t>
            </w:r>
            <w:r w:rsidRPr="00000549">
              <w:t>.801</w:t>
            </w:r>
            <w:r w:rsidR="005F0AEC">
              <w:t>,</w:t>
            </w:r>
            <w:r>
              <w:t xml:space="preserve"> </w:t>
            </w:r>
            <w:r w:rsidRPr="00000549">
              <w:t>.816</w:t>
            </w:r>
            <w:r w:rsidR="005F0AEC">
              <w:t>]</w:t>
            </w:r>
          </w:p>
        </w:tc>
        <w:tc>
          <w:tcPr>
            <w:tcW w:w="1980" w:type="dxa"/>
            <w:noWrap/>
            <w:hideMark/>
          </w:tcPr>
          <w:p w14:paraId="3D8E48ED" w14:textId="0E3F0568" w:rsidR="00FA26EC" w:rsidRDefault="00FA26EC" w:rsidP="00FA26EC">
            <w:pPr>
              <w:pStyle w:val="TT"/>
            </w:pPr>
            <w:r w:rsidRPr="00000549">
              <w:t>.810</w:t>
            </w:r>
            <w:r>
              <w:t xml:space="preserve"> </w:t>
            </w:r>
            <w:r w:rsidR="005F0AEC">
              <w:t>[</w:t>
            </w:r>
            <w:r w:rsidRPr="00000549">
              <w:t>.803</w:t>
            </w:r>
            <w:r w:rsidR="005F0AEC">
              <w:t>,</w:t>
            </w:r>
            <w:r>
              <w:t xml:space="preserve"> </w:t>
            </w:r>
            <w:r w:rsidRPr="00000549">
              <w:t>.818</w:t>
            </w:r>
            <w:r w:rsidR="005F0AEC">
              <w:t>]</w:t>
            </w:r>
          </w:p>
        </w:tc>
        <w:tc>
          <w:tcPr>
            <w:tcW w:w="2070" w:type="dxa"/>
            <w:noWrap/>
            <w:hideMark/>
          </w:tcPr>
          <w:p w14:paraId="66B54250" w14:textId="301AAE14" w:rsidR="00FA26EC" w:rsidRDefault="00FA26EC" w:rsidP="00FA26EC">
            <w:pPr>
              <w:pStyle w:val="TT"/>
            </w:pPr>
            <w:r w:rsidRPr="00000549">
              <w:t>.808</w:t>
            </w:r>
            <w:r>
              <w:t xml:space="preserve"> </w:t>
            </w:r>
            <w:r w:rsidR="005F0AEC">
              <w:t>[</w:t>
            </w:r>
            <w:r w:rsidRPr="00000549">
              <w:t>.800</w:t>
            </w:r>
            <w:r w:rsidR="005F0AEC">
              <w:t>,</w:t>
            </w:r>
            <w:r>
              <w:t xml:space="preserve"> </w:t>
            </w:r>
            <w:r w:rsidRPr="00000549">
              <w:t>.816</w:t>
            </w:r>
            <w:r w:rsidR="005F0AEC">
              <w:t>]</w:t>
            </w:r>
          </w:p>
        </w:tc>
      </w:tr>
      <w:tr w:rsidR="00FA26EC" w:rsidRPr="00DD1859" w14:paraId="228764B6" w14:textId="77777777" w:rsidTr="0077421A">
        <w:trPr>
          <w:trHeight w:val="288"/>
        </w:trPr>
        <w:tc>
          <w:tcPr>
            <w:tcW w:w="3753" w:type="dxa"/>
            <w:tcBorders>
              <w:bottom w:val="single" w:sz="4" w:space="0" w:color="auto"/>
            </w:tcBorders>
            <w:noWrap/>
            <w:hideMark/>
          </w:tcPr>
          <w:p w14:paraId="5ACF93E0" w14:textId="77777777" w:rsidR="00FA26EC" w:rsidRDefault="00FA26EC" w:rsidP="00FA26EC">
            <w:pPr>
              <w:pStyle w:val="TT"/>
              <w:ind w:firstLine="522"/>
            </w:pPr>
            <w:r w:rsidRPr="00000549">
              <w:t>Personal Efficacy</w:t>
            </w:r>
          </w:p>
        </w:tc>
        <w:tc>
          <w:tcPr>
            <w:tcW w:w="967" w:type="dxa"/>
            <w:tcBorders>
              <w:bottom w:val="single" w:sz="4" w:space="0" w:color="auto"/>
            </w:tcBorders>
            <w:noWrap/>
            <w:hideMark/>
          </w:tcPr>
          <w:p w14:paraId="6868EC49" w14:textId="77777777" w:rsidR="00FA26EC" w:rsidRDefault="00FA26EC" w:rsidP="00FA26EC">
            <w:pPr>
              <w:pStyle w:val="TT"/>
            </w:pPr>
            <w:r w:rsidRPr="00000549">
              <w:t>6</w:t>
            </w:r>
            <w:r>
              <w:t>,</w:t>
            </w:r>
            <w:r w:rsidRPr="00000549">
              <w:t>899</w:t>
            </w:r>
          </w:p>
        </w:tc>
        <w:tc>
          <w:tcPr>
            <w:tcW w:w="1022" w:type="dxa"/>
            <w:tcBorders>
              <w:bottom w:val="single" w:sz="4" w:space="0" w:color="auto"/>
            </w:tcBorders>
            <w:noWrap/>
            <w:hideMark/>
          </w:tcPr>
          <w:p w14:paraId="1C3DACA6" w14:textId="77777777" w:rsidR="00FA26EC" w:rsidRDefault="00FA26EC" w:rsidP="00FA26EC">
            <w:pPr>
              <w:pStyle w:val="TT"/>
            </w:pPr>
            <w:r w:rsidRPr="00000549">
              <w:t>10</w:t>
            </w:r>
          </w:p>
        </w:tc>
        <w:tc>
          <w:tcPr>
            <w:tcW w:w="2070" w:type="dxa"/>
            <w:tcBorders>
              <w:bottom w:val="single" w:sz="4" w:space="0" w:color="auto"/>
            </w:tcBorders>
            <w:noWrap/>
            <w:hideMark/>
          </w:tcPr>
          <w:p w14:paraId="1780D303" w14:textId="50948F4A" w:rsidR="00FA26EC" w:rsidRDefault="00FA26EC" w:rsidP="00FA26EC">
            <w:pPr>
              <w:pStyle w:val="TT"/>
            </w:pPr>
            <w:r w:rsidRPr="00000549">
              <w:t>.641</w:t>
            </w:r>
            <w:r>
              <w:t xml:space="preserve"> [</w:t>
            </w:r>
            <w:r w:rsidRPr="00000549">
              <w:t>.627</w:t>
            </w:r>
            <w:r w:rsidR="005F0AEC">
              <w:t>,</w:t>
            </w:r>
            <w:r>
              <w:t xml:space="preserve"> </w:t>
            </w:r>
            <w:r w:rsidRPr="00000549">
              <w:t>.654</w:t>
            </w:r>
            <w:r w:rsidR="005F0AEC">
              <w:t>]</w:t>
            </w:r>
          </w:p>
        </w:tc>
        <w:tc>
          <w:tcPr>
            <w:tcW w:w="1980" w:type="dxa"/>
            <w:tcBorders>
              <w:bottom w:val="single" w:sz="4" w:space="0" w:color="auto"/>
            </w:tcBorders>
            <w:noWrap/>
            <w:hideMark/>
          </w:tcPr>
          <w:p w14:paraId="37377629" w14:textId="22BF1790" w:rsidR="00FA26EC" w:rsidRDefault="00FA26EC" w:rsidP="00FA26EC">
            <w:pPr>
              <w:pStyle w:val="TT"/>
            </w:pPr>
            <w:r w:rsidRPr="00000549">
              <w:t>.638</w:t>
            </w:r>
            <w:r>
              <w:t xml:space="preserve"> </w:t>
            </w:r>
            <w:r w:rsidR="005F0AEC">
              <w:t>[</w:t>
            </w:r>
            <w:r w:rsidRPr="00000549">
              <w:t>.623</w:t>
            </w:r>
            <w:r w:rsidR="005F0AEC">
              <w:t>,</w:t>
            </w:r>
            <w:r>
              <w:t xml:space="preserve"> </w:t>
            </w:r>
            <w:r w:rsidRPr="00000549">
              <w:t>.651</w:t>
            </w:r>
            <w:r w:rsidR="005F0AEC">
              <w:t>]</w:t>
            </w:r>
          </w:p>
        </w:tc>
        <w:tc>
          <w:tcPr>
            <w:tcW w:w="2070" w:type="dxa"/>
            <w:tcBorders>
              <w:bottom w:val="single" w:sz="4" w:space="0" w:color="auto"/>
            </w:tcBorders>
            <w:noWrap/>
            <w:hideMark/>
          </w:tcPr>
          <w:p w14:paraId="1AA0B689" w14:textId="0A94F45C" w:rsidR="00FA26EC" w:rsidRDefault="00FA26EC" w:rsidP="00FA26EC">
            <w:pPr>
              <w:pStyle w:val="TT"/>
            </w:pPr>
            <w:r w:rsidRPr="00000549">
              <w:t>.623</w:t>
            </w:r>
            <w:r>
              <w:t xml:space="preserve"> </w:t>
            </w:r>
            <w:r w:rsidR="005F0AEC">
              <w:t>[</w:t>
            </w:r>
            <w:r w:rsidRPr="00000549">
              <w:t>.607</w:t>
            </w:r>
            <w:r w:rsidR="005F0AEC">
              <w:t>,</w:t>
            </w:r>
            <w:r>
              <w:t xml:space="preserve"> </w:t>
            </w:r>
            <w:r w:rsidRPr="00000549">
              <w:t>.637</w:t>
            </w:r>
            <w:r w:rsidR="005F0AEC">
              <w:t>]</w:t>
            </w:r>
          </w:p>
        </w:tc>
      </w:tr>
    </w:tbl>
    <w:p w14:paraId="3F2F63C6" w14:textId="16CCEA98" w:rsidR="00037C03" w:rsidRPr="00DD1859" w:rsidRDefault="00037C03" w:rsidP="00616C56">
      <w:pPr>
        <w:pStyle w:val="CPSO"/>
      </w:pPr>
      <w:r w:rsidRPr="007D7CA4">
        <w:t>Note:</w:t>
      </w:r>
      <w:r w:rsidRPr="00DD1859">
        <w:rPr>
          <w:i/>
        </w:rPr>
        <w:t xml:space="preserve"> </w:t>
      </w:r>
      <w:r w:rsidRPr="00DD1859">
        <w:t xml:space="preserve">Total </w:t>
      </w:r>
      <w:r w:rsidRPr="00DD1859">
        <w:rPr>
          <w:i/>
        </w:rPr>
        <w:t xml:space="preserve">n </w:t>
      </w:r>
      <w:r w:rsidRPr="00DD1859">
        <w:t xml:space="preserve">refers to the total number of participants with data available for </w:t>
      </w:r>
      <w:r w:rsidR="00AB0145">
        <w:t xml:space="preserve">all </w:t>
      </w:r>
      <w:r w:rsidR="005F0AEC">
        <w:t>the analyses</w:t>
      </w:r>
      <w:r w:rsidR="00AB0145">
        <w:t xml:space="preserve"> reported in Tables 2 through 5</w:t>
      </w:r>
      <w:r w:rsidR="000348DA">
        <w:t xml:space="preserve"> other than test-retest dependability and stability.</w:t>
      </w:r>
      <w:r w:rsidR="005F0AEC">
        <w:t xml:space="preserve"> Values inside brackets are 95% confidence intervals.</w:t>
      </w:r>
    </w:p>
    <w:p w14:paraId="18136B9D" w14:textId="036FB212" w:rsidR="0079341A" w:rsidRDefault="00D0072D" w:rsidP="003A58E1">
      <w:pPr>
        <w:pStyle w:val="CPB"/>
      </w:pPr>
      <w:r w:rsidRPr="00DD1859">
        <w:t xml:space="preserve">Table </w:t>
      </w:r>
      <w:r w:rsidR="006F3130">
        <w:t>3</w:t>
      </w:r>
      <w:r w:rsidR="005F0AEC">
        <w:t>.</w:t>
      </w:r>
    </w:p>
    <w:p w14:paraId="7388F38B" w14:textId="35836FB9" w:rsidR="005F0AEC" w:rsidRPr="00DD1859" w:rsidRDefault="005F0AEC" w:rsidP="005F0AEC">
      <w:pPr>
        <w:pStyle w:val="CP"/>
      </w:pPr>
      <w:r>
        <w:t xml:space="preserve">Distributional Statistics and Results </w:t>
      </w:r>
      <w:r w:rsidR="00226E85">
        <w:t>for Test-Retest</w:t>
      </w:r>
      <w:r>
        <w:t xml:space="preserve"> Reliability</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6"/>
        <w:gridCol w:w="812"/>
        <w:gridCol w:w="860"/>
        <w:gridCol w:w="1229"/>
        <w:gridCol w:w="1106"/>
        <w:gridCol w:w="737"/>
        <w:gridCol w:w="2060"/>
        <w:gridCol w:w="810"/>
        <w:gridCol w:w="2070"/>
      </w:tblGrid>
      <w:tr w:rsidR="005F0AEC" w:rsidRPr="00DD1859" w14:paraId="067629AF" w14:textId="77777777" w:rsidTr="0077421A">
        <w:trPr>
          <w:trHeight w:val="144"/>
        </w:trPr>
        <w:tc>
          <w:tcPr>
            <w:tcW w:w="3636" w:type="dxa"/>
            <w:vMerge w:val="restart"/>
            <w:tcBorders>
              <w:top w:val="single" w:sz="4" w:space="0" w:color="auto"/>
              <w:left w:val="nil"/>
              <w:right w:val="nil"/>
            </w:tcBorders>
            <w:noWrap/>
          </w:tcPr>
          <w:p w14:paraId="3C1420DB" w14:textId="00B56B28" w:rsidR="005F0AEC" w:rsidRDefault="005F0AEC" w:rsidP="00C127E8">
            <w:pPr>
              <w:pStyle w:val="TCH"/>
            </w:pPr>
            <w:r w:rsidRPr="00000549">
              <w:t>Scale</w:t>
            </w:r>
            <w:r w:rsidR="00C127E8">
              <w:t xml:space="preserve"> </w:t>
            </w:r>
          </w:p>
        </w:tc>
        <w:tc>
          <w:tcPr>
            <w:tcW w:w="4007" w:type="dxa"/>
            <w:gridSpan w:val="4"/>
            <w:tcBorders>
              <w:top w:val="single" w:sz="4" w:space="0" w:color="auto"/>
              <w:left w:val="nil"/>
              <w:bottom w:val="single" w:sz="4" w:space="0" w:color="auto"/>
              <w:right w:val="nil"/>
            </w:tcBorders>
            <w:noWrap/>
            <w:vAlign w:val="center"/>
          </w:tcPr>
          <w:p w14:paraId="6B3D3B96" w14:textId="77777777" w:rsidR="005F0AEC" w:rsidRPr="00DD1859" w:rsidRDefault="005F0AEC" w:rsidP="00616C56">
            <w:pPr>
              <w:pStyle w:val="TCH"/>
            </w:pPr>
            <w:r w:rsidRPr="00DD1859">
              <w:t>Distribution</w:t>
            </w:r>
          </w:p>
        </w:tc>
        <w:tc>
          <w:tcPr>
            <w:tcW w:w="2797" w:type="dxa"/>
            <w:gridSpan w:val="2"/>
            <w:tcBorders>
              <w:top w:val="single" w:sz="4" w:space="0" w:color="auto"/>
              <w:left w:val="nil"/>
              <w:bottom w:val="single" w:sz="4" w:space="0" w:color="auto"/>
              <w:right w:val="nil"/>
            </w:tcBorders>
            <w:noWrap/>
            <w:vAlign w:val="center"/>
          </w:tcPr>
          <w:p w14:paraId="2723D504" w14:textId="77777777" w:rsidR="005F0AEC" w:rsidRPr="00DD1859" w:rsidRDefault="005F0AEC">
            <w:pPr>
              <w:pStyle w:val="TCH"/>
            </w:pPr>
            <w:r w:rsidRPr="00DD1859">
              <w:t>Test-retest dependability</w:t>
            </w:r>
          </w:p>
        </w:tc>
        <w:tc>
          <w:tcPr>
            <w:tcW w:w="2880" w:type="dxa"/>
            <w:gridSpan w:val="2"/>
            <w:tcBorders>
              <w:top w:val="single" w:sz="4" w:space="0" w:color="auto"/>
              <w:left w:val="nil"/>
              <w:bottom w:val="single" w:sz="4" w:space="0" w:color="auto"/>
              <w:right w:val="nil"/>
            </w:tcBorders>
            <w:noWrap/>
            <w:vAlign w:val="center"/>
          </w:tcPr>
          <w:p w14:paraId="24AFC71B" w14:textId="77777777" w:rsidR="005F0AEC" w:rsidRPr="00DD1859" w:rsidRDefault="005F0AEC">
            <w:pPr>
              <w:pStyle w:val="TCH"/>
            </w:pPr>
            <w:r w:rsidRPr="00DD1859">
              <w:t>Test-retest stability</w:t>
            </w:r>
          </w:p>
        </w:tc>
      </w:tr>
      <w:tr w:rsidR="00824F2A" w:rsidRPr="00DD1859" w14:paraId="736908F1"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3636" w:type="dxa"/>
            <w:vMerge/>
            <w:tcBorders>
              <w:left w:val="nil"/>
              <w:right w:val="nil"/>
            </w:tcBorders>
            <w:noWrap/>
          </w:tcPr>
          <w:p w14:paraId="7E29CE00" w14:textId="564A42D5" w:rsidR="00824F2A" w:rsidRDefault="00824F2A" w:rsidP="000F53EC">
            <w:pPr>
              <w:pStyle w:val="TCH"/>
            </w:pPr>
          </w:p>
        </w:tc>
        <w:tc>
          <w:tcPr>
            <w:tcW w:w="812" w:type="dxa"/>
            <w:tcBorders>
              <w:top w:val="single" w:sz="4" w:space="0" w:color="auto"/>
              <w:left w:val="nil"/>
              <w:right w:val="nil"/>
            </w:tcBorders>
            <w:noWrap/>
          </w:tcPr>
          <w:p w14:paraId="24D0D561" w14:textId="77777777" w:rsidR="00824F2A" w:rsidRDefault="00824F2A" w:rsidP="000F53EC">
            <w:pPr>
              <w:pStyle w:val="TCH"/>
              <w:rPr>
                <w:i/>
              </w:rPr>
            </w:pPr>
            <w:r w:rsidRPr="00000549">
              <w:rPr>
                <w:i/>
              </w:rPr>
              <w:t>M</w:t>
            </w:r>
          </w:p>
        </w:tc>
        <w:tc>
          <w:tcPr>
            <w:tcW w:w="860" w:type="dxa"/>
            <w:tcBorders>
              <w:top w:val="single" w:sz="4" w:space="0" w:color="auto"/>
              <w:left w:val="nil"/>
              <w:right w:val="nil"/>
            </w:tcBorders>
            <w:noWrap/>
          </w:tcPr>
          <w:p w14:paraId="7A96BBFB" w14:textId="77777777" w:rsidR="00824F2A" w:rsidRDefault="00824F2A" w:rsidP="000F53EC">
            <w:pPr>
              <w:pStyle w:val="TCH"/>
              <w:rPr>
                <w:i/>
              </w:rPr>
            </w:pPr>
            <w:r w:rsidRPr="00000549">
              <w:rPr>
                <w:i/>
              </w:rPr>
              <w:t>SD</w:t>
            </w:r>
          </w:p>
        </w:tc>
        <w:tc>
          <w:tcPr>
            <w:tcW w:w="1229" w:type="dxa"/>
            <w:tcBorders>
              <w:top w:val="single" w:sz="4" w:space="0" w:color="auto"/>
              <w:left w:val="nil"/>
              <w:right w:val="nil"/>
            </w:tcBorders>
            <w:noWrap/>
          </w:tcPr>
          <w:p w14:paraId="03B692E9" w14:textId="77777777" w:rsidR="00824F2A" w:rsidRDefault="00824F2A" w:rsidP="000F53EC">
            <w:pPr>
              <w:pStyle w:val="TCH"/>
            </w:pPr>
            <w:r w:rsidRPr="00000549">
              <w:t>Skewness</w:t>
            </w:r>
          </w:p>
        </w:tc>
        <w:tc>
          <w:tcPr>
            <w:tcW w:w="1106" w:type="dxa"/>
            <w:tcBorders>
              <w:top w:val="single" w:sz="4" w:space="0" w:color="auto"/>
              <w:left w:val="nil"/>
              <w:right w:val="nil"/>
            </w:tcBorders>
            <w:noWrap/>
          </w:tcPr>
          <w:p w14:paraId="0E2E988A" w14:textId="77777777" w:rsidR="00824F2A" w:rsidRDefault="00824F2A" w:rsidP="000F53EC">
            <w:pPr>
              <w:pStyle w:val="TCH"/>
            </w:pPr>
            <w:r w:rsidRPr="00000549">
              <w:t>Kurtosis</w:t>
            </w:r>
          </w:p>
        </w:tc>
        <w:tc>
          <w:tcPr>
            <w:tcW w:w="737" w:type="dxa"/>
            <w:tcBorders>
              <w:top w:val="single" w:sz="4" w:space="0" w:color="auto"/>
              <w:left w:val="nil"/>
              <w:right w:val="nil"/>
            </w:tcBorders>
            <w:noWrap/>
          </w:tcPr>
          <w:p w14:paraId="2C9E99D6" w14:textId="77777777" w:rsidR="00824F2A" w:rsidRDefault="00824F2A" w:rsidP="000F53EC">
            <w:pPr>
              <w:pStyle w:val="TCH"/>
              <w:rPr>
                <w:i/>
              </w:rPr>
            </w:pPr>
            <w:r w:rsidRPr="00000549">
              <w:rPr>
                <w:i/>
              </w:rPr>
              <w:t>n</w:t>
            </w:r>
          </w:p>
        </w:tc>
        <w:tc>
          <w:tcPr>
            <w:tcW w:w="2060" w:type="dxa"/>
            <w:tcBorders>
              <w:top w:val="single" w:sz="4" w:space="0" w:color="auto"/>
              <w:left w:val="nil"/>
              <w:right w:val="nil"/>
            </w:tcBorders>
            <w:noWrap/>
          </w:tcPr>
          <w:p w14:paraId="67FA9207" w14:textId="2D894F15" w:rsidR="00824F2A" w:rsidRDefault="00C127E8" w:rsidP="00C127E8">
            <w:pPr>
              <w:pStyle w:val="TCH"/>
            </w:pPr>
            <w:r>
              <w:rPr>
                <w:i/>
              </w:rPr>
              <w:t>r</w:t>
            </w:r>
          </w:p>
        </w:tc>
        <w:tc>
          <w:tcPr>
            <w:tcW w:w="810" w:type="dxa"/>
            <w:tcBorders>
              <w:top w:val="single" w:sz="4" w:space="0" w:color="auto"/>
              <w:left w:val="nil"/>
              <w:right w:val="nil"/>
            </w:tcBorders>
            <w:noWrap/>
          </w:tcPr>
          <w:p w14:paraId="12C10C42" w14:textId="77777777" w:rsidR="00824F2A" w:rsidRDefault="00824F2A" w:rsidP="000F53EC">
            <w:pPr>
              <w:pStyle w:val="TCH"/>
              <w:rPr>
                <w:i/>
              </w:rPr>
            </w:pPr>
            <w:r w:rsidRPr="00000549">
              <w:rPr>
                <w:i/>
              </w:rPr>
              <w:t>n</w:t>
            </w:r>
          </w:p>
        </w:tc>
        <w:tc>
          <w:tcPr>
            <w:tcW w:w="2070" w:type="dxa"/>
            <w:tcBorders>
              <w:top w:val="single" w:sz="4" w:space="0" w:color="auto"/>
              <w:left w:val="nil"/>
              <w:right w:val="nil"/>
            </w:tcBorders>
            <w:noWrap/>
          </w:tcPr>
          <w:p w14:paraId="02398326" w14:textId="7FF1B108" w:rsidR="00824F2A" w:rsidRPr="00C127E8" w:rsidRDefault="00C127E8" w:rsidP="00C127E8">
            <w:pPr>
              <w:pStyle w:val="TCH"/>
              <w:rPr>
                <w:i/>
              </w:rPr>
            </w:pPr>
            <w:r>
              <w:rPr>
                <w:i/>
              </w:rPr>
              <w:t>r</w:t>
            </w:r>
          </w:p>
        </w:tc>
      </w:tr>
      <w:tr w:rsidR="00824F2A" w:rsidRPr="00DD1859" w14:paraId="44A6BFC8"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single" w:sz="4" w:space="0" w:color="auto"/>
              <w:left w:val="nil"/>
              <w:bottom w:val="nil"/>
              <w:right w:val="nil"/>
            </w:tcBorders>
            <w:noWrap/>
            <w:hideMark/>
          </w:tcPr>
          <w:p w14:paraId="41837AB7" w14:textId="77777777" w:rsidR="00824F2A" w:rsidRPr="00226E85" w:rsidRDefault="00824F2A" w:rsidP="00824F2A">
            <w:pPr>
              <w:pStyle w:val="TT"/>
            </w:pPr>
            <w:r w:rsidRPr="00226E85">
              <w:t>Balanced Inventory of Desirable Responding</w:t>
            </w:r>
          </w:p>
        </w:tc>
        <w:tc>
          <w:tcPr>
            <w:tcW w:w="812" w:type="dxa"/>
            <w:tcBorders>
              <w:top w:val="single" w:sz="4" w:space="0" w:color="auto"/>
              <w:left w:val="nil"/>
              <w:bottom w:val="nil"/>
              <w:right w:val="nil"/>
            </w:tcBorders>
            <w:noWrap/>
            <w:hideMark/>
          </w:tcPr>
          <w:p w14:paraId="6C078B6E" w14:textId="77777777" w:rsidR="00824F2A" w:rsidRDefault="00824F2A" w:rsidP="00824F2A">
            <w:pPr>
              <w:pStyle w:val="TT"/>
            </w:pPr>
          </w:p>
        </w:tc>
        <w:tc>
          <w:tcPr>
            <w:tcW w:w="860" w:type="dxa"/>
            <w:tcBorders>
              <w:top w:val="single" w:sz="4" w:space="0" w:color="auto"/>
              <w:left w:val="nil"/>
              <w:bottom w:val="nil"/>
              <w:right w:val="nil"/>
            </w:tcBorders>
            <w:noWrap/>
            <w:hideMark/>
          </w:tcPr>
          <w:p w14:paraId="787CE9B4" w14:textId="77777777" w:rsidR="00824F2A" w:rsidRDefault="00824F2A" w:rsidP="00824F2A">
            <w:pPr>
              <w:pStyle w:val="TT"/>
            </w:pPr>
          </w:p>
        </w:tc>
        <w:tc>
          <w:tcPr>
            <w:tcW w:w="1229" w:type="dxa"/>
            <w:tcBorders>
              <w:top w:val="single" w:sz="4" w:space="0" w:color="auto"/>
              <w:left w:val="nil"/>
              <w:bottom w:val="nil"/>
              <w:right w:val="nil"/>
            </w:tcBorders>
            <w:noWrap/>
            <w:hideMark/>
          </w:tcPr>
          <w:p w14:paraId="6B1E8A36" w14:textId="77777777" w:rsidR="00824F2A" w:rsidRDefault="00824F2A" w:rsidP="00824F2A">
            <w:pPr>
              <w:pStyle w:val="TT"/>
            </w:pPr>
          </w:p>
        </w:tc>
        <w:tc>
          <w:tcPr>
            <w:tcW w:w="1106" w:type="dxa"/>
            <w:tcBorders>
              <w:top w:val="single" w:sz="4" w:space="0" w:color="auto"/>
              <w:left w:val="nil"/>
              <w:bottom w:val="nil"/>
              <w:right w:val="nil"/>
            </w:tcBorders>
            <w:noWrap/>
            <w:hideMark/>
          </w:tcPr>
          <w:p w14:paraId="0DA92225" w14:textId="77777777" w:rsidR="00824F2A" w:rsidRDefault="00824F2A" w:rsidP="00824F2A">
            <w:pPr>
              <w:pStyle w:val="TT"/>
            </w:pPr>
          </w:p>
        </w:tc>
        <w:tc>
          <w:tcPr>
            <w:tcW w:w="737" w:type="dxa"/>
            <w:tcBorders>
              <w:top w:val="single" w:sz="4" w:space="0" w:color="auto"/>
              <w:left w:val="nil"/>
              <w:bottom w:val="nil"/>
              <w:right w:val="nil"/>
            </w:tcBorders>
            <w:noWrap/>
            <w:hideMark/>
          </w:tcPr>
          <w:p w14:paraId="2C8FA7E8" w14:textId="77777777" w:rsidR="00824F2A" w:rsidRDefault="00824F2A" w:rsidP="00824F2A">
            <w:pPr>
              <w:pStyle w:val="TT"/>
            </w:pPr>
          </w:p>
        </w:tc>
        <w:tc>
          <w:tcPr>
            <w:tcW w:w="2060" w:type="dxa"/>
            <w:tcBorders>
              <w:top w:val="single" w:sz="4" w:space="0" w:color="auto"/>
              <w:left w:val="nil"/>
              <w:bottom w:val="nil"/>
              <w:right w:val="nil"/>
            </w:tcBorders>
            <w:noWrap/>
            <w:hideMark/>
          </w:tcPr>
          <w:p w14:paraId="05C278BF" w14:textId="77777777" w:rsidR="00824F2A" w:rsidRDefault="00824F2A" w:rsidP="00824F2A">
            <w:pPr>
              <w:pStyle w:val="TT"/>
            </w:pPr>
          </w:p>
        </w:tc>
        <w:tc>
          <w:tcPr>
            <w:tcW w:w="810" w:type="dxa"/>
            <w:tcBorders>
              <w:top w:val="single" w:sz="4" w:space="0" w:color="auto"/>
              <w:left w:val="nil"/>
              <w:bottom w:val="nil"/>
              <w:right w:val="nil"/>
            </w:tcBorders>
            <w:noWrap/>
            <w:hideMark/>
          </w:tcPr>
          <w:p w14:paraId="109EF55B" w14:textId="77777777" w:rsidR="00824F2A" w:rsidRDefault="00824F2A" w:rsidP="00824F2A">
            <w:pPr>
              <w:pStyle w:val="TT"/>
            </w:pPr>
          </w:p>
        </w:tc>
        <w:tc>
          <w:tcPr>
            <w:tcW w:w="2070" w:type="dxa"/>
            <w:tcBorders>
              <w:top w:val="single" w:sz="4" w:space="0" w:color="auto"/>
              <w:left w:val="nil"/>
              <w:bottom w:val="nil"/>
              <w:right w:val="nil"/>
            </w:tcBorders>
            <w:noWrap/>
            <w:hideMark/>
          </w:tcPr>
          <w:p w14:paraId="0EA7564F" w14:textId="77777777" w:rsidR="00824F2A" w:rsidRDefault="00824F2A" w:rsidP="00824F2A">
            <w:pPr>
              <w:pStyle w:val="TT"/>
            </w:pPr>
          </w:p>
        </w:tc>
      </w:tr>
      <w:tr w:rsidR="00824F2A" w:rsidRPr="00DD1859" w14:paraId="3F85815F"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4C184681" w14:textId="77777777" w:rsidR="00824F2A" w:rsidRDefault="00824F2A" w:rsidP="00824F2A">
            <w:pPr>
              <w:pStyle w:val="TT"/>
              <w:ind w:firstLine="450"/>
            </w:pPr>
            <w:r w:rsidRPr="00000549">
              <w:t>Impression Management</w:t>
            </w:r>
          </w:p>
        </w:tc>
        <w:tc>
          <w:tcPr>
            <w:tcW w:w="812" w:type="dxa"/>
            <w:tcBorders>
              <w:top w:val="nil"/>
              <w:left w:val="nil"/>
              <w:bottom w:val="nil"/>
              <w:right w:val="nil"/>
            </w:tcBorders>
            <w:noWrap/>
            <w:hideMark/>
          </w:tcPr>
          <w:p w14:paraId="5A559D73" w14:textId="77777777" w:rsidR="00824F2A" w:rsidRDefault="00824F2A" w:rsidP="00824F2A">
            <w:pPr>
              <w:pStyle w:val="TT"/>
            </w:pPr>
            <w:r w:rsidRPr="00000549">
              <w:t>58.61</w:t>
            </w:r>
          </w:p>
        </w:tc>
        <w:tc>
          <w:tcPr>
            <w:tcW w:w="860" w:type="dxa"/>
            <w:tcBorders>
              <w:top w:val="nil"/>
              <w:left w:val="nil"/>
              <w:bottom w:val="nil"/>
              <w:right w:val="nil"/>
            </w:tcBorders>
            <w:noWrap/>
            <w:hideMark/>
          </w:tcPr>
          <w:p w14:paraId="218635C5" w14:textId="77777777" w:rsidR="00824F2A" w:rsidRDefault="00824F2A" w:rsidP="00824F2A">
            <w:pPr>
              <w:pStyle w:val="TT"/>
            </w:pPr>
            <w:r w:rsidRPr="00000549">
              <w:t>13.38</w:t>
            </w:r>
          </w:p>
        </w:tc>
        <w:tc>
          <w:tcPr>
            <w:tcW w:w="1229" w:type="dxa"/>
            <w:tcBorders>
              <w:top w:val="nil"/>
              <w:left w:val="nil"/>
              <w:bottom w:val="nil"/>
              <w:right w:val="nil"/>
            </w:tcBorders>
            <w:noWrap/>
            <w:hideMark/>
          </w:tcPr>
          <w:p w14:paraId="34C99D1C" w14:textId="77777777" w:rsidR="00824F2A" w:rsidRDefault="00824F2A" w:rsidP="00824F2A">
            <w:pPr>
              <w:pStyle w:val="TT"/>
            </w:pPr>
            <w:r w:rsidRPr="00000549">
              <w:t>0.01</w:t>
            </w:r>
          </w:p>
        </w:tc>
        <w:tc>
          <w:tcPr>
            <w:tcW w:w="1106" w:type="dxa"/>
            <w:tcBorders>
              <w:top w:val="nil"/>
              <w:left w:val="nil"/>
              <w:bottom w:val="nil"/>
              <w:right w:val="nil"/>
            </w:tcBorders>
            <w:noWrap/>
            <w:hideMark/>
          </w:tcPr>
          <w:p w14:paraId="359D0D25" w14:textId="77777777" w:rsidR="00824F2A" w:rsidRDefault="00824F2A" w:rsidP="00824F2A">
            <w:pPr>
              <w:pStyle w:val="TT"/>
            </w:pPr>
            <w:r w:rsidRPr="00000549">
              <w:t>2.99</w:t>
            </w:r>
          </w:p>
        </w:tc>
        <w:tc>
          <w:tcPr>
            <w:tcW w:w="737" w:type="dxa"/>
            <w:tcBorders>
              <w:top w:val="nil"/>
              <w:left w:val="nil"/>
              <w:bottom w:val="nil"/>
              <w:right w:val="nil"/>
            </w:tcBorders>
            <w:noWrap/>
            <w:hideMark/>
          </w:tcPr>
          <w:p w14:paraId="650E1357" w14:textId="77777777" w:rsidR="00824F2A" w:rsidRDefault="00824F2A" w:rsidP="00824F2A">
            <w:pPr>
              <w:pStyle w:val="TT"/>
            </w:pPr>
            <w:r w:rsidRPr="00000549">
              <w:t>149</w:t>
            </w:r>
          </w:p>
        </w:tc>
        <w:tc>
          <w:tcPr>
            <w:tcW w:w="2060" w:type="dxa"/>
            <w:tcBorders>
              <w:top w:val="nil"/>
              <w:left w:val="nil"/>
              <w:bottom w:val="nil"/>
              <w:right w:val="nil"/>
            </w:tcBorders>
            <w:noWrap/>
            <w:hideMark/>
          </w:tcPr>
          <w:p w14:paraId="4AEE5567" w14:textId="6ED0DDC9" w:rsidR="00824F2A" w:rsidRDefault="00824F2A" w:rsidP="00824F2A">
            <w:pPr>
              <w:pStyle w:val="TT"/>
            </w:pPr>
            <w:r w:rsidRPr="00000549">
              <w:t>.90</w:t>
            </w:r>
            <w:r>
              <w:t xml:space="preserve"> [</w:t>
            </w:r>
            <w:r w:rsidRPr="00000549">
              <w:t>.85</w:t>
            </w:r>
            <w:r w:rsidR="009C24A5">
              <w:t>,</w:t>
            </w:r>
            <w:r>
              <w:t xml:space="preserve"> </w:t>
            </w:r>
            <w:r w:rsidRPr="00000549">
              <w:t>.94</w:t>
            </w:r>
            <w:r w:rsidR="00946393">
              <w:t>]</w:t>
            </w:r>
          </w:p>
        </w:tc>
        <w:tc>
          <w:tcPr>
            <w:tcW w:w="810" w:type="dxa"/>
            <w:tcBorders>
              <w:top w:val="nil"/>
              <w:left w:val="nil"/>
              <w:bottom w:val="nil"/>
              <w:right w:val="nil"/>
            </w:tcBorders>
            <w:noWrap/>
            <w:hideMark/>
          </w:tcPr>
          <w:p w14:paraId="344F2B9B" w14:textId="77777777" w:rsidR="00824F2A" w:rsidRDefault="00824F2A" w:rsidP="00824F2A">
            <w:pPr>
              <w:pStyle w:val="TT"/>
            </w:pPr>
            <w:r w:rsidRPr="00000549">
              <w:t>158</w:t>
            </w:r>
          </w:p>
        </w:tc>
        <w:tc>
          <w:tcPr>
            <w:tcW w:w="2070" w:type="dxa"/>
            <w:tcBorders>
              <w:top w:val="nil"/>
              <w:left w:val="nil"/>
              <w:bottom w:val="nil"/>
            </w:tcBorders>
            <w:noWrap/>
            <w:hideMark/>
          </w:tcPr>
          <w:p w14:paraId="5C80428A" w14:textId="0D48889B" w:rsidR="00824F2A" w:rsidRDefault="00824F2A" w:rsidP="00824F2A">
            <w:pPr>
              <w:pStyle w:val="TT"/>
            </w:pPr>
            <w:r w:rsidRPr="00000549">
              <w:t>.77</w:t>
            </w:r>
            <w:r>
              <w:t xml:space="preserve"> </w:t>
            </w:r>
            <w:r w:rsidR="00946393">
              <w:t>[</w:t>
            </w:r>
            <w:r w:rsidRPr="00000549">
              <w:t>.67</w:t>
            </w:r>
            <w:r w:rsidR="00946393">
              <w:t>,</w:t>
            </w:r>
            <w:r>
              <w:t xml:space="preserve"> </w:t>
            </w:r>
            <w:r w:rsidRPr="00000549">
              <w:t>.84</w:t>
            </w:r>
            <w:r w:rsidR="00946393">
              <w:t>]</w:t>
            </w:r>
          </w:p>
        </w:tc>
      </w:tr>
      <w:tr w:rsidR="00824F2A" w:rsidRPr="00DD1859" w14:paraId="1654BC92"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7FC10029" w14:textId="52B2BF36" w:rsidR="00824F2A" w:rsidRDefault="002A0D83" w:rsidP="00824F2A">
            <w:pPr>
              <w:pStyle w:val="TT"/>
              <w:ind w:firstLine="450"/>
            </w:pPr>
            <w:r>
              <w:t>Self-</w:t>
            </w:r>
            <w:r w:rsidR="00824F2A" w:rsidRPr="00000549">
              <w:t>Deception</w:t>
            </w:r>
            <w:r>
              <w:t xml:space="preserve"> Enhancement</w:t>
            </w:r>
          </w:p>
        </w:tc>
        <w:tc>
          <w:tcPr>
            <w:tcW w:w="812" w:type="dxa"/>
            <w:tcBorders>
              <w:top w:val="nil"/>
              <w:left w:val="nil"/>
              <w:bottom w:val="nil"/>
              <w:right w:val="nil"/>
            </w:tcBorders>
            <w:noWrap/>
            <w:hideMark/>
          </w:tcPr>
          <w:p w14:paraId="2A301F41" w14:textId="77777777" w:rsidR="00824F2A" w:rsidRDefault="00824F2A" w:rsidP="00824F2A">
            <w:pPr>
              <w:pStyle w:val="TT"/>
            </w:pPr>
            <w:r w:rsidRPr="00000549">
              <w:t>63.38</w:t>
            </w:r>
          </w:p>
        </w:tc>
        <w:tc>
          <w:tcPr>
            <w:tcW w:w="860" w:type="dxa"/>
            <w:tcBorders>
              <w:top w:val="nil"/>
              <w:left w:val="nil"/>
              <w:bottom w:val="nil"/>
              <w:right w:val="nil"/>
            </w:tcBorders>
            <w:noWrap/>
            <w:hideMark/>
          </w:tcPr>
          <w:p w14:paraId="132BCBEB" w14:textId="77777777" w:rsidR="00824F2A" w:rsidRDefault="00824F2A" w:rsidP="00824F2A">
            <w:pPr>
              <w:pStyle w:val="TT"/>
            </w:pPr>
            <w:r w:rsidRPr="00000549">
              <w:t>10.25</w:t>
            </w:r>
          </w:p>
        </w:tc>
        <w:tc>
          <w:tcPr>
            <w:tcW w:w="1229" w:type="dxa"/>
            <w:tcBorders>
              <w:top w:val="nil"/>
              <w:left w:val="nil"/>
              <w:bottom w:val="nil"/>
              <w:right w:val="nil"/>
            </w:tcBorders>
            <w:noWrap/>
            <w:hideMark/>
          </w:tcPr>
          <w:p w14:paraId="123ABEE8" w14:textId="77777777" w:rsidR="00824F2A" w:rsidRDefault="00824F2A" w:rsidP="00824F2A">
            <w:pPr>
              <w:pStyle w:val="TT"/>
            </w:pPr>
            <w:r w:rsidRPr="00000549">
              <w:t>0.06</w:t>
            </w:r>
          </w:p>
        </w:tc>
        <w:tc>
          <w:tcPr>
            <w:tcW w:w="1106" w:type="dxa"/>
            <w:tcBorders>
              <w:top w:val="nil"/>
              <w:left w:val="nil"/>
              <w:bottom w:val="nil"/>
              <w:right w:val="nil"/>
            </w:tcBorders>
            <w:noWrap/>
            <w:hideMark/>
          </w:tcPr>
          <w:p w14:paraId="72BA7729" w14:textId="77777777" w:rsidR="00824F2A" w:rsidRDefault="00824F2A" w:rsidP="00824F2A">
            <w:pPr>
              <w:pStyle w:val="TT"/>
            </w:pPr>
            <w:r w:rsidRPr="00000549">
              <w:t>3.22</w:t>
            </w:r>
          </w:p>
        </w:tc>
        <w:tc>
          <w:tcPr>
            <w:tcW w:w="737" w:type="dxa"/>
            <w:tcBorders>
              <w:top w:val="nil"/>
              <w:left w:val="nil"/>
              <w:bottom w:val="nil"/>
              <w:right w:val="nil"/>
            </w:tcBorders>
            <w:noWrap/>
            <w:hideMark/>
          </w:tcPr>
          <w:p w14:paraId="767A5887" w14:textId="77777777" w:rsidR="00824F2A" w:rsidRDefault="00824F2A" w:rsidP="00824F2A">
            <w:pPr>
              <w:pStyle w:val="TT"/>
            </w:pPr>
            <w:r w:rsidRPr="00000549">
              <w:t>173</w:t>
            </w:r>
          </w:p>
        </w:tc>
        <w:tc>
          <w:tcPr>
            <w:tcW w:w="2060" w:type="dxa"/>
            <w:tcBorders>
              <w:top w:val="nil"/>
              <w:left w:val="nil"/>
              <w:bottom w:val="nil"/>
              <w:right w:val="nil"/>
            </w:tcBorders>
            <w:noWrap/>
            <w:hideMark/>
          </w:tcPr>
          <w:p w14:paraId="31B3B343" w14:textId="137C58E9" w:rsidR="00824F2A" w:rsidRDefault="00824F2A" w:rsidP="00824F2A">
            <w:pPr>
              <w:pStyle w:val="TT"/>
            </w:pPr>
            <w:r w:rsidRPr="00000549">
              <w:t>.89</w:t>
            </w:r>
            <w:r>
              <w:t xml:space="preserve"> [</w:t>
            </w:r>
            <w:r w:rsidRPr="00000549">
              <w:t>.83</w:t>
            </w:r>
            <w:r w:rsidR="009C24A5">
              <w:t>,</w:t>
            </w:r>
            <w:r>
              <w:t xml:space="preserve"> </w:t>
            </w:r>
            <w:r w:rsidRPr="00000549">
              <w:t>.93</w:t>
            </w:r>
            <w:r w:rsidR="00946393">
              <w:t>]</w:t>
            </w:r>
          </w:p>
        </w:tc>
        <w:tc>
          <w:tcPr>
            <w:tcW w:w="810" w:type="dxa"/>
            <w:tcBorders>
              <w:top w:val="nil"/>
              <w:left w:val="nil"/>
              <w:bottom w:val="nil"/>
              <w:right w:val="nil"/>
            </w:tcBorders>
            <w:noWrap/>
            <w:hideMark/>
          </w:tcPr>
          <w:p w14:paraId="55F0E422" w14:textId="77777777" w:rsidR="00824F2A" w:rsidRDefault="00824F2A" w:rsidP="00824F2A">
            <w:pPr>
              <w:pStyle w:val="TT"/>
            </w:pPr>
            <w:r w:rsidRPr="00000549">
              <w:t>132</w:t>
            </w:r>
          </w:p>
        </w:tc>
        <w:tc>
          <w:tcPr>
            <w:tcW w:w="2070" w:type="dxa"/>
            <w:tcBorders>
              <w:top w:val="nil"/>
              <w:left w:val="nil"/>
              <w:bottom w:val="nil"/>
            </w:tcBorders>
            <w:noWrap/>
            <w:hideMark/>
          </w:tcPr>
          <w:p w14:paraId="04825071" w14:textId="2F7E0A76" w:rsidR="00824F2A" w:rsidRDefault="00824F2A" w:rsidP="00824F2A">
            <w:pPr>
              <w:pStyle w:val="TT"/>
            </w:pPr>
            <w:r w:rsidRPr="00000549">
              <w:t>.76</w:t>
            </w:r>
            <w:r>
              <w:t xml:space="preserve"> </w:t>
            </w:r>
            <w:r w:rsidR="00946393">
              <w:t>[</w:t>
            </w:r>
            <w:r w:rsidRPr="00000549">
              <w:t>.66</w:t>
            </w:r>
            <w:r w:rsidR="00946393">
              <w:t>,</w:t>
            </w:r>
            <w:r>
              <w:t xml:space="preserve"> </w:t>
            </w:r>
            <w:r w:rsidRPr="00000549">
              <w:t>.83</w:t>
            </w:r>
            <w:r w:rsidR="00946393">
              <w:t>]</w:t>
            </w:r>
          </w:p>
        </w:tc>
      </w:tr>
      <w:tr w:rsidR="00824F2A" w:rsidRPr="00DD1859" w14:paraId="7BE9041B"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4BD2E562" w14:textId="2E5E5AFA" w:rsidR="00824F2A" w:rsidRDefault="00824F2A" w:rsidP="00824F2A">
            <w:pPr>
              <w:pStyle w:val="TT"/>
            </w:pPr>
            <w:r w:rsidRPr="00000549">
              <w:t>Bayesian Racism</w:t>
            </w:r>
            <w:r w:rsidR="002A0D83">
              <w:t xml:space="preserve"> Scale</w:t>
            </w:r>
          </w:p>
        </w:tc>
        <w:tc>
          <w:tcPr>
            <w:tcW w:w="812" w:type="dxa"/>
            <w:tcBorders>
              <w:top w:val="nil"/>
              <w:left w:val="nil"/>
              <w:bottom w:val="nil"/>
              <w:right w:val="nil"/>
            </w:tcBorders>
            <w:noWrap/>
            <w:hideMark/>
          </w:tcPr>
          <w:p w14:paraId="74B6D137" w14:textId="77777777" w:rsidR="00824F2A" w:rsidRDefault="00824F2A" w:rsidP="00824F2A">
            <w:pPr>
              <w:pStyle w:val="TT"/>
            </w:pPr>
            <w:r w:rsidRPr="00000549">
              <w:t>41.09</w:t>
            </w:r>
          </w:p>
        </w:tc>
        <w:tc>
          <w:tcPr>
            <w:tcW w:w="860" w:type="dxa"/>
            <w:tcBorders>
              <w:top w:val="nil"/>
              <w:left w:val="nil"/>
              <w:bottom w:val="nil"/>
              <w:right w:val="nil"/>
            </w:tcBorders>
            <w:noWrap/>
            <w:hideMark/>
          </w:tcPr>
          <w:p w14:paraId="24852B69" w14:textId="77777777" w:rsidR="00824F2A" w:rsidRDefault="00824F2A" w:rsidP="00824F2A">
            <w:pPr>
              <w:pStyle w:val="TT"/>
            </w:pPr>
            <w:r w:rsidRPr="00000549">
              <w:t>13.16</w:t>
            </w:r>
          </w:p>
        </w:tc>
        <w:tc>
          <w:tcPr>
            <w:tcW w:w="1229" w:type="dxa"/>
            <w:tcBorders>
              <w:top w:val="nil"/>
              <w:left w:val="nil"/>
              <w:bottom w:val="nil"/>
              <w:right w:val="nil"/>
            </w:tcBorders>
            <w:noWrap/>
            <w:hideMark/>
          </w:tcPr>
          <w:p w14:paraId="23DF1B83" w14:textId="77777777" w:rsidR="00824F2A" w:rsidRDefault="00824F2A" w:rsidP="00824F2A">
            <w:pPr>
              <w:pStyle w:val="TT"/>
            </w:pPr>
            <w:r w:rsidRPr="00000549">
              <w:t>0.40</w:t>
            </w:r>
          </w:p>
        </w:tc>
        <w:tc>
          <w:tcPr>
            <w:tcW w:w="1106" w:type="dxa"/>
            <w:tcBorders>
              <w:top w:val="nil"/>
              <w:left w:val="nil"/>
              <w:bottom w:val="nil"/>
              <w:right w:val="nil"/>
            </w:tcBorders>
            <w:noWrap/>
            <w:hideMark/>
          </w:tcPr>
          <w:p w14:paraId="412F2531" w14:textId="77777777" w:rsidR="00824F2A" w:rsidRDefault="00824F2A" w:rsidP="00824F2A">
            <w:pPr>
              <w:pStyle w:val="TT"/>
            </w:pPr>
            <w:r w:rsidRPr="00000549">
              <w:t>2.91</w:t>
            </w:r>
          </w:p>
        </w:tc>
        <w:tc>
          <w:tcPr>
            <w:tcW w:w="737" w:type="dxa"/>
            <w:tcBorders>
              <w:top w:val="nil"/>
              <w:left w:val="nil"/>
              <w:bottom w:val="nil"/>
              <w:right w:val="nil"/>
            </w:tcBorders>
            <w:noWrap/>
            <w:hideMark/>
          </w:tcPr>
          <w:p w14:paraId="48B28FE8" w14:textId="77777777" w:rsidR="00824F2A" w:rsidRDefault="00824F2A" w:rsidP="00824F2A">
            <w:pPr>
              <w:pStyle w:val="TT"/>
            </w:pPr>
            <w:r w:rsidRPr="00000549">
              <w:t>136</w:t>
            </w:r>
          </w:p>
        </w:tc>
        <w:tc>
          <w:tcPr>
            <w:tcW w:w="2060" w:type="dxa"/>
            <w:tcBorders>
              <w:top w:val="nil"/>
              <w:left w:val="nil"/>
              <w:bottom w:val="nil"/>
              <w:right w:val="nil"/>
            </w:tcBorders>
            <w:noWrap/>
            <w:hideMark/>
          </w:tcPr>
          <w:p w14:paraId="5560361C" w14:textId="6D34582E" w:rsidR="00824F2A" w:rsidRDefault="00824F2A" w:rsidP="00824F2A">
            <w:pPr>
              <w:pStyle w:val="TT"/>
            </w:pPr>
            <w:r w:rsidRPr="00000549">
              <w:t>.84</w:t>
            </w:r>
            <w:r>
              <w:t xml:space="preserve"> [</w:t>
            </w:r>
            <w:r w:rsidRPr="00000549">
              <w:t>.74</w:t>
            </w:r>
            <w:r w:rsidR="009C24A5">
              <w:t>,</w:t>
            </w:r>
            <w:r>
              <w:t xml:space="preserve"> </w:t>
            </w:r>
            <w:r w:rsidRPr="00000549">
              <w:t>.90</w:t>
            </w:r>
            <w:r w:rsidR="00946393">
              <w:t>]</w:t>
            </w:r>
          </w:p>
        </w:tc>
        <w:tc>
          <w:tcPr>
            <w:tcW w:w="810" w:type="dxa"/>
            <w:tcBorders>
              <w:top w:val="nil"/>
              <w:left w:val="nil"/>
              <w:bottom w:val="nil"/>
              <w:right w:val="nil"/>
            </w:tcBorders>
            <w:noWrap/>
            <w:hideMark/>
          </w:tcPr>
          <w:p w14:paraId="6708C056" w14:textId="77777777" w:rsidR="00824F2A" w:rsidRDefault="00824F2A" w:rsidP="00824F2A">
            <w:pPr>
              <w:pStyle w:val="TT"/>
            </w:pPr>
            <w:r w:rsidRPr="00000549">
              <w:t>154</w:t>
            </w:r>
          </w:p>
        </w:tc>
        <w:tc>
          <w:tcPr>
            <w:tcW w:w="2070" w:type="dxa"/>
            <w:tcBorders>
              <w:top w:val="nil"/>
              <w:left w:val="nil"/>
              <w:bottom w:val="nil"/>
              <w:right w:val="nil"/>
            </w:tcBorders>
            <w:noWrap/>
            <w:hideMark/>
          </w:tcPr>
          <w:p w14:paraId="39794215" w14:textId="755DB5D8" w:rsidR="00824F2A" w:rsidRDefault="00824F2A" w:rsidP="00824F2A">
            <w:pPr>
              <w:pStyle w:val="TT"/>
            </w:pPr>
            <w:r w:rsidRPr="00000549">
              <w:t>.88</w:t>
            </w:r>
            <w:r>
              <w:t xml:space="preserve"> </w:t>
            </w:r>
            <w:r w:rsidR="00946393">
              <w:t>[</w:t>
            </w:r>
            <w:r w:rsidRPr="00000549">
              <w:t>.82</w:t>
            </w:r>
            <w:r w:rsidR="00946393">
              <w:t>,</w:t>
            </w:r>
            <w:r>
              <w:t xml:space="preserve"> </w:t>
            </w:r>
            <w:r w:rsidRPr="00000549">
              <w:t>.92</w:t>
            </w:r>
            <w:r w:rsidR="00946393">
              <w:t>]</w:t>
            </w:r>
          </w:p>
        </w:tc>
      </w:tr>
      <w:tr w:rsidR="00824F2A" w:rsidRPr="00DD1859" w14:paraId="4DFCABDE"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tcPr>
          <w:p w14:paraId="354F6FE7" w14:textId="275E8B87" w:rsidR="00824F2A" w:rsidRDefault="00824F2A" w:rsidP="002A0D83">
            <w:pPr>
              <w:pStyle w:val="TT"/>
            </w:pPr>
            <w:r w:rsidRPr="00000549">
              <w:t>Belief in a Just World</w:t>
            </w:r>
            <w:r w:rsidR="002A0D83">
              <w:t xml:space="preserve"> Scale</w:t>
            </w:r>
            <w:r w:rsidRPr="00000549">
              <w:t xml:space="preserve">: General Just World </w:t>
            </w:r>
            <w:r w:rsidR="002A0D83">
              <w:t>s</w:t>
            </w:r>
            <w:r w:rsidRPr="00000549">
              <w:t>cale</w:t>
            </w:r>
          </w:p>
        </w:tc>
        <w:tc>
          <w:tcPr>
            <w:tcW w:w="812" w:type="dxa"/>
            <w:tcBorders>
              <w:top w:val="nil"/>
              <w:left w:val="nil"/>
              <w:bottom w:val="nil"/>
              <w:right w:val="nil"/>
            </w:tcBorders>
            <w:noWrap/>
          </w:tcPr>
          <w:p w14:paraId="4384C091" w14:textId="77777777" w:rsidR="00824F2A" w:rsidRDefault="00824F2A" w:rsidP="00824F2A">
            <w:pPr>
              <w:pStyle w:val="TT"/>
            </w:pPr>
            <w:r w:rsidRPr="00000549">
              <w:t>0.07</w:t>
            </w:r>
          </w:p>
        </w:tc>
        <w:tc>
          <w:tcPr>
            <w:tcW w:w="860" w:type="dxa"/>
            <w:tcBorders>
              <w:top w:val="nil"/>
              <w:left w:val="nil"/>
              <w:bottom w:val="nil"/>
              <w:right w:val="nil"/>
            </w:tcBorders>
            <w:noWrap/>
          </w:tcPr>
          <w:p w14:paraId="56DC57BC" w14:textId="77777777" w:rsidR="00824F2A" w:rsidRDefault="00824F2A" w:rsidP="00824F2A">
            <w:pPr>
              <w:pStyle w:val="TT"/>
            </w:pPr>
            <w:r w:rsidRPr="00000549">
              <w:t>5.64</w:t>
            </w:r>
          </w:p>
        </w:tc>
        <w:tc>
          <w:tcPr>
            <w:tcW w:w="1229" w:type="dxa"/>
            <w:tcBorders>
              <w:top w:val="nil"/>
              <w:left w:val="nil"/>
              <w:bottom w:val="nil"/>
              <w:right w:val="nil"/>
            </w:tcBorders>
            <w:noWrap/>
          </w:tcPr>
          <w:p w14:paraId="5E1EB810" w14:textId="77777777" w:rsidR="00824F2A" w:rsidRDefault="00824F2A" w:rsidP="00824F2A">
            <w:pPr>
              <w:pStyle w:val="TT"/>
            </w:pPr>
            <w:r w:rsidRPr="00000549">
              <w:t>0.07</w:t>
            </w:r>
          </w:p>
        </w:tc>
        <w:tc>
          <w:tcPr>
            <w:tcW w:w="1106" w:type="dxa"/>
            <w:tcBorders>
              <w:top w:val="nil"/>
              <w:left w:val="nil"/>
              <w:bottom w:val="nil"/>
              <w:right w:val="nil"/>
            </w:tcBorders>
            <w:noWrap/>
          </w:tcPr>
          <w:p w14:paraId="5B8825D0" w14:textId="77777777" w:rsidR="00824F2A" w:rsidRDefault="00824F2A" w:rsidP="00824F2A">
            <w:pPr>
              <w:pStyle w:val="TT"/>
            </w:pPr>
            <w:r w:rsidRPr="00000549">
              <w:t>2.67</w:t>
            </w:r>
          </w:p>
        </w:tc>
        <w:tc>
          <w:tcPr>
            <w:tcW w:w="737" w:type="dxa"/>
            <w:tcBorders>
              <w:top w:val="nil"/>
              <w:left w:val="nil"/>
              <w:bottom w:val="nil"/>
              <w:right w:val="nil"/>
            </w:tcBorders>
            <w:noWrap/>
          </w:tcPr>
          <w:p w14:paraId="111F7AE7" w14:textId="77777777" w:rsidR="00824F2A" w:rsidRDefault="00824F2A" w:rsidP="00824F2A">
            <w:pPr>
              <w:pStyle w:val="TT"/>
            </w:pPr>
            <w:r w:rsidRPr="00000549">
              <w:t>170</w:t>
            </w:r>
          </w:p>
        </w:tc>
        <w:tc>
          <w:tcPr>
            <w:tcW w:w="2060" w:type="dxa"/>
            <w:tcBorders>
              <w:top w:val="nil"/>
              <w:left w:val="nil"/>
              <w:bottom w:val="nil"/>
              <w:right w:val="nil"/>
            </w:tcBorders>
            <w:noWrap/>
          </w:tcPr>
          <w:p w14:paraId="7112CFDA" w14:textId="793892B1" w:rsidR="00824F2A" w:rsidRDefault="00824F2A" w:rsidP="00824F2A">
            <w:pPr>
              <w:pStyle w:val="TT"/>
            </w:pPr>
            <w:r w:rsidRPr="00000549">
              <w:t>.88</w:t>
            </w:r>
            <w:r>
              <w:t xml:space="preserve"> [</w:t>
            </w:r>
            <w:r w:rsidRPr="00000549">
              <w:t>.82</w:t>
            </w:r>
            <w:r w:rsidR="009C24A5">
              <w:t>,</w:t>
            </w:r>
            <w:r>
              <w:t xml:space="preserve"> </w:t>
            </w:r>
            <w:r w:rsidRPr="00000549">
              <w:t>.92</w:t>
            </w:r>
            <w:r w:rsidR="00946393">
              <w:t>]</w:t>
            </w:r>
          </w:p>
        </w:tc>
        <w:tc>
          <w:tcPr>
            <w:tcW w:w="810" w:type="dxa"/>
            <w:tcBorders>
              <w:top w:val="nil"/>
              <w:left w:val="nil"/>
              <w:bottom w:val="nil"/>
              <w:right w:val="nil"/>
            </w:tcBorders>
            <w:noWrap/>
          </w:tcPr>
          <w:p w14:paraId="79BCC3CB" w14:textId="77777777" w:rsidR="00824F2A" w:rsidRDefault="00824F2A" w:rsidP="00824F2A">
            <w:pPr>
              <w:pStyle w:val="TT"/>
            </w:pPr>
            <w:r w:rsidRPr="00000549">
              <w:t>150</w:t>
            </w:r>
          </w:p>
        </w:tc>
        <w:tc>
          <w:tcPr>
            <w:tcW w:w="2070" w:type="dxa"/>
            <w:tcBorders>
              <w:top w:val="nil"/>
              <w:left w:val="nil"/>
              <w:bottom w:val="nil"/>
              <w:right w:val="nil"/>
            </w:tcBorders>
            <w:noWrap/>
          </w:tcPr>
          <w:p w14:paraId="47DEEB7B" w14:textId="647B0A9E" w:rsidR="00824F2A" w:rsidRDefault="00824F2A" w:rsidP="00824F2A">
            <w:pPr>
              <w:pStyle w:val="TT"/>
            </w:pPr>
            <w:r w:rsidRPr="00000549">
              <w:t>.74</w:t>
            </w:r>
            <w:r>
              <w:t xml:space="preserve"> </w:t>
            </w:r>
            <w:r w:rsidR="00946393">
              <w:t>[</w:t>
            </w:r>
            <w:r w:rsidRPr="00000549">
              <w:t>.65</w:t>
            </w:r>
            <w:r w:rsidR="00946393">
              <w:t>,</w:t>
            </w:r>
            <w:r>
              <w:t xml:space="preserve"> </w:t>
            </w:r>
            <w:r w:rsidRPr="00000549">
              <w:t>.81</w:t>
            </w:r>
            <w:r w:rsidR="00946393">
              <w:t>]</w:t>
            </w:r>
          </w:p>
        </w:tc>
      </w:tr>
      <w:tr w:rsidR="00824F2A" w:rsidRPr="00DD1859" w14:paraId="3C08F49F"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715A49D9" w14:textId="3D93DA2F" w:rsidR="00824F2A" w:rsidRPr="00226E85" w:rsidRDefault="002A0D83" w:rsidP="00824F2A">
            <w:pPr>
              <w:pStyle w:val="TT"/>
            </w:pPr>
            <w:r>
              <w:t>Big Five</w:t>
            </w:r>
            <w:r w:rsidR="00824F2A" w:rsidRPr="00226E85">
              <w:t xml:space="preserve"> Inventory</w:t>
            </w:r>
          </w:p>
        </w:tc>
        <w:tc>
          <w:tcPr>
            <w:tcW w:w="812" w:type="dxa"/>
            <w:tcBorders>
              <w:top w:val="nil"/>
              <w:left w:val="nil"/>
              <w:bottom w:val="nil"/>
              <w:right w:val="nil"/>
            </w:tcBorders>
            <w:noWrap/>
            <w:hideMark/>
          </w:tcPr>
          <w:p w14:paraId="2FD000BF" w14:textId="77777777" w:rsidR="00824F2A" w:rsidRDefault="00824F2A" w:rsidP="00824F2A">
            <w:pPr>
              <w:pStyle w:val="TT"/>
            </w:pPr>
          </w:p>
        </w:tc>
        <w:tc>
          <w:tcPr>
            <w:tcW w:w="860" w:type="dxa"/>
            <w:tcBorders>
              <w:top w:val="nil"/>
              <w:left w:val="nil"/>
              <w:bottom w:val="nil"/>
              <w:right w:val="nil"/>
            </w:tcBorders>
            <w:noWrap/>
            <w:hideMark/>
          </w:tcPr>
          <w:p w14:paraId="59B95D0D" w14:textId="77777777" w:rsidR="00824F2A" w:rsidRDefault="00824F2A" w:rsidP="00824F2A">
            <w:pPr>
              <w:pStyle w:val="TT"/>
            </w:pPr>
          </w:p>
        </w:tc>
        <w:tc>
          <w:tcPr>
            <w:tcW w:w="1229" w:type="dxa"/>
            <w:tcBorders>
              <w:top w:val="nil"/>
              <w:left w:val="nil"/>
              <w:bottom w:val="nil"/>
              <w:right w:val="nil"/>
            </w:tcBorders>
            <w:noWrap/>
            <w:hideMark/>
          </w:tcPr>
          <w:p w14:paraId="3733A85F" w14:textId="77777777" w:rsidR="00824F2A" w:rsidRDefault="00824F2A" w:rsidP="00824F2A">
            <w:pPr>
              <w:pStyle w:val="TT"/>
            </w:pPr>
          </w:p>
        </w:tc>
        <w:tc>
          <w:tcPr>
            <w:tcW w:w="1106" w:type="dxa"/>
            <w:tcBorders>
              <w:top w:val="nil"/>
              <w:left w:val="nil"/>
              <w:bottom w:val="nil"/>
              <w:right w:val="nil"/>
            </w:tcBorders>
            <w:noWrap/>
            <w:hideMark/>
          </w:tcPr>
          <w:p w14:paraId="53CF0686" w14:textId="77777777" w:rsidR="00824F2A" w:rsidRDefault="00824F2A" w:rsidP="00824F2A">
            <w:pPr>
              <w:pStyle w:val="TT"/>
            </w:pPr>
          </w:p>
        </w:tc>
        <w:tc>
          <w:tcPr>
            <w:tcW w:w="737" w:type="dxa"/>
            <w:tcBorders>
              <w:top w:val="nil"/>
              <w:left w:val="nil"/>
              <w:bottom w:val="nil"/>
              <w:right w:val="nil"/>
            </w:tcBorders>
            <w:noWrap/>
            <w:hideMark/>
          </w:tcPr>
          <w:p w14:paraId="483A1D7E" w14:textId="77777777" w:rsidR="00824F2A" w:rsidRDefault="00824F2A" w:rsidP="00824F2A">
            <w:pPr>
              <w:pStyle w:val="TT"/>
            </w:pPr>
          </w:p>
        </w:tc>
        <w:tc>
          <w:tcPr>
            <w:tcW w:w="2060" w:type="dxa"/>
            <w:tcBorders>
              <w:top w:val="nil"/>
              <w:left w:val="nil"/>
              <w:bottom w:val="nil"/>
              <w:right w:val="nil"/>
            </w:tcBorders>
            <w:noWrap/>
            <w:hideMark/>
          </w:tcPr>
          <w:p w14:paraId="0E16C4FD" w14:textId="77777777" w:rsidR="00824F2A" w:rsidRDefault="00824F2A" w:rsidP="00824F2A">
            <w:pPr>
              <w:pStyle w:val="TT"/>
            </w:pPr>
          </w:p>
        </w:tc>
        <w:tc>
          <w:tcPr>
            <w:tcW w:w="810" w:type="dxa"/>
            <w:tcBorders>
              <w:top w:val="nil"/>
              <w:left w:val="nil"/>
              <w:bottom w:val="nil"/>
              <w:right w:val="nil"/>
            </w:tcBorders>
            <w:noWrap/>
            <w:hideMark/>
          </w:tcPr>
          <w:p w14:paraId="1A8FC9E5" w14:textId="77777777" w:rsidR="00824F2A" w:rsidRDefault="00824F2A" w:rsidP="00824F2A">
            <w:pPr>
              <w:pStyle w:val="TT"/>
            </w:pPr>
          </w:p>
        </w:tc>
        <w:tc>
          <w:tcPr>
            <w:tcW w:w="2070" w:type="dxa"/>
            <w:tcBorders>
              <w:top w:val="nil"/>
              <w:left w:val="nil"/>
              <w:bottom w:val="nil"/>
              <w:right w:val="nil"/>
            </w:tcBorders>
            <w:noWrap/>
            <w:hideMark/>
          </w:tcPr>
          <w:p w14:paraId="255B5642" w14:textId="77777777" w:rsidR="00824F2A" w:rsidRDefault="00824F2A" w:rsidP="00824F2A">
            <w:pPr>
              <w:pStyle w:val="TT"/>
            </w:pPr>
          </w:p>
        </w:tc>
      </w:tr>
      <w:tr w:rsidR="00824F2A" w:rsidRPr="00DD1859" w14:paraId="5693811B"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3E9D5F03" w14:textId="77777777" w:rsidR="00824F2A" w:rsidRDefault="00824F2A" w:rsidP="00824F2A">
            <w:pPr>
              <w:pStyle w:val="TT"/>
              <w:ind w:firstLine="450"/>
            </w:pPr>
            <w:r w:rsidRPr="00000549">
              <w:t>Agreeableness</w:t>
            </w:r>
          </w:p>
        </w:tc>
        <w:tc>
          <w:tcPr>
            <w:tcW w:w="812" w:type="dxa"/>
            <w:tcBorders>
              <w:top w:val="nil"/>
              <w:left w:val="nil"/>
              <w:bottom w:val="nil"/>
              <w:right w:val="nil"/>
            </w:tcBorders>
            <w:noWrap/>
            <w:hideMark/>
          </w:tcPr>
          <w:p w14:paraId="3652DB78" w14:textId="77777777" w:rsidR="00824F2A" w:rsidRDefault="00824F2A" w:rsidP="00824F2A">
            <w:pPr>
              <w:pStyle w:val="TT"/>
            </w:pPr>
            <w:r w:rsidRPr="00000549">
              <w:t>38.90</w:t>
            </w:r>
          </w:p>
        </w:tc>
        <w:tc>
          <w:tcPr>
            <w:tcW w:w="860" w:type="dxa"/>
            <w:tcBorders>
              <w:top w:val="nil"/>
              <w:left w:val="nil"/>
              <w:bottom w:val="nil"/>
              <w:right w:val="nil"/>
            </w:tcBorders>
            <w:noWrap/>
            <w:hideMark/>
          </w:tcPr>
          <w:p w14:paraId="23BA5B38" w14:textId="77777777" w:rsidR="00824F2A" w:rsidRDefault="00824F2A" w:rsidP="00824F2A">
            <w:pPr>
              <w:pStyle w:val="TT"/>
            </w:pPr>
            <w:r w:rsidRPr="00000549">
              <w:t>7.15</w:t>
            </w:r>
          </w:p>
        </w:tc>
        <w:tc>
          <w:tcPr>
            <w:tcW w:w="1229" w:type="dxa"/>
            <w:tcBorders>
              <w:top w:val="nil"/>
              <w:left w:val="nil"/>
              <w:bottom w:val="nil"/>
              <w:right w:val="nil"/>
            </w:tcBorders>
            <w:noWrap/>
            <w:hideMark/>
          </w:tcPr>
          <w:p w14:paraId="3F4A37E7" w14:textId="07C570B7" w:rsidR="00824F2A" w:rsidRDefault="0009250A" w:rsidP="00824F2A">
            <w:pPr>
              <w:pStyle w:val="TT"/>
            </w:pPr>
            <w:r>
              <w:t>–</w:t>
            </w:r>
            <w:r w:rsidR="00824F2A" w:rsidRPr="00000549">
              <w:t>0.28</w:t>
            </w:r>
          </w:p>
        </w:tc>
        <w:tc>
          <w:tcPr>
            <w:tcW w:w="1106" w:type="dxa"/>
            <w:tcBorders>
              <w:top w:val="nil"/>
              <w:left w:val="nil"/>
              <w:bottom w:val="nil"/>
              <w:right w:val="nil"/>
            </w:tcBorders>
            <w:noWrap/>
            <w:hideMark/>
          </w:tcPr>
          <w:p w14:paraId="1D4F7A7A" w14:textId="77777777" w:rsidR="00824F2A" w:rsidRDefault="00824F2A" w:rsidP="00824F2A">
            <w:pPr>
              <w:pStyle w:val="TT"/>
            </w:pPr>
            <w:r w:rsidRPr="00000549">
              <w:t>2.82</w:t>
            </w:r>
          </w:p>
        </w:tc>
        <w:tc>
          <w:tcPr>
            <w:tcW w:w="737" w:type="dxa"/>
            <w:tcBorders>
              <w:top w:val="nil"/>
              <w:left w:val="nil"/>
              <w:bottom w:val="nil"/>
              <w:right w:val="nil"/>
            </w:tcBorders>
            <w:noWrap/>
            <w:hideMark/>
          </w:tcPr>
          <w:p w14:paraId="0D1A60D5" w14:textId="77777777" w:rsidR="00824F2A" w:rsidRDefault="00824F2A" w:rsidP="00824F2A">
            <w:pPr>
              <w:pStyle w:val="TT"/>
            </w:pPr>
            <w:r w:rsidRPr="00000549">
              <w:t>158</w:t>
            </w:r>
          </w:p>
        </w:tc>
        <w:tc>
          <w:tcPr>
            <w:tcW w:w="2060" w:type="dxa"/>
            <w:tcBorders>
              <w:top w:val="nil"/>
              <w:left w:val="nil"/>
              <w:bottom w:val="nil"/>
              <w:right w:val="nil"/>
            </w:tcBorders>
            <w:noWrap/>
            <w:hideMark/>
          </w:tcPr>
          <w:p w14:paraId="1953B417" w14:textId="3D0B857A" w:rsidR="00824F2A" w:rsidRDefault="00824F2A" w:rsidP="00824F2A">
            <w:pPr>
              <w:pStyle w:val="TT"/>
            </w:pPr>
            <w:r w:rsidRPr="00000549">
              <w:t>.95</w:t>
            </w:r>
            <w:r>
              <w:t xml:space="preserve"> [</w:t>
            </w:r>
            <w:r w:rsidRPr="00000549">
              <w:t>.91</w:t>
            </w:r>
            <w:r w:rsidR="009C24A5">
              <w:t>,</w:t>
            </w:r>
            <w:r>
              <w:t xml:space="preserve"> </w:t>
            </w:r>
            <w:r w:rsidRPr="00000549">
              <w:t>.97</w:t>
            </w:r>
            <w:r w:rsidR="00946393">
              <w:t>]</w:t>
            </w:r>
          </w:p>
        </w:tc>
        <w:tc>
          <w:tcPr>
            <w:tcW w:w="810" w:type="dxa"/>
            <w:tcBorders>
              <w:top w:val="nil"/>
              <w:left w:val="nil"/>
              <w:bottom w:val="nil"/>
              <w:right w:val="nil"/>
            </w:tcBorders>
            <w:noWrap/>
            <w:hideMark/>
          </w:tcPr>
          <w:p w14:paraId="3B30961F" w14:textId="77777777" w:rsidR="00824F2A" w:rsidRDefault="00824F2A" w:rsidP="00824F2A">
            <w:pPr>
              <w:pStyle w:val="TT"/>
            </w:pPr>
            <w:r w:rsidRPr="00000549">
              <w:t>154</w:t>
            </w:r>
          </w:p>
        </w:tc>
        <w:tc>
          <w:tcPr>
            <w:tcW w:w="2070" w:type="dxa"/>
            <w:tcBorders>
              <w:top w:val="nil"/>
              <w:left w:val="nil"/>
              <w:bottom w:val="nil"/>
              <w:right w:val="nil"/>
            </w:tcBorders>
            <w:noWrap/>
            <w:hideMark/>
          </w:tcPr>
          <w:p w14:paraId="1D40B604" w14:textId="6748E69C" w:rsidR="00824F2A" w:rsidRDefault="00824F2A" w:rsidP="00824F2A">
            <w:pPr>
              <w:pStyle w:val="TT"/>
            </w:pPr>
            <w:r w:rsidRPr="00000549">
              <w:t>.86</w:t>
            </w:r>
            <w:r>
              <w:t xml:space="preserve"> </w:t>
            </w:r>
            <w:r w:rsidR="00946393">
              <w:t>[</w:t>
            </w:r>
            <w:r w:rsidRPr="00000549">
              <w:t>.81</w:t>
            </w:r>
            <w:r w:rsidR="00946393">
              <w:t>,</w:t>
            </w:r>
            <w:r>
              <w:t xml:space="preserve"> </w:t>
            </w:r>
            <w:r w:rsidRPr="00000549">
              <w:t>.90</w:t>
            </w:r>
            <w:r w:rsidR="00946393">
              <w:t>]</w:t>
            </w:r>
          </w:p>
        </w:tc>
      </w:tr>
      <w:tr w:rsidR="00824F2A" w:rsidRPr="00DD1859" w14:paraId="402F49DF"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73CCD7D9" w14:textId="77777777" w:rsidR="00824F2A" w:rsidRDefault="00824F2A" w:rsidP="00824F2A">
            <w:pPr>
              <w:pStyle w:val="TT"/>
              <w:ind w:firstLine="450"/>
            </w:pPr>
            <w:r w:rsidRPr="00000549">
              <w:t>Conscientiousness</w:t>
            </w:r>
          </w:p>
        </w:tc>
        <w:tc>
          <w:tcPr>
            <w:tcW w:w="812" w:type="dxa"/>
            <w:tcBorders>
              <w:top w:val="nil"/>
              <w:left w:val="nil"/>
              <w:bottom w:val="nil"/>
              <w:right w:val="nil"/>
            </w:tcBorders>
            <w:noWrap/>
            <w:hideMark/>
          </w:tcPr>
          <w:p w14:paraId="1481A761" w14:textId="77777777" w:rsidR="00824F2A" w:rsidRDefault="00824F2A" w:rsidP="00824F2A">
            <w:pPr>
              <w:pStyle w:val="TT"/>
            </w:pPr>
            <w:r w:rsidRPr="00000549">
              <w:t>38.84</w:t>
            </w:r>
          </w:p>
        </w:tc>
        <w:tc>
          <w:tcPr>
            <w:tcW w:w="860" w:type="dxa"/>
            <w:tcBorders>
              <w:top w:val="nil"/>
              <w:left w:val="nil"/>
              <w:bottom w:val="nil"/>
              <w:right w:val="nil"/>
            </w:tcBorders>
            <w:noWrap/>
            <w:hideMark/>
          </w:tcPr>
          <w:p w14:paraId="4CFEFE58" w14:textId="77777777" w:rsidR="00824F2A" w:rsidRDefault="00824F2A" w:rsidP="00824F2A">
            <w:pPr>
              <w:pStyle w:val="TT"/>
            </w:pPr>
            <w:r w:rsidRPr="00000549">
              <w:t>7.45</w:t>
            </w:r>
          </w:p>
        </w:tc>
        <w:tc>
          <w:tcPr>
            <w:tcW w:w="1229" w:type="dxa"/>
            <w:tcBorders>
              <w:top w:val="nil"/>
              <w:left w:val="nil"/>
              <w:bottom w:val="nil"/>
              <w:right w:val="nil"/>
            </w:tcBorders>
            <w:noWrap/>
            <w:hideMark/>
          </w:tcPr>
          <w:p w14:paraId="6D704218" w14:textId="3C81E2B0" w:rsidR="00824F2A" w:rsidRDefault="0009250A" w:rsidP="00824F2A">
            <w:pPr>
              <w:pStyle w:val="TT"/>
            </w:pPr>
            <w:r>
              <w:t>–</w:t>
            </w:r>
            <w:r w:rsidR="00824F2A" w:rsidRPr="00000549">
              <w:t>0.29</w:t>
            </w:r>
          </w:p>
        </w:tc>
        <w:tc>
          <w:tcPr>
            <w:tcW w:w="1106" w:type="dxa"/>
            <w:tcBorders>
              <w:top w:val="nil"/>
              <w:left w:val="nil"/>
              <w:bottom w:val="nil"/>
              <w:right w:val="nil"/>
            </w:tcBorders>
            <w:noWrap/>
            <w:hideMark/>
          </w:tcPr>
          <w:p w14:paraId="06A4818B" w14:textId="77777777" w:rsidR="00824F2A" w:rsidRDefault="00824F2A" w:rsidP="00824F2A">
            <w:pPr>
              <w:pStyle w:val="TT"/>
            </w:pPr>
            <w:r w:rsidRPr="00000549">
              <w:t>2.79</w:t>
            </w:r>
          </w:p>
        </w:tc>
        <w:tc>
          <w:tcPr>
            <w:tcW w:w="737" w:type="dxa"/>
            <w:tcBorders>
              <w:top w:val="nil"/>
              <w:left w:val="nil"/>
              <w:bottom w:val="nil"/>
              <w:right w:val="nil"/>
            </w:tcBorders>
            <w:noWrap/>
            <w:hideMark/>
          </w:tcPr>
          <w:p w14:paraId="700A577B" w14:textId="77777777" w:rsidR="00824F2A" w:rsidRDefault="00824F2A" w:rsidP="00824F2A">
            <w:pPr>
              <w:pStyle w:val="TT"/>
            </w:pPr>
            <w:r w:rsidRPr="00000549">
              <w:t>144</w:t>
            </w:r>
          </w:p>
        </w:tc>
        <w:tc>
          <w:tcPr>
            <w:tcW w:w="2060" w:type="dxa"/>
            <w:tcBorders>
              <w:top w:val="nil"/>
              <w:left w:val="nil"/>
              <w:bottom w:val="nil"/>
              <w:right w:val="nil"/>
            </w:tcBorders>
            <w:noWrap/>
            <w:hideMark/>
          </w:tcPr>
          <w:p w14:paraId="38DC17B5" w14:textId="27587477" w:rsidR="00824F2A" w:rsidRDefault="00824F2A" w:rsidP="00824F2A">
            <w:pPr>
              <w:pStyle w:val="TT"/>
            </w:pPr>
            <w:r w:rsidRPr="00000549">
              <w:t>.94</w:t>
            </w:r>
            <w:r>
              <w:t xml:space="preserve"> [</w:t>
            </w:r>
            <w:r w:rsidRPr="00000549">
              <w:t>.91</w:t>
            </w:r>
            <w:r w:rsidR="009C24A5">
              <w:t>,</w:t>
            </w:r>
            <w:r>
              <w:t xml:space="preserve"> </w:t>
            </w:r>
            <w:r w:rsidRPr="00000549">
              <w:t>.96</w:t>
            </w:r>
            <w:r w:rsidR="00946393">
              <w:t>]</w:t>
            </w:r>
          </w:p>
        </w:tc>
        <w:tc>
          <w:tcPr>
            <w:tcW w:w="810" w:type="dxa"/>
            <w:tcBorders>
              <w:top w:val="nil"/>
              <w:left w:val="nil"/>
              <w:bottom w:val="nil"/>
              <w:right w:val="nil"/>
            </w:tcBorders>
            <w:noWrap/>
            <w:hideMark/>
          </w:tcPr>
          <w:p w14:paraId="6E865258" w14:textId="77777777" w:rsidR="00824F2A" w:rsidRDefault="00824F2A" w:rsidP="00824F2A">
            <w:pPr>
              <w:pStyle w:val="TT"/>
            </w:pPr>
            <w:r w:rsidRPr="00000549">
              <w:t>124</w:t>
            </w:r>
          </w:p>
        </w:tc>
        <w:tc>
          <w:tcPr>
            <w:tcW w:w="2070" w:type="dxa"/>
            <w:tcBorders>
              <w:top w:val="nil"/>
              <w:left w:val="nil"/>
              <w:bottom w:val="nil"/>
              <w:right w:val="nil"/>
            </w:tcBorders>
            <w:noWrap/>
            <w:hideMark/>
          </w:tcPr>
          <w:p w14:paraId="673A3C7C" w14:textId="0A5974B0" w:rsidR="00824F2A" w:rsidRDefault="00824F2A" w:rsidP="00824F2A">
            <w:pPr>
              <w:pStyle w:val="TT"/>
            </w:pPr>
            <w:r w:rsidRPr="00000549">
              <w:t>.84</w:t>
            </w:r>
            <w:r>
              <w:t xml:space="preserve"> </w:t>
            </w:r>
            <w:r w:rsidR="00946393">
              <w:t>[</w:t>
            </w:r>
            <w:r w:rsidRPr="00000549">
              <w:t>.78</w:t>
            </w:r>
            <w:r w:rsidR="00946393">
              <w:t>,</w:t>
            </w:r>
            <w:r>
              <w:t xml:space="preserve"> </w:t>
            </w:r>
            <w:r w:rsidRPr="00000549">
              <w:t>.89</w:t>
            </w:r>
            <w:r w:rsidR="00946393">
              <w:t>]</w:t>
            </w:r>
          </w:p>
        </w:tc>
      </w:tr>
      <w:tr w:rsidR="00824F2A" w:rsidRPr="00DD1859" w14:paraId="2F3AB908"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7131CE45" w14:textId="77777777" w:rsidR="00824F2A" w:rsidRDefault="00824F2A" w:rsidP="00824F2A">
            <w:pPr>
              <w:pStyle w:val="TT"/>
              <w:ind w:firstLine="450"/>
            </w:pPr>
            <w:r w:rsidRPr="00000549">
              <w:t>Extraversion</w:t>
            </w:r>
          </w:p>
        </w:tc>
        <w:tc>
          <w:tcPr>
            <w:tcW w:w="812" w:type="dxa"/>
            <w:tcBorders>
              <w:top w:val="nil"/>
              <w:left w:val="nil"/>
              <w:bottom w:val="nil"/>
              <w:right w:val="nil"/>
            </w:tcBorders>
            <w:noWrap/>
            <w:hideMark/>
          </w:tcPr>
          <w:p w14:paraId="1EC31A3D" w14:textId="77777777" w:rsidR="00824F2A" w:rsidRDefault="00824F2A" w:rsidP="00824F2A">
            <w:pPr>
              <w:pStyle w:val="TT"/>
            </w:pPr>
            <w:r w:rsidRPr="00000549">
              <w:t>31.16</w:t>
            </w:r>
          </w:p>
        </w:tc>
        <w:tc>
          <w:tcPr>
            <w:tcW w:w="860" w:type="dxa"/>
            <w:tcBorders>
              <w:top w:val="nil"/>
              <w:left w:val="nil"/>
              <w:bottom w:val="nil"/>
              <w:right w:val="nil"/>
            </w:tcBorders>
            <w:noWrap/>
            <w:hideMark/>
          </w:tcPr>
          <w:p w14:paraId="3DD262AA" w14:textId="77777777" w:rsidR="00824F2A" w:rsidRDefault="00824F2A" w:rsidP="00824F2A">
            <w:pPr>
              <w:pStyle w:val="TT"/>
            </w:pPr>
            <w:r w:rsidRPr="00000549">
              <w:t>8.14</w:t>
            </w:r>
          </w:p>
        </w:tc>
        <w:tc>
          <w:tcPr>
            <w:tcW w:w="1229" w:type="dxa"/>
            <w:tcBorders>
              <w:top w:val="nil"/>
              <w:left w:val="nil"/>
              <w:bottom w:val="nil"/>
              <w:right w:val="nil"/>
            </w:tcBorders>
            <w:noWrap/>
            <w:hideMark/>
          </w:tcPr>
          <w:p w14:paraId="4B1FD8B1" w14:textId="5DE25B58" w:rsidR="00824F2A" w:rsidRDefault="0009250A" w:rsidP="00824F2A">
            <w:pPr>
              <w:pStyle w:val="TT"/>
            </w:pPr>
            <w:r>
              <w:t>–</w:t>
            </w:r>
            <w:r w:rsidR="00824F2A" w:rsidRPr="00000549">
              <w:t>0.13</w:t>
            </w:r>
          </w:p>
        </w:tc>
        <w:tc>
          <w:tcPr>
            <w:tcW w:w="1106" w:type="dxa"/>
            <w:tcBorders>
              <w:top w:val="nil"/>
              <w:left w:val="nil"/>
              <w:bottom w:val="nil"/>
              <w:right w:val="nil"/>
            </w:tcBorders>
            <w:noWrap/>
            <w:hideMark/>
          </w:tcPr>
          <w:p w14:paraId="1FC8DC57" w14:textId="77777777" w:rsidR="00824F2A" w:rsidRDefault="00824F2A" w:rsidP="00824F2A">
            <w:pPr>
              <w:pStyle w:val="TT"/>
            </w:pPr>
            <w:r w:rsidRPr="00000549">
              <w:t>2.49</w:t>
            </w:r>
          </w:p>
        </w:tc>
        <w:tc>
          <w:tcPr>
            <w:tcW w:w="737" w:type="dxa"/>
            <w:tcBorders>
              <w:top w:val="nil"/>
              <w:left w:val="nil"/>
              <w:bottom w:val="nil"/>
              <w:right w:val="nil"/>
            </w:tcBorders>
            <w:noWrap/>
            <w:hideMark/>
          </w:tcPr>
          <w:p w14:paraId="77B9A781" w14:textId="77777777" w:rsidR="00824F2A" w:rsidRDefault="00824F2A" w:rsidP="00824F2A">
            <w:pPr>
              <w:pStyle w:val="TT"/>
            </w:pPr>
            <w:r w:rsidRPr="00000549">
              <w:t>144</w:t>
            </w:r>
          </w:p>
        </w:tc>
        <w:tc>
          <w:tcPr>
            <w:tcW w:w="2060" w:type="dxa"/>
            <w:tcBorders>
              <w:top w:val="nil"/>
              <w:left w:val="nil"/>
              <w:bottom w:val="nil"/>
              <w:right w:val="nil"/>
            </w:tcBorders>
            <w:noWrap/>
            <w:hideMark/>
          </w:tcPr>
          <w:p w14:paraId="4BF53C9F" w14:textId="22599AE1" w:rsidR="00824F2A" w:rsidRDefault="00824F2A" w:rsidP="00824F2A">
            <w:pPr>
              <w:pStyle w:val="TT"/>
            </w:pPr>
            <w:r w:rsidRPr="00000549">
              <w:t>.94</w:t>
            </w:r>
            <w:r>
              <w:t xml:space="preserve"> [</w:t>
            </w:r>
            <w:r w:rsidRPr="00000549">
              <w:t>.90</w:t>
            </w:r>
            <w:r w:rsidR="009C24A5">
              <w:t>,</w:t>
            </w:r>
            <w:r>
              <w:t xml:space="preserve"> </w:t>
            </w:r>
            <w:r w:rsidRPr="00000549">
              <w:t>.97</w:t>
            </w:r>
            <w:r w:rsidR="00946393">
              <w:t>]</w:t>
            </w:r>
          </w:p>
        </w:tc>
        <w:tc>
          <w:tcPr>
            <w:tcW w:w="810" w:type="dxa"/>
            <w:tcBorders>
              <w:top w:val="nil"/>
              <w:left w:val="nil"/>
              <w:bottom w:val="nil"/>
              <w:right w:val="nil"/>
            </w:tcBorders>
            <w:noWrap/>
            <w:hideMark/>
          </w:tcPr>
          <w:p w14:paraId="1A238AFD" w14:textId="77777777" w:rsidR="00824F2A" w:rsidRDefault="00824F2A" w:rsidP="00824F2A">
            <w:pPr>
              <w:pStyle w:val="TT"/>
            </w:pPr>
            <w:r w:rsidRPr="00000549">
              <w:t>124</w:t>
            </w:r>
          </w:p>
        </w:tc>
        <w:tc>
          <w:tcPr>
            <w:tcW w:w="2070" w:type="dxa"/>
            <w:tcBorders>
              <w:top w:val="nil"/>
              <w:left w:val="nil"/>
              <w:bottom w:val="nil"/>
              <w:right w:val="nil"/>
            </w:tcBorders>
            <w:noWrap/>
            <w:hideMark/>
          </w:tcPr>
          <w:p w14:paraId="7EF59AA5" w14:textId="00170F50" w:rsidR="00824F2A" w:rsidRDefault="00824F2A" w:rsidP="00824F2A">
            <w:pPr>
              <w:pStyle w:val="TT"/>
            </w:pPr>
            <w:r w:rsidRPr="00000549">
              <w:t>.91</w:t>
            </w:r>
            <w:r>
              <w:t xml:space="preserve"> </w:t>
            </w:r>
            <w:r w:rsidR="00946393">
              <w:t>[</w:t>
            </w:r>
            <w:r w:rsidRPr="00000549">
              <w:t>.85</w:t>
            </w:r>
            <w:r w:rsidR="00946393">
              <w:t>,</w:t>
            </w:r>
            <w:r>
              <w:t xml:space="preserve"> </w:t>
            </w:r>
            <w:r w:rsidRPr="00000549">
              <w:t>.95</w:t>
            </w:r>
            <w:r w:rsidR="00946393">
              <w:t>]</w:t>
            </w:r>
          </w:p>
        </w:tc>
      </w:tr>
      <w:tr w:rsidR="00824F2A" w:rsidRPr="00DD1859" w14:paraId="5542EA65"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7AD942F1" w14:textId="77777777" w:rsidR="00824F2A" w:rsidRDefault="00824F2A" w:rsidP="00824F2A">
            <w:pPr>
              <w:pStyle w:val="TT"/>
              <w:ind w:firstLine="450"/>
            </w:pPr>
            <w:r w:rsidRPr="00000549">
              <w:t>Neuroticism</w:t>
            </w:r>
          </w:p>
        </w:tc>
        <w:tc>
          <w:tcPr>
            <w:tcW w:w="812" w:type="dxa"/>
            <w:tcBorders>
              <w:top w:val="nil"/>
              <w:left w:val="nil"/>
              <w:bottom w:val="nil"/>
              <w:right w:val="nil"/>
            </w:tcBorders>
            <w:noWrap/>
            <w:hideMark/>
          </w:tcPr>
          <w:p w14:paraId="7BEA0BFC" w14:textId="77777777" w:rsidR="00824F2A" w:rsidRDefault="00824F2A" w:rsidP="00824F2A">
            <w:pPr>
              <w:pStyle w:val="TT"/>
            </w:pPr>
            <w:r w:rsidRPr="00000549">
              <w:t>26.70</w:t>
            </w:r>
          </w:p>
        </w:tc>
        <w:tc>
          <w:tcPr>
            <w:tcW w:w="860" w:type="dxa"/>
            <w:tcBorders>
              <w:top w:val="nil"/>
              <w:left w:val="nil"/>
              <w:bottom w:val="nil"/>
              <w:right w:val="nil"/>
            </w:tcBorders>
            <w:noWrap/>
            <w:hideMark/>
          </w:tcPr>
          <w:p w14:paraId="5CDACD3D" w14:textId="77777777" w:rsidR="00824F2A" w:rsidRDefault="00824F2A" w:rsidP="00824F2A">
            <w:pPr>
              <w:pStyle w:val="TT"/>
            </w:pPr>
            <w:r w:rsidRPr="00000549">
              <w:t>7.67</w:t>
            </w:r>
          </w:p>
        </w:tc>
        <w:tc>
          <w:tcPr>
            <w:tcW w:w="1229" w:type="dxa"/>
            <w:tcBorders>
              <w:top w:val="nil"/>
              <w:left w:val="nil"/>
              <w:bottom w:val="nil"/>
              <w:right w:val="nil"/>
            </w:tcBorders>
            <w:noWrap/>
            <w:hideMark/>
          </w:tcPr>
          <w:p w14:paraId="51007F64" w14:textId="77777777" w:rsidR="00824F2A" w:rsidRDefault="00824F2A" w:rsidP="00824F2A">
            <w:pPr>
              <w:pStyle w:val="TT"/>
            </w:pPr>
            <w:r w:rsidRPr="00000549">
              <w:t>0.06</w:t>
            </w:r>
          </w:p>
        </w:tc>
        <w:tc>
          <w:tcPr>
            <w:tcW w:w="1106" w:type="dxa"/>
            <w:tcBorders>
              <w:top w:val="nil"/>
              <w:left w:val="nil"/>
              <w:bottom w:val="nil"/>
              <w:right w:val="nil"/>
            </w:tcBorders>
            <w:noWrap/>
            <w:hideMark/>
          </w:tcPr>
          <w:p w14:paraId="1B23FE31" w14:textId="77777777" w:rsidR="00824F2A" w:rsidRDefault="00824F2A" w:rsidP="00824F2A">
            <w:pPr>
              <w:pStyle w:val="TT"/>
            </w:pPr>
            <w:r w:rsidRPr="00000549">
              <w:t>2.65</w:t>
            </w:r>
          </w:p>
        </w:tc>
        <w:tc>
          <w:tcPr>
            <w:tcW w:w="737" w:type="dxa"/>
            <w:tcBorders>
              <w:top w:val="nil"/>
              <w:left w:val="nil"/>
              <w:bottom w:val="nil"/>
              <w:right w:val="nil"/>
            </w:tcBorders>
            <w:noWrap/>
            <w:hideMark/>
          </w:tcPr>
          <w:p w14:paraId="4EDB4FA1" w14:textId="77777777" w:rsidR="00824F2A" w:rsidRDefault="00824F2A" w:rsidP="00824F2A">
            <w:pPr>
              <w:pStyle w:val="TT"/>
            </w:pPr>
            <w:r w:rsidRPr="00000549">
              <w:t>144</w:t>
            </w:r>
          </w:p>
        </w:tc>
        <w:tc>
          <w:tcPr>
            <w:tcW w:w="2060" w:type="dxa"/>
            <w:tcBorders>
              <w:top w:val="nil"/>
              <w:left w:val="nil"/>
              <w:bottom w:val="nil"/>
              <w:right w:val="nil"/>
            </w:tcBorders>
            <w:noWrap/>
            <w:hideMark/>
          </w:tcPr>
          <w:p w14:paraId="40EB6587" w14:textId="33B24CDD" w:rsidR="00824F2A" w:rsidRDefault="00824F2A" w:rsidP="00824F2A">
            <w:pPr>
              <w:pStyle w:val="TT"/>
            </w:pPr>
            <w:r w:rsidRPr="00000549">
              <w:t>.88</w:t>
            </w:r>
            <w:r>
              <w:t xml:space="preserve"> [</w:t>
            </w:r>
            <w:r w:rsidRPr="00000549">
              <w:t>.81</w:t>
            </w:r>
            <w:r w:rsidR="009C24A5">
              <w:t>,</w:t>
            </w:r>
            <w:r>
              <w:t xml:space="preserve"> </w:t>
            </w:r>
            <w:r w:rsidRPr="00000549">
              <w:t>.93</w:t>
            </w:r>
            <w:r w:rsidR="00946393">
              <w:t>]</w:t>
            </w:r>
          </w:p>
        </w:tc>
        <w:tc>
          <w:tcPr>
            <w:tcW w:w="810" w:type="dxa"/>
            <w:tcBorders>
              <w:top w:val="nil"/>
              <w:left w:val="nil"/>
              <w:bottom w:val="nil"/>
              <w:right w:val="nil"/>
            </w:tcBorders>
            <w:noWrap/>
            <w:hideMark/>
          </w:tcPr>
          <w:p w14:paraId="21A2B88C" w14:textId="77777777" w:rsidR="00824F2A" w:rsidRDefault="00824F2A" w:rsidP="00824F2A">
            <w:pPr>
              <w:pStyle w:val="TT"/>
            </w:pPr>
            <w:r w:rsidRPr="00000549">
              <w:t>124</w:t>
            </w:r>
          </w:p>
        </w:tc>
        <w:tc>
          <w:tcPr>
            <w:tcW w:w="2070" w:type="dxa"/>
            <w:tcBorders>
              <w:top w:val="nil"/>
              <w:left w:val="nil"/>
              <w:bottom w:val="nil"/>
              <w:right w:val="nil"/>
            </w:tcBorders>
            <w:noWrap/>
            <w:hideMark/>
          </w:tcPr>
          <w:p w14:paraId="0F29E500" w14:textId="7082574B" w:rsidR="00824F2A" w:rsidRDefault="00824F2A" w:rsidP="00824F2A">
            <w:pPr>
              <w:pStyle w:val="TT"/>
            </w:pPr>
            <w:r w:rsidRPr="00000549">
              <w:t>.87</w:t>
            </w:r>
            <w:r>
              <w:t xml:space="preserve"> </w:t>
            </w:r>
            <w:r w:rsidR="00946393">
              <w:t>[</w:t>
            </w:r>
            <w:r w:rsidRPr="00000549">
              <w:t>.82</w:t>
            </w:r>
            <w:r w:rsidR="00946393">
              <w:t>,</w:t>
            </w:r>
            <w:r>
              <w:t xml:space="preserve"> </w:t>
            </w:r>
            <w:r w:rsidRPr="00000549">
              <w:t>.91</w:t>
            </w:r>
            <w:r w:rsidR="00946393">
              <w:t>]</w:t>
            </w:r>
          </w:p>
        </w:tc>
      </w:tr>
      <w:tr w:rsidR="00824F2A" w:rsidRPr="00DD1859" w14:paraId="2CD6AEB4"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032703C8" w14:textId="77777777" w:rsidR="00824F2A" w:rsidRDefault="00824F2A" w:rsidP="00824F2A">
            <w:pPr>
              <w:pStyle w:val="TT"/>
              <w:ind w:firstLine="450"/>
            </w:pPr>
            <w:r w:rsidRPr="00000549">
              <w:t>Openness</w:t>
            </w:r>
          </w:p>
        </w:tc>
        <w:tc>
          <w:tcPr>
            <w:tcW w:w="812" w:type="dxa"/>
            <w:tcBorders>
              <w:top w:val="nil"/>
              <w:left w:val="nil"/>
              <w:bottom w:val="nil"/>
              <w:right w:val="nil"/>
            </w:tcBorders>
            <w:noWrap/>
            <w:hideMark/>
          </w:tcPr>
          <w:p w14:paraId="0AC8B007" w14:textId="77777777" w:rsidR="00824F2A" w:rsidRDefault="00824F2A" w:rsidP="00824F2A">
            <w:pPr>
              <w:pStyle w:val="TT"/>
            </w:pPr>
            <w:r w:rsidRPr="00000549">
              <w:t>47.10</w:t>
            </w:r>
          </w:p>
        </w:tc>
        <w:tc>
          <w:tcPr>
            <w:tcW w:w="860" w:type="dxa"/>
            <w:tcBorders>
              <w:top w:val="nil"/>
              <w:left w:val="nil"/>
              <w:bottom w:val="nil"/>
              <w:right w:val="nil"/>
            </w:tcBorders>
            <w:noWrap/>
            <w:hideMark/>
          </w:tcPr>
          <w:p w14:paraId="5015C201" w14:textId="77777777" w:rsidR="00824F2A" w:rsidRDefault="00824F2A" w:rsidP="00824F2A">
            <w:pPr>
              <w:pStyle w:val="TT"/>
            </w:pPr>
            <w:r w:rsidRPr="00000549">
              <w:t>7.17</w:t>
            </w:r>
          </w:p>
        </w:tc>
        <w:tc>
          <w:tcPr>
            <w:tcW w:w="1229" w:type="dxa"/>
            <w:tcBorders>
              <w:top w:val="nil"/>
              <w:left w:val="nil"/>
              <w:bottom w:val="nil"/>
              <w:right w:val="nil"/>
            </w:tcBorders>
            <w:noWrap/>
            <w:hideMark/>
          </w:tcPr>
          <w:p w14:paraId="6DC07971" w14:textId="4FD71DE7" w:rsidR="00824F2A" w:rsidRDefault="0009250A" w:rsidP="00824F2A">
            <w:pPr>
              <w:pStyle w:val="TT"/>
            </w:pPr>
            <w:r>
              <w:t>–</w:t>
            </w:r>
            <w:r w:rsidR="00824F2A" w:rsidRPr="00000549">
              <w:t>0.51</w:t>
            </w:r>
          </w:p>
        </w:tc>
        <w:tc>
          <w:tcPr>
            <w:tcW w:w="1106" w:type="dxa"/>
            <w:tcBorders>
              <w:top w:val="nil"/>
              <w:left w:val="nil"/>
              <w:bottom w:val="nil"/>
              <w:right w:val="nil"/>
            </w:tcBorders>
            <w:noWrap/>
            <w:hideMark/>
          </w:tcPr>
          <w:p w14:paraId="0BFFD3D9" w14:textId="77777777" w:rsidR="00824F2A" w:rsidRDefault="00824F2A" w:rsidP="00824F2A">
            <w:pPr>
              <w:pStyle w:val="TT"/>
            </w:pPr>
            <w:r w:rsidRPr="00000549">
              <w:t>3.17</w:t>
            </w:r>
          </w:p>
        </w:tc>
        <w:tc>
          <w:tcPr>
            <w:tcW w:w="737" w:type="dxa"/>
            <w:tcBorders>
              <w:top w:val="nil"/>
              <w:left w:val="nil"/>
              <w:bottom w:val="nil"/>
              <w:right w:val="nil"/>
            </w:tcBorders>
            <w:noWrap/>
            <w:hideMark/>
          </w:tcPr>
          <w:p w14:paraId="706EDF9B" w14:textId="77777777" w:rsidR="00824F2A" w:rsidRDefault="00824F2A" w:rsidP="00824F2A">
            <w:pPr>
              <w:pStyle w:val="TT"/>
            </w:pPr>
            <w:r w:rsidRPr="00000549">
              <w:t>158</w:t>
            </w:r>
          </w:p>
        </w:tc>
        <w:tc>
          <w:tcPr>
            <w:tcW w:w="2060" w:type="dxa"/>
            <w:tcBorders>
              <w:top w:val="nil"/>
              <w:left w:val="nil"/>
              <w:bottom w:val="nil"/>
              <w:right w:val="nil"/>
            </w:tcBorders>
            <w:noWrap/>
            <w:hideMark/>
          </w:tcPr>
          <w:p w14:paraId="762150B1" w14:textId="49F5356D" w:rsidR="00824F2A" w:rsidRDefault="00824F2A" w:rsidP="00824F2A">
            <w:pPr>
              <w:pStyle w:val="TT"/>
            </w:pPr>
            <w:r w:rsidRPr="00000549">
              <w:t>.92</w:t>
            </w:r>
            <w:r>
              <w:t xml:space="preserve"> [</w:t>
            </w:r>
            <w:r w:rsidRPr="00000549">
              <w:t>.87</w:t>
            </w:r>
            <w:r w:rsidR="009C24A5">
              <w:t>,</w:t>
            </w:r>
            <w:r>
              <w:t xml:space="preserve"> </w:t>
            </w:r>
            <w:r w:rsidRPr="00000549">
              <w:t>.95</w:t>
            </w:r>
            <w:r w:rsidR="00946393">
              <w:t>]</w:t>
            </w:r>
          </w:p>
        </w:tc>
        <w:tc>
          <w:tcPr>
            <w:tcW w:w="810" w:type="dxa"/>
            <w:tcBorders>
              <w:top w:val="nil"/>
              <w:left w:val="nil"/>
              <w:bottom w:val="nil"/>
              <w:right w:val="nil"/>
            </w:tcBorders>
            <w:noWrap/>
            <w:hideMark/>
          </w:tcPr>
          <w:p w14:paraId="77219873" w14:textId="77777777" w:rsidR="00824F2A" w:rsidRDefault="00824F2A" w:rsidP="00824F2A">
            <w:pPr>
              <w:pStyle w:val="TT"/>
            </w:pPr>
            <w:r w:rsidRPr="00000549">
              <w:t>154</w:t>
            </w:r>
          </w:p>
        </w:tc>
        <w:tc>
          <w:tcPr>
            <w:tcW w:w="2070" w:type="dxa"/>
            <w:tcBorders>
              <w:top w:val="nil"/>
              <w:left w:val="nil"/>
              <w:bottom w:val="nil"/>
              <w:right w:val="nil"/>
            </w:tcBorders>
            <w:noWrap/>
            <w:hideMark/>
          </w:tcPr>
          <w:p w14:paraId="43C66327" w14:textId="5CDA048D" w:rsidR="00824F2A" w:rsidRDefault="00824F2A" w:rsidP="00824F2A">
            <w:pPr>
              <w:pStyle w:val="TT"/>
            </w:pPr>
            <w:r w:rsidRPr="00000549">
              <w:t>.88</w:t>
            </w:r>
            <w:r>
              <w:t xml:space="preserve"> </w:t>
            </w:r>
            <w:r w:rsidR="00946393">
              <w:t>[</w:t>
            </w:r>
            <w:r w:rsidRPr="00000549">
              <w:t>.84</w:t>
            </w:r>
            <w:r w:rsidR="00946393">
              <w:t>,</w:t>
            </w:r>
            <w:r>
              <w:t xml:space="preserve"> </w:t>
            </w:r>
            <w:r w:rsidRPr="00000549">
              <w:t>.92</w:t>
            </w:r>
            <w:r w:rsidR="00946393">
              <w:t>]</w:t>
            </w:r>
          </w:p>
        </w:tc>
      </w:tr>
      <w:tr w:rsidR="00824F2A" w:rsidRPr="00DD1859" w14:paraId="76E5BB56"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42F8F992" w14:textId="6C261C4E" w:rsidR="00824F2A" w:rsidRDefault="00824F2A" w:rsidP="00824F2A">
            <w:pPr>
              <w:pStyle w:val="TT"/>
            </w:pPr>
            <w:r w:rsidRPr="00000549">
              <w:t>Humanitarianism-Egalitarianism</w:t>
            </w:r>
            <w:r w:rsidR="002A0D83">
              <w:t xml:space="preserve"> Scale</w:t>
            </w:r>
          </w:p>
        </w:tc>
        <w:tc>
          <w:tcPr>
            <w:tcW w:w="812" w:type="dxa"/>
            <w:tcBorders>
              <w:top w:val="nil"/>
              <w:left w:val="nil"/>
              <w:bottom w:val="nil"/>
              <w:right w:val="nil"/>
            </w:tcBorders>
            <w:noWrap/>
            <w:hideMark/>
          </w:tcPr>
          <w:p w14:paraId="648B2922" w14:textId="77777777" w:rsidR="00824F2A" w:rsidRDefault="00824F2A" w:rsidP="00824F2A">
            <w:pPr>
              <w:pStyle w:val="TT"/>
            </w:pPr>
            <w:r w:rsidRPr="00000549">
              <w:t>50.69</w:t>
            </w:r>
          </w:p>
        </w:tc>
        <w:tc>
          <w:tcPr>
            <w:tcW w:w="860" w:type="dxa"/>
            <w:tcBorders>
              <w:top w:val="nil"/>
              <w:left w:val="nil"/>
              <w:bottom w:val="nil"/>
              <w:right w:val="nil"/>
            </w:tcBorders>
            <w:noWrap/>
            <w:hideMark/>
          </w:tcPr>
          <w:p w14:paraId="49B5E80D" w14:textId="77777777" w:rsidR="00824F2A" w:rsidRDefault="00824F2A" w:rsidP="00824F2A">
            <w:pPr>
              <w:pStyle w:val="TT"/>
            </w:pPr>
            <w:r w:rsidRPr="00000549">
              <w:t>7.02</w:t>
            </w:r>
          </w:p>
        </w:tc>
        <w:tc>
          <w:tcPr>
            <w:tcW w:w="1229" w:type="dxa"/>
            <w:tcBorders>
              <w:top w:val="nil"/>
              <w:left w:val="nil"/>
              <w:bottom w:val="nil"/>
              <w:right w:val="nil"/>
            </w:tcBorders>
            <w:noWrap/>
            <w:hideMark/>
          </w:tcPr>
          <w:p w14:paraId="6294075F" w14:textId="0AA30615" w:rsidR="00824F2A" w:rsidRDefault="0009250A" w:rsidP="00824F2A">
            <w:pPr>
              <w:pStyle w:val="TT"/>
            </w:pPr>
            <w:r>
              <w:t>–</w:t>
            </w:r>
            <w:r w:rsidR="00824F2A" w:rsidRPr="00000549">
              <w:t>1.20</w:t>
            </w:r>
          </w:p>
        </w:tc>
        <w:tc>
          <w:tcPr>
            <w:tcW w:w="1106" w:type="dxa"/>
            <w:tcBorders>
              <w:top w:val="nil"/>
              <w:left w:val="nil"/>
              <w:bottom w:val="nil"/>
              <w:right w:val="nil"/>
            </w:tcBorders>
            <w:noWrap/>
            <w:hideMark/>
          </w:tcPr>
          <w:p w14:paraId="63EBC0BE" w14:textId="77777777" w:rsidR="00824F2A" w:rsidRDefault="00824F2A" w:rsidP="00824F2A">
            <w:pPr>
              <w:pStyle w:val="TT"/>
            </w:pPr>
            <w:r w:rsidRPr="00000549">
              <w:t>5.14</w:t>
            </w:r>
          </w:p>
        </w:tc>
        <w:tc>
          <w:tcPr>
            <w:tcW w:w="737" w:type="dxa"/>
            <w:tcBorders>
              <w:top w:val="nil"/>
              <w:left w:val="nil"/>
              <w:bottom w:val="nil"/>
              <w:right w:val="nil"/>
            </w:tcBorders>
            <w:noWrap/>
            <w:hideMark/>
          </w:tcPr>
          <w:p w14:paraId="664E352D" w14:textId="77777777" w:rsidR="00824F2A" w:rsidRDefault="00824F2A" w:rsidP="00824F2A">
            <w:pPr>
              <w:pStyle w:val="TT"/>
            </w:pPr>
            <w:r w:rsidRPr="00000549">
              <w:t>131</w:t>
            </w:r>
          </w:p>
        </w:tc>
        <w:tc>
          <w:tcPr>
            <w:tcW w:w="2060" w:type="dxa"/>
            <w:tcBorders>
              <w:top w:val="nil"/>
              <w:left w:val="nil"/>
              <w:bottom w:val="nil"/>
              <w:right w:val="nil"/>
            </w:tcBorders>
            <w:noWrap/>
            <w:hideMark/>
          </w:tcPr>
          <w:p w14:paraId="231EBEC9" w14:textId="4A858D93" w:rsidR="00824F2A" w:rsidRDefault="00824F2A" w:rsidP="00824F2A">
            <w:pPr>
              <w:pStyle w:val="TT"/>
            </w:pPr>
            <w:r w:rsidRPr="00000549">
              <w:t>.91</w:t>
            </w:r>
            <w:r>
              <w:t xml:space="preserve"> [</w:t>
            </w:r>
            <w:r w:rsidRPr="00000549">
              <w:t>.84</w:t>
            </w:r>
            <w:r w:rsidR="009C24A5">
              <w:t>,</w:t>
            </w:r>
            <w:r>
              <w:t xml:space="preserve"> </w:t>
            </w:r>
            <w:r w:rsidRPr="00000549">
              <w:t>.95</w:t>
            </w:r>
            <w:r w:rsidR="00946393">
              <w:t>]</w:t>
            </w:r>
          </w:p>
        </w:tc>
        <w:tc>
          <w:tcPr>
            <w:tcW w:w="810" w:type="dxa"/>
            <w:tcBorders>
              <w:top w:val="nil"/>
              <w:left w:val="nil"/>
              <w:bottom w:val="nil"/>
              <w:right w:val="nil"/>
            </w:tcBorders>
            <w:noWrap/>
            <w:hideMark/>
          </w:tcPr>
          <w:p w14:paraId="6D89EF45" w14:textId="77777777" w:rsidR="00824F2A" w:rsidRDefault="00824F2A" w:rsidP="00824F2A">
            <w:pPr>
              <w:pStyle w:val="TT"/>
            </w:pPr>
            <w:r w:rsidRPr="00000549">
              <w:t>149</w:t>
            </w:r>
          </w:p>
        </w:tc>
        <w:tc>
          <w:tcPr>
            <w:tcW w:w="2070" w:type="dxa"/>
            <w:tcBorders>
              <w:top w:val="nil"/>
              <w:left w:val="nil"/>
              <w:bottom w:val="nil"/>
              <w:right w:val="nil"/>
            </w:tcBorders>
            <w:noWrap/>
            <w:hideMark/>
          </w:tcPr>
          <w:p w14:paraId="7A53AB76" w14:textId="7F16BFC3" w:rsidR="00824F2A" w:rsidRDefault="00824F2A" w:rsidP="00824F2A">
            <w:pPr>
              <w:pStyle w:val="TT"/>
            </w:pPr>
            <w:r w:rsidRPr="00000549">
              <w:t>.85</w:t>
            </w:r>
            <w:r>
              <w:t xml:space="preserve"> </w:t>
            </w:r>
            <w:r w:rsidR="00946393">
              <w:t>[</w:t>
            </w:r>
            <w:r w:rsidRPr="00000549">
              <w:t>.75</w:t>
            </w:r>
            <w:r w:rsidR="00946393">
              <w:t>,</w:t>
            </w:r>
            <w:r>
              <w:t xml:space="preserve"> </w:t>
            </w:r>
            <w:r w:rsidRPr="00000549">
              <w:t>.90</w:t>
            </w:r>
            <w:r w:rsidR="00946393">
              <w:t>]</w:t>
            </w:r>
          </w:p>
        </w:tc>
      </w:tr>
      <w:tr w:rsidR="00824F2A" w:rsidRPr="00DD1859" w14:paraId="2470293B"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6650BA9E" w14:textId="55DA7561" w:rsidR="00824F2A" w:rsidRPr="00226E85" w:rsidRDefault="00824F2A" w:rsidP="00824F2A">
            <w:pPr>
              <w:pStyle w:val="TT"/>
            </w:pPr>
            <w:r w:rsidRPr="00226E85">
              <w:t>Intuit</w:t>
            </w:r>
            <w:r w:rsidR="002A0D83">
              <w:t>ions A</w:t>
            </w:r>
            <w:r w:rsidRPr="00226E85">
              <w:t>bout Controllability and Awareness of Thoughts</w:t>
            </w:r>
            <w:r w:rsidR="002A0D83">
              <w:t xml:space="preserve"> scales</w:t>
            </w:r>
          </w:p>
        </w:tc>
        <w:tc>
          <w:tcPr>
            <w:tcW w:w="812" w:type="dxa"/>
            <w:tcBorders>
              <w:top w:val="nil"/>
              <w:left w:val="nil"/>
              <w:bottom w:val="nil"/>
              <w:right w:val="nil"/>
            </w:tcBorders>
            <w:noWrap/>
            <w:hideMark/>
          </w:tcPr>
          <w:p w14:paraId="42141A49" w14:textId="77777777" w:rsidR="00824F2A" w:rsidRDefault="00824F2A" w:rsidP="00824F2A">
            <w:pPr>
              <w:pStyle w:val="TT"/>
            </w:pPr>
          </w:p>
        </w:tc>
        <w:tc>
          <w:tcPr>
            <w:tcW w:w="860" w:type="dxa"/>
            <w:tcBorders>
              <w:top w:val="nil"/>
              <w:left w:val="nil"/>
              <w:bottom w:val="nil"/>
              <w:right w:val="nil"/>
            </w:tcBorders>
            <w:noWrap/>
            <w:hideMark/>
          </w:tcPr>
          <w:p w14:paraId="18414906" w14:textId="77777777" w:rsidR="00824F2A" w:rsidRDefault="00824F2A" w:rsidP="00824F2A">
            <w:pPr>
              <w:pStyle w:val="TT"/>
            </w:pPr>
          </w:p>
        </w:tc>
        <w:tc>
          <w:tcPr>
            <w:tcW w:w="1229" w:type="dxa"/>
            <w:tcBorders>
              <w:top w:val="nil"/>
              <w:left w:val="nil"/>
              <w:bottom w:val="nil"/>
              <w:right w:val="nil"/>
            </w:tcBorders>
            <w:noWrap/>
            <w:hideMark/>
          </w:tcPr>
          <w:p w14:paraId="1B9B313D" w14:textId="77777777" w:rsidR="00824F2A" w:rsidRDefault="00824F2A" w:rsidP="00824F2A">
            <w:pPr>
              <w:pStyle w:val="TT"/>
            </w:pPr>
          </w:p>
        </w:tc>
        <w:tc>
          <w:tcPr>
            <w:tcW w:w="1106" w:type="dxa"/>
            <w:tcBorders>
              <w:top w:val="nil"/>
              <w:left w:val="nil"/>
              <w:bottom w:val="nil"/>
              <w:right w:val="nil"/>
            </w:tcBorders>
            <w:noWrap/>
            <w:hideMark/>
          </w:tcPr>
          <w:p w14:paraId="2BBCC4A2" w14:textId="77777777" w:rsidR="00824F2A" w:rsidRDefault="00824F2A" w:rsidP="00824F2A">
            <w:pPr>
              <w:pStyle w:val="TT"/>
            </w:pPr>
          </w:p>
        </w:tc>
        <w:tc>
          <w:tcPr>
            <w:tcW w:w="737" w:type="dxa"/>
            <w:tcBorders>
              <w:top w:val="nil"/>
              <w:left w:val="nil"/>
              <w:bottom w:val="nil"/>
              <w:right w:val="nil"/>
            </w:tcBorders>
            <w:noWrap/>
            <w:hideMark/>
          </w:tcPr>
          <w:p w14:paraId="03D03BAB" w14:textId="77777777" w:rsidR="00824F2A" w:rsidRDefault="00824F2A" w:rsidP="00824F2A">
            <w:pPr>
              <w:pStyle w:val="TT"/>
            </w:pPr>
          </w:p>
        </w:tc>
        <w:tc>
          <w:tcPr>
            <w:tcW w:w="2060" w:type="dxa"/>
            <w:tcBorders>
              <w:top w:val="nil"/>
              <w:left w:val="nil"/>
              <w:bottom w:val="nil"/>
              <w:right w:val="nil"/>
            </w:tcBorders>
            <w:noWrap/>
            <w:hideMark/>
          </w:tcPr>
          <w:p w14:paraId="77BB8755" w14:textId="77777777" w:rsidR="00824F2A" w:rsidRDefault="00824F2A" w:rsidP="00824F2A">
            <w:pPr>
              <w:pStyle w:val="TT"/>
            </w:pPr>
          </w:p>
        </w:tc>
        <w:tc>
          <w:tcPr>
            <w:tcW w:w="810" w:type="dxa"/>
            <w:tcBorders>
              <w:top w:val="nil"/>
              <w:left w:val="nil"/>
              <w:bottom w:val="nil"/>
              <w:right w:val="nil"/>
            </w:tcBorders>
            <w:noWrap/>
            <w:hideMark/>
          </w:tcPr>
          <w:p w14:paraId="7043ACF4" w14:textId="77777777" w:rsidR="00824F2A" w:rsidRDefault="00824F2A" w:rsidP="00824F2A">
            <w:pPr>
              <w:pStyle w:val="TT"/>
            </w:pPr>
          </w:p>
        </w:tc>
        <w:tc>
          <w:tcPr>
            <w:tcW w:w="2070" w:type="dxa"/>
            <w:tcBorders>
              <w:top w:val="nil"/>
              <w:left w:val="nil"/>
              <w:bottom w:val="nil"/>
              <w:right w:val="nil"/>
            </w:tcBorders>
            <w:noWrap/>
            <w:hideMark/>
          </w:tcPr>
          <w:p w14:paraId="257F6C72" w14:textId="77777777" w:rsidR="00824F2A" w:rsidRDefault="00824F2A" w:rsidP="00824F2A">
            <w:pPr>
              <w:pStyle w:val="TT"/>
            </w:pPr>
          </w:p>
        </w:tc>
      </w:tr>
      <w:tr w:rsidR="00824F2A" w:rsidRPr="00DD1859" w14:paraId="57A58E66"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7DEA91C6" w14:textId="77777777" w:rsidR="00824F2A" w:rsidRDefault="00824F2A" w:rsidP="00824F2A">
            <w:pPr>
              <w:pStyle w:val="TT"/>
              <w:ind w:firstLine="450"/>
            </w:pPr>
            <w:r w:rsidRPr="00000549">
              <w:t>Others</w:t>
            </w:r>
          </w:p>
        </w:tc>
        <w:tc>
          <w:tcPr>
            <w:tcW w:w="812" w:type="dxa"/>
            <w:tcBorders>
              <w:top w:val="nil"/>
              <w:left w:val="nil"/>
              <w:bottom w:val="nil"/>
              <w:right w:val="nil"/>
            </w:tcBorders>
            <w:noWrap/>
            <w:hideMark/>
          </w:tcPr>
          <w:p w14:paraId="2AE754DD" w14:textId="77777777" w:rsidR="00824F2A" w:rsidRDefault="00824F2A" w:rsidP="00824F2A">
            <w:pPr>
              <w:pStyle w:val="TT"/>
            </w:pPr>
            <w:r w:rsidRPr="00000549">
              <w:t>23.81</w:t>
            </w:r>
          </w:p>
        </w:tc>
        <w:tc>
          <w:tcPr>
            <w:tcW w:w="860" w:type="dxa"/>
            <w:tcBorders>
              <w:top w:val="nil"/>
              <w:left w:val="nil"/>
              <w:bottom w:val="nil"/>
              <w:right w:val="nil"/>
            </w:tcBorders>
            <w:noWrap/>
            <w:hideMark/>
          </w:tcPr>
          <w:p w14:paraId="07AF668C" w14:textId="77777777" w:rsidR="00824F2A" w:rsidRDefault="00824F2A" w:rsidP="00824F2A">
            <w:pPr>
              <w:pStyle w:val="TT"/>
            </w:pPr>
            <w:r w:rsidRPr="00000549">
              <w:t>6.74</w:t>
            </w:r>
          </w:p>
        </w:tc>
        <w:tc>
          <w:tcPr>
            <w:tcW w:w="1229" w:type="dxa"/>
            <w:tcBorders>
              <w:top w:val="nil"/>
              <w:left w:val="nil"/>
              <w:bottom w:val="nil"/>
              <w:right w:val="nil"/>
            </w:tcBorders>
            <w:noWrap/>
            <w:hideMark/>
          </w:tcPr>
          <w:p w14:paraId="6EFDCE8A" w14:textId="77777777" w:rsidR="00824F2A" w:rsidRDefault="00824F2A" w:rsidP="00824F2A">
            <w:pPr>
              <w:pStyle w:val="TT"/>
            </w:pPr>
            <w:r w:rsidRPr="00000549">
              <w:t>0.29</w:t>
            </w:r>
          </w:p>
        </w:tc>
        <w:tc>
          <w:tcPr>
            <w:tcW w:w="1106" w:type="dxa"/>
            <w:tcBorders>
              <w:top w:val="nil"/>
              <w:left w:val="nil"/>
              <w:bottom w:val="nil"/>
              <w:right w:val="nil"/>
            </w:tcBorders>
            <w:noWrap/>
            <w:hideMark/>
          </w:tcPr>
          <w:p w14:paraId="19E9817E" w14:textId="77777777" w:rsidR="00824F2A" w:rsidRDefault="00824F2A" w:rsidP="00824F2A">
            <w:pPr>
              <w:pStyle w:val="TT"/>
            </w:pPr>
            <w:r w:rsidRPr="00000549">
              <w:t>3.23</w:t>
            </w:r>
          </w:p>
        </w:tc>
        <w:tc>
          <w:tcPr>
            <w:tcW w:w="737" w:type="dxa"/>
            <w:tcBorders>
              <w:top w:val="nil"/>
              <w:left w:val="nil"/>
              <w:bottom w:val="nil"/>
              <w:right w:val="nil"/>
            </w:tcBorders>
            <w:noWrap/>
            <w:hideMark/>
          </w:tcPr>
          <w:p w14:paraId="2E196DE8" w14:textId="77777777" w:rsidR="00824F2A" w:rsidRDefault="00824F2A" w:rsidP="00824F2A">
            <w:pPr>
              <w:pStyle w:val="TT"/>
            </w:pPr>
            <w:r w:rsidRPr="00000549">
              <w:t>158</w:t>
            </w:r>
          </w:p>
        </w:tc>
        <w:tc>
          <w:tcPr>
            <w:tcW w:w="2060" w:type="dxa"/>
            <w:tcBorders>
              <w:top w:val="nil"/>
              <w:left w:val="nil"/>
              <w:bottom w:val="nil"/>
              <w:right w:val="nil"/>
            </w:tcBorders>
            <w:noWrap/>
            <w:hideMark/>
          </w:tcPr>
          <w:p w14:paraId="09644B18" w14:textId="4A209675" w:rsidR="00824F2A" w:rsidRDefault="00824F2A" w:rsidP="00824F2A">
            <w:pPr>
              <w:pStyle w:val="TT"/>
            </w:pPr>
            <w:r w:rsidRPr="00000549">
              <w:t>.75</w:t>
            </w:r>
            <w:r>
              <w:t xml:space="preserve"> [</w:t>
            </w:r>
            <w:r w:rsidRPr="00000549">
              <w:t>.65</w:t>
            </w:r>
            <w:r w:rsidR="009C24A5">
              <w:t>,</w:t>
            </w:r>
            <w:r>
              <w:t xml:space="preserve"> </w:t>
            </w:r>
            <w:r w:rsidRPr="00000549">
              <w:t>.84</w:t>
            </w:r>
            <w:r w:rsidR="00946393">
              <w:t>]</w:t>
            </w:r>
          </w:p>
        </w:tc>
        <w:tc>
          <w:tcPr>
            <w:tcW w:w="810" w:type="dxa"/>
            <w:tcBorders>
              <w:top w:val="nil"/>
              <w:left w:val="nil"/>
              <w:bottom w:val="nil"/>
              <w:right w:val="nil"/>
            </w:tcBorders>
            <w:noWrap/>
            <w:hideMark/>
          </w:tcPr>
          <w:p w14:paraId="67A1898B" w14:textId="77777777" w:rsidR="00824F2A" w:rsidRDefault="00824F2A" w:rsidP="00824F2A">
            <w:pPr>
              <w:pStyle w:val="TT"/>
            </w:pPr>
            <w:r w:rsidRPr="00000549">
              <w:t>127</w:t>
            </w:r>
          </w:p>
        </w:tc>
        <w:tc>
          <w:tcPr>
            <w:tcW w:w="2070" w:type="dxa"/>
            <w:tcBorders>
              <w:top w:val="nil"/>
              <w:left w:val="nil"/>
              <w:bottom w:val="nil"/>
              <w:right w:val="nil"/>
            </w:tcBorders>
            <w:noWrap/>
            <w:hideMark/>
          </w:tcPr>
          <w:p w14:paraId="5ABB1F1D" w14:textId="10C055F5" w:rsidR="00824F2A" w:rsidRDefault="00824F2A" w:rsidP="00824F2A">
            <w:pPr>
              <w:pStyle w:val="TT"/>
            </w:pPr>
            <w:r w:rsidRPr="00000549">
              <w:t>.76</w:t>
            </w:r>
            <w:r>
              <w:t xml:space="preserve"> </w:t>
            </w:r>
            <w:r w:rsidR="00946393">
              <w:t>[</w:t>
            </w:r>
            <w:r w:rsidRPr="00000549">
              <w:t>.67</w:t>
            </w:r>
            <w:r w:rsidR="00946393">
              <w:t>,</w:t>
            </w:r>
            <w:r>
              <w:t xml:space="preserve"> </w:t>
            </w:r>
            <w:r w:rsidRPr="00000549">
              <w:t>.82</w:t>
            </w:r>
            <w:r w:rsidR="00946393">
              <w:t>]</w:t>
            </w:r>
          </w:p>
        </w:tc>
      </w:tr>
      <w:tr w:rsidR="00824F2A" w:rsidRPr="00DD1859" w14:paraId="614BDD82"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0554CA5B" w14:textId="77777777" w:rsidR="00824F2A" w:rsidRDefault="00824F2A" w:rsidP="00824F2A">
            <w:pPr>
              <w:pStyle w:val="TT"/>
              <w:ind w:firstLine="450"/>
            </w:pPr>
            <w:r w:rsidRPr="00000549">
              <w:t>Self</w:t>
            </w:r>
          </w:p>
        </w:tc>
        <w:tc>
          <w:tcPr>
            <w:tcW w:w="812" w:type="dxa"/>
            <w:tcBorders>
              <w:top w:val="nil"/>
              <w:left w:val="nil"/>
              <w:bottom w:val="nil"/>
              <w:right w:val="nil"/>
            </w:tcBorders>
            <w:noWrap/>
            <w:hideMark/>
          </w:tcPr>
          <w:p w14:paraId="20E3BCBC" w14:textId="77777777" w:rsidR="00824F2A" w:rsidRDefault="00824F2A" w:rsidP="00824F2A">
            <w:pPr>
              <w:pStyle w:val="TT"/>
            </w:pPr>
            <w:r w:rsidRPr="00000549">
              <w:t>30.22</w:t>
            </w:r>
          </w:p>
        </w:tc>
        <w:tc>
          <w:tcPr>
            <w:tcW w:w="860" w:type="dxa"/>
            <w:tcBorders>
              <w:top w:val="nil"/>
              <w:left w:val="nil"/>
              <w:bottom w:val="nil"/>
              <w:right w:val="nil"/>
            </w:tcBorders>
            <w:noWrap/>
            <w:hideMark/>
          </w:tcPr>
          <w:p w14:paraId="5BCC2A33" w14:textId="77777777" w:rsidR="00824F2A" w:rsidRDefault="00824F2A" w:rsidP="00824F2A">
            <w:pPr>
              <w:pStyle w:val="TT"/>
            </w:pPr>
            <w:r w:rsidRPr="00000549">
              <w:t>7.86</w:t>
            </w:r>
          </w:p>
        </w:tc>
        <w:tc>
          <w:tcPr>
            <w:tcW w:w="1229" w:type="dxa"/>
            <w:tcBorders>
              <w:top w:val="nil"/>
              <w:left w:val="nil"/>
              <w:bottom w:val="nil"/>
              <w:right w:val="nil"/>
            </w:tcBorders>
            <w:noWrap/>
            <w:hideMark/>
          </w:tcPr>
          <w:p w14:paraId="427BBF51" w14:textId="77777777" w:rsidR="00824F2A" w:rsidRDefault="00824F2A" w:rsidP="00824F2A">
            <w:pPr>
              <w:pStyle w:val="TT"/>
            </w:pPr>
            <w:r w:rsidRPr="00000549">
              <w:t>0.16</w:t>
            </w:r>
          </w:p>
        </w:tc>
        <w:tc>
          <w:tcPr>
            <w:tcW w:w="1106" w:type="dxa"/>
            <w:tcBorders>
              <w:top w:val="nil"/>
              <w:left w:val="nil"/>
              <w:bottom w:val="nil"/>
              <w:right w:val="nil"/>
            </w:tcBorders>
            <w:noWrap/>
            <w:hideMark/>
          </w:tcPr>
          <w:p w14:paraId="206769A2" w14:textId="77777777" w:rsidR="00824F2A" w:rsidRDefault="00824F2A" w:rsidP="00824F2A">
            <w:pPr>
              <w:pStyle w:val="TT"/>
            </w:pPr>
            <w:r w:rsidRPr="00000549">
              <w:t>2.99</w:t>
            </w:r>
          </w:p>
        </w:tc>
        <w:tc>
          <w:tcPr>
            <w:tcW w:w="737" w:type="dxa"/>
            <w:tcBorders>
              <w:top w:val="nil"/>
              <w:left w:val="nil"/>
              <w:bottom w:val="nil"/>
              <w:right w:val="nil"/>
            </w:tcBorders>
            <w:noWrap/>
            <w:hideMark/>
          </w:tcPr>
          <w:p w14:paraId="3A4C3236" w14:textId="77777777" w:rsidR="00824F2A" w:rsidRDefault="00824F2A" w:rsidP="00824F2A">
            <w:pPr>
              <w:pStyle w:val="TT"/>
            </w:pPr>
            <w:r w:rsidRPr="00000549">
              <w:t>195</w:t>
            </w:r>
          </w:p>
        </w:tc>
        <w:tc>
          <w:tcPr>
            <w:tcW w:w="2060" w:type="dxa"/>
            <w:tcBorders>
              <w:top w:val="nil"/>
              <w:left w:val="nil"/>
              <w:bottom w:val="nil"/>
              <w:right w:val="nil"/>
            </w:tcBorders>
            <w:noWrap/>
            <w:hideMark/>
          </w:tcPr>
          <w:p w14:paraId="737E6B56" w14:textId="08A25374" w:rsidR="00824F2A" w:rsidRDefault="00824F2A" w:rsidP="00824F2A">
            <w:pPr>
              <w:pStyle w:val="TT"/>
            </w:pPr>
            <w:r w:rsidRPr="00000549">
              <w:t>.86</w:t>
            </w:r>
            <w:r>
              <w:t xml:space="preserve"> [</w:t>
            </w:r>
            <w:r w:rsidRPr="00000549">
              <w:t>.80</w:t>
            </w:r>
            <w:r w:rsidR="009C24A5">
              <w:t>,</w:t>
            </w:r>
            <w:r>
              <w:t xml:space="preserve"> </w:t>
            </w:r>
            <w:r w:rsidRPr="00000549">
              <w:t>.90</w:t>
            </w:r>
            <w:r w:rsidR="00946393">
              <w:t>]</w:t>
            </w:r>
          </w:p>
        </w:tc>
        <w:tc>
          <w:tcPr>
            <w:tcW w:w="810" w:type="dxa"/>
            <w:tcBorders>
              <w:top w:val="nil"/>
              <w:left w:val="nil"/>
              <w:bottom w:val="nil"/>
              <w:right w:val="nil"/>
            </w:tcBorders>
            <w:noWrap/>
            <w:hideMark/>
          </w:tcPr>
          <w:p w14:paraId="53E8AF43" w14:textId="77777777" w:rsidR="00824F2A" w:rsidRDefault="00824F2A" w:rsidP="00824F2A">
            <w:pPr>
              <w:pStyle w:val="TT"/>
            </w:pPr>
            <w:r w:rsidRPr="00000549">
              <w:t>143</w:t>
            </w:r>
          </w:p>
        </w:tc>
        <w:tc>
          <w:tcPr>
            <w:tcW w:w="2070" w:type="dxa"/>
            <w:tcBorders>
              <w:top w:val="nil"/>
              <w:left w:val="nil"/>
              <w:bottom w:val="nil"/>
            </w:tcBorders>
            <w:noWrap/>
            <w:hideMark/>
          </w:tcPr>
          <w:p w14:paraId="0F8E4DD0" w14:textId="34ED1F2B" w:rsidR="00824F2A" w:rsidRDefault="00824F2A" w:rsidP="00824F2A">
            <w:pPr>
              <w:pStyle w:val="TT"/>
            </w:pPr>
            <w:r w:rsidRPr="00000549">
              <w:t>.78</w:t>
            </w:r>
            <w:r>
              <w:t xml:space="preserve"> </w:t>
            </w:r>
            <w:r w:rsidR="00946393">
              <w:t>[</w:t>
            </w:r>
            <w:r w:rsidRPr="00000549">
              <w:t>.69</w:t>
            </w:r>
            <w:r w:rsidR="00946393">
              <w:t>,</w:t>
            </w:r>
            <w:r>
              <w:t xml:space="preserve"> </w:t>
            </w:r>
            <w:r w:rsidRPr="00000549">
              <w:t>.85</w:t>
            </w:r>
            <w:r w:rsidR="00946393">
              <w:t>]</w:t>
            </w:r>
          </w:p>
        </w:tc>
      </w:tr>
      <w:tr w:rsidR="00824F2A" w:rsidRPr="00DD1859" w14:paraId="661F8EEB"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367D9FDD" w14:textId="38D5FED4" w:rsidR="00824F2A" w:rsidRDefault="00824F2A" w:rsidP="00824F2A">
            <w:pPr>
              <w:pStyle w:val="TT"/>
            </w:pPr>
            <w:r w:rsidRPr="00000549">
              <w:t>Need for Cognition</w:t>
            </w:r>
            <w:r w:rsidR="002A0D83">
              <w:t xml:space="preserve"> Scale</w:t>
            </w:r>
          </w:p>
        </w:tc>
        <w:tc>
          <w:tcPr>
            <w:tcW w:w="812" w:type="dxa"/>
            <w:tcBorders>
              <w:top w:val="nil"/>
              <w:left w:val="nil"/>
              <w:bottom w:val="nil"/>
              <w:right w:val="nil"/>
            </w:tcBorders>
            <w:noWrap/>
            <w:hideMark/>
          </w:tcPr>
          <w:p w14:paraId="0C6AC0BF" w14:textId="77777777" w:rsidR="00824F2A" w:rsidRDefault="00824F2A" w:rsidP="00824F2A">
            <w:pPr>
              <w:pStyle w:val="TT"/>
            </w:pPr>
            <w:r w:rsidRPr="00000549">
              <w:t>80.91</w:t>
            </w:r>
          </w:p>
        </w:tc>
        <w:tc>
          <w:tcPr>
            <w:tcW w:w="860" w:type="dxa"/>
            <w:tcBorders>
              <w:top w:val="nil"/>
              <w:left w:val="nil"/>
              <w:bottom w:val="nil"/>
              <w:right w:val="nil"/>
            </w:tcBorders>
            <w:noWrap/>
            <w:hideMark/>
          </w:tcPr>
          <w:p w14:paraId="76712298" w14:textId="77777777" w:rsidR="00824F2A" w:rsidRDefault="00824F2A" w:rsidP="00824F2A">
            <w:pPr>
              <w:pStyle w:val="TT"/>
            </w:pPr>
            <w:r w:rsidRPr="00000549">
              <w:t>13.8</w:t>
            </w:r>
          </w:p>
        </w:tc>
        <w:tc>
          <w:tcPr>
            <w:tcW w:w="1229" w:type="dxa"/>
            <w:tcBorders>
              <w:top w:val="nil"/>
              <w:left w:val="nil"/>
              <w:bottom w:val="nil"/>
              <w:right w:val="nil"/>
            </w:tcBorders>
            <w:noWrap/>
            <w:hideMark/>
          </w:tcPr>
          <w:p w14:paraId="6D491ECC" w14:textId="2B2CFAF8" w:rsidR="00824F2A" w:rsidRDefault="0009250A" w:rsidP="00824F2A">
            <w:pPr>
              <w:pStyle w:val="TT"/>
            </w:pPr>
            <w:r>
              <w:t>–</w:t>
            </w:r>
            <w:r w:rsidR="00824F2A" w:rsidRPr="00000549">
              <w:t>0.44</w:t>
            </w:r>
          </w:p>
        </w:tc>
        <w:tc>
          <w:tcPr>
            <w:tcW w:w="1106" w:type="dxa"/>
            <w:tcBorders>
              <w:top w:val="nil"/>
              <w:left w:val="nil"/>
              <w:bottom w:val="nil"/>
              <w:right w:val="nil"/>
            </w:tcBorders>
            <w:noWrap/>
            <w:hideMark/>
          </w:tcPr>
          <w:p w14:paraId="292F626F" w14:textId="77777777" w:rsidR="00824F2A" w:rsidRDefault="00824F2A" w:rsidP="00824F2A">
            <w:pPr>
              <w:pStyle w:val="TT"/>
            </w:pPr>
            <w:r w:rsidRPr="00000549">
              <w:t>2.98</w:t>
            </w:r>
          </w:p>
        </w:tc>
        <w:tc>
          <w:tcPr>
            <w:tcW w:w="737" w:type="dxa"/>
            <w:tcBorders>
              <w:top w:val="nil"/>
              <w:left w:val="nil"/>
              <w:bottom w:val="nil"/>
              <w:right w:val="nil"/>
            </w:tcBorders>
            <w:noWrap/>
            <w:hideMark/>
          </w:tcPr>
          <w:p w14:paraId="19E00C93" w14:textId="77777777" w:rsidR="00824F2A" w:rsidRDefault="00824F2A" w:rsidP="00824F2A">
            <w:pPr>
              <w:pStyle w:val="TT"/>
            </w:pPr>
            <w:r w:rsidRPr="00000549">
              <w:t>147</w:t>
            </w:r>
          </w:p>
        </w:tc>
        <w:tc>
          <w:tcPr>
            <w:tcW w:w="2060" w:type="dxa"/>
            <w:tcBorders>
              <w:top w:val="nil"/>
              <w:left w:val="nil"/>
              <w:bottom w:val="nil"/>
              <w:right w:val="nil"/>
            </w:tcBorders>
            <w:noWrap/>
            <w:hideMark/>
          </w:tcPr>
          <w:p w14:paraId="7F546076" w14:textId="500F0802" w:rsidR="00824F2A" w:rsidRDefault="00824F2A" w:rsidP="00824F2A">
            <w:pPr>
              <w:pStyle w:val="TT"/>
            </w:pPr>
            <w:r w:rsidRPr="00000549">
              <w:t>.85</w:t>
            </w:r>
            <w:r>
              <w:t xml:space="preserve"> [</w:t>
            </w:r>
            <w:r w:rsidRPr="00000549">
              <w:t>.75</w:t>
            </w:r>
            <w:r w:rsidR="009C24A5">
              <w:t>,</w:t>
            </w:r>
            <w:r>
              <w:t xml:space="preserve"> </w:t>
            </w:r>
            <w:r w:rsidRPr="00000549">
              <w:t>.91</w:t>
            </w:r>
            <w:r w:rsidR="00946393">
              <w:t>]</w:t>
            </w:r>
          </w:p>
        </w:tc>
        <w:tc>
          <w:tcPr>
            <w:tcW w:w="810" w:type="dxa"/>
            <w:tcBorders>
              <w:top w:val="nil"/>
              <w:left w:val="nil"/>
              <w:bottom w:val="nil"/>
              <w:right w:val="nil"/>
            </w:tcBorders>
            <w:noWrap/>
            <w:hideMark/>
          </w:tcPr>
          <w:p w14:paraId="63059DC1" w14:textId="77777777" w:rsidR="00824F2A" w:rsidRDefault="00824F2A" w:rsidP="00824F2A">
            <w:pPr>
              <w:pStyle w:val="TT"/>
            </w:pPr>
            <w:r w:rsidRPr="00000549">
              <w:t>133</w:t>
            </w:r>
          </w:p>
        </w:tc>
        <w:tc>
          <w:tcPr>
            <w:tcW w:w="2070" w:type="dxa"/>
            <w:tcBorders>
              <w:top w:val="nil"/>
              <w:left w:val="nil"/>
              <w:bottom w:val="nil"/>
              <w:right w:val="nil"/>
            </w:tcBorders>
            <w:noWrap/>
            <w:hideMark/>
          </w:tcPr>
          <w:p w14:paraId="5598E895" w14:textId="52BCE0F1" w:rsidR="00824F2A" w:rsidRDefault="00824F2A" w:rsidP="00824F2A">
            <w:pPr>
              <w:pStyle w:val="TT"/>
            </w:pPr>
            <w:r w:rsidRPr="00000549">
              <w:t>.86</w:t>
            </w:r>
            <w:r>
              <w:t xml:space="preserve"> </w:t>
            </w:r>
            <w:r w:rsidR="00946393">
              <w:t>[</w:t>
            </w:r>
            <w:r w:rsidRPr="00000549">
              <w:t>.80</w:t>
            </w:r>
            <w:r w:rsidR="00946393">
              <w:t>,</w:t>
            </w:r>
            <w:r>
              <w:t xml:space="preserve"> </w:t>
            </w:r>
            <w:r w:rsidRPr="00000549">
              <w:t>.90</w:t>
            </w:r>
            <w:r w:rsidR="00946393">
              <w:t>]</w:t>
            </w:r>
          </w:p>
        </w:tc>
      </w:tr>
      <w:tr w:rsidR="00824F2A" w:rsidRPr="00DD1859" w14:paraId="2DEF7213"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63BAB1B3" w14:textId="049DD6C6" w:rsidR="00824F2A" w:rsidRPr="00226E85" w:rsidRDefault="00824F2A" w:rsidP="00824F2A">
            <w:pPr>
              <w:pStyle w:val="TT"/>
            </w:pPr>
            <w:r w:rsidRPr="00226E85">
              <w:t>Need for Cognitive Closure</w:t>
            </w:r>
            <w:r w:rsidR="002A0D83">
              <w:t xml:space="preserve"> Scale</w:t>
            </w:r>
          </w:p>
        </w:tc>
        <w:tc>
          <w:tcPr>
            <w:tcW w:w="812" w:type="dxa"/>
            <w:tcBorders>
              <w:top w:val="nil"/>
              <w:left w:val="nil"/>
              <w:bottom w:val="nil"/>
              <w:right w:val="nil"/>
            </w:tcBorders>
            <w:noWrap/>
            <w:hideMark/>
          </w:tcPr>
          <w:p w14:paraId="0C400230" w14:textId="77777777" w:rsidR="00824F2A" w:rsidRDefault="00824F2A" w:rsidP="00824F2A">
            <w:pPr>
              <w:pStyle w:val="TT"/>
            </w:pPr>
          </w:p>
        </w:tc>
        <w:tc>
          <w:tcPr>
            <w:tcW w:w="860" w:type="dxa"/>
            <w:tcBorders>
              <w:top w:val="nil"/>
              <w:left w:val="nil"/>
              <w:bottom w:val="nil"/>
              <w:right w:val="nil"/>
            </w:tcBorders>
            <w:noWrap/>
            <w:hideMark/>
          </w:tcPr>
          <w:p w14:paraId="0EA09CF8" w14:textId="77777777" w:rsidR="00824F2A" w:rsidRDefault="00824F2A" w:rsidP="00824F2A">
            <w:pPr>
              <w:pStyle w:val="TT"/>
            </w:pPr>
          </w:p>
        </w:tc>
        <w:tc>
          <w:tcPr>
            <w:tcW w:w="1229" w:type="dxa"/>
            <w:tcBorders>
              <w:top w:val="nil"/>
              <w:left w:val="nil"/>
              <w:bottom w:val="nil"/>
              <w:right w:val="nil"/>
            </w:tcBorders>
            <w:noWrap/>
            <w:hideMark/>
          </w:tcPr>
          <w:p w14:paraId="42B28C0B" w14:textId="77777777" w:rsidR="00824F2A" w:rsidRDefault="00824F2A" w:rsidP="00824F2A">
            <w:pPr>
              <w:pStyle w:val="TT"/>
            </w:pPr>
          </w:p>
        </w:tc>
        <w:tc>
          <w:tcPr>
            <w:tcW w:w="1106" w:type="dxa"/>
            <w:tcBorders>
              <w:top w:val="nil"/>
              <w:left w:val="nil"/>
              <w:bottom w:val="nil"/>
              <w:right w:val="nil"/>
            </w:tcBorders>
            <w:noWrap/>
            <w:hideMark/>
          </w:tcPr>
          <w:p w14:paraId="56B35371" w14:textId="77777777" w:rsidR="00824F2A" w:rsidRDefault="00824F2A" w:rsidP="00824F2A">
            <w:pPr>
              <w:pStyle w:val="TT"/>
            </w:pPr>
          </w:p>
        </w:tc>
        <w:tc>
          <w:tcPr>
            <w:tcW w:w="737" w:type="dxa"/>
            <w:tcBorders>
              <w:top w:val="nil"/>
              <w:left w:val="nil"/>
              <w:bottom w:val="nil"/>
              <w:right w:val="nil"/>
            </w:tcBorders>
            <w:noWrap/>
            <w:hideMark/>
          </w:tcPr>
          <w:p w14:paraId="389500E6" w14:textId="77777777" w:rsidR="00824F2A" w:rsidRDefault="00824F2A" w:rsidP="00824F2A">
            <w:pPr>
              <w:pStyle w:val="TT"/>
            </w:pPr>
          </w:p>
        </w:tc>
        <w:tc>
          <w:tcPr>
            <w:tcW w:w="2060" w:type="dxa"/>
            <w:tcBorders>
              <w:top w:val="nil"/>
              <w:left w:val="nil"/>
              <w:bottom w:val="nil"/>
              <w:right w:val="nil"/>
            </w:tcBorders>
            <w:noWrap/>
            <w:hideMark/>
          </w:tcPr>
          <w:p w14:paraId="22172915" w14:textId="77777777" w:rsidR="00824F2A" w:rsidRDefault="00824F2A" w:rsidP="00824F2A">
            <w:pPr>
              <w:pStyle w:val="TT"/>
            </w:pPr>
          </w:p>
        </w:tc>
        <w:tc>
          <w:tcPr>
            <w:tcW w:w="810" w:type="dxa"/>
            <w:tcBorders>
              <w:top w:val="nil"/>
              <w:left w:val="nil"/>
              <w:bottom w:val="nil"/>
              <w:right w:val="nil"/>
            </w:tcBorders>
            <w:noWrap/>
            <w:hideMark/>
          </w:tcPr>
          <w:p w14:paraId="6D8FDCAC" w14:textId="77777777" w:rsidR="00824F2A" w:rsidRDefault="00824F2A" w:rsidP="00824F2A">
            <w:pPr>
              <w:pStyle w:val="TT"/>
            </w:pPr>
          </w:p>
        </w:tc>
        <w:tc>
          <w:tcPr>
            <w:tcW w:w="2070" w:type="dxa"/>
            <w:tcBorders>
              <w:top w:val="nil"/>
              <w:left w:val="nil"/>
              <w:bottom w:val="nil"/>
              <w:right w:val="nil"/>
            </w:tcBorders>
            <w:noWrap/>
            <w:hideMark/>
          </w:tcPr>
          <w:p w14:paraId="7C679C98" w14:textId="77777777" w:rsidR="00824F2A" w:rsidRDefault="00824F2A" w:rsidP="00824F2A">
            <w:pPr>
              <w:pStyle w:val="TT"/>
            </w:pPr>
          </w:p>
        </w:tc>
      </w:tr>
      <w:tr w:rsidR="00824F2A" w:rsidRPr="00DD1859" w14:paraId="26B69F12"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55F80A4F" w14:textId="77777777" w:rsidR="00824F2A" w:rsidRDefault="00824F2A" w:rsidP="00824F2A">
            <w:pPr>
              <w:pStyle w:val="TT"/>
              <w:ind w:firstLine="450"/>
            </w:pPr>
            <w:r w:rsidRPr="00000549">
              <w:t>Ambiguity</w:t>
            </w:r>
          </w:p>
        </w:tc>
        <w:tc>
          <w:tcPr>
            <w:tcW w:w="812" w:type="dxa"/>
            <w:tcBorders>
              <w:top w:val="nil"/>
              <w:left w:val="nil"/>
              <w:bottom w:val="nil"/>
              <w:right w:val="nil"/>
            </w:tcBorders>
            <w:noWrap/>
            <w:hideMark/>
          </w:tcPr>
          <w:p w14:paraId="27B05683" w14:textId="77777777" w:rsidR="00824F2A" w:rsidRDefault="00824F2A" w:rsidP="00824F2A">
            <w:pPr>
              <w:pStyle w:val="TT"/>
            </w:pPr>
            <w:r w:rsidRPr="00000549">
              <w:t>38.27</w:t>
            </w:r>
          </w:p>
        </w:tc>
        <w:tc>
          <w:tcPr>
            <w:tcW w:w="860" w:type="dxa"/>
            <w:tcBorders>
              <w:top w:val="nil"/>
              <w:left w:val="nil"/>
              <w:bottom w:val="nil"/>
              <w:right w:val="nil"/>
            </w:tcBorders>
            <w:noWrap/>
            <w:hideMark/>
          </w:tcPr>
          <w:p w14:paraId="32F3A2F4" w14:textId="77777777" w:rsidR="00824F2A" w:rsidRDefault="00824F2A" w:rsidP="00824F2A">
            <w:pPr>
              <w:pStyle w:val="TT"/>
            </w:pPr>
            <w:r w:rsidRPr="00000549">
              <w:t>6.24</w:t>
            </w:r>
          </w:p>
        </w:tc>
        <w:tc>
          <w:tcPr>
            <w:tcW w:w="1229" w:type="dxa"/>
            <w:tcBorders>
              <w:top w:val="nil"/>
              <w:left w:val="nil"/>
              <w:bottom w:val="nil"/>
              <w:right w:val="nil"/>
            </w:tcBorders>
            <w:noWrap/>
            <w:hideMark/>
          </w:tcPr>
          <w:p w14:paraId="47BF296E" w14:textId="77A4BD6E" w:rsidR="00824F2A" w:rsidRDefault="0009250A" w:rsidP="00824F2A">
            <w:pPr>
              <w:pStyle w:val="TT"/>
            </w:pPr>
            <w:r>
              <w:t>–</w:t>
            </w:r>
            <w:r w:rsidR="00824F2A" w:rsidRPr="00000549">
              <w:t>0.23</w:t>
            </w:r>
          </w:p>
        </w:tc>
        <w:tc>
          <w:tcPr>
            <w:tcW w:w="1106" w:type="dxa"/>
            <w:tcBorders>
              <w:top w:val="nil"/>
              <w:left w:val="nil"/>
              <w:bottom w:val="nil"/>
              <w:right w:val="nil"/>
            </w:tcBorders>
            <w:noWrap/>
            <w:hideMark/>
          </w:tcPr>
          <w:p w14:paraId="0BA5430C" w14:textId="77777777" w:rsidR="00824F2A" w:rsidRDefault="00824F2A" w:rsidP="00824F2A">
            <w:pPr>
              <w:pStyle w:val="TT"/>
            </w:pPr>
            <w:r w:rsidRPr="00000549">
              <w:t>3.13</w:t>
            </w:r>
          </w:p>
        </w:tc>
        <w:tc>
          <w:tcPr>
            <w:tcW w:w="737" w:type="dxa"/>
            <w:tcBorders>
              <w:top w:val="nil"/>
              <w:left w:val="nil"/>
              <w:bottom w:val="nil"/>
              <w:right w:val="nil"/>
            </w:tcBorders>
            <w:noWrap/>
            <w:hideMark/>
          </w:tcPr>
          <w:p w14:paraId="5E09CDEB" w14:textId="77777777" w:rsidR="00824F2A" w:rsidRDefault="00824F2A" w:rsidP="00824F2A">
            <w:pPr>
              <w:pStyle w:val="TT"/>
            </w:pPr>
            <w:r w:rsidRPr="00000549">
              <w:t>119</w:t>
            </w:r>
          </w:p>
        </w:tc>
        <w:tc>
          <w:tcPr>
            <w:tcW w:w="2060" w:type="dxa"/>
            <w:tcBorders>
              <w:top w:val="nil"/>
              <w:left w:val="nil"/>
              <w:bottom w:val="nil"/>
              <w:right w:val="nil"/>
            </w:tcBorders>
            <w:noWrap/>
            <w:hideMark/>
          </w:tcPr>
          <w:p w14:paraId="6E1E55A6" w14:textId="2BDE3590" w:rsidR="00824F2A" w:rsidRDefault="00824F2A" w:rsidP="00824F2A">
            <w:pPr>
              <w:pStyle w:val="TT"/>
            </w:pPr>
            <w:r w:rsidRPr="00000549">
              <w:t>.87</w:t>
            </w:r>
            <w:r>
              <w:t xml:space="preserve"> [</w:t>
            </w:r>
            <w:r w:rsidRPr="00000549">
              <w:t>.80</w:t>
            </w:r>
            <w:r w:rsidR="009C24A5">
              <w:t>,</w:t>
            </w:r>
            <w:r>
              <w:t xml:space="preserve"> </w:t>
            </w:r>
            <w:r w:rsidRPr="00000549">
              <w:t>.92</w:t>
            </w:r>
            <w:r w:rsidR="00946393">
              <w:t>]</w:t>
            </w:r>
          </w:p>
        </w:tc>
        <w:tc>
          <w:tcPr>
            <w:tcW w:w="810" w:type="dxa"/>
            <w:tcBorders>
              <w:top w:val="nil"/>
              <w:left w:val="nil"/>
              <w:bottom w:val="nil"/>
              <w:right w:val="nil"/>
            </w:tcBorders>
            <w:noWrap/>
            <w:hideMark/>
          </w:tcPr>
          <w:p w14:paraId="1CC8B080" w14:textId="77777777" w:rsidR="00824F2A" w:rsidRDefault="00824F2A" w:rsidP="00824F2A">
            <w:pPr>
              <w:pStyle w:val="TT"/>
            </w:pPr>
            <w:r w:rsidRPr="00000549">
              <w:t>120</w:t>
            </w:r>
          </w:p>
        </w:tc>
        <w:tc>
          <w:tcPr>
            <w:tcW w:w="2070" w:type="dxa"/>
            <w:tcBorders>
              <w:top w:val="nil"/>
              <w:left w:val="nil"/>
              <w:bottom w:val="nil"/>
              <w:right w:val="nil"/>
            </w:tcBorders>
            <w:noWrap/>
            <w:hideMark/>
          </w:tcPr>
          <w:p w14:paraId="66C1751C" w14:textId="159264A8" w:rsidR="00824F2A" w:rsidRDefault="00824F2A" w:rsidP="00824F2A">
            <w:pPr>
              <w:pStyle w:val="TT"/>
            </w:pPr>
            <w:r w:rsidRPr="00000549">
              <w:t>.71</w:t>
            </w:r>
            <w:r>
              <w:t xml:space="preserve"> </w:t>
            </w:r>
            <w:r w:rsidR="00946393">
              <w:t>[</w:t>
            </w:r>
            <w:r w:rsidRPr="00000549">
              <w:t>.61</w:t>
            </w:r>
            <w:r w:rsidR="00946393">
              <w:t>,</w:t>
            </w:r>
            <w:r>
              <w:t xml:space="preserve"> </w:t>
            </w:r>
            <w:r w:rsidRPr="00000549">
              <w:t>.79</w:t>
            </w:r>
            <w:r w:rsidR="00946393">
              <w:t>]</w:t>
            </w:r>
          </w:p>
        </w:tc>
      </w:tr>
      <w:tr w:rsidR="00824F2A" w:rsidRPr="00DD1859" w14:paraId="4E772C45"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47013E98" w14:textId="12722862" w:rsidR="00824F2A" w:rsidRDefault="002A0D83" w:rsidP="00824F2A">
            <w:pPr>
              <w:pStyle w:val="TT"/>
              <w:ind w:firstLine="450"/>
            </w:pPr>
            <w:r>
              <w:lastRenderedPageBreak/>
              <w:t>Closed-</w:t>
            </w:r>
            <w:r w:rsidR="00824F2A" w:rsidRPr="00000549">
              <w:t>mindedness</w:t>
            </w:r>
          </w:p>
        </w:tc>
        <w:tc>
          <w:tcPr>
            <w:tcW w:w="812" w:type="dxa"/>
            <w:tcBorders>
              <w:top w:val="nil"/>
              <w:left w:val="nil"/>
              <w:bottom w:val="nil"/>
              <w:right w:val="nil"/>
            </w:tcBorders>
            <w:noWrap/>
            <w:hideMark/>
          </w:tcPr>
          <w:p w14:paraId="15CB2AE2" w14:textId="77777777" w:rsidR="00824F2A" w:rsidRDefault="00824F2A" w:rsidP="00824F2A">
            <w:pPr>
              <w:pStyle w:val="TT"/>
            </w:pPr>
            <w:r w:rsidRPr="00000549">
              <w:t>22.32</w:t>
            </w:r>
          </w:p>
        </w:tc>
        <w:tc>
          <w:tcPr>
            <w:tcW w:w="860" w:type="dxa"/>
            <w:tcBorders>
              <w:top w:val="nil"/>
              <w:left w:val="nil"/>
              <w:bottom w:val="nil"/>
              <w:right w:val="nil"/>
            </w:tcBorders>
            <w:noWrap/>
            <w:hideMark/>
          </w:tcPr>
          <w:p w14:paraId="2E38D587" w14:textId="77777777" w:rsidR="00824F2A" w:rsidRDefault="00824F2A" w:rsidP="00824F2A">
            <w:pPr>
              <w:pStyle w:val="TT"/>
            </w:pPr>
            <w:r w:rsidRPr="00000549">
              <w:t>5.44</w:t>
            </w:r>
          </w:p>
        </w:tc>
        <w:tc>
          <w:tcPr>
            <w:tcW w:w="1229" w:type="dxa"/>
            <w:tcBorders>
              <w:top w:val="nil"/>
              <w:left w:val="nil"/>
              <w:bottom w:val="nil"/>
              <w:right w:val="nil"/>
            </w:tcBorders>
            <w:noWrap/>
            <w:hideMark/>
          </w:tcPr>
          <w:p w14:paraId="55646313" w14:textId="77777777" w:rsidR="00824F2A" w:rsidRDefault="00824F2A" w:rsidP="00824F2A">
            <w:pPr>
              <w:pStyle w:val="TT"/>
            </w:pPr>
            <w:r w:rsidRPr="00000549">
              <w:t>0.09</w:t>
            </w:r>
          </w:p>
        </w:tc>
        <w:tc>
          <w:tcPr>
            <w:tcW w:w="1106" w:type="dxa"/>
            <w:tcBorders>
              <w:top w:val="nil"/>
              <w:left w:val="nil"/>
              <w:bottom w:val="nil"/>
              <w:right w:val="nil"/>
            </w:tcBorders>
            <w:noWrap/>
            <w:hideMark/>
          </w:tcPr>
          <w:p w14:paraId="0739B13D" w14:textId="77777777" w:rsidR="00824F2A" w:rsidRDefault="00824F2A" w:rsidP="00824F2A">
            <w:pPr>
              <w:pStyle w:val="TT"/>
            </w:pPr>
            <w:r w:rsidRPr="00000549">
              <w:t>2.94</w:t>
            </w:r>
          </w:p>
        </w:tc>
        <w:tc>
          <w:tcPr>
            <w:tcW w:w="737" w:type="dxa"/>
            <w:tcBorders>
              <w:top w:val="nil"/>
              <w:left w:val="nil"/>
              <w:bottom w:val="nil"/>
              <w:right w:val="nil"/>
            </w:tcBorders>
            <w:noWrap/>
            <w:hideMark/>
          </w:tcPr>
          <w:p w14:paraId="4B5122C3" w14:textId="77777777" w:rsidR="00824F2A" w:rsidRDefault="00824F2A" w:rsidP="00824F2A">
            <w:pPr>
              <w:pStyle w:val="TT"/>
            </w:pPr>
            <w:r w:rsidRPr="00000549">
              <w:t>129</w:t>
            </w:r>
          </w:p>
        </w:tc>
        <w:tc>
          <w:tcPr>
            <w:tcW w:w="2060" w:type="dxa"/>
            <w:tcBorders>
              <w:top w:val="nil"/>
              <w:left w:val="nil"/>
              <w:bottom w:val="nil"/>
              <w:right w:val="nil"/>
            </w:tcBorders>
            <w:noWrap/>
            <w:hideMark/>
          </w:tcPr>
          <w:p w14:paraId="374775B8" w14:textId="572FCCDF" w:rsidR="00824F2A" w:rsidRDefault="00824F2A" w:rsidP="00824F2A">
            <w:pPr>
              <w:pStyle w:val="TT"/>
            </w:pPr>
            <w:r w:rsidRPr="00000549">
              <w:t>.84</w:t>
            </w:r>
            <w:r>
              <w:t xml:space="preserve"> [</w:t>
            </w:r>
            <w:r w:rsidRPr="00000549">
              <w:t>.77</w:t>
            </w:r>
            <w:r w:rsidR="009C24A5">
              <w:t>,</w:t>
            </w:r>
            <w:r>
              <w:t xml:space="preserve"> </w:t>
            </w:r>
            <w:r w:rsidRPr="00000549">
              <w:t>.89</w:t>
            </w:r>
            <w:r w:rsidR="00946393">
              <w:t>]</w:t>
            </w:r>
          </w:p>
        </w:tc>
        <w:tc>
          <w:tcPr>
            <w:tcW w:w="810" w:type="dxa"/>
            <w:tcBorders>
              <w:top w:val="nil"/>
              <w:left w:val="nil"/>
              <w:bottom w:val="nil"/>
              <w:right w:val="nil"/>
            </w:tcBorders>
            <w:noWrap/>
            <w:hideMark/>
          </w:tcPr>
          <w:p w14:paraId="4B7BDB8D" w14:textId="77777777" w:rsidR="00824F2A" w:rsidRDefault="00824F2A" w:rsidP="00824F2A">
            <w:pPr>
              <w:pStyle w:val="TT"/>
            </w:pPr>
            <w:r w:rsidRPr="00000549">
              <w:t>150</w:t>
            </w:r>
          </w:p>
        </w:tc>
        <w:tc>
          <w:tcPr>
            <w:tcW w:w="2070" w:type="dxa"/>
            <w:tcBorders>
              <w:top w:val="nil"/>
              <w:left w:val="nil"/>
              <w:bottom w:val="nil"/>
              <w:right w:val="nil"/>
            </w:tcBorders>
            <w:noWrap/>
            <w:hideMark/>
          </w:tcPr>
          <w:p w14:paraId="1E62C6F3" w14:textId="629754DE" w:rsidR="00824F2A" w:rsidRDefault="00824F2A" w:rsidP="00824F2A">
            <w:pPr>
              <w:pStyle w:val="TT"/>
            </w:pPr>
            <w:r w:rsidRPr="00000549">
              <w:t>.82</w:t>
            </w:r>
            <w:r>
              <w:t xml:space="preserve"> </w:t>
            </w:r>
            <w:r w:rsidR="00946393">
              <w:t>[</w:t>
            </w:r>
            <w:r w:rsidRPr="00000549">
              <w:t>.75</w:t>
            </w:r>
            <w:r w:rsidR="00946393">
              <w:t>,</w:t>
            </w:r>
            <w:r>
              <w:t xml:space="preserve"> </w:t>
            </w:r>
            <w:r w:rsidRPr="00000549">
              <w:t>.88</w:t>
            </w:r>
            <w:r w:rsidR="00946393">
              <w:t>]</w:t>
            </w:r>
          </w:p>
        </w:tc>
      </w:tr>
      <w:tr w:rsidR="00824F2A" w:rsidRPr="00DD1859" w14:paraId="4444AAE2"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4CEA44A8" w14:textId="77777777" w:rsidR="00824F2A" w:rsidRDefault="00824F2A" w:rsidP="00824F2A">
            <w:pPr>
              <w:pStyle w:val="TT"/>
              <w:ind w:firstLine="450"/>
            </w:pPr>
            <w:r w:rsidRPr="00000549">
              <w:t>Decisiveness</w:t>
            </w:r>
          </w:p>
        </w:tc>
        <w:tc>
          <w:tcPr>
            <w:tcW w:w="812" w:type="dxa"/>
            <w:tcBorders>
              <w:top w:val="nil"/>
              <w:left w:val="nil"/>
              <w:bottom w:val="nil"/>
              <w:right w:val="nil"/>
            </w:tcBorders>
            <w:noWrap/>
            <w:hideMark/>
          </w:tcPr>
          <w:p w14:paraId="5258C8F5" w14:textId="77777777" w:rsidR="00824F2A" w:rsidRDefault="00824F2A" w:rsidP="00824F2A">
            <w:pPr>
              <w:pStyle w:val="TT"/>
            </w:pPr>
            <w:r w:rsidRPr="00000549">
              <w:t>25.96</w:t>
            </w:r>
          </w:p>
        </w:tc>
        <w:tc>
          <w:tcPr>
            <w:tcW w:w="860" w:type="dxa"/>
            <w:tcBorders>
              <w:top w:val="nil"/>
              <w:left w:val="nil"/>
              <w:bottom w:val="nil"/>
              <w:right w:val="nil"/>
            </w:tcBorders>
            <w:noWrap/>
            <w:hideMark/>
          </w:tcPr>
          <w:p w14:paraId="3322365F" w14:textId="77777777" w:rsidR="00824F2A" w:rsidRDefault="00824F2A" w:rsidP="00824F2A">
            <w:pPr>
              <w:pStyle w:val="TT"/>
            </w:pPr>
            <w:r w:rsidRPr="00000549">
              <w:t>7.20</w:t>
            </w:r>
          </w:p>
        </w:tc>
        <w:tc>
          <w:tcPr>
            <w:tcW w:w="1229" w:type="dxa"/>
            <w:tcBorders>
              <w:top w:val="nil"/>
              <w:left w:val="nil"/>
              <w:bottom w:val="nil"/>
              <w:right w:val="nil"/>
            </w:tcBorders>
            <w:noWrap/>
            <w:hideMark/>
          </w:tcPr>
          <w:p w14:paraId="428CAC69" w14:textId="06040DCA" w:rsidR="00824F2A" w:rsidRDefault="0009250A" w:rsidP="00824F2A">
            <w:pPr>
              <w:pStyle w:val="TT"/>
            </w:pPr>
            <w:r>
              <w:t>–</w:t>
            </w:r>
            <w:r w:rsidR="00824F2A" w:rsidRPr="00000549">
              <w:t>0.13</w:t>
            </w:r>
          </w:p>
        </w:tc>
        <w:tc>
          <w:tcPr>
            <w:tcW w:w="1106" w:type="dxa"/>
            <w:tcBorders>
              <w:top w:val="nil"/>
              <w:left w:val="nil"/>
              <w:bottom w:val="nil"/>
              <w:right w:val="nil"/>
            </w:tcBorders>
            <w:noWrap/>
            <w:hideMark/>
          </w:tcPr>
          <w:p w14:paraId="29BF0014" w14:textId="77777777" w:rsidR="00824F2A" w:rsidRDefault="00824F2A" w:rsidP="00824F2A">
            <w:pPr>
              <w:pStyle w:val="TT"/>
            </w:pPr>
            <w:r w:rsidRPr="00000549">
              <w:t>2.46</w:t>
            </w:r>
          </w:p>
        </w:tc>
        <w:tc>
          <w:tcPr>
            <w:tcW w:w="737" w:type="dxa"/>
            <w:tcBorders>
              <w:top w:val="nil"/>
              <w:left w:val="nil"/>
              <w:bottom w:val="nil"/>
              <w:right w:val="nil"/>
            </w:tcBorders>
            <w:noWrap/>
            <w:hideMark/>
          </w:tcPr>
          <w:p w14:paraId="1F72C121" w14:textId="77777777" w:rsidR="00824F2A" w:rsidRDefault="00824F2A" w:rsidP="00824F2A">
            <w:pPr>
              <w:pStyle w:val="TT"/>
            </w:pPr>
            <w:r w:rsidRPr="00000549">
              <w:t>129</w:t>
            </w:r>
          </w:p>
        </w:tc>
        <w:tc>
          <w:tcPr>
            <w:tcW w:w="2060" w:type="dxa"/>
            <w:tcBorders>
              <w:top w:val="nil"/>
              <w:left w:val="nil"/>
              <w:bottom w:val="nil"/>
              <w:right w:val="nil"/>
            </w:tcBorders>
            <w:noWrap/>
            <w:hideMark/>
          </w:tcPr>
          <w:p w14:paraId="42E5503E" w14:textId="36B26A1E" w:rsidR="00824F2A" w:rsidRDefault="00824F2A" w:rsidP="00824F2A">
            <w:pPr>
              <w:pStyle w:val="TT"/>
            </w:pPr>
            <w:r w:rsidRPr="00000549">
              <w:t>.93</w:t>
            </w:r>
            <w:r>
              <w:t xml:space="preserve"> [</w:t>
            </w:r>
            <w:r w:rsidRPr="00000549">
              <w:t>.90</w:t>
            </w:r>
            <w:r w:rsidR="009C24A5">
              <w:t>,</w:t>
            </w:r>
            <w:r>
              <w:t xml:space="preserve"> </w:t>
            </w:r>
            <w:r w:rsidRPr="00000549">
              <w:t>.96</w:t>
            </w:r>
            <w:r w:rsidR="00946393">
              <w:t>]</w:t>
            </w:r>
          </w:p>
        </w:tc>
        <w:tc>
          <w:tcPr>
            <w:tcW w:w="810" w:type="dxa"/>
            <w:tcBorders>
              <w:top w:val="nil"/>
              <w:left w:val="nil"/>
              <w:bottom w:val="nil"/>
              <w:right w:val="nil"/>
            </w:tcBorders>
            <w:noWrap/>
            <w:hideMark/>
          </w:tcPr>
          <w:p w14:paraId="724434A9" w14:textId="77777777" w:rsidR="00824F2A" w:rsidRDefault="00824F2A" w:rsidP="00824F2A">
            <w:pPr>
              <w:pStyle w:val="TT"/>
            </w:pPr>
            <w:r w:rsidRPr="00000549">
              <w:t>150</w:t>
            </w:r>
          </w:p>
        </w:tc>
        <w:tc>
          <w:tcPr>
            <w:tcW w:w="2070" w:type="dxa"/>
            <w:tcBorders>
              <w:top w:val="nil"/>
              <w:left w:val="nil"/>
              <w:bottom w:val="nil"/>
              <w:right w:val="nil"/>
            </w:tcBorders>
            <w:noWrap/>
            <w:hideMark/>
          </w:tcPr>
          <w:p w14:paraId="6C48E9F7" w14:textId="3920CD5B" w:rsidR="00824F2A" w:rsidRDefault="00824F2A" w:rsidP="00824F2A">
            <w:pPr>
              <w:pStyle w:val="TT"/>
            </w:pPr>
            <w:r w:rsidRPr="00000549">
              <w:t>.88</w:t>
            </w:r>
            <w:r>
              <w:t xml:space="preserve"> </w:t>
            </w:r>
            <w:r w:rsidR="00946393">
              <w:t>[</w:t>
            </w:r>
            <w:r w:rsidRPr="00000549">
              <w:t>.84</w:t>
            </w:r>
            <w:r w:rsidR="00946393">
              <w:t>,</w:t>
            </w:r>
            <w:r>
              <w:t xml:space="preserve"> </w:t>
            </w:r>
            <w:r w:rsidRPr="00000549">
              <w:t>.91</w:t>
            </w:r>
            <w:r w:rsidR="00946393">
              <w:t>]</w:t>
            </w:r>
          </w:p>
        </w:tc>
      </w:tr>
      <w:tr w:rsidR="00824F2A" w:rsidRPr="00DD1859" w14:paraId="0E3D0F8A"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195C6736" w14:textId="77777777" w:rsidR="00824F2A" w:rsidRDefault="00824F2A" w:rsidP="00824F2A">
            <w:pPr>
              <w:pStyle w:val="TT"/>
              <w:ind w:firstLine="450"/>
            </w:pPr>
            <w:r w:rsidRPr="00000549">
              <w:t>Order</w:t>
            </w:r>
          </w:p>
        </w:tc>
        <w:tc>
          <w:tcPr>
            <w:tcW w:w="812" w:type="dxa"/>
            <w:tcBorders>
              <w:top w:val="nil"/>
              <w:left w:val="nil"/>
              <w:bottom w:val="nil"/>
              <w:right w:val="nil"/>
            </w:tcBorders>
            <w:noWrap/>
            <w:hideMark/>
          </w:tcPr>
          <w:p w14:paraId="08F0448F" w14:textId="77777777" w:rsidR="00824F2A" w:rsidRDefault="00824F2A" w:rsidP="00824F2A">
            <w:pPr>
              <w:pStyle w:val="TT"/>
            </w:pPr>
            <w:r w:rsidRPr="00000549">
              <w:t>38.83</w:t>
            </w:r>
          </w:p>
        </w:tc>
        <w:tc>
          <w:tcPr>
            <w:tcW w:w="860" w:type="dxa"/>
            <w:tcBorders>
              <w:top w:val="nil"/>
              <w:left w:val="nil"/>
              <w:bottom w:val="nil"/>
              <w:right w:val="nil"/>
            </w:tcBorders>
            <w:noWrap/>
            <w:hideMark/>
          </w:tcPr>
          <w:p w14:paraId="0482CF6F" w14:textId="77777777" w:rsidR="00824F2A" w:rsidRDefault="00824F2A" w:rsidP="00824F2A">
            <w:pPr>
              <w:pStyle w:val="TT"/>
            </w:pPr>
            <w:r w:rsidRPr="00000549">
              <w:t>8.76</w:t>
            </w:r>
          </w:p>
        </w:tc>
        <w:tc>
          <w:tcPr>
            <w:tcW w:w="1229" w:type="dxa"/>
            <w:tcBorders>
              <w:top w:val="nil"/>
              <w:left w:val="nil"/>
              <w:bottom w:val="nil"/>
              <w:right w:val="nil"/>
            </w:tcBorders>
            <w:noWrap/>
            <w:hideMark/>
          </w:tcPr>
          <w:p w14:paraId="295C929E" w14:textId="342D700D" w:rsidR="00824F2A" w:rsidRDefault="0009250A" w:rsidP="0009250A">
            <w:pPr>
              <w:pStyle w:val="TT"/>
            </w:pPr>
            <w:r>
              <w:t>–</w:t>
            </w:r>
            <w:r w:rsidR="00824F2A" w:rsidRPr="00000549">
              <w:t>0.12</w:t>
            </w:r>
          </w:p>
        </w:tc>
        <w:tc>
          <w:tcPr>
            <w:tcW w:w="1106" w:type="dxa"/>
            <w:tcBorders>
              <w:top w:val="nil"/>
              <w:left w:val="nil"/>
              <w:bottom w:val="nil"/>
              <w:right w:val="nil"/>
            </w:tcBorders>
            <w:noWrap/>
            <w:hideMark/>
          </w:tcPr>
          <w:p w14:paraId="5F718134" w14:textId="77777777" w:rsidR="00824F2A" w:rsidRDefault="00824F2A" w:rsidP="00824F2A">
            <w:pPr>
              <w:pStyle w:val="TT"/>
            </w:pPr>
            <w:r w:rsidRPr="00000549">
              <w:t>2.73</w:t>
            </w:r>
          </w:p>
        </w:tc>
        <w:tc>
          <w:tcPr>
            <w:tcW w:w="737" w:type="dxa"/>
            <w:tcBorders>
              <w:top w:val="nil"/>
              <w:left w:val="nil"/>
              <w:bottom w:val="nil"/>
              <w:right w:val="nil"/>
            </w:tcBorders>
            <w:noWrap/>
            <w:hideMark/>
          </w:tcPr>
          <w:p w14:paraId="20767E83" w14:textId="77777777" w:rsidR="00824F2A" w:rsidRDefault="00824F2A" w:rsidP="00824F2A">
            <w:pPr>
              <w:pStyle w:val="TT"/>
            </w:pPr>
            <w:r w:rsidRPr="00000549">
              <w:t>119</w:t>
            </w:r>
          </w:p>
        </w:tc>
        <w:tc>
          <w:tcPr>
            <w:tcW w:w="2060" w:type="dxa"/>
            <w:tcBorders>
              <w:top w:val="nil"/>
              <w:left w:val="nil"/>
              <w:bottom w:val="nil"/>
              <w:right w:val="nil"/>
            </w:tcBorders>
            <w:noWrap/>
            <w:hideMark/>
          </w:tcPr>
          <w:p w14:paraId="312763AF" w14:textId="581455DB" w:rsidR="00824F2A" w:rsidRDefault="00824F2A" w:rsidP="00824F2A">
            <w:pPr>
              <w:pStyle w:val="TT"/>
            </w:pPr>
            <w:r w:rsidRPr="00000549">
              <w:t>.85</w:t>
            </w:r>
            <w:r>
              <w:t xml:space="preserve"> </w:t>
            </w:r>
            <w:r w:rsidR="009C24A5">
              <w:t>[</w:t>
            </w:r>
            <w:r w:rsidRPr="00000549">
              <w:t>.69</w:t>
            </w:r>
            <w:r w:rsidR="009C24A5">
              <w:t>,</w:t>
            </w:r>
            <w:r>
              <w:t xml:space="preserve"> </w:t>
            </w:r>
            <w:r w:rsidRPr="00000549">
              <w:t>.93</w:t>
            </w:r>
            <w:r w:rsidR="00946393">
              <w:t>]</w:t>
            </w:r>
          </w:p>
        </w:tc>
        <w:tc>
          <w:tcPr>
            <w:tcW w:w="810" w:type="dxa"/>
            <w:tcBorders>
              <w:top w:val="nil"/>
              <w:left w:val="nil"/>
              <w:bottom w:val="nil"/>
              <w:right w:val="nil"/>
            </w:tcBorders>
            <w:noWrap/>
            <w:hideMark/>
          </w:tcPr>
          <w:p w14:paraId="4F28083D" w14:textId="77777777" w:rsidR="00824F2A" w:rsidRDefault="00824F2A" w:rsidP="00824F2A">
            <w:pPr>
              <w:pStyle w:val="TT"/>
            </w:pPr>
            <w:r w:rsidRPr="00000549">
              <w:t>120</w:t>
            </w:r>
          </w:p>
        </w:tc>
        <w:tc>
          <w:tcPr>
            <w:tcW w:w="2070" w:type="dxa"/>
            <w:tcBorders>
              <w:top w:val="nil"/>
              <w:left w:val="nil"/>
              <w:bottom w:val="nil"/>
              <w:right w:val="nil"/>
            </w:tcBorders>
            <w:noWrap/>
            <w:hideMark/>
          </w:tcPr>
          <w:p w14:paraId="57D129CA" w14:textId="7D94C5A5" w:rsidR="00824F2A" w:rsidRDefault="00824F2A" w:rsidP="00824F2A">
            <w:pPr>
              <w:pStyle w:val="TT"/>
            </w:pPr>
            <w:r w:rsidRPr="00000549">
              <w:t>.87</w:t>
            </w:r>
            <w:r>
              <w:t xml:space="preserve"> </w:t>
            </w:r>
            <w:r w:rsidR="00946393">
              <w:t>[</w:t>
            </w:r>
            <w:r w:rsidRPr="00000549">
              <w:t>.81</w:t>
            </w:r>
            <w:r w:rsidR="00946393">
              <w:t>,</w:t>
            </w:r>
            <w:r>
              <w:t xml:space="preserve"> </w:t>
            </w:r>
            <w:r w:rsidRPr="00000549">
              <w:t>.91</w:t>
            </w:r>
            <w:r w:rsidR="00946393">
              <w:t>]</w:t>
            </w:r>
          </w:p>
        </w:tc>
      </w:tr>
      <w:tr w:rsidR="00824F2A" w:rsidRPr="00DD1859" w14:paraId="0429237B"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5789DCD9" w14:textId="77777777" w:rsidR="00824F2A" w:rsidRDefault="00824F2A" w:rsidP="00824F2A">
            <w:pPr>
              <w:pStyle w:val="TT"/>
              <w:ind w:firstLine="450"/>
            </w:pPr>
            <w:r w:rsidRPr="00000549">
              <w:t>Predictability</w:t>
            </w:r>
          </w:p>
        </w:tc>
        <w:tc>
          <w:tcPr>
            <w:tcW w:w="812" w:type="dxa"/>
            <w:tcBorders>
              <w:top w:val="nil"/>
              <w:left w:val="nil"/>
              <w:bottom w:val="nil"/>
              <w:right w:val="nil"/>
            </w:tcBorders>
            <w:noWrap/>
            <w:hideMark/>
          </w:tcPr>
          <w:p w14:paraId="5EEA681E" w14:textId="77777777" w:rsidR="00824F2A" w:rsidRDefault="00824F2A" w:rsidP="00824F2A">
            <w:pPr>
              <w:pStyle w:val="TT"/>
            </w:pPr>
            <w:r w:rsidRPr="00000549">
              <w:t>28.65</w:t>
            </w:r>
          </w:p>
        </w:tc>
        <w:tc>
          <w:tcPr>
            <w:tcW w:w="860" w:type="dxa"/>
            <w:tcBorders>
              <w:top w:val="nil"/>
              <w:left w:val="nil"/>
              <w:bottom w:val="nil"/>
              <w:right w:val="nil"/>
            </w:tcBorders>
            <w:noWrap/>
            <w:hideMark/>
          </w:tcPr>
          <w:p w14:paraId="61A92754" w14:textId="77777777" w:rsidR="00824F2A" w:rsidRDefault="00824F2A" w:rsidP="00824F2A">
            <w:pPr>
              <w:pStyle w:val="TT"/>
            </w:pPr>
            <w:r w:rsidRPr="00000549">
              <w:t>7.02</w:t>
            </w:r>
          </w:p>
        </w:tc>
        <w:tc>
          <w:tcPr>
            <w:tcW w:w="1229" w:type="dxa"/>
            <w:tcBorders>
              <w:top w:val="nil"/>
              <w:left w:val="nil"/>
              <w:bottom w:val="nil"/>
              <w:right w:val="nil"/>
            </w:tcBorders>
            <w:noWrap/>
            <w:hideMark/>
          </w:tcPr>
          <w:p w14:paraId="3156B8F4" w14:textId="31088173" w:rsidR="00824F2A" w:rsidRDefault="0009250A" w:rsidP="00824F2A">
            <w:pPr>
              <w:pStyle w:val="TT"/>
            </w:pPr>
            <w:r>
              <w:t>–</w:t>
            </w:r>
            <w:r w:rsidR="00824F2A" w:rsidRPr="00000549">
              <w:t>0.01</w:t>
            </w:r>
          </w:p>
        </w:tc>
        <w:tc>
          <w:tcPr>
            <w:tcW w:w="1106" w:type="dxa"/>
            <w:tcBorders>
              <w:top w:val="nil"/>
              <w:left w:val="nil"/>
              <w:bottom w:val="nil"/>
              <w:right w:val="nil"/>
            </w:tcBorders>
            <w:noWrap/>
            <w:hideMark/>
          </w:tcPr>
          <w:p w14:paraId="670230A5" w14:textId="77777777" w:rsidR="00824F2A" w:rsidRDefault="00824F2A" w:rsidP="00824F2A">
            <w:pPr>
              <w:pStyle w:val="TT"/>
            </w:pPr>
            <w:r w:rsidRPr="00000549">
              <w:t>2.86</w:t>
            </w:r>
          </w:p>
        </w:tc>
        <w:tc>
          <w:tcPr>
            <w:tcW w:w="737" w:type="dxa"/>
            <w:tcBorders>
              <w:top w:val="nil"/>
              <w:left w:val="nil"/>
              <w:bottom w:val="nil"/>
              <w:right w:val="nil"/>
            </w:tcBorders>
            <w:noWrap/>
            <w:hideMark/>
          </w:tcPr>
          <w:p w14:paraId="5A111922" w14:textId="77777777" w:rsidR="00824F2A" w:rsidRDefault="00824F2A" w:rsidP="00824F2A">
            <w:pPr>
              <w:pStyle w:val="TT"/>
            </w:pPr>
            <w:r w:rsidRPr="00000549">
              <w:t>129</w:t>
            </w:r>
          </w:p>
        </w:tc>
        <w:tc>
          <w:tcPr>
            <w:tcW w:w="2060" w:type="dxa"/>
            <w:tcBorders>
              <w:top w:val="nil"/>
              <w:left w:val="nil"/>
              <w:bottom w:val="nil"/>
              <w:right w:val="nil"/>
            </w:tcBorders>
            <w:noWrap/>
            <w:hideMark/>
          </w:tcPr>
          <w:p w14:paraId="0D43D84C" w14:textId="06630308" w:rsidR="00824F2A" w:rsidRDefault="00824F2A" w:rsidP="00824F2A">
            <w:pPr>
              <w:pStyle w:val="TT"/>
            </w:pPr>
            <w:r w:rsidRPr="00000549">
              <w:t>.85</w:t>
            </w:r>
            <w:r>
              <w:t xml:space="preserve"> </w:t>
            </w:r>
            <w:r w:rsidR="009C24A5">
              <w:t>[</w:t>
            </w:r>
            <w:r w:rsidRPr="00000549">
              <w:t>.79</w:t>
            </w:r>
            <w:r w:rsidR="009C24A5">
              <w:t>,</w:t>
            </w:r>
            <w:r>
              <w:t xml:space="preserve"> </w:t>
            </w:r>
            <w:r w:rsidRPr="00000549">
              <w:t>.90</w:t>
            </w:r>
            <w:r w:rsidR="00946393">
              <w:t>]</w:t>
            </w:r>
          </w:p>
        </w:tc>
        <w:tc>
          <w:tcPr>
            <w:tcW w:w="810" w:type="dxa"/>
            <w:tcBorders>
              <w:top w:val="nil"/>
              <w:left w:val="nil"/>
              <w:bottom w:val="nil"/>
              <w:right w:val="nil"/>
            </w:tcBorders>
            <w:noWrap/>
            <w:hideMark/>
          </w:tcPr>
          <w:p w14:paraId="7ECDA124" w14:textId="77777777" w:rsidR="00824F2A" w:rsidRDefault="00824F2A" w:rsidP="00824F2A">
            <w:pPr>
              <w:pStyle w:val="TT"/>
            </w:pPr>
            <w:r w:rsidRPr="00000549">
              <w:t>150</w:t>
            </w:r>
          </w:p>
        </w:tc>
        <w:tc>
          <w:tcPr>
            <w:tcW w:w="2070" w:type="dxa"/>
            <w:tcBorders>
              <w:top w:val="nil"/>
              <w:left w:val="nil"/>
              <w:bottom w:val="nil"/>
              <w:right w:val="nil"/>
            </w:tcBorders>
            <w:noWrap/>
            <w:hideMark/>
          </w:tcPr>
          <w:p w14:paraId="79F697C4" w14:textId="62F8476D" w:rsidR="00824F2A" w:rsidRDefault="00824F2A" w:rsidP="00824F2A">
            <w:pPr>
              <w:pStyle w:val="TT"/>
            </w:pPr>
            <w:r w:rsidRPr="00000549">
              <w:t>.88</w:t>
            </w:r>
            <w:r>
              <w:t xml:space="preserve"> </w:t>
            </w:r>
            <w:r w:rsidR="00946393">
              <w:t>[</w:t>
            </w:r>
            <w:r w:rsidRPr="00000549">
              <w:t>.83</w:t>
            </w:r>
            <w:r w:rsidR="00946393">
              <w:t>,</w:t>
            </w:r>
            <w:r>
              <w:t xml:space="preserve"> </w:t>
            </w:r>
            <w:r w:rsidRPr="00000549">
              <w:t>.92</w:t>
            </w:r>
            <w:r w:rsidR="00946393">
              <w:t>]</w:t>
            </w:r>
          </w:p>
        </w:tc>
      </w:tr>
      <w:tr w:rsidR="00824F2A" w:rsidRPr="00DD1859" w14:paraId="21E5B39D"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3942E11A" w14:textId="4083E5C2" w:rsidR="00824F2A" w:rsidRDefault="00824F2A" w:rsidP="00824F2A">
            <w:pPr>
              <w:pStyle w:val="TT"/>
            </w:pPr>
            <w:r w:rsidRPr="00000549">
              <w:t>Personal Need for Structure</w:t>
            </w:r>
            <w:r w:rsidR="002A0D83">
              <w:t xml:space="preserve"> Scale</w:t>
            </w:r>
          </w:p>
        </w:tc>
        <w:tc>
          <w:tcPr>
            <w:tcW w:w="812" w:type="dxa"/>
            <w:tcBorders>
              <w:top w:val="nil"/>
              <w:left w:val="nil"/>
              <w:bottom w:val="nil"/>
              <w:right w:val="nil"/>
            </w:tcBorders>
            <w:noWrap/>
            <w:hideMark/>
          </w:tcPr>
          <w:p w14:paraId="55C27DDB" w14:textId="77777777" w:rsidR="00824F2A" w:rsidRDefault="00824F2A" w:rsidP="00824F2A">
            <w:pPr>
              <w:pStyle w:val="TT"/>
            </w:pPr>
            <w:r w:rsidRPr="00000549">
              <w:t>42.10</w:t>
            </w:r>
          </w:p>
        </w:tc>
        <w:tc>
          <w:tcPr>
            <w:tcW w:w="860" w:type="dxa"/>
            <w:tcBorders>
              <w:top w:val="nil"/>
              <w:left w:val="nil"/>
              <w:bottom w:val="nil"/>
              <w:right w:val="nil"/>
            </w:tcBorders>
            <w:noWrap/>
            <w:hideMark/>
          </w:tcPr>
          <w:p w14:paraId="21632B7A" w14:textId="77777777" w:rsidR="00824F2A" w:rsidRDefault="00824F2A" w:rsidP="00824F2A">
            <w:pPr>
              <w:pStyle w:val="TT"/>
            </w:pPr>
            <w:r w:rsidRPr="00000549">
              <w:t>10.15</w:t>
            </w:r>
          </w:p>
        </w:tc>
        <w:tc>
          <w:tcPr>
            <w:tcW w:w="1229" w:type="dxa"/>
            <w:tcBorders>
              <w:top w:val="nil"/>
              <w:left w:val="nil"/>
              <w:bottom w:val="nil"/>
              <w:right w:val="nil"/>
            </w:tcBorders>
            <w:noWrap/>
            <w:hideMark/>
          </w:tcPr>
          <w:p w14:paraId="7487B6E4" w14:textId="6EB92FFF" w:rsidR="00824F2A" w:rsidRDefault="0009250A" w:rsidP="00824F2A">
            <w:pPr>
              <w:pStyle w:val="TT"/>
            </w:pPr>
            <w:r>
              <w:t>–</w:t>
            </w:r>
            <w:r w:rsidR="00824F2A" w:rsidRPr="00000549">
              <w:t>0.06</w:t>
            </w:r>
          </w:p>
        </w:tc>
        <w:tc>
          <w:tcPr>
            <w:tcW w:w="1106" w:type="dxa"/>
            <w:tcBorders>
              <w:top w:val="nil"/>
              <w:left w:val="nil"/>
              <w:bottom w:val="nil"/>
              <w:right w:val="nil"/>
            </w:tcBorders>
            <w:noWrap/>
            <w:hideMark/>
          </w:tcPr>
          <w:p w14:paraId="15804549" w14:textId="77777777" w:rsidR="00824F2A" w:rsidRDefault="00824F2A" w:rsidP="00824F2A">
            <w:pPr>
              <w:pStyle w:val="TT"/>
            </w:pPr>
            <w:r w:rsidRPr="00000549">
              <w:t>2.82</w:t>
            </w:r>
          </w:p>
        </w:tc>
        <w:tc>
          <w:tcPr>
            <w:tcW w:w="737" w:type="dxa"/>
            <w:tcBorders>
              <w:top w:val="nil"/>
              <w:left w:val="nil"/>
              <w:bottom w:val="nil"/>
              <w:right w:val="nil"/>
            </w:tcBorders>
            <w:noWrap/>
            <w:hideMark/>
          </w:tcPr>
          <w:p w14:paraId="74EED01E" w14:textId="77777777" w:rsidR="00824F2A" w:rsidRDefault="00824F2A" w:rsidP="00824F2A">
            <w:pPr>
              <w:pStyle w:val="TT"/>
            </w:pPr>
            <w:r w:rsidRPr="00000549">
              <w:t>149</w:t>
            </w:r>
          </w:p>
        </w:tc>
        <w:tc>
          <w:tcPr>
            <w:tcW w:w="2060" w:type="dxa"/>
            <w:tcBorders>
              <w:top w:val="nil"/>
              <w:left w:val="nil"/>
              <w:bottom w:val="nil"/>
              <w:right w:val="nil"/>
            </w:tcBorders>
            <w:noWrap/>
            <w:hideMark/>
          </w:tcPr>
          <w:p w14:paraId="685465FB" w14:textId="6B719723" w:rsidR="00824F2A" w:rsidRDefault="00824F2A" w:rsidP="00824F2A">
            <w:pPr>
              <w:pStyle w:val="TT"/>
            </w:pPr>
            <w:r w:rsidRPr="00000549">
              <w:t>.88</w:t>
            </w:r>
            <w:r>
              <w:t xml:space="preserve"> </w:t>
            </w:r>
            <w:r w:rsidR="009C24A5">
              <w:t>[</w:t>
            </w:r>
            <w:r w:rsidRPr="00000549">
              <w:t>.82</w:t>
            </w:r>
            <w:r w:rsidR="009C24A5">
              <w:t>,</w:t>
            </w:r>
            <w:r>
              <w:t xml:space="preserve"> </w:t>
            </w:r>
            <w:r w:rsidRPr="00000549">
              <w:t>.92</w:t>
            </w:r>
            <w:r w:rsidR="00946393">
              <w:t>]</w:t>
            </w:r>
          </w:p>
        </w:tc>
        <w:tc>
          <w:tcPr>
            <w:tcW w:w="810" w:type="dxa"/>
            <w:tcBorders>
              <w:top w:val="nil"/>
              <w:left w:val="nil"/>
              <w:bottom w:val="nil"/>
              <w:right w:val="nil"/>
            </w:tcBorders>
            <w:noWrap/>
            <w:hideMark/>
          </w:tcPr>
          <w:p w14:paraId="08D93776" w14:textId="77777777" w:rsidR="00824F2A" w:rsidRDefault="00824F2A" w:rsidP="00824F2A">
            <w:pPr>
              <w:pStyle w:val="TT"/>
            </w:pPr>
            <w:r w:rsidRPr="00000549">
              <w:t>141</w:t>
            </w:r>
          </w:p>
        </w:tc>
        <w:tc>
          <w:tcPr>
            <w:tcW w:w="2070" w:type="dxa"/>
            <w:tcBorders>
              <w:top w:val="nil"/>
              <w:left w:val="nil"/>
              <w:bottom w:val="nil"/>
              <w:right w:val="nil"/>
            </w:tcBorders>
            <w:noWrap/>
            <w:hideMark/>
          </w:tcPr>
          <w:p w14:paraId="160A3D7D" w14:textId="54D2AD5C" w:rsidR="00824F2A" w:rsidRDefault="00824F2A" w:rsidP="00824F2A">
            <w:pPr>
              <w:pStyle w:val="TT"/>
            </w:pPr>
            <w:r w:rsidRPr="00000549">
              <w:t>.81</w:t>
            </w:r>
            <w:r>
              <w:t xml:space="preserve"> </w:t>
            </w:r>
            <w:r w:rsidR="00946393">
              <w:t>[</w:t>
            </w:r>
            <w:r w:rsidRPr="00000549">
              <w:t>.71</w:t>
            </w:r>
            <w:r w:rsidR="00946393">
              <w:t>,</w:t>
            </w:r>
            <w:r>
              <w:t xml:space="preserve"> </w:t>
            </w:r>
            <w:r w:rsidRPr="00000549">
              <w:t>.88</w:t>
            </w:r>
            <w:r w:rsidR="00946393">
              <w:t>]</w:t>
            </w:r>
          </w:p>
        </w:tc>
      </w:tr>
      <w:tr w:rsidR="00824F2A" w:rsidRPr="00DD1859" w14:paraId="43CB8D6B"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0428414A" w14:textId="1F12191F" w:rsidR="00824F2A" w:rsidRDefault="00824F2A" w:rsidP="00824F2A">
            <w:pPr>
              <w:pStyle w:val="TT"/>
            </w:pPr>
            <w:r w:rsidRPr="00000549">
              <w:t>Protestant Ethic</w:t>
            </w:r>
            <w:r w:rsidR="002A0D83">
              <w:t xml:space="preserve"> Scale</w:t>
            </w:r>
          </w:p>
        </w:tc>
        <w:tc>
          <w:tcPr>
            <w:tcW w:w="812" w:type="dxa"/>
            <w:tcBorders>
              <w:top w:val="nil"/>
              <w:left w:val="nil"/>
              <w:bottom w:val="nil"/>
              <w:right w:val="nil"/>
            </w:tcBorders>
            <w:noWrap/>
            <w:hideMark/>
          </w:tcPr>
          <w:p w14:paraId="175D70A7" w14:textId="77777777" w:rsidR="00824F2A" w:rsidRDefault="00824F2A" w:rsidP="00824F2A">
            <w:pPr>
              <w:pStyle w:val="TT"/>
            </w:pPr>
            <w:r w:rsidRPr="00000549">
              <w:t>41.06</w:t>
            </w:r>
          </w:p>
        </w:tc>
        <w:tc>
          <w:tcPr>
            <w:tcW w:w="860" w:type="dxa"/>
            <w:tcBorders>
              <w:top w:val="nil"/>
              <w:left w:val="nil"/>
              <w:bottom w:val="nil"/>
              <w:right w:val="nil"/>
            </w:tcBorders>
            <w:noWrap/>
            <w:hideMark/>
          </w:tcPr>
          <w:p w14:paraId="76B7760E" w14:textId="77777777" w:rsidR="00824F2A" w:rsidRDefault="00824F2A" w:rsidP="00824F2A">
            <w:pPr>
              <w:pStyle w:val="TT"/>
            </w:pPr>
            <w:r w:rsidRPr="00000549">
              <w:t>8.69</w:t>
            </w:r>
          </w:p>
        </w:tc>
        <w:tc>
          <w:tcPr>
            <w:tcW w:w="1229" w:type="dxa"/>
            <w:tcBorders>
              <w:top w:val="nil"/>
              <w:left w:val="nil"/>
              <w:bottom w:val="nil"/>
              <w:right w:val="nil"/>
            </w:tcBorders>
            <w:noWrap/>
            <w:hideMark/>
          </w:tcPr>
          <w:p w14:paraId="7738EA8C" w14:textId="4AFF1BA7" w:rsidR="00824F2A" w:rsidRDefault="0009250A" w:rsidP="00824F2A">
            <w:pPr>
              <w:pStyle w:val="TT"/>
            </w:pPr>
            <w:r>
              <w:t>–</w:t>
            </w:r>
            <w:r w:rsidR="00824F2A" w:rsidRPr="00000549">
              <w:t>0.18</w:t>
            </w:r>
          </w:p>
        </w:tc>
        <w:tc>
          <w:tcPr>
            <w:tcW w:w="1106" w:type="dxa"/>
            <w:tcBorders>
              <w:top w:val="nil"/>
              <w:left w:val="nil"/>
              <w:bottom w:val="nil"/>
              <w:right w:val="nil"/>
            </w:tcBorders>
            <w:noWrap/>
            <w:hideMark/>
          </w:tcPr>
          <w:p w14:paraId="5D8AF99D" w14:textId="77777777" w:rsidR="00824F2A" w:rsidRDefault="00824F2A" w:rsidP="00824F2A">
            <w:pPr>
              <w:pStyle w:val="TT"/>
            </w:pPr>
            <w:r w:rsidRPr="00000549">
              <w:t>3.05</w:t>
            </w:r>
          </w:p>
        </w:tc>
        <w:tc>
          <w:tcPr>
            <w:tcW w:w="737" w:type="dxa"/>
            <w:tcBorders>
              <w:top w:val="nil"/>
              <w:left w:val="nil"/>
              <w:bottom w:val="nil"/>
              <w:right w:val="nil"/>
            </w:tcBorders>
            <w:noWrap/>
            <w:hideMark/>
          </w:tcPr>
          <w:p w14:paraId="3796E682" w14:textId="77777777" w:rsidR="00824F2A" w:rsidRDefault="00824F2A" w:rsidP="00824F2A">
            <w:pPr>
              <w:pStyle w:val="TT"/>
            </w:pPr>
            <w:r w:rsidRPr="00000549">
              <w:t>163</w:t>
            </w:r>
          </w:p>
        </w:tc>
        <w:tc>
          <w:tcPr>
            <w:tcW w:w="2060" w:type="dxa"/>
            <w:tcBorders>
              <w:top w:val="nil"/>
              <w:left w:val="nil"/>
              <w:bottom w:val="nil"/>
              <w:right w:val="nil"/>
            </w:tcBorders>
            <w:noWrap/>
            <w:hideMark/>
          </w:tcPr>
          <w:p w14:paraId="6703F5FD" w14:textId="15412973" w:rsidR="00824F2A" w:rsidRDefault="00824F2A" w:rsidP="00824F2A">
            <w:pPr>
              <w:pStyle w:val="TT"/>
            </w:pPr>
            <w:r w:rsidRPr="00000549">
              <w:t>.92</w:t>
            </w:r>
            <w:r>
              <w:t xml:space="preserve"> </w:t>
            </w:r>
            <w:r w:rsidR="009C24A5">
              <w:t>[</w:t>
            </w:r>
            <w:r w:rsidRPr="00000549">
              <w:t>.88</w:t>
            </w:r>
            <w:r w:rsidR="009C24A5">
              <w:t>,</w:t>
            </w:r>
            <w:r>
              <w:t xml:space="preserve"> </w:t>
            </w:r>
            <w:r w:rsidRPr="00000549">
              <w:t>.94</w:t>
            </w:r>
            <w:r w:rsidR="00946393">
              <w:t>]</w:t>
            </w:r>
          </w:p>
        </w:tc>
        <w:tc>
          <w:tcPr>
            <w:tcW w:w="810" w:type="dxa"/>
            <w:tcBorders>
              <w:top w:val="nil"/>
              <w:left w:val="nil"/>
              <w:bottom w:val="nil"/>
              <w:right w:val="nil"/>
            </w:tcBorders>
            <w:noWrap/>
            <w:hideMark/>
          </w:tcPr>
          <w:p w14:paraId="1E00CE7E" w14:textId="77777777" w:rsidR="00824F2A" w:rsidRDefault="00824F2A" w:rsidP="00824F2A">
            <w:pPr>
              <w:pStyle w:val="TT"/>
            </w:pPr>
            <w:r w:rsidRPr="00000549">
              <w:t>158</w:t>
            </w:r>
          </w:p>
        </w:tc>
        <w:tc>
          <w:tcPr>
            <w:tcW w:w="2070" w:type="dxa"/>
            <w:tcBorders>
              <w:top w:val="nil"/>
              <w:left w:val="nil"/>
              <w:bottom w:val="nil"/>
              <w:right w:val="nil"/>
            </w:tcBorders>
            <w:noWrap/>
            <w:hideMark/>
          </w:tcPr>
          <w:p w14:paraId="5CE7CDB5" w14:textId="47B766D8" w:rsidR="00824F2A" w:rsidRDefault="00824F2A" w:rsidP="00824F2A">
            <w:pPr>
              <w:pStyle w:val="TT"/>
            </w:pPr>
            <w:r w:rsidRPr="00000549">
              <w:t>.85</w:t>
            </w:r>
            <w:r>
              <w:t xml:space="preserve"> </w:t>
            </w:r>
            <w:r w:rsidR="00946393">
              <w:t>[</w:t>
            </w:r>
            <w:r w:rsidRPr="00000549">
              <w:t>.80</w:t>
            </w:r>
            <w:r w:rsidR="00946393">
              <w:t>,</w:t>
            </w:r>
            <w:r>
              <w:t xml:space="preserve"> </w:t>
            </w:r>
            <w:r w:rsidRPr="00000549">
              <w:t>.89</w:t>
            </w:r>
            <w:r w:rsidR="00946393">
              <w:t>]</w:t>
            </w:r>
          </w:p>
        </w:tc>
      </w:tr>
      <w:tr w:rsidR="00824F2A" w:rsidRPr="00DD1859" w14:paraId="26F6B95A"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72FD200E" w14:textId="145A8558" w:rsidR="00824F2A" w:rsidRDefault="00824F2A" w:rsidP="00824F2A">
            <w:pPr>
              <w:pStyle w:val="TT"/>
            </w:pPr>
            <w:r w:rsidRPr="00000549">
              <w:t>Ring-Wing Authoritarianism</w:t>
            </w:r>
            <w:r w:rsidR="002A0D83">
              <w:t xml:space="preserve"> Scale</w:t>
            </w:r>
          </w:p>
        </w:tc>
        <w:tc>
          <w:tcPr>
            <w:tcW w:w="812" w:type="dxa"/>
            <w:tcBorders>
              <w:top w:val="nil"/>
              <w:left w:val="nil"/>
              <w:bottom w:val="nil"/>
              <w:right w:val="nil"/>
            </w:tcBorders>
            <w:noWrap/>
            <w:hideMark/>
          </w:tcPr>
          <w:p w14:paraId="73C39F49" w14:textId="77777777" w:rsidR="00824F2A" w:rsidRDefault="00824F2A" w:rsidP="00824F2A">
            <w:pPr>
              <w:pStyle w:val="TT"/>
            </w:pPr>
            <w:r w:rsidRPr="00000549">
              <w:t>51.30</w:t>
            </w:r>
          </w:p>
        </w:tc>
        <w:tc>
          <w:tcPr>
            <w:tcW w:w="860" w:type="dxa"/>
            <w:tcBorders>
              <w:top w:val="nil"/>
              <w:left w:val="nil"/>
              <w:bottom w:val="nil"/>
              <w:right w:val="nil"/>
            </w:tcBorders>
            <w:noWrap/>
            <w:hideMark/>
          </w:tcPr>
          <w:p w14:paraId="32C2AA6F" w14:textId="77777777" w:rsidR="00824F2A" w:rsidRDefault="00824F2A" w:rsidP="00824F2A">
            <w:pPr>
              <w:pStyle w:val="TT"/>
            </w:pPr>
            <w:r w:rsidRPr="00000549">
              <w:t>18.84</w:t>
            </w:r>
          </w:p>
        </w:tc>
        <w:tc>
          <w:tcPr>
            <w:tcW w:w="1229" w:type="dxa"/>
            <w:tcBorders>
              <w:top w:val="nil"/>
              <w:left w:val="nil"/>
              <w:bottom w:val="nil"/>
              <w:right w:val="nil"/>
            </w:tcBorders>
            <w:noWrap/>
            <w:hideMark/>
          </w:tcPr>
          <w:p w14:paraId="711121FD" w14:textId="77777777" w:rsidR="00824F2A" w:rsidRDefault="00824F2A" w:rsidP="00824F2A">
            <w:pPr>
              <w:pStyle w:val="TT"/>
            </w:pPr>
            <w:r w:rsidRPr="00000549">
              <w:t>0.48</w:t>
            </w:r>
          </w:p>
        </w:tc>
        <w:tc>
          <w:tcPr>
            <w:tcW w:w="1106" w:type="dxa"/>
            <w:tcBorders>
              <w:top w:val="nil"/>
              <w:left w:val="nil"/>
              <w:bottom w:val="nil"/>
              <w:right w:val="nil"/>
            </w:tcBorders>
            <w:noWrap/>
            <w:hideMark/>
          </w:tcPr>
          <w:p w14:paraId="3951D38F" w14:textId="77777777" w:rsidR="00824F2A" w:rsidRDefault="00824F2A" w:rsidP="00824F2A">
            <w:pPr>
              <w:pStyle w:val="TT"/>
            </w:pPr>
            <w:r w:rsidRPr="00000549">
              <w:t>2.45</w:t>
            </w:r>
          </w:p>
        </w:tc>
        <w:tc>
          <w:tcPr>
            <w:tcW w:w="737" w:type="dxa"/>
            <w:tcBorders>
              <w:top w:val="nil"/>
              <w:left w:val="nil"/>
              <w:bottom w:val="nil"/>
              <w:right w:val="nil"/>
            </w:tcBorders>
            <w:noWrap/>
            <w:hideMark/>
          </w:tcPr>
          <w:p w14:paraId="132DD71D" w14:textId="77777777" w:rsidR="00824F2A" w:rsidRDefault="00824F2A" w:rsidP="00824F2A">
            <w:pPr>
              <w:pStyle w:val="TT"/>
            </w:pPr>
            <w:r w:rsidRPr="00000549">
              <w:t>116</w:t>
            </w:r>
          </w:p>
        </w:tc>
        <w:tc>
          <w:tcPr>
            <w:tcW w:w="2060" w:type="dxa"/>
            <w:tcBorders>
              <w:top w:val="nil"/>
              <w:left w:val="nil"/>
              <w:bottom w:val="nil"/>
              <w:right w:val="nil"/>
            </w:tcBorders>
            <w:noWrap/>
            <w:hideMark/>
          </w:tcPr>
          <w:p w14:paraId="4EEBB578" w14:textId="7E56CDBA" w:rsidR="00824F2A" w:rsidRDefault="00824F2A" w:rsidP="00824F2A">
            <w:pPr>
              <w:pStyle w:val="TT"/>
            </w:pPr>
            <w:r w:rsidRPr="00000549">
              <w:t>.96</w:t>
            </w:r>
            <w:r>
              <w:t xml:space="preserve"> </w:t>
            </w:r>
            <w:r w:rsidR="009C24A5">
              <w:t>[</w:t>
            </w:r>
            <w:r w:rsidRPr="00000549">
              <w:t>.92</w:t>
            </w:r>
            <w:r w:rsidR="009C24A5">
              <w:t>,</w:t>
            </w:r>
            <w:r>
              <w:t xml:space="preserve"> </w:t>
            </w:r>
            <w:r w:rsidRPr="00000549">
              <w:t>.98</w:t>
            </w:r>
            <w:r w:rsidR="00946393">
              <w:t>]</w:t>
            </w:r>
          </w:p>
        </w:tc>
        <w:tc>
          <w:tcPr>
            <w:tcW w:w="810" w:type="dxa"/>
            <w:tcBorders>
              <w:top w:val="nil"/>
              <w:left w:val="nil"/>
              <w:bottom w:val="nil"/>
              <w:right w:val="nil"/>
            </w:tcBorders>
            <w:noWrap/>
            <w:hideMark/>
          </w:tcPr>
          <w:p w14:paraId="439DAF02" w14:textId="77777777" w:rsidR="00824F2A" w:rsidRDefault="00824F2A" w:rsidP="00824F2A">
            <w:pPr>
              <w:pStyle w:val="TT"/>
            </w:pPr>
            <w:r w:rsidRPr="00000549">
              <w:t>163</w:t>
            </w:r>
          </w:p>
        </w:tc>
        <w:tc>
          <w:tcPr>
            <w:tcW w:w="2070" w:type="dxa"/>
            <w:tcBorders>
              <w:top w:val="nil"/>
              <w:left w:val="nil"/>
              <w:bottom w:val="nil"/>
              <w:right w:val="nil"/>
            </w:tcBorders>
            <w:noWrap/>
            <w:hideMark/>
          </w:tcPr>
          <w:p w14:paraId="310BA647" w14:textId="190C43CD" w:rsidR="00824F2A" w:rsidRDefault="00824F2A" w:rsidP="00824F2A">
            <w:pPr>
              <w:pStyle w:val="TT"/>
            </w:pPr>
            <w:r w:rsidRPr="00000549">
              <w:t>.94</w:t>
            </w:r>
            <w:r>
              <w:t xml:space="preserve"> </w:t>
            </w:r>
            <w:r w:rsidR="00946393">
              <w:t>[</w:t>
            </w:r>
            <w:r w:rsidRPr="00000549">
              <w:t>.91</w:t>
            </w:r>
            <w:r w:rsidR="00946393">
              <w:t>,</w:t>
            </w:r>
            <w:r>
              <w:t xml:space="preserve"> </w:t>
            </w:r>
            <w:r w:rsidRPr="00000549">
              <w:t>.96</w:t>
            </w:r>
            <w:r w:rsidR="00946393">
              <w:t>]</w:t>
            </w:r>
          </w:p>
        </w:tc>
      </w:tr>
      <w:tr w:rsidR="00824F2A" w:rsidRPr="00DD1859" w14:paraId="44F2029C"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62317714" w14:textId="6FBA3497" w:rsidR="00824F2A" w:rsidRDefault="00824F2A" w:rsidP="00824F2A">
            <w:pPr>
              <w:pStyle w:val="TT"/>
            </w:pPr>
            <w:r w:rsidRPr="00000549">
              <w:t>Rosenberg Self-Esteem</w:t>
            </w:r>
            <w:r w:rsidR="002A0D83">
              <w:t xml:space="preserve"> Scale</w:t>
            </w:r>
          </w:p>
        </w:tc>
        <w:tc>
          <w:tcPr>
            <w:tcW w:w="812" w:type="dxa"/>
            <w:tcBorders>
              <w:top w:val="nil"/>
              <w:left w:val="nil"/>
              <w:bottom w:val="nil"/>
              <w:right w:val="nil"/>
            </w:tcBorders>
            <w:noWrap/>
            <w:hideMark/>
          </w:tcPr>
          <w:p w14:paraId="1EB21BC0" w14:textId="77777777" w:rsidR="00824F2A" w:rsidRDefault="00824F2A" w:rsidP="00824F2A">
            <w:pPr>
              <w:pStyle w:val="TT"/>
            </w:pPr>
            <w:r w:rsidRPr="00000549">
              <w:t>46.91</w:t>
            </w:r>
          </w:p>
        </w:tc>
        <w:tc>
          <w:tcPr>
            <w:tcW w:w="860" w:type="dxa"/>
            <w:tcBorders>
              <w:top w:val="nil"/>
              <w:left w:val="nil"/>
              <w:bottom w:val="nil"/>
              <w:right w:val="nil"/>
            </w:tcBorders>
            <w:noWrap/>
            <w:hideMark/>
          </w:tcPr>
          <w:p w14:paraId="31DF544A" w14:textId="77777777" w:rsidR="00824F2A" w:rsidRDefault="00824F2A" w:rsidP="00824F2A">
            <w:pPr>
              <w:pStyle w:val="TT"/>
            </w:pPr>
            <w:r w:rsidRPr="00000549">
              <w:t>9.55</w:t>
            </w:r>
          </w:p>
        </w:tc>
        <w:tc>
          <w:tcPr>
            <w:tcW w:w="1229" w:type="dxa"/>
            <w:tcBorders>
              <w:top w:val="nil"/>
              <w:left w:val="nil"/>
              <w:bottom w:val="nil"/>
              <w:right w:val="nil"/>
            </w:tcBorders>
            <w:noWrap/>
            <w:hideMark/>
          </w:tcPr>
          <w:p w14:paraId="5FB175EB" w14:textId="76E1EE70" w:rsidR="00824F2A" w:rsidRDefault="0009250A" w:rsidP="00824F2A">
            <w:pPr>
              <w:pStyle w:val="TT"/>
            </w:pPr>
            <w:r>
              <w:t>–</w:t>
            </w:r>
            <w:r w:rsidR="00824F2A" w:rsidRPr="00000549">
              <w:t>0.80</w:t>
            </w:r>
          </w:p>
        </w:tc>
        <w:tc>
          <w:tcPr>
            <w:tcW w:w="1106" w:type="dxa"/>
            <w:tcBorders>
              <w:top w:val="nil"/>
              <w:left w:val="nil"/>
              <w:bottom w:val="nil"/>
              <w:right w:val="nil"/>
            </w:tcBorders>
            <w:noWrap/>
            <w:hideMark/>
          </w:tcPr>
          <w:p w14:paraId="3605ACD0" w14:textId="77777777" w:rsidR="00824F2A" w:rsidRDefault="00824F2A" w:rsidP="00824F2A">
            <w:pPr>
              <w:pStyle w:val="TT"/>
            </w:pPr>
            <w:r w:rsidRPr="00000549">
              <w:t>3.35</w:t>
            </w:r>
          </w:p>
        </w:tc>
        <w:tc>
          <w:tcPr>
            <w:tcW w:w="737" w:type="dxa"/>
            <w:tcBorders>
              <w:top w:val="nil"/>
              <w:left w:val="nil"/>
              <w:bottom w:val="nil"/>
              <w:right w:val="nil"/>
            </w:tcBorders>
            <w:noWrap/>
            <w:hideMark/>
          </w:tcPr>
          <w:p w14:paraId="12C36562" w14:textId="77777777" w:rsidR="00824F2A" w:rsidRDefault="00824F2A" w:rsidP="00824F2A">
            <w:pPr>
              <w:pStyle w:val="TT"/>
            </w:pPr>
            <w:r w:rsidRPr="00000549">
              <w:t>160</w:t>
            </w:r>
          </w:p>
        </w:tc>
        <w:tc>
          <w:tcPr>
            <w:tcW w:w="2060" w:type="dxa"/>
            <w:tcBorders>
              <w:top w:val="nil"/>
              <w:left w:val="nil"/>
              <w:bottom w:val="nil"/>
              <w:right w:val="nil"/>
            </w:tcBorders>
            <w:noWrap/>
            <w:hideMark/>
          </w:tcPr>
          <w:p w14:paraId="1B7F0EDB" w14:textId="4A496D91" w:rsidR="00824F2A" w:rsidRDefault="00824F2A" w:rsidP="00824F2A">
            <w:pPr>
              <w:pStyle w:val="TT"/>
            </w:pPr>
            <w:r w:rsidRPr="00000549">
              <w:t>.95</w:t>
            </w:r>
            <w:r>
              <w:t xml:space="preserve"> </w:t>
            </w:r>
            <w:r w:rsidR="009C24A5">
              <w:t>[</w:t>
            </w:r>
            <w:r w:rsidRPr="00000549">
              <w:t>.92</w:t>
            </w:r>
            <w:r w:rsidR="009C24A5">
              <w:t>,</w:t>
            </w:r>
            <w:r>
              <w:t xml:space="preserve"> </w:t>
            </w:r>
            <w:r w:rsidRPr="00000549">
              <w:t>.96</w:t>
            </w:r>
            <w:r w:rsidR="00946393">
              <w:t>]</w:t>
            </w:r>
          </w:p>
        </w:tc>
        <w:tc>
          <w:tcPr>
            <w:tcW w:w="810" w:type="dxa"/>
            <w:tcBorders>
              <w:top w:val="nil"/>
              <w:left w:val="nil"/>
              <w:bottom w:val="nil"/>
              <w:right w:val="nil"/>
            </w:tcBorders>
            <w:noWrap/>
            <w:hideMark/>
          </w:tcPr>
          <w:p w14:paraId="7469A0A7" w14:textId="77777777" w:rsidR="00824F2A" w:rsidRDefault="00824F2A" w:rsidP="00824F2A">
            <w:pPr>
              <w:pStyle w:val="TT"/>
            </w:pPr>
            <w:r w:rsidRPr="00000549">
              <w:t>156</w:t>
            </w:r>
          </w:p>
        </w:tc>
        <w:tc>
          <w:tcPr>
            <w:tcW w:w="2070" w:type="dxa"/>
            <w:tcBorders>
              <w:top w:val="nil"/>
              <w:left w:val="nil"/>
              <w:bottom w:val="nil"/>
              <w:right w:val="nil"/>
            </w:tcBorders>
            <w:noWrap/>
            <w:hideMark/>
          </w:tcPr>
          <w:p w14:paraId="4925A9DB" w14:textId="3916943E" w:rsidR="00824F2A" w:rsidRDefault="00824F2A" w:rsidP="00824F2A">
            <w:pPr>
              <w:pStyle w:val="TT"/>
            </w:pPr>
            <w:r w:rsidRPr="00000549">
              <w:t>.90</w:t>
            </w:r>
            <w:r>
              <w:t xml:space="preserve"> </w:t>
            </w:r>
            <w:r w:rsidR="00946393">
              <w:t>[</w:t>
            </w:r>
            <w:r w:rsidRPr="00000549">
              <w:t>.86</w:t>
            </w:r>
            <w:r w:rsidR="00946393">
              <w:t>,</w:t>
            </w:r>
            <w:r>
              <w:t xml:space="preserve"> </w:t>
            </w:r>
            <w:r w:rsidRPr="00000549">
              <w:t>.93</w:t>
            </w:r>
            <w:r w:rsidR="00946393">
              <w:t>]</w:t>
            </w:r>
          </w:p>
        </w:tc>
      </w:tr>
      <w:tr w:rsidR="00824F2A" w:rsidRPr="00DD1859" w14:paraId="1F037E5B"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135B0287" w14:textId="55808AD4" w:rsidR="00824F2A" w:rsidRDefault="00824F2A" w:rsidP="00824F2A">
            <w:pPr>
              <w:pStyle w:val="TT"/>
            </w:pPr>
            <w:r w:rsidRPr="00000549">
              <w:t>Self-Monitoring</w:t>
            </w:r>
            <w:r w:rsidR="002A0D83">
              <w:t xml:space="preserve"> Scale</w:t>
            </w:r>
          </w:p>
        </w:tc>
        <w:tc>
          <w:tcPr>
            <w:tcW w:w="812" w:type="dxa"/>
            <w:tcBorders>
              <w:top w:val="nil"/>
              <w:left w:val="nil"/>
              <w:bottom w:val="nil"/>
              <w:right w:val="nil"/>
            </w:tcBorders>
            <w:noWrap/>
            <w:hideMark/>
          </w:tcPr>
          <w:p w14:paraId="257C9F14" w14:textId="77777777" w:rsidR="00824F2A" w:rsidRDefault="00824F2A" w:rsidP="00824F2A">
            <w:pPr>
              <w:pStyle w:val="TT"/>
            </w:pPr>
            <w:r w:rsidRPr="00000549">
              <w:t>63.18</w:t>
            </w:r>
          </w:p>
        </w:tc>
        <w:tc>
          <w:tcPr>
            <w:tcW w:w="860" w:type="dxa"/>
            <w:tcBorders>
              <w:top w:val="nil"/>
              <w:left w:val="nil"/>
              <w:bottom w:val="nil"/>
              <w:right w:val="nil"/>
            </w:tcBorders>
            <w:noWrap/>
            <w:hideMark/>
          </w:tcPr>
          <w:p w14:paraId="38EF9849" w14:textId="77777777" w:rsidR="00824F2A" w:rsidRDefault="00824F2A" w:rsidP="00824F2A">
            <w:pPr>
              <w:pStyle w:val="TT"/>
            </w:pPr>
            <w:r w:rsidRPr="00000549">
              <w:t>12.20</w:t>
            </w:r>
          </w:p>
        </w:tc>
        <w:tc>
          <w:tcPr>
            <w:tcW w:w="1229" w:type="dxa"/>
            <w:tcBorders>
              <w:top w:val="nil"/>
              <w:left w:val="nil"/>
              <w:bottom w:val="nil"/>
              <w:right w:val="nil"/>
            </w:tcBorders>
            <w:noWrap/>
            <w:hideMark/>
          </w:tcPr>
          <w:p w14:paraId="5AB1F013" w14:textId="77777777" w:rsidR="00824F2A" w:rsidRDefault="00824F2A" w:rsidP="00824F2A">
            <w:pPr>
              <w:pStyle w:val="TT"/>
            </w:pPr>
            <w:r w:rsidRPr="00000549">
              <w:t>0.03</w:t>
            </w:r>
          </w:p>
        </w:tc>
        <w:tc>
          <w:tcPr>
            <w:tcW w:w="1106" w:type="dxa"/>
            <w:tcBorders>
              <w:top w:val="nil"/>
              <w:left w:val="nil"/>
              <w:bottom w:val="nil"/>
              <w:right w:val="nil"/>
            </w:tcBorders>
            <w:noWrap/>
            <w:hideMark/>
          </w:tcPr>
          <w:p w14:paraId="7753F4A5" w14:textId="77777777" w:rsidR="00824F2A" w:rsidRDefault="00824F2A" w:rsidP="00824F2A">
            <w:pPr>
              <w:pStyle w:val="TT"/>
            </w:pPr>
            <w:r w:rsidRPr="00000549">
              <w:t>2.85</w:t>
            </w:r>
          </w:p>
        </w:tc>
        <w:tc>
          <w:tcPr>
            <w:tcW w:w="737" w:type="dxa"/>
            <w:tcBorders>
              <w:top w:val="nil"/>
              <w:left w:val="nil"/>
              <w:bottom w:val="nil"/>
              <w:right w:val="nil"/>
            </w:tcBorders>
            <w:noWrap/>
            <w:hideMark/>
          </w:tcPr>
          <w:p w14:paraId="6ADD65C9" w14:textId="77777777" w:rsidR="00824F2A" w:rsidRDefault="00824F2A" w:rsidP="00824F2A">
            <w:pPr>
              <w:pStyle w:val="TT"/>
            </w:pPr>
            <w:r w:rsidRPr="00000549">
              <w:t>140</w:t>
            </w:r>
          </w:p>
        </w:tc>
        <w:tc>
          <w:tcPr>
            <w:tcW w:w="2060" w:type="dxa"/>
            <w:tcBorders>
              <w:top w:val="nil"/>
              <w:left w:val="nil"/>
              <w:bottom w:val="nil"/>
              <w:right w:val="nil"/>
            </w:tcBorders>
            <w:noWrap/>
            <w:hideMark/>
          </w:tcPr>
          <w:p w14:paraId="713D38C3" w14:textId="483D8CCC" w:rsidR="00824F2A" w:rsidRDefault="00824F2A" w:rsidP="00824F2A">
            <w:pPr>
              <w:pStyle w:val="TT"/>
            </w:pPr>
            <w:r w:rsidRPr="00000549">
              <w:t>.91</w:t>
            </w:r>
            <w:r>
              <w:t xml:space="preserve"> </w:t>
            </w:r>
            <w:r w:rsidR="009C24A5">
              <w:t>[</w:t>
            </w:r>
            <w:r w:rsidRPr="00000549">
              <w:t>.86</w:t>
            </w:r>
            <w:r w:rsidR="009C24A5">
              <w:t>,</w:t>
            </w:r>
            <w:r>
              <w:t xml:space="preserve"> </w:t>
            </w:r>
            <w:r w:rsidRPr="00000549">
              <w:t>.94</w:t>
            </w:r>
            <w:r w:rsidR="00946393">
              <w:t>]</w:t>
            </w:r>
          </w:p>
        </w:tc>
        <w:tc>
          <w:tcPr>
            <w:tcW w:w="810" w:type="dxa"/>
            <w:tcBorders>
              <w:top w:val="nil"/>
              <w:left w:val="nil"/>
              <w:bottom w:val="nil"/>
              <w:right w:val="nil"/>
            </w:tcBorders>
            <w:noWrap/>
            <w:hideMark/>
          </w:tcPr>
          <w:p w14:paraId="54B797A3" w14:textId="77777777" w:rsidR="00824F2A" w:rsidRDefault="00824F2A" w:rsidP="00824F2A">
            <w:pPr>
              <w:pStyle w:val="TT"/>
            </w:pPr>
            <w:r w:rsidRPr="00000549">
              <w:t>157</w:t>
            </w:r>
          </w:p>
        </w:tc>
        <w:tc>
          <w:tcPr>
            <w:tcW w:w="2070" w:type="dxa"/>
            <w:tcBorders>
              <w:top w:val="nil"/>
              <w:left w:val="nil"/>
              <w:bottom w:val="nil"/>
              <w:right w:val="nil"/>
            </w:tcBorders>
            <w:noWrap/>
            <w:hideMark/>
          </w:tcPr>
          <w:p w14:paraId="07A6A48E" w14:textId="676E286A" w:rsidR="00824F2A" w:rsidRDefault="00824F2A" w:rsidP="00824F2A">
            <w:pPr>
              <w:pStyle w:val="TT"/>
            </w:pPr>
            <w:r w:rsidRPr="00000549">
              <w:t>.87</w:t>
            </w:r>
            <w:r>
              <w:t xml:space="preserve"> </w:t>
            </w:r>
            <w:r w:rsidR="00946393">
              <w:t>[</w:t>
            </w:r>
            <w:r w:rsidRPr="00000549">
              <w:t>.82</w:t>
            </w:r>
            <w:r w:rsidR="00946393">
              <w:t>,</w:t>
            </w:r>
            <w:r>
              <w:t xml:space="preserve"> </w:t>
            </w:r>
            <w:r w:rsidRPr="00000549">
              <w:t>.91</w:t>
            </w:r>
            <w:r w:rsidR="00946393">
              <w:t>]</w:t>
            </w:r>
          </w:p>
        </w:tc>
      </w:tr>
      <w:tr w:rsidR="00824F2A" w:rsidRPr="00DD1859" w14:paraId="7FC3DD38"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64132752" w14:textId="3F5AB82A" w:rsidR="00824F2A" w:rsidRDefault="00824F2A" w:rsidP="00824F2A">
            <w:pPr>
              <w:pStyle w:val="TT"/>
            </w:pPr>
            <w:r w:rsidRPr="00000549">
              <w:t>Social Dominance Orientation</w:t>
            </w:r>
            <w:r w:rsidR="002A0D83">
              <w:t xml:space="preserve"> scale</w:t>
            </w:r>
          </w:p>
        </w:tc>
        <w:tc>
          <w:tcPr>
            <w:tcW w:w="812" w:type="dxa"/>
            <w:tcBorders>
              <w:top w:val="nil"/>
              <w:left w:val="nil"/>
              <w:bottom w:val="nil"/>
              <w:right w:val="nil"/>
            </w:tcBorders>
            <w:noWrap/>
            <w:hideMark/>
          </w:tcPr>
          <w:p w14:paraId="4DD872D1" w14:textId="77777777" w:rsidR="00824F2A" w:rsidRDefault="00824F2A" w:rsidP="00824F2A">
            <w:pPr>
              <w:pStyle w:val="TT"/>
            </w:pPr>
            <w:r w:rsidRPr="00000549">
              <w:t>25.58</w:t>
            </w:r>
          </w:p>
        </w:tc>
        <w:tc>
          <w:tcPr>
            <w:tcW w:w="860" w:type="dxa"/>
            <w:tcBorders>
              <w:top w:val="nil"/>
              <w:left w:val="nil"/>
              <w:bottom w:val="nil"/>
              <w:right w:val="nil"/>
            </w:tcBorders>
            <w:noWrap/>
            <w:hideMark/>
          </w:tcPr>
          <w:p w14:paraId="03B9A9B3" w14:textId="77777777" w:rsidR="00824F2A" w:rsidRDefault="00824F2A" w:rsidP="00824F2A">
            <w:pPr>
              <w:pStyle w:val="TT"/>
            </w:pPr>
            <w:r w:rsidRPr="00000549">
              <w:t>9.85</w:t>
            </w:r>
          </w:p>
        </w:tc>
        <w:tc>
          <w:tcPr>
            <w:tcW w:w="1229" w:type="dxa"/>
            <w:tcBorders>
              <w:top w:val="nil"/>
              <w:left w:val="nil"/>
              <w:bottom w:val="nil"/>
              <w:right w:val="nil"/>
            </w:tcBorders>
            <w:noWrap/>
            <w:hideMark/>
          </w:tcPr>
          <w:p w14:paraId="04AFEF7A" w14:textId="77777777" w:rsidR="00824F2A" w:rsidRDefault="00824F2A" w:rsidP="00824F2A">
            <w:pPr>
              <w:pStyle w:val="TT"/>
            </w:pPr>
            <w:r w:rsidRPr="00000549">
              <w:t>0.71</w:t>
            </w:r>
          </w:p>
        </w:tc>
        <w:tc>
          <w:tcPr>
            <w:tcW w:w="1106" w:type="dxa"/>
            <w:tcBorders>
              <w:top w:val="nil"/>
              <w:left w:val="nil"/>
              <w:bottom w:val="nil"/>
              <w:right w:val="nil"/>
            </w:tcBorders>
            <w:noWrap/>
            <w:hideMark/>
          </w:tcPr>
          <w:p w14:paraId="6C82DEAE" w14:textId="77777777" w:rsidR="00824F2A" w:rsidRDefault="00824F2A" w:rsidP="00824F2A">
            <w:pPr>
              <w:pStyle w:val="TT"/>
            </w:pPr>
            <w:r w:rsidRPr="00000549">
              <w:t>2.98</w:t>
            </w:r>
          </w:p>
        </w:tc>
        <w:tc>
          <w:tcPr>
            <w:tcW w:w="737" w:type="dxa"/>
            <w:tcBorders>
              <w:top w:val="nil"/>
              <w:left w:val="nil"/>
              <w:bottom w:val="nil"/>
              <w:right w:val="nil"/>
            </w:tcBorders>
            <w:noWrap/>
            <w:hideMark/>
          </w:tcPr>
          <w:p w14:paraId="73A59E5C" w14:textId="77777777" w:rsidR="00824F2A" w:rsidRDefault="00824F2A" w:rsidP="00824F2A">
            <w:pPr>
              <w:pStyle w:val="TT"/>
            </w:pPr>
            <w:r w:rsidRPr="00000549">
              <w:t>161</w:t>
            </w:r>
          </w:p>
        </w:tc>
        <w:tc>
          <w:tcPr>
            <w:tcW w:w="2060" w:type="dxa"/>
            <w:tcBorders>
              <w:top w:val="nil"/>
              <w:left w:val="nil"/>
              <w:bottom w:val="nil"/>
              <w:right w:val="nil"/>
            </w:tcBorders>
            <w:noWrap/>
            <w:hideMark/>
          </w:tcPr>
          <w:p w14:paraId="11954520" w14:textId="2D600905" w:rsidR="00824F2A" w:rsidRDefault="00824F2A" w:rsidP="00824F2A">
            <w:pPr>
              <w:pStyle w:val="TT"/>
            </w:pPr>
            <w:r w:rsidRPr="00000549">
              <w:t>.91</w:t>
            </w:r>
            <w:r>
              <w:t xml:space="preserve"> </w:t>
            </w:r>
            <w:r w:rsidR="009C24A5">
              <w:t>[</w:t>
            </w:r>
            <w:r w:rsidRPr="00000549">
              <w:t>.86</w:t>
            </w:r>
            <w:r w:rsidR="009C24A5">
              <w:t>,</w:t>
            </w:r>
            <w:r>
              <w:t xml:space="preserve"> </w:t>
            </w:r>
            <w:r w:rsidRPr="00000549">
              <w:t>.94</w:t>
            </w:r>
            <w:r w:rsidR="00946393">
              <w:t>]</w:t>
            </w:r>
          </w:p>
        </w:tc>
        <w:tc>
          <w:tcPr>
            <w:tcW w:w="810" w:type="dxa"/>
            <w:tcBorders>
              <w:top w:val="nil"/>
              <w:left w:val="nil"/>
              <w:bottom w:val="nil"/>
              <w:right w:val="nil"/>
            </w:tcBorders>
            <w:noWrap/>
            <w:hideMark/>
          </w:tcPr>
          <w:p w14:paraId="2689AA54" w14:textId="77777777" w:rsidR="00824F2A" w:rsidRDefault="00824F2A" w:rsidP="00824F2A">
            <w:pPr>
              <w:pStyle w:val="TT"/>
            </w:pPr>
            <w:r w:rsidRPr="00000549">
              <w:t>149</w:t>
            </w:r>
          </w:p>
        </w:tc>
        <w:tc>
          <w:tcPr>
            <w:tcW w:w="2070" w:type="dxa"/>
            <w:tcBorders>
              <w:top w:val="nil"/>
              <w:left w:val="nil"/>
              <w:bottom w:val="nil"/>
              <w:right w:val="nil"/>
            </w:tcBorders>
            <w:noWrap/>
            <w:hideMark/>
          </w:tcPr>
          <w:p w14:paraId="0F350314" w14:textId="5BDB421E" w:rsidR="00824F2A" w:rsidRDefault="00824F2A" w:rsidP="00824F2A">
            <w:pPr>
              <w:pStyle w:val="TT"/>
            </w:pPr>
            <w:r w:rsidRPr="00000549">
              <w:t>.84</w:t>
            </w:r>
            <w:r>
              <w:t xml:space="preserve"> </w:t>
            </w:r>
            <w:r w:rsidR="00946393">
              <w:t>[</w:t>
            </w:r>
            <w:r w:rsidRPr="00000549">
              <w:t>.78</w:t>
            </w:r>
            <w:r w:rsidR="00946393">
              <w:t>,</w:t>
            </w:r>
            <w:r>
              <w:t xml:space="preserve"> </w:t>
            </w:r>
            <w:r w:rsidRPr="00000549">
              <w:t>.88</w:t>
            </w:r>
            <w:r w:rsidR="00946393">
              <w:t>]</w:t>
            </w:r>
          </w:p>
        </w:tc>
      </w:tr>
      <w:tr w:rsidR="00824F2A" w:rsidRPr="00DD1859" w14:paraId="282CD21C"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180AAE13" w14:textId="1657F23C" w:rsidR="00824F2A" w:rsidRPr="00226E85" w:rsidRDefault="00824F2A" w:rsidP="00824F2A">
            <w:pPr>
              <w:pStyle w:val="TT"/>
            </w:pPr>
            <w:r w:rsidRPr="00226E85">
              <w:t>Spheres of Control</w:t>
            </w:r>
            <w:r w:rsidR="002A0D83">
              <w:t xml:space="preserve"> Battery</w:t>
            </w:r>
          </w:p>
        </w:tc>
        <w:tc>
          <w:tcPr>
            <w:tcW w:w="812" w:type="dxa"/>
            <w:tcBorders>
              <w:top w:val="nil"/>
              <w:left w:val="nil"/>
              <w:bottom w:val="nil"/>
              <w:right w:val="nil"/>
            </w:tcBorders>
            <w:noWrap/>
            <w:hideMark/>
          </w:tcPr>
          <w:p w14:paraId="6CC4C4C6" w14:textId="77777777" w:rsidR="00824F2A" w:rsidRDefault="00824F2A" w:rsidP="00824F2A">
            <w:pPr>
              <w:pStyle w:val="TT"/>
            </w:pPr>
          </w:p>
        </w:tc>
        <w:tc>
          <w:tcPr>
            <w:tcW w:w="860" w:type="dxa"/>
            <w:tcBorders>
              <w:top w:val="nil"/>
              <w:left w:val="nil"/>
              <w:bottom w:val="nil"/>
              <w:right w:val="nil"/>
            </w:tcBorders>
            <w:noWrap/>
            <w:hideMark/>
          </w:tcPr>
          <w:p w14:paraId="53BDD0C5" w14:textId="77777777" w:rsidR="00824F2A" w:rsidRDefault="00824F2A" w:rsidP="00824F2A">
            <w:pPr>
              <w:pStyle w:val="TT"/>
            </w:pPr>
          </w:p>
        </w:tc>
        <w:tc>
          <w:tcPr>
            <w:tcW w:w="1229" w:type="dxa"/>
            <w:tcBorders>
              <w:top w:val="nil"/>
              <w:left w:val="nil"/>
              <w:bottom w:val="nil"/>
              <w:right w:val="nil"/>
            </w:tcBorders>
            <w:noWrap/>
            <w:hideMark/>
          </w:tcPr>
          <w:p w14:paraId="33FF04B0" w14:textId="77777777" w:rsidR="00824F2A" w:rsidRDefault="00824F2A" w:rsidP="00824F2A">
            <w:pPr>
              <w:pStyle w:val="TT"/>
            </w:pPr>
          </w:p>
        </w:tc>
        <w:tc>
          <w:tcPr>
            <w:tcW w:w="1106" w:type="dxa"/>
            <w:tcBorders>
              <w:top w:val="nil"/>
              <w:left w:val="nil"/>
              <w:bottom w:val="nil"/>
              <w:right w:val="nil"/>
            </w:tcBorders>
            <w:noWrap/>
            <w:hideMark/>
          </w:tcPr>
          <w:p w14:paraId="596395B9" w14:textId="77777777" w:rsidR="00824F2A" w:rsidRDefault="00824F2A" w:rsidP="00824F2A">
            <w:pPr>
              <w:pStyle w:val="TT"/>
            </w:pPr>
          </w:p>
        </w:tc>
        <w:tc>
          <w:tcPr>
            <w:tcW w:w="737" w:type="dxa"/>
            <w:tcBorders>
              <w:top w:val="nil"/>
              <w:left w:val="nil"/>
              <w:bottom w:val="nil"/>
              <w:right w:val="nil"/>
            </w:tcBorders>
            <w:noWrap/>
            <w:hideMark/>
          </w:tcPr>
          <w:p w14:paraId="5C73C67A" w14:textId="77777777" w:rsidR="00824F2A" w:rsidRDefault="00824F2A" w:rsidP="00824F2A">
            <w:pPr>
              <w:pStyle w:val="TT"/>
            </w:pPr>
          </w:p>
        </w:tc>
        <w:tc>
          <w:tcPr>
            <w:tcW w:w="2060" w:type="dxa"/>
            <w:tcBorders>
              <w:top w:val="nil"/>
              <w:left w:val="nil"/>
              <w:bottom w:val="nil"/>
              <w:right w:val="nil"/>
            </w:tcBorders>
            <w:noWrap/>
            <w:hideMark/>
          </w:tcPr>
          <w:p w14:paraId="2A5231B7" w14:textId="77777777" w:rsidR="00824F2A" w:rsidRDefault="00824F2A" w:rsidP="00824F2A">
            <w:pPr>
              <w:pStyle w:val="TT"/>
            </w:pPr>
          </w:p>
        </w:tc>
        <w:tc>
          <w:tcPr>
            <w:tcW w:w="810" w:type="dxa"/>
            <w:tcBorders>
              <w:top w:val="nil"/>
              <w:left w:val="nil"/>
              <w:bottom w:val="nil"/>
              <w:right w:val="nil"/>
            </w:tcBorders>
            <w:noWrap/>
            <w:hideMark/>
          </w:tcPr>
          <w:p w14:paraId="2E4A1545" w14:textId="77777777" w:rsidR="00824F2A" w:rsidRDefault="00824F2A" w:rsidP="00824F2A">
            <w:pPr>
              <w:pStyle w:val="TT"/>
            </w:pPr>
          </w:p>
        </w:tc>
        <w:tc>
          <w:tcPr>
            <w:tcW w:w="2070" w:type="dxa"/>
            <w:tcBorders>
              <w:top w:val="nil"/>
              <w:left w:val="nil"/>
              <w:bottom w:val="nil"/>
              <w:right w:val="nil"/>
            </w:tcBorders>
            <w:noWrap/>
            <w:hideMark/>
          </w:tcPr>
          <w:p w14:paraId="370DD18D" w14:textId="77777777" w:rsidR="00824F2A" w:rsidRDefault="00824F2A" w:rsidP="00824F2A">
            <w:pPr>
              <w:pStyle w:val="TT"/>
            </w:pPr>
          </w:p>
        </w:tc>
      </w:tr>
      <w:tr w:rsidR="00824F2A" w:rsidRPr="00DD1859" w14:paraId="4FD271E5"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nil"/>
              <w:right w:val="nil"/>
            </w:tcBorders>
            <w:noWrap/>
            <w:hideMark/>
          </w:tcPr>
          <w:p w14:paraId="5A854560" w14:textId="77777777" w:rsidR="00824F2A" w:rsidRDefault="00824F2A" w:rsidP="00824F2A">
            <w:pPr>
              <w:pStyle w:val="TT"/>
              <w:ind w:firstLine="450"/>
            </w:pPr>
            <w:r w:rsidRPr="00000549">
              <w:t>Interpersonal Control</w:t>
            </w:r>
          </w:p>
        </w:tc>
        <w:tc>
          <w:tcPr>
            <w:tcW w:w="812" w:type="dxa"/>
            <w:tcBorders>
              <w:top w:val="nil"/>
              <w:left w:val="nil"/>
              <w:bottom w:val="nil"/>
              <w:right w:val="nil"/>
            </w:tcBorders>
            <w:noWrap/>
            <w:hideMark/>
          </w:tcPr>
          <w:p w14:paraId="45C35F79" w14:textId="77777777" w:rsidR="00824F2A" w:rsidRDefault="00824F2A" w:rsidP="00824F2A">
            <w:pPr>
              <w:pStyle w:val="TT"/>
            </w:pPr>
            <w:r w:rsidRPr="00000549">
              <w:t>42.57</w:t>
            </w:r>
          </w:p>
        </w:tc>
        <w:tc>
          <w:tcPr>
            <w:tcW w:w="860" w:type="dxa"/>
            <w:tcBorders>
              <w:top w:val="nil"/>
              <w:left w:val="nil"/>
              <w:bottom w:val="nil"/>
              <w:right w:val="nil"/>
            </w:tcBorders>
            <w:noWrap/>
            <w:hideMark/>
          </w:tcPr>
          <w:p w14:paraId="73327880" w14:textId="77777777" w:rsidR="00824F2A" w:rsidRDefault="00824F2A" w:rsidP="00824F2A">
            <w:pPr>
              <w:pStyle w:val="TT"/>
            </w:pPr>
            <w:r w:rsidRPr="00000549">
              <w:t>8.32</w:t>
            </w:r>
          </w:p>
        </w:tc>
        <w:tc>
          <w:tcPr>
            <w:tcW w:w="1229" w:type="dxa"/>
            <w:tcBorders>
              <w:top w:val="nil"/>
              <w:left w:val="nil"/>
              <w:bottom w:val="nil"/>
              <w:right w:val="nil"/>
            </w:tcBorders>
            <w:noWrap/>
            <w:hideMark/>
          </w:tcPr>
          <w:p w14:paraId="7245B4A4" w14:textId="13D68484" w:rsidR="00824F2A" w:rsidRDefault="0009250A" w:rsidP="0009250A">
            <w:pPr>
              <w:pStyle w:val="TT"/>
            </w:pPr>
            <w:r>
              <w:t>–</w:t>
            </w:r>
            <w:r w:rsidR="00824F2A" w:rsidRPr="00000549">
              <w:t>0.43</w:t>
            </w:r>
          </w:p>
        </w:tc>
        <w:tc>
          <w:tcPr>
            <w:tcW w:w="1106" w:type="dxa"/>
            <w:tcBorders>
              <w:top w:val="nil"/>
              <w:left w:val="nil"/>
              <w:bottom w:val="nil"/>
              <w:right w:val="nil"/>
            </w:tcBorders>
            <w:noWrap/>
            <w:hideMark/>
          </w:tcPr>
          <w:p w14:paraId="772FF860" w14:textId="77777777" w:rsidR="00824F2A" w:rsidRDefault="00824F2A" w:rsidP="00824F2A">
            <w:pPr>
              <w:pStyle w:val="TT"/>
            </w:pPr>
            <w:r w:rsidRPr="00000549">
              <w:t>3.06</w:t>
            </w:r>
          </w:p>
        </w:tc>
        <w:tc>
          <w:tcPr>
            <w:tcW w:w="737" w:type="dxa"/>
            <w:tcBorders>
              <w:top w:val="nil"/>
              <w:left w:val="nil"/>
              <w:bottom w:val="nil"/>
              <w:right w:val="nil"/>
            </w:tcBorders>
            <w:noWrap/>
            <w:hideMark/>
          </w:tcPr>
          <w:p w14:paraId="0658845F" w14:textId="77777777" w:rsidR="00824F2A" w:rsidRDefault="00824F2A" w:rsidP="00824F2A">
            <w:pPr>
              <w:pStyle w:val="TT"/>
            </w:pPr>
            <w:r w:rsidRPr="00000549">
              <w:t>127</w:t>
            </w:r>
          </w:p>
        </w:tc>
        <w:tc>
          <w:tcPr>
            <w:tcW w:w="2060" w:type="dxa"/>
            <w:tcBorders>
              <w:top w:val="nil"/>
              <w:left w:val="nil"/>
              <w:bottom w:val="nil"/>
              <w:right w:val="nil"/>
            </w:tcBorders>
            <w:noWrap/>
            <w:hideMark/>
          </w:tcPr>
          <w:p w14:paraId="7EC88605" w14:textId="7A378426" w:rsidR="00824F2A" w:rsidRDefault="00824F2A" w:rsidP="00824F2A">
            <w:pPr>
              <w:pStyle w:val="TT"/>
            </w:pPr>
            <w:r w:rsidRPr="00000549">
              <w:t>.90</w:t>
            </w:r>
            <w:r>
              <w:t xml:space="preserve"> </w:t>
            </w:r>
            <w:r w:rsidR="009C24A5">
              <w:t>[</w:t>
            </w:r>
            <w:r w:rsidRPr="00000549">
              <w:t>.85</w:t>
            </w:r>
            <w:r w:rsidR="009C24A5">
              <w:t>,</w:t>
            </w:r>
            <w:r>
              <w:t xml:space="preserve"> </w:t>
            </w:r>
            <w:r w:rsidRPr="00000549">
              <w:t>.94</w:t>
            </w:r>
            <w:r w:rsidR="00946393">
              <w:t>]</w:t>
            </w:r>
          </w:p>
        </w:tc>
        <w:tc>
          <w:tcPr>
            <w:tcW w:w="810" w:type="dxa"/>
            <w:tcBorders>
              <w:top w:val="nil"/>
              <w:left w:val="nil"/>
              <w:bottom w:val="nil"/>
              <w:right w:val="nil"/>
            </w:tcBorders>
            <w:noWrap/>
            <w:hideMark/>
          </w:tcPr>
          <w:p w14:paraId="6DCA77FB" w14:textId="77777777" w:rsidR="00824F2A" w:rsidRDefault="00824F2A" w:rsidP="00824F2A">
            <w:pPr>
              <w:pStyle w:val="TT"/>
            </w:pPr>
            <w:r w:rsidRPr="00000549">
              <w:t>138</w:t>
            </w:r>
          </w:p>
        </w:tc>
        <w:tc>
          <w:tcPr>
            <w:tcW w:w="2070" w:type="dxa"/>
            <w:tcBorders>
              <w:top w:val="nil"/>
              <w:left w:val="nil"/>
              <w:bottom w:val="nil"/>
              <w:right w:val="nil"/>
            </w:tcBorders>
            <w:noWrap/>
            <w:hideMark/>
          </w:tcPr>
          <w:p w14:paraId="41DCD489" w14:textId="2C7371F3" w:rsidR="00824F2A" w:rsidRDefault="00824F2A" w:rsidP="00824F2A">
            <w:pPr>
              <w:pStyle w:val="TT"/>
            </w:pPr>
            <w:r w:rsidRPr="00000549">
              <w:t>.81</w:t>
            </w:r>
            <w:r>
              <w:t xml:space="preserve"> </w:t>
            </w:r>
            <w:r w:rsidR="00946393">
              <w:t>[</w:t>
            </w:r>
            <w:r w:rsidRPr="00000549">
              <w:t>.72</w:t>
            </w:r>
            <w:r w:rsidR="00946393">
              <w:t>,</w:t>
            </w:r>
            <w:r>
              <w:t xml:space="preserve"> </w:t>
            </w:r>
            <w:r w:rsidRPr="00000549">
              <w:t>.87</w:t>
            </w:r>
            <w:r w:rsidR="00946393">
              <w:t>]</w:t>
            </w:r>
          </w:p>
        </w:tc>
      </w:tr>
      <w:tr w:rsidR="00824F2A" w:rsidRPr="00DD1859" w14:paraId="238571ED" w14:textId="77777777" w:rsidTr="007742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3636" w:type="dxa"/>
            <w:tcBorders>
              <w:top w:val="nil"/>
              <w:left w:val="nil"/>
              <w:bottom w:val="single" w:sz="4" w:space="0" w:color="auto"/>
              <w:right w:val="nil"/>
            </w:tcBorders>
            <w:noWrap/>
            <w:hideMark/>
          </w:tcPr>
          <w:p w14:paraId="57684E22" w14:textId="77777777" w:rsidR="00824F2A" w:rsidRDefault="00824F2A" w:rsidP="00824F2A">
            <w:pPr>
              <w:pStyle w:val="TT"/>
              <w:ind w:firstLine="450"/>
            </w:pPr>
            <w:r w:rsidRPr="00000549">
              <w:t>Personal Efficacy</w:t>
            </w:r>
          </w:p>
        </w:tc>
        <w:tc>
          <w:tcPr>
            <w:tcW w:w="812" w:type="dxa"/>
            <w:tcBorders>
              <w:top w:val="nil"/>
              <w:left w:val="nil"/>
              <w:bottom w:val="single" w:sz="4" w:space="0" w:color="auto"/>
              <w:right w:val="nil"/>
            </w:tcBorders>
            <w:noWrap/>
            <w:hideMark/>
          </w:tcPr>
          <w:p w14:paraId="578A566D" w14:textId="77777777" w:rsidR="00824F2A" w:rsidRDefault="00824F2A" w:rsidP="00824F2A">
            <w:pPr>
              <w:pStyle w:val="TT"/>
            </w:pPr>
            <w:r w:rsidRPr="00000549">
              <w:t>45.41</w:t>
            </w:r>
          </w:p>
        </w:tc>
        <w:tc>
          <w:tcPr>
            <w:tcW w:w="860" w:type="dxa"/>
            <w:tcBorders>
              <w:top w:val="nil"/>
              <w:left w:val="nil"/>
              <w:bottom w:val="single" w:sz="4" w:space="0" w:color="auto"/>
              <w:right w:val="nil"/>
            </w:tcBorders>
            <w:noWrap/>
            <w:hideMark/>
          </w:tcPr>
          <w:p w14:paraId="712278E6" w14:textId="77777777" w:rsidR="00824F2A" w:rsidRDefault="00824F2A" w:rsidP="00824F2A">
            <w:pPr>
              <w:pStyle w:val="TT"/>
            </w:pPr>
            <w:r w:rsidRPr="00000549">
              <w:t>6.12</w:t>
            </w:r>
          </w:p>
        </w:tc>
        <w:tc>
          <w:tcPr>
            <w:tcW w:w="1229" w:type="dxa"/>
            <w:tcBorders>
              <w:top w:val="nil"/>
              <w:left w:val="nil"/>
              <w:bottom w:val="single" w:sz="4" w:space="0" w:color="auto"/>
              <w:right w:val="nil"/>
            </w:tcBorders>
            <w:noWrap/>
            <w:hideMark/>
          </w:tcPr>
          <w:p w14:paraId="5284FF92" w14:textId="386F30BA" w:rsidR="00824F2A" w:rsidRDefault="0009250A" w:rsidP="00824F2A">
            <w:pPr>
              <w:pStyle w:val="TT"/>
            </w:pPr>
            <w:r>
              <w:t>–</w:t>
            </w:r>
            <w:r w:rsidR="00824F2A" w:rsidRPr="00000549">
              <w:t>0.32</w:t>
            </w:r>
          </w:p>
        </w:tc>
        <w:tc>
          <w:tcPr>
            <w:tcW w:w="1106" w:type="dxa"/>
            <w:tcBorders>
              <w:top w:val="nil"/>
              <w:left w:val="nil"/>
              <w:bottom w:val="single" w:sz="4" w:space="0" w:color="auto"/>
              <w:right w:val="nil"/>
            </w:tcBorders>
            <w:noWrap/>
            <w:hideMark/>
          </w:tcPr>
          <w:p w14:paraId="534D7328" w14:textId="77777777" w:rsidR="00824F2A" w:rsidRDefault="00824F2A" w:rsidP="00824F2A">
            <w:pPr>
              <w:pStyle w:val="TT"/>
            </w:pPr>
            <w:r w:rsidRPr="00000549">
              <w:t>3.11</w:t>
            </w:r>
          </w:p>
        </w:tc>
        <w:tc>
          <w:tcPr>
            <w:tcW w:w="737" w:type="dxa"/>
            <w:tcBorders>
              <w:top w:val="nil"/>
              <w:left w:val="nil"/>
              <w:bottom w:val="single" w:sz="4" w:space="0" w:color="auto"/>
              <w:right w:val="nil"/>
            </w:tcBorders>
            <w:noWrap/>
            <w:hideMark/>
          </w:tcPr>
          <w:p w14:paraId="5D47ADAE" w14:textId="77777777" w:rsidR="00824F2A" w:rsidRDefault="00824F2A" w:rsidP="00824F2A">
            <w:pPr>
              <w:pStyle w:val="TT"/>
            </w:pPr>
            <w:r w:rsidRPr="00000549">
              <w:t>164</w:t>
            </w:r>
          </w:p>
        </w:tc>
        <w:tc>
          <w:tcPr>
            <w:tcW w:w="2060" w:type="dxa"/>
            <w:tcBorders>
              <w:top w:val="nil"/>
              <w:left w:val="nil"/>
              <w:bottom w:val="single" w:sz="4" w:space="0" w:color="auto"/>
              <w:right w:val="nil"/>
            </w:tcBorders>
            <w:noWrap/>
            <w:hideMark/>
          </w:tcPr>
          <w:p w14:paraId="6252672F" w14:textId="286B3935" w:rsidR="00824F2A" w:rsidRDefault="00824F2A" w:rsidP="00824F2A">
            <w:pPr>
              <w:pStyle w:val="TT"/>
            </w:pPr>
            <w:r w:rsidRPr="00000549">
              <w:t>.83</w:t>
            </w:r>
            <w:r>
              <w:t xml:space="preserve"> </w:t>
            </w:r>
            <w:r w:rsidR="009C24A5">
              <w:t>[</w:t>
            </w:r>
            <w:r w:rsidRPr="00000549">
              <w:t>.72</w:t>
            </w:r>
            <w:r w:rsidR="009C24A5">
              <w:t>,</w:t>
            </w:r>
            <w:r>
              <w:t xml:space="preserve"> </w:t>
            </w:r>
            <w:r w:rsidRPr="00000549">
              <w:t>.91</w:t>
            </w:r>
            <w:r w:rsidR="00946393">
              <w:t>]</w:t>
            </w:r>
          </w:p>
        </w:tc>
        <w:tc>
          <w:tcPr>
            <w:tcW w:w="810" w:type="dxa"/>
            <w:tcBorders>
              <w:top w:val="nil"/>
              <w:left w:val="nil"/>
              <w:bottom w:val="single" w:sz="4" w:space="0" w:color="auto"/>
              <w:right w:val="nil"/>
            </w:tcBorders>
            <w:noWrap/>
            <w:hideMark/>
          </w:tcPr>
          <w:p w14:paraId="0E4D53D0" w14:textId="77777777" w:rsidR="00824F2A" w:rsidRDefault="00824F2A" w:rsidP="00824F2A">
            <w:pPr>
              <w:pStyle w:val="TT"/>
            </w:pPr>
            <w:r w:rsidRPr="00000549">
              <w:t>152</w:t>
            </w:r>
          </w:p>
        </w:tc>
        <w:tc>
          <w:tcPr>
            <w:tcW w:w="2070" w:type="dxa"/>
            <w:tcBorders>
              <w:top w:val="nil"/>
              <w:left w:val="nil"/>
              <w:bottom w:val="single" w:sz="4" w:space="0" w:color="auto"/>
              <w:right w:val="nil"/>
            </w:tcBorders>
            <w:noWrap/>
            <w:hideMark/>
          </w:tcPr>
          <w:p w14:paraId="057CE5B8" w14:textId="67DDA841" w:rsidR="00824F2A" w:rsidRDefault="00824F2A" w:rsidP="00824F2A">
            <w:pPr>
              <w:pStyle w:val="TT"/>
            </w:pPr>
            <w:r w:rsidRPr="00000549">
              <w:t>.81</w:t>
            </w:r>
            <w:r>
              <w:t xml:space="preserve"> </w:t>
            </w:r>
            <w:r w:rsidR="00946393">
              <w:t>[</w:t>
            </w:r>
            <w:r w:rsidRPr="00000549">
              <w:t>.74</w:t>
            </w:r>
            <w:r w:rsidR="00946393">
              <w:t>,</w:t>
            </w:r>
            <w:r>
              <w:t xml:space="preserve"> </w:t>
            </w:r>
            <w:r w:rsidRPr="00000549">
              <w:t>.86</w:t>
            </w:r>
            <w:r w:rsidR="00946393">
              <w:t>]</w:t>
            </w:r>
          </w:p>
        </w:tc>
      </w:tr>
    </w:tbl>
    <w:p w14:paraId="51705FC6" w14:textId="353FE69D" w:rsidR="008A4C13" w:rsidRPr="00DD1859" w:rsidRDefault="008A4C13" w:rsidP="00616C56">
      <w:pPr>
        <w:pStyle w:val="CPSO"/>
      </w:pPr>
      <w:r w:rsidRPr="003C68D0">
        <w:t>Note:</w:t>
      </w:r>
      <w:r w:rsidRPr="00C25343">
        <w:t xml:space="preserve"> </w:t>
      </w:r>
      <w:r w:rsidR="0009250A">
        <w:t>R</w:t>
      </w:r>
      <w:r w:rsidRPr="00DD1859">
        <w:t xml:space="preserve">eliability </w:t>
      </w:r>
      <w:r w:rsidR="0009250A">
        <w:t xml:space="preserve">refers to the correlation between scores when the retest occurred </w:t>
      </w:r>
      <w:r w:rsidRPr="00DD1859">
        <w:t>within 1 hr</w:t>
      </w:r>
      <w:r w:rsidR="0009250A">
        <w:t xml:space="preserve"> of the initial test</w:t>
      </w:r>
      <w:r w:rsidRPr="00DD1859">
        <w:t xml:space="preserve">, </w:t>
      </w:r>
      <w:r w:rsidR="0009250A">
        <w:t xml:space="preserve">and </w:t>
      </w:r>
      <w:r w:rsidRPr="00DD1859">
        <w:t xml:space="preserve">stability refers to </w:t>
      </w:r>
      <w:r w:rsidR="0009250A">
        <w:t xml:space="preserve">the correlation between scores when the </w:t>
      </w:r>
      <w:r w:rsidRPr="00DD1859">
        <w:t xml:space="preserve">retest </w:t>
      </w:r>
      <w:r w:rsidR="0009250A">
        <w:t>occurred</w:t>
      </w:r>
      <w:r w:rsidRPr="00DD1859">
        <w:t xml:space="preserve"> between </w:t>
      </w:r>
      <w:r w:rsidR="0009250A">
        <w:t>1</w:t>
      </w:r>
      <w:r w:rsidRPr="00DD1859">
        <w:t xml:space="preserve"> day and </w:t>
      </w:r>
      <w:r w:rsidR="0009250A">
        <w:t>1</w:t>
      </w:r>
      <w:r w:rsidRPr="00DD1859">
        <w:t xml:space="preserve"> year</w:t>
      </w:r>
      <w:r w:rsidR="0009250A">
        <w:t xml:space="preserve"> after the initial test</w:t>
      </w:r>
      <w:r w:rsidRPr="00DD1859">
        <w:t>.</w:t>
      </w:r>
      <w:r w:rsidR="00824F2A" w:rsidRPr="00824F2A">
        <w:t xml:space="preserve"> </w:t>
      </w:r>
      <w:r w:rsidR="00824F2A">
        <w:t>Values inside brackets are 95% confidence intervals.</w:t>
      </w:r>
    </w:p>
    <w:p w14:paraId="5F16FE21" w14:textId="17082C6E" w:rsidR="0082514E" w:rsidRDefault="00D0072D">
      <w:pPr>
        <w:pStyle w:val="CPB"/>
      </w:pPr>
      <w:r w:rsidRPr="00DD1859">
        <w:t xml:space="preserve">Table </w:t>
      </w:r>
      <w:r w:rsidR="006F3130">
        <w:t>4</w:t>
      </w:r>
      <w:r w:rsidR="00450554">
        <w:t>.</w:t>
      </w:r>
    </w:p>
    <w:p w14:paraId="27DB1CA7" w14:textId="02E14AAD" w:rsidR="00450554" w:rsidRPr="00DD1859" w:rsidRDefault="00450554" w:rsidP="00450554">
      <w:pPr>
        <w:pStyle w:val="CP"/>
      </w:pPr>
      <w:r>
        <w:t>Results of the Confirmatory Factor Analysis</w:t>
      </w:r>
    </w:p>
    <w:tbl>
      <w:tblPr>
        <w:tblW w:w="12150" w:type="dxa"/>
        <w:tblBorders>
          <w:top w:val="single" w:sz="4" w:space="0" w:color="auto"/>
          <w:bottom w:val="single" w:sz="4" w:space="0" w:color="auto"/>
        </w:tblBorders>
        <w:tblLayout w:type="fixed"/>
        <w:tblLook w:val="04A0" w:firstRow="1" w:lastRow="0" w:firstColumn="1" w:lastColumn="0" w:noHBand="0" w:noVBand="1"/>
      </w:tblPr>
      <w:tblGrid>
        <w:gridCol w:w="3887"/>
        <w:gridCol w:w="901"/>
        <w:gridCol w:w="900"/>
        <w:gridCol w:w="900"/>
        <w:gridCol w:w="1080"/>
        <w:gridCol w:w="1170"/>
        <w:gridCol w:w="2322"/>
        <w:gridCol w:w="990"/>
      </w:tblGrid>
      <w:tr w:rsidR="009471B1" w:rsidRPr="00DD1859" w14:paraId="1A334FAA" w14:textId="77777777" w:rsidTr="00226E85">
        <w:trPr>
          <w:trHeight w:val="288"/>
        </w:trPr>
        <w:tc>
          <w:tcPr>
            <w:tcW w:w="3887" w:type="dxa"/>
            <w:vMerge w:val="restart"/>
            <w:noWrap/>
          </w:tcPr>
          <w:p w14:paraId="7A8431F4" w14:textId="2F0F853E" w:rsidR="009471B1" w:rsidRPr="00000549" w:rsidRDefault="009471B1" w:rsidP="00450554">
            <w:pPr>
              <w:pStyle w:val="TCH"/>
            </w:pPr>
            <w:r w:rsidRPr="00000549">
              <w:t>Scale</w:t>
            </w:r>
          </w:p>
        </w:tc>
        <w:tc>
          <w:tcPr>
            <w:tcW w:w="8263" w:type="dxa"/>
            <w:gridSpan w:val="7"/>
            <w:tcBorders>
              <w:top w:val="single" w:sz="4" w:space="0" w:color="auto"/>
              <w:bottom w:val="single" w:sz="4" w:space="0" w:color="auto"/>
            </w:tcBorders>
            <w:noWrap/>
          </w:tcPr>
          <w:p w14:paraId="71EFDE62" w14:textId="2F9D2C0A" w:rsidR="009471B1" w:rsidRPr="00000549" w:rsidRDefault="009471B1" w:rsidP="00450554">
            <w:pPr>
              <w:pStyle w:val="TCH"/>
            </w:pPr>
          </w:p>
        </w:tc>
      </w:tr>
      <w:tr w:rsidR="009471B1" w:rsidRPr="00DD1859" w14:paraId="16AF9FBF" w14:textId="77777777" w:rsidTr="00226E85">
        <w:trPr>
          <w:trHeight w:val="288"/>
        </w:trPr>
        <w:tc>
          <w:tcPr>
            <w:tcW w:w="3887" w:type="dxa"/>
            <w:vMerge/>
            <w:noWrap/>
          </w:tcPr>
          <w:p w14:paraId="6A0A4D98" w14:textId="49CF4178" w:rsidR="009471B1" w:rsidRPr="00000549" w:rsidRDefault="009471B1" w:rsidP="00450554">
            <w:pPr>
              <w:pStyle w:val="TCH"/>
            </w:pPr>
          </w:p>
        </w:tc>
        <w:tc>
          <w:tcPr>
            <w:tcW w:w="901" w:type="dxa"/>
            <w:tcBorders>
              <w:top w:val="single" w:sz="4" w:space="0" w:color="auto"/>
              <w:bottom w:val="single" w:sz="4" w:space="0" w:color="auto"/>
            </w:tcBorders>
            <w:noWrap/>
          </w:tcPr>
          <w:p w14:paraId="6A695E92" w14:textId="6E14AAB3" w:rsidR="009471B1" w:rsidRPr="00DD1859" w:rsidDel="00450554" w:rsidRDefault="009471B1" w:rsidP="00450554">
            <w:pPr>
              <w:pStyle w:val="TCH"/>
            </w:pPr>
            <w:r w:rsidRPr="00000549">
              <w:t>χ</w:t>
            </w:r>
            <w:r w:rsidRPr="00000549">
              <w:rPr>
                <w:vertAlign w:val="superscript"/>
              </w:rPr>
              <w:t>2</w:t>
            </w:r>
            <w:r>
              <w:rPr>
                <w:vertAlign w:val="superscript"/>
              </w:rPr>
              <w:t>a</w:t>
            </w:r>
          </w:p>
        </w:tc>
        <w:tc>
          <w:tcPr>
            <w:tcW w:w="900" w:type="dxa"/>
            <w:tcBorders>
              <w:top w:val="single" w:sz="4" w:space="0" w:color="auto"/>
              <w:bottom w:val="single" w:sz="4" w:space="0" w:color="auto"/>
            </w:tcBorders>
          </w:tcPr>
          <w:p w14:paraId="675E07FD" w14:textId="641E4A3F" w:rsidR="009471B1" w:rsidRPr="00DD1859" w:rsidDel="00450554" w:rsidRDefault="009471B1" w:rsidP="00450554">
            <w:pPr>
              <w:pStyle w:val="TCH"/>
            </w:pPr>
            <w:r w:rsidRPr="00000549">
              <w:t>χ</w:t>
            </w:r>
            <w:r w:rsidRPr="00000549">
              <w:rPr>
                <w:vertAlign w:val="superscript"/>
              </w:rPr>
              <w:t>2</w:t>
            </w:r>
            <w:r w:rsidRPr="00000549">
              <w:t>/</w:t>
            </w:r>
            <w:r w:rsidRPr="00226E85">
              <w:rPr>
                <w:i/>
              </w:rPr>
              <w:t>df</w:t>
            </w:r>
          </w:p>
        </w:tc>
        <w:tc>
          <w:tcPr>
            <w:tcW w:w="900" w:type="dxa"/>
            <w:tcBorders>
              <w:top w:val="single" w:sz="4" w:space="0" w:color="auto"/>
              <w:bottom w:val="single" w:sz="4" w:space="0" w:color="auto"/>
            </w:tcBorders>
          </w:tcPr>
          <w:p w14:paraId="1D6565E8" w14:textId="52E133B6" w:rsidR="009471B1" w:rsidRPr="00DD1859" w:rsidDel="00450554" w:rsidRDefault="009471B1" w:rsidP="00450554">
            <w:pPr>
              <w:pStyle w:val="TCH"/>
            </w:pPr>
            <w:r w:rsidRPr="00226E85">
              <w:rPr>
                <w:i/>
              </w:rPr>
              <w:t>df</w:t>
            </w:r>
          </w:p>
        </w:tc>
        <w:tc>
          <w:tcPr>
            <w:tcW w:w="1080" w:type="dxa"/>
            <w:tcBorders>
              <w:top w:val="single" w:sz="4" w:space="0" w:color="auto"/>
              <w:bottom w:val="single" w:sz="4" w:space="0" w:color="auto"/>
            </w:tcBorders>
          </w:tcPr>
          <w:p w14:paraId="56032576" w14:textId="23C014A3" w:rsidR="009471B1" w:rsidRPr="00226E85" w:rsidDel="00450554" w:rsidRDefault="009471B1" w:rsidP="00450554">
            <w:pPr>
              <w:pStyle w:val="TCH"/>
              <w:rPr>
                <w:i/>
              </w:rPr>
            </w:pPr>
            <w:r w:rsidRPr="00226E85">
              <w:rPr>
                <w:i/>
              </w:rPr>
              <w:t>CFI</w:t>
            </w:r>
          </w:p>
        </w:tc>
        <w:tc>
          <w:tcPr>
            <w:tcW w:w="1170" w:type="dxa"/>
            <w:tcBorders>
              <w:top w:val="single" w:sz="4" w:space="0" w:color="auto"/>
              <w:bottom w:val="single" w:sz="4" w:space="0" w:color="auto"/>
            </w:tcBorders>
          </w:tcPr>
          <w:p w14:paraId="51C0F1D7" w14:textId="0F0CD9E6" w:rsidR="009471B1" w:rsidRPr="00226E85" w:rsidDel="00450554" w:rsidRDefault="009471B1" w:rsidP="00450554">
            <w:pPr>
              <w:pStyle w:val="TCH"/>
              <w:rPr>
                <w:i/>
              </w:rPr>
            </w:pPr>
            <w:r w:rsidRPr="00226E85">
              <w:rPr>
                <w:i/>
              </w:rPr>
              <w:t>TLI</w:t>
            </w:r>
          </w:p>
        </w:tc>
        <w:tc>
          <w:tcPr>
            <w:tcW w:w="2322" w:type="dxa"/>
            <w:tcBorders>
              <w:top w:val="single" w:sz="4" w:space="0" w:color="auto"/>
              <w:bottom w:val="single" w:sz="4" w:space="0" w:color="auto"/>
            </w:tcBorders>
          </w:tcPr>
          <w:p w14:paraId="1ADCCE78" w14:textId="2F4D476C" w:rsidR="009471B1" w:rsidRPr="00DD1859" w:rsidDel="00450554" w:rsidRDefault="009471B1" w:rsidP="00450554">
            <w:pPr>
              <w:pStyle w:val="TCH"/>
            </w:pPr>
            <w:r w:rsidRPr="00226E85">
              <w:rPr>
                <w:i/>
              </w:rPr>
              <w:t>RMSEA</w:t>
            </w:r>
          </w:p>
        </w:tc>
        <w:tc>
          <w:tcPr>
            <w:tcW w:w="990" w:type="dxa"/>
            <w:tcBorders>
              <w:top w:val="single" w:sz="4" w:space="0" w:color="auto"/>
              <w:bottom w:val="single" w:sz="4" w:space="0" w:color="auto"/>
            </w:tcBorders>
          </w:tcPr>
          <w:p w14:paraId="284FC119" w14:textId="3ED6C99E" w:rsidR="009471B1" w:rsidRPr="00226E85" w:rsidDel="00450554" w:rsidRDefault="009471B1" w:rsidP="00450554">
            <w:pPr>
              <w:pStyle w:val="TCH"/>
              <w:rPr>
                <w:i/>
              </w:rPr>
            </w:pPr>
            <w:r w:rsidRPr="00226E85">
              <w:rPr>
                <w:i/>
              </w:rPr>
              <w:t>SRMR</w:t>
            </w:r>
          </w:p>
        </w:tc>
      </w:tr>
      <w:tr w:rsidR="00450554" w:rsidRPr="00DD1859" w14:paraId="4480C559" w14:textId="77777777" w:rsidTr="00226E85">
        <w:trPr>
          <w:trHeight w:val="288"/>
        </w:trPr>
        <w:tc>
          <w:tcPr>
            <w:tcW w:w="3887" w:type="dxa"/>
            <w:tcBorders>
              <w:top w:val="single" w:sz="4" w:space="0" w:color="auto"/>
            </w:tcBorders>
            <w:noWrap/>
            <w:hideMark/>
          </w:tcPr>
          <w:p w14:paraId="3812C31C" w14:textId="77777777" w:rsidR="00450554" w:rsidRPr="00186DF6" w:rsidRDefault="00450554" w:rsidP="00450554">
            <w:pPr>
              <w:pStyle w:val="TT"/>
            </w:pPr>
            <w:r w:rsidRPr="00226E85">
              <w:lastRenderedPageBreak/>
              <w:t>Balanced Inventory of Desirable Responding</w:t>
            </w:r>
          </w:p>
        </w:tc>
        <w:tc>
          <w:tcPr>
            <w:tcW w:w="901" w:type="dxa"/>
            <w:tcBorders>
              <w:top w:val="single" w:sz="4" w:space="0" w:color="auto"/>
            </w:tcBorders>
            <w:noWrap/>
            <w:hideMark/>
          </w:tcPr>
          <w:p w14:paraId="42D3D66C" w14:textId="77777777" w:rsidR="00450554" w:rsidRDefault="00450554" w:rsidP="00450554">
            <w:pPr>
              <w:pStyle w:val="TT"/>
            </w:pPr>
          </w:p>
        </w:tc>
        <w:tc>
          <w:tcPr>
            <w:tcW w:w="900" w:type="dxa"/>
            <w:tcBorders>
              <w:top w:val="single" w:sz="4" w:space="0" w:color="auto"/>
            </w:tcBorders>
            <w:noWrap/>
            <w:hideMark/>
          </w:tcPr>
          <w:p w14:paraId="53D5D17D" w14:textId="77777777" w:rsidR="00450554" w:rsidRDefault="00450554" w:rsidP="00450554">
            <w:pPr>
              <w:pStyle w:val="TT"/>
            </w:pPr>
          </w:p>
        </w:tc>
        <w:tc>
          <w:tcPr>
            <w:tcW w:w="900" w:type="dxa"/>
            <w:tcBorders>
              <w:top w:val="single" w:sz="4" w:space="0" w:color="auto"/>
            </w:tcBorders>
            <w:noWrap/>
            <w:hideMark/>
          </w:tcPr>
          <w:p w14:paraId="4CD28399" w14:textId="77777777" w:rsidR="00450554" w:rsidRDefault="00450554" w:rsidP="00450554">
            <w:pPr>
              <w:pStyle w:val="TT"/>
            </w:pPr>
          </w:p>
        </w:tc>
        <w:tc>
          <w:tcPr>
            <w:tcW w:w="1080" w:type="dxa"/>
            <w:tcBorders>
              <w:top w:val="single" w:sz="4" w:space="0" w:color="auto"/>
            </w:tcBorders>
            <w:noWrap/>
            <w:hideMark/>
          </w:tcPr>
          <w:p w14:paraId="430F6098" w14:textId="77777777" w:rsidR="00450554" w:rsidRDefault="00450554" w:rsidP="00450554">
            <w:pPr>
              <w:pStyle w:val="TT"/>
            </w:pPr>
          </w:p>
        </w:tc>
        <w:tc>
          <w:tcPr>
            <w:tcW w:w="1170" w:type="dxa"/>
            <w:tcBorders>
              <w:top w:val="single" w:sz="4" w:space="0" w:color="auto"/>
            </w:tcBorders>
            <w:noWrap/>
            <w:hideMark/>
          </w:tcPr>
          <w:p w14:paraId="3FF98328" w14:textId="77777777" w:rsidR="00450554" w:rsidRDefault="00450554" w:rsidP="00450554">
            <w:pPr>
              <w:pStyle w:val="TT"/>
            </w:pPr>
          </w:p>
        </w:tc>
        <w:tc>
          <w:tcPr>
            <w:tcW w:w="2322" w:type="dxa"/>
            <w:tcBorders>
              <w:top w:val="single" w:sz="4" w:space="0" w:color="auto"/>
            </w:tcBorders>
            <w:noWrap/>
            <w:hideMark/>
          </w:tcPr>
          <w:p w14:paraId="72963E91" w14:textId="77777777" w:rsidR="00450554" w:rsidRDefault="00450554" w:rsidP="00450554">
            <w:pPr>
              <w:pStyle w:val="TT"/>
            </w:pPr>
          </w:p>
        </w:tc>
        <w:tc>
          <w:tcPr>
            <w:tcW w:w="990" w:type="dxa"/>
            <w:tcBorders>
              <w:top w:val="single" w:sz="4" w:space="0" w:color="auto"/>
            </w:tcBorders>
            <w:noWrap/>
            <w:hideMark/>
          </w:tcPr>
          <w:p w14:paraId="08EB4348" w14:textId="77777777" w:rsidR="00450554" w:rsidRDefault="00450554" w:rsidP="00450554">
            <w:pPr>
              <w:pStyle w:val="TT"/>
            </w:pPr>
          </w:p>
        </w:tc>
      </w:tr>
      <w:tr w:rsidR="00450554" w:rsidRPr="00DD1859" w14:paraId="4CABA80B" w14:textId="77777777" w:rsidTr="00226E85">
        <w:trPr>
          <w:trHeight w:val="288"/>
        </w:trPr>
        <w:tc>
          <w:tcPr>
            <w:tcW w:w="3887" w:type="dxa"/>
            <w:noWrap/>
            <w:hideMark/>
          </w:tcPr>
          <w:p w14:paraId="1B1FB6E9" w14:textId="77777777" w:rsidR="00450554" w:rsidRDefault="00450554" w:rsidP="00450554">
            <w:pPr>
              <w:pStyle w:val="TT"/>
              <w:ind w:firstLine="450"/>
            </w:pPr>
            <w:r w:rsidRPr="00000549">
              <w:t>Impression Management</w:t>
            </w:r>
          </w:p>
        </w:tc>
        <w:tc>
          <w:tcPr>
            <w:tcW w:w="901" w:type="dxa"/>
            <w:noWrap/>
            <w:hideMark/>
          </w:tcPr>
          <w:p w14:paraId="2AB8B860" w14:textId="77777777" w:rsidR="00450554" w:rsidRDefault="00450554" w:rsidP="00450554">
            <w:pPr>
              <w:pStyle w:val="TT"/>
            </w:pPr>
            <w:r w:rsidRPr="00000549">
              <w:t>1</w:t>
            </w:r>
            <w:r>
              <w:t>,</w:t>
            </w:r>
            <w:r w:rsidRPr="00000549">
              <w:t>834</w:t>
            </w:r>
          </w:p>
        </w:tc>
        <w:tc>
          <w:tcPr>
            <w:tcW w:w="900" w:type="dxa"/>
            <w:noWrap/>
            <w:hideMark/>
          </w:tcPr>
          <w:p w14:paraId="0B860967" w14:textId="77777777" w:rsidR="00450554" w:rsidRDefault="00450554" w:rsidP="00450554">
            <w:pPr>
              <w:pStyle w:val="TT"/>
            </w:pPr>
            <w:r w:rsidRPr="00000549">
              <w:t>13.6</w:t>
            </w:r>
          </w:p>
        </w:tc>
        <w:tc>
          <w:tcPr>
            <w:tcW w:w="900" w:type="dxa"/>
            <w:noWrap/>
            <w:hideMark/>
          </w:tcPr>
          <w:p w14:paraId="302375AF" w14:textId="77777777" w:rsidR="00450554" w:rsidRDefault="00450554" w:rsidP="00450554">
            <w:pPr>
              <w:pStyle w:val="TT"/>
            </w:pPr>
            <w:r w:rsidRPr="00000549">
              <w:t>135</w:t>
            </w:r>
          </w:p>
        </w:tc>
        <w:tc>
          <w:tcPr>
            <w:tcW w:w="1080" w:type="dxa"/>
            <w:noWrap/>
            <w:hideMark/>
          </w:tcPr>
          <w:p w14:paraId="5B667611" w14:textId="77777777" w:rsidR="00450554" w:rsidRDefault="00450554" w:rsidP="00450554">
            <w:pPr>
              <w:pStyle w:val="TT"/>
            </w:pPr>
            <w:r w:rsidRPr="00000549">
              <w:t>0.950</w:t>
            </w:r>
          </w:p>
        </w:tc>
        <w:tc>
          <w:tcPr>
            <w:tcW w:w="1170" w:type="dxa"/>
            <w:noWrap/>
            <w:hideMark/>
          </w:tcPr>
          <w:p w14:paraId="04CC4C90" w14:textId="77777777" w:rsidR="00450554" w:rsidRDefault="00450554" w:rsidP="00450554">
            <w:pPr>
              <w:pStyle w:val="TT"/>
            </w:pPr>
            <w:r w:rsidRPr="00000549">
              <w:t>0.944</w:t>
            </w:r>
          </w:p>
        </w:tc>
        <w:tc>
          <w:tcPr>
            <w:tcW w:w="2322" w:type="dxa"/>
            <w:noWrap/>
            <w:hideMark/>
          </w:tcPr>
          <w:p w14:paraId="3A9566CB" w14:textId="094C1CE4" w:rsidR="00450554" w:rsidRDefault="00450554" w:rsidP="00450554">
            <w:pPr>
              <w:pStyle w:val="TT"/>
            </w:pPr>
            <w:r w:rsidRPr="00000549">
              <w:t>0.043</w:t>
            </w:r>
            <w:r>
              <w:t xml:space="preserve"> </w:t>
            </w:r>
            <w:r w:rsidR="00594993">
              <w:t>[</w:t>
            </w:r>
            <w:r w:rsidRPr="00000549">
              <w:t>0.041</w:t>
            </w:r>
            <w:r w:rsidR="00E152D6">
              <w:t>,</w:t>
            </w:r>
            <w:r>
              <w:t xml:space="preserve"> </w:t>
            </w:r>
            <w:r w:rsidRPr="00000549">
              <w:t>0.044</w:t>
            </w:r>
            <w:r w:rsidR="00E152D6">
              <w:t>]</w:t>
            </w:r>
          </w:p>
        </w:tc>
        <w:tc>
          <w:tcPr>
            <w:tcW w:w="990" w:type="dxa"/>
            <w:noWrap/>
            <w:hideMark/>
          </w:tcPr>
          <w:p w14:paraId="10955A08" w14:textId="77777777" w:rsidR="00450554" w:rsidRDefault="00450554" w:rsidP="00450554">
            <w:pPr>
              <w:pStyle w:val="TT"/>
            </w:pPr>
            <w:r w:rsidRPr="00000549">
              <w:t>0.040</w:t>
            </w:r>
          </w:p>
        </w:tc>
      </w:tr>
      <w:tr w:rsidR="00450554" w:rsidRPr="00DD1859" w14:paraId="18D26E6C" w14:textId="77777777" w:rsidTr="00226E85">
        <w:trPr>
          <w:trHeight w:val="288"/>
        </w:trPr>
        <w:tc>
          <w:tcPr>
            <w:tcW w:w="3887" w:type="dxa"/>
            <w:noWrap/>
            <w:hideMark/>
          </w:tcPr>
          <w:p w14:paraId="705A7E3E" w14:textId="6D0247AF" w:rsidR="00450554" w:rsidRDefault="002A0D83" w:rsidP="00450554">
            <w:pPr>
              <w:pStyle w:val="TT"/>
              <w:ind w:firstLine="450"/>
            </w:pPr>
            <w:r>
              <w:t>Self-</w:t>
            </w:r>
            <w:r w:rsidR="00450554" w:rsidRPr="00000549">
              <w:t>Deception</w:t>
            </w:r>
            <w:r>
              <w:t xml:space="preserve"> Enhancement</w:t>
            </w:r>
          </w:p>
        </w:tc>
        <w:tc>
          <w:tcPr>
            <w:tcW w:w="901" w:type="dxa"/>
            <w:noWrap/>
            <w:hideMark/>
          </w:tcPr>
          <w:p w14:paraId="5AA9FEF7" w14:textId="77777777" w:rsidR="00450554" w:rsidRDefault="00450554" w:rsidP="00450554">
            <w:pPr>
              <w:pStyle w:val="TT"/>
            </w:pPr>
            <w:r w:rsidRPr="00000549">
              <w:t>3</w:t>
            </w:r>
            <w:r>
              <w:t>,</w:t>
            </w:r>
            <w:r w:rsidRPr="00000549">
              <w:t>743</w:t>
            </w:r>
          </w:p>
        </w:tc>
        <w:tc>
          <w:tcPr>
            <w:tcW w:w="900" w:type="dxa"/>
            <w:noWrap/>
            <w:hideMark/>
          </w:tcPr>
          <w:p w14:paraId="46A7400B" w14:textId="77777777" w:rsidR="00450554" w:rsidRDefault="00450554" w:rsidP="00450554">
            <w:pPr>
              <w:pStyle w:val="TT"/>
            </w:pPr>
            <w:r w:rsidRPr="00000549">
              <w:t>27.7</w:t>
            </w:r>
          </w:p>
        </w:tc>
        <w:tc>
          <w:tcPr>
            <w:tcW w:w="900" w:type="dxa"/>
            <w:noWrap/>
            <w:hideMark/>
          </w:tcPr>
          <w:p w14:paraId="1950B892" w14:textId="77777777" w:rsidR="00450554" w:rsidRDefault="00450554" w:rsidP="00450554">
            <w:pPr>
              <w:pStyle w:val="TT"/>
            </w:pPr>
            <w:r w:rsidRPr="00000549">
              <w:t>135</w:t>
            </w:r>
          </w:p>
        </w:tc>
        <w:tc>
          <w:tcPr>
            <w:tcW w:w="1080" w:type="dxa"/>
            <w:noWrap/>
            <w:hideMark/>
          </w:tcPr>
          <w:p w14:paraId="48C572F5" w14:textId="77777777" w:rsidR="00450554" w:rsidRDefault="00450554" w:rsidP="00450554">
            <w:pPr>
              <w:pStyle w:val="TT"/>
            </w:pPr>
            <w:r w:rsidRPr="00000549">
              <w:t>0.819</w:t>
            </w:r>
          </w:p>
        </w:tc>
        <w:tc>
          <w:tcPr>
            <w:tcW w:w="1170" w:type="dxa"/>
            <w:noWrap/>
            <w:hideMark/>
          </w:tcPr>
          <w:p w14:paraId="59D80A80" w14:textId="77777777" w:rsidR="00450554" w:rsidRDefault="00450554" w:rsidP="00450554">
            <w:pPr>
              <w:pStyle w:val="TT"/>
            </w:pPr>
            <w:r w:rsidRPr="00000549">
              <w:t>0.795</w:t>
            </w:r>
          </w:p>
        </w:tc>
        <w:tc>
          <w:tcPr>
            <w:tcW w:w="2322" w:type="dxa"/>
            <w:noWrap/>
            <w:hideMark/>
          </w:tcPr>
          <w:p w14:paraId="64B35C32" w14:textId="598602EF" w:rsidR="00450554" w:rsidRDefault="00450554" w:rsidP="00450554">
            <w:pPr>
              <w:pStyle w:val="TT"/>
            </w:pPr>
            <w:r w:rsidRPr="00000549">
              <w:t>0.063</w:t>
            </w:r>
            <w:r>
              <w:t xml:space="preserve"> </w:t>
            </w:r>
            <w:r w:rsidR="00594993">
              <w:t>[</w:t>
            </w:r>
            <w:r w:rsidRPr="00000549">
              <w:t>0.061</w:t>
            </w:r>
            <w:r w:rsidR="00E152D6">
              <w:t>,</w:t>
            </w:r>
            <w:r>
              <w:t xml:space="preserve"> </w:t>
            </w:r>
            <w:r w:rsidRPr="00000549">
              <w:t>0.065</w:t>
            </w:r>
            <w:r w:rsidR="00E152D6">
              <w:t>]</w:t>
            </w:r>
          </w:p>
        </w:tc>
        <w:tc>
          <w:tcPr>
            <w:tcW w:w="990" w:type="dxa"/>
            <w:noWrap/>
            <w:hideMark/>
          </w:tcPr>
          <w:p w14:paraId="4FE4D529" w14:textId="77777777" w:rsidR="00450554" w:rsidRDefault="00450554" w:rsidP="00450554">
            <w:pPr>
              <w:pStyle w:val="TT"/>
            </w:pPr>
            <w:r w:rsidRPr="00000549">
              <w:t>0.059</w:t>
            </w:r>
          </w:p>
        </w:tc>
      </w:tr>
      <w:tr w:rsidR="00450554" w:rsidRPr="00DD1859" w14:paraId="1A71E004" w14:textId="77777777" w:rsidTr="00226E85">
        <w:trPr>
          <w:trHeight w:val="288"/>
        </w:trPr>
        <w:tc>
          <w:tcPr>
            <w:tcW w:w="3887" w:type="dxa"/>
            <w:noWrap/>
            <w:hideMark/>
          </w:tcPr>
          <w:p w14:paraId="5BE2E79F" w14:textId="0B85029B" w:rsidR="00450554" w:rsidRDefault="00450554" w:rsidP="00450554">
            <w:pPr>
              <w:pStyle w:val="TT"/>
            </w:pPr>
            <w:r w:rsidRPr="00000549">
              <w:t>Bayesian Racism</w:t>
            </w:r>
            <w:r w:rsidR="002A0D83">
              <w:t xml:space="preserve"> Scale</w:t>
            </w:r>
          </w:p>
        </w:tc>
        <w:tc>
          <w:tcPr>
            <w:tcW w:w="901" w:type="dxa"/>
            <w:noWrap/>
            <w:hideMark/>
          </w:tcPr>
          <w:p w14:paraId="2ADC960E" w14:textId="77777777" w:rsidR="00450554" w:rsidRDefault="00450554" w:rsidP="00450554">
            <w:pPr>
              <w:pStyle w:val="TT"/>
            </w:pPr>
            <w:r w:rsidRPr="00000549">
              <w:t>1</w:t>
            </w:r>
            <w:r>
              <w:t>,</w:t>
            </w:r>
            <w:r w:rsidRPr="00000549">
              <w:t>667</w:t>
            </w:r>
          </w:p>
        </w:tc>
        <w:tc>
          <w:tcPr>
            <w:tcW w:w="900" w:type="dxa"/>
            <w:noWrap/>
            <w:hideMark/>
          </w:tcPr>
          <w:p w14:paraId="6B756203" w14:textId="77777777" w:rsidR="00450554" w:rsidRDefault="00450554" w:rsidP="00450554">
            <w:pPr>
              <w:pStyle w:val="TT"/>
            </w:pPr>
            <w:r w:rsidRPr="00000549">
              <w:t>16.0</w:t>
            </w:r>
          </w:p>
        </w:tc>
        <w:tc>
          <w:tcPr>
            <w:tcW w:w="900" w:type="dxa"/>
            <w:noWrap/>
            <w:hideMark/>
          </w:tcPr>
          <w:p w14:paraId="113DFF82" w14:textId="77777777" w:rsidR="00450554" w:rsidRDefault="00450554" w:rsidP="00450554">
            <w:pPr>
              <w:pStyle w:val="TT"/>
            </w:pPr>
            <w:r w:rsidRPr="00000549">
              <w:t>104</w:t>
            </w:r>
          </w:p>
        </w:tc>
        <w:tc>
          <w:tcPr>
            <w:tcW w:w="1080" w:type="dxa"/>
            <w:noWrap/>
            <w:hideMark/>
          </w:tcPr>
          <w:p w14:paraId="127FDFCB" w14:textId="77777777" w:rsidR="00450554" w:rsidRDefault="00450554" w:rsidP="00450554">
            <w:pPr>
              <w:pStyle w:val="TT"/>
            </w:pPr>
            <w:r w:rsidRPr="00000549">
              <w:t>0.965</w:t>
            </w:r>
          </w:p>
        </w:tc>
        <w:tc>
          <w:tcPr>
            <w:tcW w:w="1170" w:type="dxa"/>
            <w:noWrap/>
            <w:hideMark/>
          </w:tcPr>
          <w:p w14:paraId="4EB91FC0" w14:textId="77777777" w:rsidR="00450554" w:rsidRDefault="00450554" w:rsidP="00450554">
            <w:pPr>
              <w:pStyle w:val="TT"/>
            </w:pPr>
            <w:r w:rsidRPr="00000549">
              <w:t>0.960</w:t>
            </w:r>
          </w:p>
        </w:tc>
        <w:tc>
          <w:tcPr>
            <w:tcW w:w="2322" w:type="dxa"/>
            <w:noWrap/>
            <w:hideMark/>
          </w:tcPr>
          <w:p w14:paraId="76AC1805" w14:textId="7D0BE8DC" w:rsidR="00450554" w:rsidRDefault="00450554" w:rsidP="00450554">
            <w:pPr>
              <w:pStyle w:val="TT"/>
            </w:pPr>
            <w:r w:rsidRPr="00000549">
              <w:t>0.048</w:t>
            </w:r>
            <w:r>
              <w:t xml:space="preserve"> </w:t>
            </w:r>
            <w:r w:rsidR="00594993">
              <w:t>[</w:t>
            </w:r>
            <w:r w:rsidRPr="00000549">
              <w:t>0.046</w:t>
            </w:r>
            <w:r w:rsidR="00E152D6">
              <w:t>,</w:t>
            </w:r>
            <w:r>
              <w:t xml:space="preserve"> </w:t>
            </w:r>
            <w:r w:rsidRPr="00000549">
              <w:t>0.050</w:t>
            </w:r>
            <w:r w:rsidR="00E152D6">
              <w:t>]</w:t>
            </w:r>
          </w:p>
        </w:tc>
        <w:tc>
          <w:tcPr>
            <w:tcW w:w="990" w:type="dxa"/>
            <w:noWrap/>
            <w:hideMark/>
          </w:tcPr>
          <w:p w14:paraId="43226B0E" w14:textId="77777777" w:rsidR="00450554" w:rsidRDefault="00450554" w:rsidP="00450554">
            <w:pPr>
              <w:pStyle w:val="TT"/>
            </w:pPr>
            <w:r w:rsidRPr="00000549">
              <w:t>0.046</w:t>
            </w:r>
          </w:p>
        </w:tc>
      </w:tr>
      <w:tr w:rsidR="00450554" w:rsidRPr="00DD1859" w14:paraId="4585809F" w14:textId="77777777" w:rsidTr="00226E85">
        <w:trPr>
          <w:trHeight w:val="288"/>
        </w:trPr>
        <w:tc>
          <w:tcPr>
            <w:tcW w:w="3887" w:type="dxa"/>
            <w:noWrap/>
            <w:hideMark/>
          </w:tcPr>
          <w:p w14:paraId="1DABAA75" w14:textId="3C6E8963" w:rsidR="00450554" w:rsidRDefault="00450554" w:rsidP="00450554">
            <w:pPr>
              <w:pStyle w:val="TT"/>
            </w:pPr>
            <w:r w:rsidRPr="00000549">
              <w:t>Belief in a Just World</w:t>
            </w:r>
            <w:r w:rsidR="002A0D83">
              <w:t xml:space="preserve"> Scale: General Just World s</w:t>
            </w:r>
            <w:r w:rsidRPr="00000549">
              <w:t>cale</w:t>
            </w:r>
          </w:p>
        </w:tc>
        <w:tc>
          <w:tcPr>
            <w:tcW w:w="901" w:type="dxa"/>
            <w:noWrap/>
            <w:hideMark/>
          </w:tcPr>
          <w:p w14:paraId="5DB71C66" w14:textId="77777777" w:rsidR="00450554" w:rsidRDefault="00450554" w:rsidP="00450554">
            <w:pPr>
              <w:pStyle w:val="TT"/>
            </w:pPr>
            <w:r w:rsidRPr="00000549">
              <w:t>153</w:t>
            </w:r>
          </w:p>
        </w:tc>
        <w:tc>
          <w:tcPr>
            <w:tcW w:w="900" w:type="dxa"/>
            <w:noWrap/>
            <w:hideMark/>
          </w:tcPr>
          <w:p w14:paraId="54C96359" w14:textId="77777777" w:rsidR="00450554" w:rsidRDefault="00450554" w:rsidP="00450554">
            <w:pPr>
              <w:pStyle w:val="TT"/>
            </w:pPr>
            <w:r w:rsidRPr="00000549">
              <w:t>17.0</w:t>
            </w:r>
          </w:p>
        </w:tc>
        <w:tc>
          <w:tcPr>
            <w:tcW w:w="900" w:type="dxa"/>
            <w:noWrap/>
            <w:hideMark/>
          </w:tcPr>
          <w:p w14:paraId="4CF5358F" w14:textId="77777777" w:rsidR="00450554" w:rsidRDefault="00450554" w:rsidP="00450554">
            <w:pPr>
              <w:pStyle w:val="TT"/>
            </w:pPr>
            <w:r w:rsidRPr="00000549">
              <w:t>9</w:t>
            </w:r>
          </w:p>
        </w:tc>
        <w:tc>
          <w:tcPr>
            <w:tcW w:w="1080" w:type="dxa"/>
            <w:noWrap/>
            <w:hideMark/>
          </w:tcPr>
          <w:p w14:paraId="76147BD3" w14:textId="77777777" w:rsidR="00450554" w:rsidRDefault="00450554" w:rsidP="00450554">
            <w:pPr>
              <w:pStyle w:val="TT"/>
            </w:pPr>
            <w:r w:rsidRPr="00000549">
              <w:t>0.986</w:t>
            </w:r>
          </w:p>
        </w:tc>
        <w:tc>
          <w:tcPr>
            <w:tcW w:w="1170" w:type="dxa"/>
            <w:noWrap/>
            <w:hideMark/>
          </w:tcPr>
          <w:p w14:paraId="0ADF356E" w14:textId="77777777" w:rsidR="00450554" w:rsidRDefault="00450554" w:rsidP="00450554">
            <w:pPr>
              <w:pStyle w:val="TT"/>
            </w:pPr>
            <w:r w:rsidRPr="00000549">
              <w:t>0.977</w:t>
            </w:r>
          </w:p>
        </w:tc>
        <w:tc>
          <w:tcPr>
            <w:tcW w:w="2322" w:type="dxa"/>
            <w:noWrap/>
            <w:hideMark/>
          </w:tcPr>
          <w:p w14:paraId="2BF620AB" w14:textId="400D51FB" w:rsidR="00450554" w:rsidRDefault="00450554" w:rsidP="00450554">
            <w:pPr>
              <w:pStyle w:val="TT"/>
            </w:pPr>
            <w:r w:rsidRPr="00000549">
              <w:t>0.049</w:t>
            </w:r>
            <w:r>
              <w:t xml:space="preserve"> </w:t>
            </w:r>
            <w:r w:rsidR="00594993">
              <w:t>[</w:t>
            </w:r>
            <w:r w:rsidRPr="00000549">
              <w:t>0.042</w:t>
            </w:r>
            <w:r w:rsidR="00E152D6">
              <w:t>,</w:t>
            </w:r>
            <w:r>
              <w:t xml:space="preserve"> </w:t>
            </w:r>
            <w:r w:rsidRPr="00000549">
              <w:t>0.056</w:t>
            </w:r>
            <w:r w:rsidR="00E152D6">
              <w:t>]</w:t>
            </w:r>
          </w:p>
        </w:tc>
        <w:tc>
          <w:tcPr>
            <w:tcW w:w="990" w:type="dxa"/>
            <w:noWrap/>
            <w:hideMark/>
          </w:tcPr>
          <w:p w14:paraId="1C500967" w14:textId="77777777" w:rsidR="00450554" w:rsidRDefault="00450554" w:rsidP="00450554">
            <w:pPr>
              <w:pStyle w:val="TT"/>
            </w:pPr>
            <w:r w:rsidRPr="00000549">
              <w:t>0.031</w:t>
            </w:r>
          </w:p>
        </w:tc>
      </w:tr>
      <w:tr w:rsidR="00450554" w:rsidRPr="00DD1859" w14:paraId="4644A08C" w14:textId="77777777" w:rsidTr="00226E85">
        <w:trPr>
          <w:trHeight w:val="288"/>
        </w:trPr>
        <w:tc>
          <w:tcPr>
            <w:tcW w:w="3887" w:type="dxa"/>
            <w:noWrap/>
            <w:hideMark/>
          </w:tcPr>
          <w:p w14:paraId="2DA42330" w14:textId="56F19FAF" w:rsidR="00450554" w:rsidRPr="00226E85" w:rsidRDefault="002A0D83" w:rsidP="00450554">
            <w:pPr>
              <w:pStyle w:val="TT"/>
            </w:pPr>
            <w:r>
              <w:t>Big Five</w:t>
            </w:r>
            <w:r w:rsidR="00450554" w:rsidRPr="00226E85">
              <w:t xml:space="preserve"> Inventory</w:t>
            </w:r>
          </w:p>
        </w:tc>
        <w:tc>
          <w:tcPr>
            <w:tcW w:w="901" w:type="dxa"/>
            <w:noWrap/>
            <w:hideMark/>
          </w:tcPr>
          <w:p w14:paraId="0CE6B099" w14:textId="77777777" w:rsidR="00450554" w:rsidRDefault="00450554" w:rsidP="00450554">
            <w:pPr>
              <w:pStyle w:val="TT"/>
            </w:pPr>
          </w:p>
        </w:tc>
        <w:tc>
          <w:tcPr>
            <w:tcW w:w="900" w:type="dxa"/>
            <w:noWrap/>
            <w:hideMark/>
          </w:tcPr>
          <w:p w14:paraId="09118DFD" w14:textId="77777777" w:rsidR="00450554" w:rsidRDefault="00450554" w:rsidP="00450554">
            <w:pPr>
              <w:pStyle w:val="TT"/>
            </w:pPr>
          </w:p>
        </w:tc>
        <w:tc>
          <w:tcPr>
            <w:tcW w:w="900" w:type="dxa"/>
            <w:noWrap/>
            <w:hideMark/>
          </w:tcPr>
          <w:p w14:paraId="0180E36D" w14:textId="77777777" w:rsidR="00450554" w:rsidRDefault="00450554" w:rsidP="00450554">
            <w:pPr>
              <w:pStyle w:val="TT"/>
            </w:pPr>
          </w:p>
        </w:tc>
        <w:tc>
          <w:tcPr>
            <w:tcW w:w="1080" w:type="dxa"/>
            <w:noWrap/>
            <w:hideMark/>
          </w:tcPr>
          <w:p w14:paraId="48A18F22" w14:textId="77777777" w:rsidR="00450554" w:rsidRDefault="00450554" w:rsidP="00450554">
            <w:pPr>
              <w:pStyle w:val="TT"/>
            </w:pPr>
          </w:p>
        </w:tc>
        <w:tc>
          <w:tcPr>
            <w:tcW w:w="1170" w:type="dxa"/>
            <w:noWrap/>
            <w:hideMark/>
          </w:tcPr>
          <w:p w14:paraId="78FCF094" w14:textId="77777777" w:rsidR="00450554" w:rsidRDefault="00450554" w:rsidP="00450554">
            <w:pPr>
              <w:pStyle w:val="TT"/>
            </w:pPr>
          </w:p>
        </w:tc>
        <w:tc>
          <w:tcPr>
            <w:tcW w:w="2322" w:type="dxa"/>
            <w:noWrap/>
            <w:hideMark/>
          </w:tcPr>
          <w:p w14:paraId="56F6C585" w14:textId="77777777" w:rsidR="00450554" w:rsidRDefault="00450554" w:rsidP="00450554">
            <w:pPr>
              <w:pStyle w:val="TT"/>
            </w:pPr>
          </w:p>
        </w:tc>
        <w:tc>
          <w:tcPr>
            <w:tcW w:w="990" w:type="dxa"/>
            <w:noWrap/>
            <w:hideMark/>
          </w:tcPr>
          <w:p w14:paraId="54045BDA" w14:textId="77777777" w:rsidR="00450554" w:rsidRDefault="00450554" w:rsidP="00450554">
            <w:pPr>
              <w:pStyle w:val="TT"/>
            </w:pPr>
          </w:p>
        </w:tc>
      </w:tr>
      <w:tr w:rsidR="00450554" w:rsidRPr="00DD1859" w14:paraId="0DEEFF96" w14:textId="77777777" w:rsidTr="00226E85">
        <w:trPr>
          <w:trHeight w:val="288"/>
        </w:trPr>
        <w:tc>
          <w:tcPr>
            <w:tcW w:w="3887" w:type="dxa"/>
            <w:noWrap/>
            <w:hideMark/>
          </w:tcPr>
          <w:p w14:paraId="51CFF958" w14:textId="77777777" w:rsidR="00450554" w:rsidRDefault="00450554" w:rsidP="00450554">
            <w:pPr>
              <w:pStyle w:val="TT"/>
              <w:ind w:firstLine="540"/>
            </w:pPr>
            <w:r w:rsidRPr="00000549">
              <w:t>Agreeableness</w:t>
            </w:r>
          </w:p>
        </w:tc>
        <w:tc>
          <w:tcPr>
            <w:tcW w:w="901" w:type="dxa"/>
            <w:noWrap/>
            <w:hideMark/>
          </w:tcPr>
          <w:p w14:paraId="329D80AF" w14:textId="77777777" w:rsidR="00450554" w:rsidRDefault="00450554" w:rsidP="00450554">
            <w:pPr>
              <w:pStyle w:val="TT"/>
            </w:pPr>
            <w:r w:rsidRPr="00000549">
              <w:t>735</w:t>
            </w:r>
          </w:p>
        </w:tc>
        <w:tc>
          <w:tcPr>
            <w:tcW w:w="900" w:type="dxa"/>
            <w:noWrap/>
            <w:hideMark/>
          </w:tcPr>
          <w:p w14:paraId="5F5E79A3" w14:textId="77777777" w:rsidR="00450554" w:rsidRDefault="00450554" w:rsidP="00450554">
            <w:pPr>
              <w:pStyle w:val="TT"/>
            </w:pPr>
            <w:r w:rsidRPr="00000549">
              <w:t>27.2</w:t>
            </w:r>
          </w:p>
        </w:tc>
        <w:tc>
          <w:tcPr>
            <w:tcW w:w="900" w:type="dxa"/>
            <w:noWrap/>
            <w:hideMark/>
          </w:tcPr>
          <w:p w14:paraId="466D47AB" w14:textId="77777777" w:rsidR="00450554" w:rsidRDefault="00450554" w:rsidP="00450554">
            <w:pPr>
              <w:pStyle w:val="TT"/>
            </w:pPr>
            <w:r w:rsidRPr="00000549">
              <w:t>27</w:t>
            </w:r>
          </w:p>
        </w:tc>
        <w:tc>
          <w:tcPr>
            <w:tcW w:w="1080" w:type="dxa"/>
            <w:noWrap/>
            <w:hideMark/>
          </w:tcPr>
          <w:p w14:paraId="696342B6" w14:textId="77777777" w:rsidR="00450554" w:rsidRDefault="00450554" w:rsidP="00450554">
            <w:pPr>
              <w:pStyle w:val="TT"/>
            </w:pPr>
            <w:r w:rsidRPr="00000549">
              <w:t>0.964</w:t>
            </w:r>
          </w:p>
        </w:tc>
        <w:tc>
          <w:tcPr>
            <w:tcW w:w="1170" w:type="dxa"/>
            <w:noWrap/>
            <w:hideMark/>
          </w:tcPr>
          <w:p w14:paraId="200326EC" w14:textId="77777777" w:rsidR="00450554" w:rsidRDefault="00450554" w:rsidP="00450554">
            <w:pPr>
              <w:pStyle w:val="TT"/>
            </w:pPr>
            <w:r w:rsidRPr="00000549">
              <w:t>0.952</w:t>
            </w:r>
          </w:p>
        </w:tc>
        <w:tc>
          <w:tcPr>
            <w:tcW w:w="2322" w:type="dxa"/>
            <w:noWrap/>
            <w:hideMark/>
          </w:tcPr>
          <w:p w14:paraId="7E055876" w14:textId="718B684D" w:rsidR="00450554" w:rsidRDefault="00450554" w:rsidP="00450554">
            <w:pPr>
              <w:pStyle w:val="TT"/>
            </w:pPr>
            <w:r w:rsidRPr="00000549">
              <w:t>0.063</w:t>
            </w:r>
            <w:r>
              <w:t xml:space="preserve"> </w:t>
            </w:r>
            <w:r w:rsidR="00594993">
              <w:t>[</w:t>
            </w:r>
            <w:r w:rsidRPr="00000549">
              <w:t>0.059</w:t>
            </w:r>
            <w:r w:rsidR="00E152D6">
              <w:t>,</w:t>
            </w:r>
            <w:r>
              <w:t xml:space="preserve"> </w:t>
            </w:r>
            <w:r w:rsidRPr="00000549">
              <w:t>0.066</w:t>
            </w:r>
            <w:r w:rsidR="00E152D6">
              <w:t>]</w:t>
            </w:r>
          </w:p>
        </w:tc>
        <w:tc>
          <w:tcPr>
            <w:tcW w:w="990" w:type="dxa"/>
            <w:noWrap/>
            <w:hideMark/>
          </w:tcPr>
          <w:p w14:paraId="2E1F9DA1" w14:textId="77777777" w:rsidR="00450554" w:rsidRDefault="00450554" w:rsidP="00450554">
            <w:pPr>
              <w:pStyle w:val="TT"/>
            </w:pPr>
            <w:r w:rsidRPr="00000549">
              <w:t>0.050</w:t>
            </w:r>
          </w:p>
        </w:tc>
      </w:tr>
      <w:tr w:rsidR="00450554" w:rsidRPr="00DD1859" w14:paraId="7531E8A0" w14:textId="77777777" w:rsidTr="00226E85">
        <w:trPr>
          <w:trHeight w:val="288"/>
        </w:trPr>
        <w:tc>
          <w:tcPr>
            <w:tcW w:w="3887" w:type="dxa"/>
            <w:noWrap/>
            <w:hideMark/>
          </w:tcPr>
          <w:p w14:paraId="24CFC5A8" w14:textId="77777777" w:rsidR="00450554" w:rsidRDefault="00450554" w:rsidP="00450554">
            <w:pPr>
              <w:pStyle w:val="TT"/>
              <w:ind w:firstLine="540"/>
            </w:pPr>
            <w:r w:rsidRPr="00000549">
              <w:t>Conscientiousness</w:t>
            </w:r>
          </w:p>
        </w:tc>
        <w:tc>
          <w:tcPr>
            <w:tcW w:w="901" w:type="dxa"/>
            <w:noWrap/>
            <w:hideMark/>
          </w:tcPr>
          <w:p w14:paraId="51DE7F4B" w14:textId="77777777" w:rsidR="00450554" w:rsidRDefault="00450554" w:rsidP="00450554">
            <w:pPr>
              <w:pStyle w:val="TT"/>
            </w:pPr>
            <w:r w:rsidRPr="00000549">
              <w:t>610</w:t>
            </w:r>
          </w:p>
        </w:tc>
        <w:tc>
          <w:tcPr>
            <w:tcW w:w="900" w:type="dxa"/>
            <w:noWrap/>
            <w:hideMark/>
          </w:tcPr>
          <w:p w14:paraId="5FC6421A" w14:textId="77777777" w:rsidR="00450554" w:rsidRDefault="00450554" w:rsidP="00450554">
            <w:pPr>
              <w:pStyle w:val="TT"/>
            </w:pPr>
            <w:r w:rsidRPr="00000549">
              <w:t>22.6</w:t>
            </w:r>
          </w:p>
        </w:tc>
        <w:tc>
          <w:tcPr>
            <w:tcW w:w="900" w:type="dxa"/>
            <w:noWrap/>
            <w:hideMark/>
          </w:tcPr>
          <w:p w14:paraId="53E2C1D3" w14:textId="77777777" w:rsidR="00450554" w:rsidRDefault="00450554" w:rsidP="00450554">
            <w:pPr>
              <w:pStyle w:val="TT"/>
            </w:pPr>
            <w:r w:rsidRPr="00000549">
              <w:t>27</w:t>
            </w:r>
          </w:p>
        </w:tc>
        <w:tc>
          <w:tcPr>
            <w:tcW w:w="1080" w:type="dxa"/>
            <w:noWrap/>
            <w:hideMark/>
          </w:tcPr>
          <w:p w14:paraId="3D32A873" w14:textId="77777777" w:rsidR="00450554" w:rsidRDefault="00450554" w:rsidP="00450554">
            <w:pPr>
              <w:pStyle w:val="TT"/>
            </w:pPr>
            <w:r w:rsidRPr="00000549">
              <w:t>0.976</w:t>
            </w:r>
          </w:p>
        </w:tc>
        <w:tc>
          <w:tcPr>
            <w:tcW w:w="1170" w:type="dxa"/>
            <w:noWrap/>
            <w:hideMark/>
          </w:tcPr>
          <w:p w14:paraId="5B7513B9" w14:textId="77777777" w:rsidR="00450554" w:rsidRDefault="00450554" w:rsidP="00450554">
            <w:pPr>
              <w:pStyle w:val="TT"/>
            </w:pPr>
            <w:r w:rsidRPr="00000549">
              <w:t>0.968</w:t>
            </w:r>
          </w:p>
        </w:tc>
        <w:tc>
          <w:tcPr>
            <w:tcW w:w="2322" w:type="dxa"/>
            <w:noWrap/>
            <w:hideMark/>
          </w:tcPr>
          <w:p w14:paraId="3C7AE4EC" w14:textId="343C2E0E" w:rsidR="00450554" w:rsidRDefault="00450554" w:rsidP="00450554">
            <w:pPr>
              <w:pStyle w:val="TT"/>
            </w:pPr>
            <w:r w:rsidRPr="00000549">
              <w:t>0.057</w:t>
            </w:r>
            <w:r>
              <w:t xml:space="preserve"> </w:t>
            </w:r>
            <w:r w:rsidR="00594993">
              <w:t>[</w:t>
            </w:r>
            <w:r w:rsidRPr="00000549">
              <w:t>0.053</w:t>
            </w:r>
            <w:r w:rsidR="00E152D6">
              <w:t>,</w:t>
            </w:r>
            <w:r>
              <w:t xml:space="preserve"> </w:t>
            </w:r>
            <w:r w:rsidRPr="00000549">
              <w:t>0.061</w:t>
            </w:r>
            <w:r w:rsidR="00E152D6">
              <w:t>]</w:t>
            </w:r>
          </w:p>
        </w:tc>
        <w:tc>
          <w:tcPr>
            <w:tcW w:w="990" w:type="dxa"/>
            <w:noWrap/>
            <w:hideMark/>
          </w:tcPr>
          <w:p w14:paraId="51AD01FB" w14:textId="77777777" w:rsidR="00450554" w:rsidRDefault="00450554" w:rsidP="00450554">
            <w:pPr>
              <w:pStyle w:val="TT"/>
            </w:pPr>
            <w:r w:rsidRPr="00000549">
              <w:t>0.047</w:t>
            </w:r>
          </w:p>
        </w:tc>
      </w:tr>
      <w:tr w:rsidR="00450554" w:rsidRPr="00DD1859" w14:paraId="4C01F6C1" w14:textId="77777777" w:rsidTr="00226E85">
        <w:trPr>
          <w:trHeight w:val="288"/>
        </w:trPr>
        <w:tc>
          <w:tcPr>
            <w:tcW w:w="3887" w:type="dxa"/>
            <w:noWrap/>
            <w:hideMark/>
          </w:tcPr>
          <w:p w14:paraId="16B6384A" w14:textId="77777777" w:rsidR="00450554" w:rsidRDefault="00450554" w:rsidP="00450554">
            <w:pPr>
              <w:pStyle w:val="TT"/>
              <w:ind w:firstLine="540"/>
            </w:pPr>
            <w:r w:rsidRPr="00000549">
              <w:t>Extraversion</w:t>
            </w:r>
          </w:p>
        </w:tc>
        <w:tc>
          <w:tcPr>
            <w:tcW w:w="901" w:type="dxa"/>
            <w:noWrap/>
            <w:hideMark/>
          </w:tcPr>
          <w:p w14:paraId="679A3397" w14:textId="77777777" w:rsidR="00450554" w:rsidRDefault="00450554" w:rsidP="00450554">
            <w:pPr>
              <w:pStyle w:val="TT"/>
            </w:pPr>
            <w:r w:rsidRPr="00000549">
              <w:t>776</w:t>
            </w:r>
          </w:p>
        </w:tc>
        <w:tc>
          <w:tcPr>
            <w:tcW w:w="900" w:type="dxa"/>
            <w:noWrap/>
            <w:hideMark/>
          </w:tcPr>
          <w:p w14:paraId="21BA175A" w14:textId="77777777" w:rsidR="00450554" w:rsidRDefault="00450554" w:rsidP="00450554">
            <w:pPr>
              <w:pStyle w:val="TT"/>
            </w:pPr>
            <w:r w:rsidRPr="00000549">
              <w:t>38.8</w:t>
            </w:r>
          </w:p>
        </w:tc>
        <w:tc>
          <w:tcPr>
            <w:tcW w:w="900" w:type="dxa"/>
            <w:noWrap/>
            <w:hideMark/>
          </w:tcPr>
          <w:p w14:paraId="7B1E95F5" w14:textId="77777777" w:rsidR="00450554" w:rsidRDefault="00450554" w:rsidP="00450554">
            <w:pPr>
              <w:pStyle w:val="TT"/>
            </w:pPr>
            <w:r w:rsidRPr="00000549">
              <w:t>20</w:t>
            </w:r>
          </w:p>
        </w:tc>
        <w:tc>
          <w:tcPr>
            <w:tcW w:w="1080" w:type="dxa"/>
            <w:noWrap/>
            <w:hideMark/>
          </w:tcPr>
          <w:p w14:paraId="5F6BD608" w14:textId="77777777" w:rsidR="00450554" w:rsidRDefault="00450554" w:rsidP="00450554">
            <w:pPr>
              <w:pStyle w:val="TT"/>
            </w:pPr>
            <w:r w:rsidRPr="00000549">
              <w:t>0.979</w:t>
            </w:r>
          </w:p>
        </w:tc>
        <w:tc>
          <w:tcPr>
            <w:tcW w:w="1170" w:type="dxa"/>
            <w:noWrap/>
            <w:hideMark/>
          </w:tcPr>
          <w:p w14:paraId="46FEDED3" w14:textId="77777777" w:rsidR="00450554" w:rsidRDefault="00450554" w:rsidP="00450554">
            <w:pPr>
              <w:pStyle w:val="TT"/>
            </w:pPr>
            <w:r w:rsidRPr="00000549">
              <w:t>0.970</w:t>
            </w:r>
          </w:p>
        </w:tc>
        <w:tc>
          <w:tcPr>
            <w:tcW w:w="2322" w:type="dxa"/>
            <w:noWrap/>
            <w:hideMark/>
          </w:tcPr>
          <w:p w14:paraId="4ADD5FAC" w14:textId="510D0CC5" w:rsidR="00450554" w:rsidRDefault="00450554" w:rsidP="00450554">
            <w:pPr>
              <w:pStyle w:val="TT"/>
            </w:pPr>
            <w:r w:rsidRPr="00000549">
              <w:t>0.075</w:t>
            </w:r>
            <w:r>
              <w:t xml:space="preserve"> </w:t>
            </w:r>
            <w:r w:rsidR="00594993">
              <w:t>[</w:t>
            </w:r>
            <w:r w:rsidRPr="00000549">
              <w:t>0.071</w:t>
            </w:r>
            <w:r w:rsidR="00E152D6">
              <w:t>,</w:t>
            </w:r>
            <w:r>
              <w:t xml:space="preserve"> </w:t>
            </w:r>
            <w:r w:rsidRPr="00000549">
              <w:t>0.080</w:t>
            </w:r>
            <w:r w:rsidR="00E152D6">
              <w:t>]</w:t>
            </w:r>
          </w:p>
        </w:tc>
        <w:tc>
          <w:tcPr>
            <w:tcW w:w="990" w:type="dxa"/>
            <w:noWrap/>
            <w:hideMark/>
          </w:tcPr>
          <w:p w14:paraId="29AC2486" w14:textId="77777777" w:rsidR="00450554" w:rsidRDefault="00450554" w:rsidP="00450554">
            <w:pPr>
              <w:pStyle w:val="TT"/>
            </w:pPr>
            <w:r w:rsidRPr="00000549">
              <w:t>0.055</w:t>
            </w:r>
          </w:p>
        </w:tc>
      </w:tr>
      <w:tr w:rsidR="00450554" w:rsidRPr="00DD1859" w14:paraId="5031003B" w14:textId="77777777" w:rsidTr="00226E85">
        <w:trPr>
          <w:trHeight w:val="288"/>
        </w:trPr>
        <w:tc>
          <w:tcPr>
            <w:tcW w:w="3887" w:type="dxa"/>
            <w:noWrap/>
            <w:hideMark/>
          </w:tcPr>
          <w:p w14:paraId="02642E4C" w14:textId="77777777" w:rsidR="00450554" w:rsidRDefault="00450554" w:rsidP="00450554">
            <w:pPr>
              <w:pStyle w:val="TT"/>
              <w:ind w:firstLine="540"/>
            </w:pPr>
            <w:r w:rsidRPr="00000549">
              <w:t>Neuroticism</w:t>
            </w:r>
          </w:p>
        </w:tc>
        <w:tc>
          <w:tcPr>
            <w:tcW w:w="901" w:type="dxa"/>
            <w:noWrap/>
            <w:hideMark/>
          </w:tcPr>
          <w:p w14:paraId="5850C777" w14:textId="77777777" w:rsidR="00450554" w:rsidRDefault="00450554" w:rsidP="00450554">
            <w:pPr>
              <w:pStyle w:val="TT"/>
            </w:pPr>
            <w:r w:rsidRPr="00000549">
              <w:t>589</w:t>
            </w:r>
          </w:p>
        </w:tc>
        <w:tc>
          <w:tcPr>
            <w:tcW w:w="900" w:type="dxa"/>
            <w:noWrap/>
            <w:hideMark/>
          </w:tcPr>
          <w:p w14:paraId="2E01005E" w14:textId="77777777" w:rsidR="00450554" w:rsidRDefault="00450554" w:rsidP="00450554">
            <w:pPr>
              <w:pStyle w:val="TT"/>
            </w:pPr>
            <w:r w:rsidRPr="00000549">
              <w:t>29.5</w:t>
            </w:r>
          </w:p>
        </w:tc>
        <w:tc>
          <w:tcPr>
            <w:tcW w:w="900" w:type="dxa"/>
            <w:noWrap/>
            <w:hideMark/>
          </w:tcPr>
          <w:p w14:paraId="7777E259" w14:textId="77777777" w:rsidR="00450554" w:rsidRDefault="00450554" w:rsidP="00450554">
            <w:pPr>
              <w:pStyle w:val="TT"/>
            </w:pPr>
            <w:r w:rsidRPr="00000549">
              <w:t>20</w:t>
            </w:r>
          </w:p>
        </w:tc>
        <w:tc>
          <w:tcPr>
            <w:tcW w:w="1080" w:type="dxa"/>
            <w:noWrap/>
            <w:hideMark/>
          </w:tcPr>
          <w:p w14:paraId="4D33661E" w14:textId="77777777" w:rsidR="00450554" w:rsidRDefault="00450554" w:rsidP="00450554">
            <w:pPr>
              <w:pStyle w:val="TT"/>
            </w:pPr>
            <w:r w:rsidRPr="00000549">
              <w:t>0.978</w:t>
            </w:r>
          </w:p>
        </w:tc>
        <w:tc>
          <w:tcPr>
            <w:tcW w:w="1170" w:type="dxa"/>
            <w:noWrap/>
            <w:hideMark/>
          </w:tcPr>
          <w:p w14:paraId="47E17B6B" w14:textId="77777777" w:rsidR="00450554" w:rsidRDefault="00450554" w:rsidP="00450554">
            <w:pPr>
              <w:pStyle w:val="TT"/>
            </w:pPr>
            <w:r w:rsidRPr="00000549">
              <w:t>0.969</w:t>
            </w:r>
          </w:p>
        </w:tc>
        <w:tc>
          <w:tcPr>
            <w:tcW w:w="2322" w:type="dxa"/>
            <w:noWrap/>
            <w:hideMark/>
          </w:tcPr>
          <w:p w14:paraId="6DE55D41" w14:textId="217DFB2C" w:rsidR="00450554" w:rsidRDefault="00450554" w:rsidP="00450554">
            <w:pPr>
              <w:pStyle w:val="TT"/>
            </w:pPr>
            <w:r w:rsidRPr="00000549">
              <w:t>0.065</w:t>
            </w:r>
            <w:r>
              <w:t xml:space="preserve"> </w:t>
            </w:r>
            <w:r w:rsidR="00594993">
              <w:t>[</w:t>
            </w:r>
            <w:r w:rsidRPr="00000549">
              <w:t>0.061</w:t>
            </w:r>
            <w:r w:rsidR="00E152D6">
              <w:t>,</w:t>
            </w:r>
            <w:r>
              <w:t xml:space="preserve"> </w:t>
            </w:r>
            <w:r w:rsidRPr="00000549">
              <w:t>0.070</w:t>
            </w:r>
            <w:r w:rsidR="00E152D6">
              <w:t>]</w:t>
            </w:r>
          </w:p>
        </w:tc>
        <w:tc>
          <w:tcPr>
            <w:tcW w:w="990" w:type="dxa"/>
            <w:noWrap/>
            <w:hideMark/>
          </w:tcPr>
          <w:p w14:paraId="13376BD8" w14:textId="77777777" w:rsidR="00450554" w:rsidRDefault="00450554" w:rsidP="00450554">
            <w:pPr>
              <w:pStyle w:val="TT"/>
            </w:pPr>
            <w:r w:rsidRPr="00000549">
              <w:t>0.049</w:t>
            </w:r>
          </w:p>
        </w:tc>
      </w:tr>
      <w:tr w:rsidR="00450554" w:rsidRPr="00DD1859" w14:paraId="2200A872" w14:textId="77777777" w:rsidTr="00226E85">
        <w:trPr>
          <w:trHeight w:val="288"/>
        </w:trPr>
        <w:tc>
          <w:tcPr>
            <w:tcW w:w="3887" w:type="dxa"/>
            <w:noWrap/>
            <w:hideMark/>
          </w:tcPr>
          <w:p w14:paraId="02E2AB35" w14:textId="77777777" w:rsidR="00450554" w:rsidRDefault="00450554" w:rsidP="00450554">
            <w:pPr>
              <w:pStyle w:val="TT"/>
              <w:ind w:firstLine="540"/>
            </w:pPr>
            <w:r w:rsidRPr="00000549">
              <w:t>Openness</w:t>
            </w:r>
          </w:p>
        </w:tc>
        <w:tc>
          <w:tcPr>
            <w:tcW w:w="901" w:type="dxa"/>
            <w:noWrap/>
            <w:hideMark/>
          </w:tcPr>
          <w:p w14:paraId="4CCEC694" w14:textId="77777777" w:rsidR="00450554" w:rsidRDefault="00450554" w:rsidP="00450554">
            <w:pPr>
              <w:pStyle w:val="TT"/>
            </w:pPr>
            <w:r w:rsidRPr="00000549">
              <w:t>1</w:t>
            </w:r>
            <w:r>
              <w:t>,</w:t>
            </w:r>
            <w:r w:rsidRPr="00000549">
              <w:t>152</w:t>
            </w:r>
          </w:p>
        </w:tc>
        <w:tc>
          <w:tcPr>
            <w:tcW w:w="900" w:type="dxa"/>
            <w:noWrap/>
            <w:hideMark/>
          </w:tcPr>
          <w:p w14:paraId="33A4E9B2" w14:textId="77777777" w:rsidR="00450554" w:rsidRDefault="00450554" w:rsidP="00450554">
            <w:pPr>
              <w:pStyle w:val="TT"/>
            </w:pPr>
            <w:r w:rsidRPr="00000549">
              <w:t>32.9</w:t>
            </w:r>
          </w:p>
        </w:tc>
        <w:tc>
          <w:tcPr>
            <w:tcW w:w="900" w:type="dxa"/>
            <w:noWrap/>
            <w:hideMark/>
          </w:tcPr>
          <w:p w14:paraId="58A6188C" w14:textId="77777777" w:rsidR="00450554" w:rsidRDefault="00450554" w:rsidP="00450554">
            <w:pPr>
              <w:pStyle w:val="TT"/>
            </w:pPr>
            <w:r w:rsidRPr="00000549">
              <w:t>35</w:t>
            </w:r>
          </w:p>
        </w:tc>
        <w:tc>
          <w:tcPr>
            <w:tcW w:w="1080" w:type="dxa"/>
            <w:noWrap/>
            <w:hideMark/>
          </w:tcPr>
          <w:p w14:paraId="77088640" w14:textId="77777777" w:rsidR="00450554" w:rsidRDefault="00450554" w:rsidP="00450554">
            <w:pPr>
              <w:pStyle w:val="TT"/>
            </w:pPr>
            <w:r w:rsidRPr="00000549">
              <w:t>0.948</w:t>
            </w:r>
          </w:p>
        </w:tc>
        <w:tc>
          <w:tcPr>
            <w:tcW w:w="1170" w:type="dxa"/>
            <w:noWrap/>
            <w:hideMark/>
          </w:tcPr>
          <w:p w14:paraId="1D134BD3" w14:textId="77777777" w:rsidR="00450554" w:rsidRDefault="00450554" w:rsidP="00450554">
            <w:pPr>
              <w:pStyle w:val="TT"/>
            </w:pPr>
            <w:r w:rsidRPr="00000549">
              <w:t>0.933</w:t>
            </w:r>
          </w:p>
        </w:tc>
        <w:tc>
          <w:tcPr>
            <w:tcW w:w="2322" w:type="dxa"/>
            <w:noWrap/>
            <w:hideMark/>
          </w:tcPr>
          <w:p w14:paraId="3CC2D81A" w14:textId="3C852952" w:rsidR="00450554" w:rsidRDefault="00450554" w:rsidP="00450554">
            <w:pPr>
              <w:pStyle w:val="TT"/>
            </w:pPr>
            <w:r w:rsidRPr="00000549">
              <w:t>0.069</w:t>
            </w:r>
            <w:r>
              <w:t xml:space="preserve"> </w:t>
            </w:r>
            <w:r w:rsidR="00594993">
              <w:t>[</w:t>
            </w:r>
            <w:r w:rsidRPr="00000549">
              <w:t>0.066</w:t>
            </w:r>
            <w:r w:rsidR="00E152D6">
              <w:t>,</w:t>
            </w:r>
            <w:r>
              <w:t xml:space="preserve"> </w:t>
            </w:r>
            <w:r w:rsidRPr="00000549">
              <w:t>0.072</w:t>
            </w:r>
            <w:r w:rsidR="00E152D6">
              <w:t>]</w:t>
            </w:r>
          </w:p>
        </w:tc>
        <w:tc>
          <w:tcPr>
            <w:tcW w:w="990" w:type="dxa"/>
            <w:noWrap/>
            <w:hideMark/>
          </w:tcPr>
          <w:p w14:paraId="19E930C5" w14:textId="77777777" w:rsidR="00450554" w:rsidRDefault="00450554" w:rsidP="00450554">
            <w:pPr>
              <w:pStyle w:val="TT"/>
            </w:pPr>
            <w:r w:rsidRPr="00000549">
              <w:t>0.060</w:t>
            </w:r>
          </w:p>
        </w:tc>
      </w:tr>
      <w:tr w:rsidR="00450554" w:rsidRPr="00DD1859" w14:paraId="7047D866" w14:textId="77777777" w:rsidTr="00226E85">
        <w:trPr>
          <w:trHeight w:val="288"/>
        </w:trPr>
        <w:tc>
          <w:tcPr>
            <w:tcW w:w="3887" w:type="dxa"/>
            <w:noWrap/>
            <w:hideMark/>
          </w:tcPr>
          <w:p w14:paraId="0E4ADDB5" w14:textId="0E87F117" w:rsidR="00450554" w:rsidRDefault="00450554" w:rsidP="00450554">
            <w:pPr>
              <w:pStyle w:val="TT"/>
            </w:pPr>
            <w:r w:rsidRPr="00000549">
              <w:t>Humanitarianism-Egalitarianism</w:t>
            </w:r>
            <w:r w:rsidR="002A0D83">
              <w:t xml:space="preserve"> Scale</w:t>
            </w:r>
          </w:p>
        </w:tc>
        <w:tc>
          <w:tcPr>
            <w:tcW w:w="901" w:type="dxa"/>
            <w:noWrap/>
            <w:hideMark/>
          </w:tcPr>
          <w:p w14:paraId="69281662" w14:textId="77777777" w:rsidR="00450554" w:rsidRDefault="00450554" w:rsidP="00450554">
            <w:pPr>
              <w:pStyle w:val="TT"/>
            </w:pPr>
            <w:r w:rsidRPr="00000549">
              <w:t>485</w:t>
            </w:r>
          </w:p>
        </w:tc>
        <w:tc>
          <w:tcPr>
            <w:tcW w:w="900" w:type="dxa"/>
            <w:noWrap/>
            <w:hideMark/>
          </w:tcPr>
          <w:p w14:paraId="41EF9F31" w14:textId="77777777" w:rsidR="00450554" w:rsidRDefault="00450554" w:rsidP="00450554">
            <w:pPr>
              <w:pStyle w:val="TT"/>
            </w:pPr>
            <w:r w:rsidRPr="00000549">
              <w:t>13.9</w:t>
            </w:r>
          </w:p>
        </w:tc>
        <w:tc>
          <w:tcPr>
            <w:tcW w:w="900" w:type="dxa"/>
            <w:noWrap/>
            <w:hideMark/>
          </w:tcPr>
          <w:p w14:paraId="20BB02BB" w14:textId="77777777" w:rsidR="00450554" w:rsidRDefault="00450554" w:rsidP="00450554">
            <w:pPr>
              <w:pStyle w:val="TT"/>
            </w:pPr>
            <w:r w:rsidRPr="00000549">
              <w:t>35</w:t>
            </w:r>
          </w:p>
        </w:tc>
        <w:tc>
          <w:tcPr>
            <w:tcW w:w="1080" w:type="dxa"/>
            <w:noWrap/>
            <w:hideMark/>
          </w:tcPr>
          <w:p w14:paraId="416470F0" w14:textId="77777777" w:rsidR="00450554" w:rsidRDefault="00450554" w:rsidP="00450554">
            <w:pPr>
              <w:pStyle w:val="TT"/>
            </w:pPr>
            <w:r w:rsidRPr="00000549">
              <w:t>0.979</w:t>
            </w:r>
          </w:p>
        </w:tc>
        <w:tc>
          <w:tcPr>
            <w:tcW w:w="1170" w:type="dxa"/>
            <w:noWrap/>
            <w:hideMark/>
          </w:tcPr>
          <w:p w14:paraId="454D7916" w14:textId="77777777" w:rsidR="00450554" w:rsidRDefault="00450554" w:rsidP="00450554">
            <w:pPr>
              <w:pStyle w:val="TT"/>
            </w:pPr>
            <w:r w:rsidRPr="00000549">
              <w:t>0.972</w:t>
            </w:r>
          </w:p>
        </w:tc>
        <w:tc>
          <w:tcPr>
            <w:tcW w:w="2322" w:type="dxa"/>
            <w:noWrap/>
            <w:hideMark/>
          </w:tcPr>
          <w:p w14:paraId="0CAA033F" w14:textId="6C072A49" w:rsidR="00450554" w:rsidRDefault="00450554" w:rsidP="00450554">
            <w:pPr>
              <w:pStyle w:val="TT"/>
            </w:pPr>
            <w:r w:rsidRPr="00000549">
              <w:t>0.043</w:t>
            </w:r>
            <w:r>
              <w:t xml:space="preserve"> </w:t>
            </w:r>
            <w:r w:rsidR="00594993">
              <w:t>[</w:t>
            </w:r>
            <w:r w:rsidRPr="00000549">
              <w:t>0.040</w:t>
            </w:r>
            <w:r w:rsidR="00E152D6">
              <w:t>,</w:t>
            </w:r>
            <w:r>
              <w:t xml:space="preserve"> </w:t>
            </w:r>
            <w:r w:rsidRPr="00000549">
              <w:t>0.047</w:t>
            </w:r>
            <w:r w:rsidR="00E152D6">
              <w:t>]</w:t>
            </w:r>
          </w:p>
        </w:tc>
        <w:tc>
          <w:tcPr>
            <w:tcW w:w="990" w:type="dxa"/>
            <w:noWrap/>
            <w:hideMark/>
          </w:tcPr>
          <w:p w14:paraId="714B494C" w14:textId="77777777" w:rsidR="00450554" w:rsidRDefault="00450554" w:rsidP="00450554">
            <w:pPr>
              <w:pStyle w:val="TT"/>
            </w:pPr>
            <w:r w:rsidRPr="00000549">
              <w:t>0.048</w:t>
            </w:r>
          </w:p>
        </w:tc>
      </w:tr>
      <w:tr w:rsidR="00450554" w:rsidRPr="00DD1859" w14:paraId="1C4A26A0" w14:textId="77777777" w:rsidTr="00226E85">
        <w:trPr>
          <w:trHeight w:val="288"/>
        </w:trPr>
        <w:tc>
          <w:tcPr>
            <w:tcW w:w="3887" w:type="dxa"/>
            <w:noWrap/>
            <w:hideMark/>
          </w:tcPr>
          <w:p w14:paraId="0F45C18F" w14:textId="4E6A8099" w:rsidR="00450554" w:rsidRPr="00226E85" w:rsidRDefault="002A0D83" w:rsidP="00450554">
            <w:pPr>
              <w:pStyle w:val="TT"/>
            </w:pPr>
            <w:r>
              <w:t>Intuitions A</w:t>
            </w:r>
            <w:r w:rsidR="00450554" w:rsidRPr="00226E85">
              <w:t>bout Controllability and Awareness of Thoughts</w:t>
            </w:r>
            <w:r>
              <w:t xml:space="preserve"> scales</w:t>
            </w:r>
          </w:p>
        </w:tc>
        <w:tc>
          <w:tcPr>
            <w:tcW w:w="901" w:type="dxa"/>
            <w:noWrap/>
            <w:hideMark/>
          </w:tcPr>
          <w:p w14:paraId="021F5236" w14:textId="77777777" w:rsidR="00450554" w:rsidRDefault="00450554" w:rsidP="00450554">
            <w:pPr>
              <w:pStyle w:val="TT"/>
            </w:pPr>
          </w:p>
        </w:tc>
        <w:tc>
          <w:tcPr>
            <w:tcW w:w="900" w:type="dxa"/>
            <w:noWrap/>
            <w:hideMark/>
          </w:tcPr>
          <w:p w14:paraId="06A18B22" w14:textId="77777777" w:rsidR="00450554" w:rsidRDefault="00450554" w:rsidP="00450554">
            <w:pPr>
              <w:pStyle w:val="TT"/>
            </w:pPr>
          </w:p>
        </w:tc>
        <w:tc>
          <w:tcPr>
            <w:tcW w:w="900" w:type="dxa"/>
            <w:noWrap/>
            <w:hideMark/>
          </w:tcPr>
          <w:p w14:paraId="7E633C97" w14:textId="05D4C3DC" w:rsidR="00450554" w:rsidRDefault="002A0D83" w:rsidP="00450554">
            <w:pPr>
              <w:pStyle w:val="TT"/>
            </w:pPr>
            <w:r>
              <w:t xml:space="preserve"> </w:t>
            </w:r>
          </w:p>
        </w:tc>
        <w:tc>
          <w:tcPr>
            <w:tcW w:w="1080" w:type="dxa"/>
            <w:noWrap/>
            <w:hideMark/>
          </w:tcPr>
          <w:p w14:paraId="40186841" w14:textId="77777777" w:rsidR="00450554" w:rsidRDefault="00450554" w:rsidP="00450554">
            <w:pPr>
              <w:pStyle w:val="TT"/>
            </w:pPr>
          </w:p>
        </w:tc>
        <w:tc>
          <w:tcPr>
            <w:tcW w:w="1170" w:type="dxa"/>
            <w:noWrap/>
            <w:hideMark/>
          </w:tcPr>
          <w:p w14:paraId="03645677" w14:textId="77777777" w:rsidR="00450554" w:rsidRDefault="00450554" w:rsidP="00450554">
            <w:pPr>
              <w:pStyle w:val="TT"/>
            </w:pPr>
          </w:p>
        </w:tc>
        <w:tc>
          <w:tcPr>
            <w:tcW w:w="2322" w:type="dxa"/>
            <w:noWrap/>
            <w:hideMark/>
          </w:tcPr>
          <w:p w14:paraId="628C2088" w14:textId="77777777" w:rsidR="00450554" w:rsidRDefault="00450554" w:rsidP="00450554">
            <w:pPr>
              <w:pStyle w:val="TT"/>
            </w:pPr>
          </w:p>
        </w:tc>
        <w:tc>
          <w:tcPr>
            <w:tcW w:w="990" w:type="dxa"/>
            <w:noWrap/>
            <w:hideMark/>
          </w:tcPr>
          <w:p w14:paraId="34C8F41F" w14:textId="77777777" w:rsidR="00450554" w:rsidRDefault="00450554" w:rsidP="00450554">
            <w:pPr>
              <w:pStyle w:val="TT"/>
            </w:pPr>
          </w:p>
        </w:tc>
      </w:tr>
      <w:tr w:rsidR="00594993" w:rsidRPr="00DD1859" w14:paraId="455CE205" w14:textId="77777777" w:rsidTr="00226E85">
        <w:trPr>
          <w:trHeight w:val="288"/>
        </w:trPr>
        <w:tc>
          <w:tcPr>
            <w:tcW w:w="3887" w:type="dxa"/>
            <w:noWrap/>
            <w:hideMark/>
          </w:tcPr>
          <w:p w14:paraId="63B88809" w14:textId="77777777" w:rsidR="00594993" w:rsidRDefault="00594993" w:rsidP="00450554">
            <w:pPr>
              <w:pStyle w:val="TT"/>
              <w:ind w:firstLine="540"/>
            </w:pPr>
            <w:r w:rsidRPr="00000549">
              <w:t>Others</w:t>
            </w:r>
          </w:p>
        </w:tc>
        <w:tc>
          <w:tcPr>
            <w:tcW w:w="901" w:type="dxa"/>
            <w:noWrap/>
            <w:hideMark/>
          </w:tcPr>
          <w:p w14:paraId="3947BF26" w14:textId="77777777" w:rsidR="00594993" w:rsidRDefault="00594993" w:rsidP="00450554">
            <w:pPr>
              <w:pStyle w:val="TT"/>
            </w:pPr>
            <w:r w:rsidRPr="00000549">
              <w:t>1</w:t>
            </w:r>
            <w:r>
              <w:t>,</w:t>
            </w:r>
            <w:r w:rsidRPr="00000549">
              <w:t>378</w:t>
            </w:r>
          </w:p>
        </w:tc>
        <w:tc>
          <w:tcPr>
            <w:tcW w:w="900" w:type="dxa"/>
            <w:noWrap/>
            <w:hideMark/>
          </w:tcPr>
          <w:p w14:paraId="107CF4A4" w14:textId="77777777" w:rsidR="00594993" w:rsidRDefault="00594993" w:rsidP="00450554">
            <w:pPr>
              <w:pStyle w:val="TT"/>
            </w:pPr>
            <w:r w:rsidRPr="00000549">
              <w:t>51.0</w:t>
            </w:r>
          </w:p>
        </w:tc>
        <w:tc>
          <w:tcPr>
            <w:tcW w:w="900" w:type="dxa"/>
            <w:noWrap/>
            <w:hideMark/>
          </w:tcPr>
          <w:p w14:paraId="24C1F745" w14:textId="77777777" w:rsidR="00594993" w:rsidRDefault="00594993" w:rsidP="00450554">
            <w:pPr>
              <w:pStyle w:val="TT"/>
            </w:pPr>
            <w:r w:rsidRPr="00000549">
              <w:t>27</w:t>
            </w:r>
          </w:p>
        </w:tc>
        <w:tc>
          <w:tcPr>
            <w:tcW w:w="1080" w:type="dxa"/>
            <w:noWrap/>
            <w:hideMark/>
          </w:tcPr>
          <w:p w14:paraId="4037D4AE" w14:textId="77777777" w:rsidR="00594993" w:rsidRDefault="00594993" w:rsidP="00450554">
            <w:pPr>
              <w:pStyle w:val="TT"/>
            </w:pPr>
            <w:r w:rsidRPr="00000549">
              <w:t>0.903</w:t>
            </w:r>
          </w:p>
        </w:tc>
        <w:tc>
          <w:tcPr>
            <w:tcW w:w="1170" w:type="dxa"/>
            <w:noWrap/>
            <w:hideMark/>
          </w:tcPr>
          <w:p w14:paraId="38E6DD0B" w14:textId="77777777" w:rsidR="00594993" w:rsidRDefault="00594993" w:rsidP="00450554">
            <w:pPr>
              <w:pStyle w:val="TT"/>
            </w:pPr>
            <w:r w:rsidRPr="00000549">
              <w:t>0.870</w:t>
            </w:r>
          </w:p>
        </w:tc>
        <w:tc>
          <w:tcPr>
            <w:tcW w:w="2322" w:type="dxa"/>
            <w:noWrap/>
            <w:hideMark/>
          </w:tcPr>
          <w:p w14:paraId="382172B7" w14:textId="523F1392" w:rsidR="00594993" w:rsidRDefault="00594993" w:rsidP="00594993">
            <w:pPr>
              <w:pStyle w:val="TT"/>
            </w:pPr>
            <w:r w:rsidRPr="00000549">
              <w:t>0.086</w:t>
            </w:r>
            <w:r>
              <w:t xml:space="preserve"> [</w:t>
            </w:r>
            <w:r w:rsidRPr="00000549">
              <w:t>0.083</w:t>
            </w:r>
            <w:r w:rsidR="00E152D6">
              <w:t>,</w:t>
            </w:r>
            <w:r>
              <w:t xml:space="preserve"> </w:t>
            </w:r>
            <w:r w:rsidRPr="00000549">
              <w:t>0.090</w:t>
            </w:r>
            <w:r w:rsidR="00E152D6">
              <w:t>]</w:t>
            </w:r>
          </w:p>
        </w:tc>
        <w:tc>
          <w:tcPr>
            <w:tcW w:w="990" w:type="dxa"/>
            <w:noWrap/>
            <w:hideMark/>
          </w:tcPr>
          <w:p w14:paraId="763AB5C9" w14:textId="77777777" w:rsidR="00594993" w:rsidRDefault="00594993" w:rsidP="00450554">
            <w:pPr>
              <w:pStyle w:val="TT"/>
            </w:pPr>
            <w:r w:rsidRPr="00000549">
              <w:t>0.073</w:t>
            </w:r>
          </w:p>
        </w:tc>
      </w:tr>
      <w:tr w:rsidR="00594993" w:rsidRPr="00DD1859" w14:paraId="7FF161BA" w14:textId="77777777" w:rsidTr="00226E85">
        <w:trPr>
          <w:trHeight w:val="288"/>
        </w:trPr>
        <w:tc>
          <w:tcPr>
            <w:tcW w:w="3887" w:type="dxa"/>
            <w:noWrap/>
            <w:hideMark/>
          </w:tcPr>
          <w:p w14:paraId="1757B95A" w14:textId="77777777" w:rsidR="00594993" w:rsidRDefault="00594993" w:rsidP="00450554">
            <w:pPr>
              <w:pStyle w:val="TT"/>
              <w:ind w:firstLine="540"/>
            </w:pPr>
            <w:r w:rsidRPr="00000549">
              <w:t>Self</w:t>
            </w:r>
          </w:p>
        </w:tc>
        <w:tc>
          <w:tcPr>
            <w:tcW w:w="901" w:type="dxa"/>
            <w:noWrap/>
            <w:hideMark/>
          </w:tcPr>
          <w:p w14:paraId="1B6E7BE0" w14:textId="77777777" w:rsidR="00594993" w:rsidRDefault="00594993" w:rsidP="00450554">
            <w:pPr>
              <w:pStyle w:val="TT"/>
            </w:pPr>
            <w:r w:rsidRPr="00000549">
              <w:t>1</w:t>
            </w:r>
            <w:r>
              <w:t>,</w:t>
            </w:r>
            <w:r w:rsidRPr="00000549">
              <w:t>509</w:t>
            </w:r>
          </w:p>
        </w:tc>
        <w:tc>
          <w:tcPr>
            <w:tcW w:w="900" w:type="dxa"/>
            <w:noWrap/>
            <w:hideMark/>
          </w:tcPr>
          <w:p w14:paraId="78931378" w14:textId="77777777" w:rsidR="00594993" w:rsidRDefault="00594993" w:rsidP="00450554">
            <w:pPr>
              <w:pStyle w:val="TT"/>
            </w:pPr>
            <w:r w:rsidRPr="00000549">
              <w:t>55.9</w:t>
            </w:r>
          </w:p>
        </w:tc>
        <w:tc>
          <w:tcPr>
            <w:tcW w:w="900" w:type="dxa"/>
            <w:noWrap/>
            <w:hideMark/>
          </w:tcPr>
          <w:p w14:paraId="3D5ECD4B" w14:textId="77777777" w:rsidR="00594993" w:rsidRDefault="00594993" w:rsidP="00450554">
            <w:pPr>
              <w:pStyle w:val="TT"/>
            </w:pPr>
            <w:r w:rsidRPr="00000549">
              <w:t>27</w:t>
            </w:r>
          </w:p>
        </w:tc>
        <w:tc>
          <w:tcPr>
            <w:tcW w:w="1080" w:type="dxa"/>
            <w:noWrap/>
            <w:hideMark/>
          </w:tcPr>
          <w:p w14:paraId="78F682E5" w14:textId="77777777" w:rsidR="00594993" w:rsidRDefault="00594993" w:rsidP="00450554">
            <w:pPr>
              <w:pStyle w:val="TT"/>
            </w:pPr>
            <w:r w:rsidRPr="00000549">
              <w:t>0.929</w:t>
            </w:r>
          </w:p>
        </w:tc>
        <w:tc>
          <w:tcPr>
            <w:tcW w:w="1170" w:type="dxa"/>
            <w:noWrap/>
            <w:hideMark/>
          </w:tcPr>
          <w:p w14:paraId="2408846D" w14:textId="77777777" w:rsidR="00594993" w:rsidRDefault="00594993" w:rsidP="00450554">
            <w:pPr>
              <w:pStyle w:val="TT"/>
            </w:pPr>
            <w:r w:rsidRPr="00000549">
              <w:t>0.906</w:t>
            </w:r>
          </w:p>
        </w:tc>
        <w:tc>
          <w:tcPr>
            <w:tcW w:w="2322" w:type="dxa"/>
            <w:noWrap/>
            <w:hideMark/>
          </w:tcPr>
          <w:p w14:paraId="01518DA7" w14:textId="53B9719C" w:rsidR="00594993" w:rsidRDefault="00594993" w:rsidP="00594993">
            <w:pPr>
              <w:pStyle w:val="TT"/>
            </w:pPr>
            <w:r w:rsidRPr="00000549">
              <w:t>0.090</w:t>
            </w:r>
            <w:r>
              <w:t xml:space="preserve"> [</w:t>
            </w:r>
            <w:r w:rsidRPr="00000549">
              <w:t>0.086</w:t>
            </w:r>
            <w:r w:rsidR="00E152D6">
              <w:t>,</w:t>
            </w:r>
            <w:r>
              <w:t xml:space="preserve"> </w:t>
            </w:r>
            <w:r w:rsidRPr="00000549">
              <w:t>0.094</w:t>
            </w:r>
            <w:r w:rsidR="00E152D6">
              <w:t>]</w:t>
            </w:r>
          </w:p>
        </w:tc>
        <w:tc>
          <w:tcPr>
            <w:tcW w:w="990" w:type="dxa"/>
            <w:noWrap/>
            <w:hideMark/>
          </w:tcPr>
          <w:p w14:paraId="30B3E1FD" w14:textId="77777777" w:rsidR="00594993" w:rsidRDefault="00594993" w:rsidP="00450554">
            <w:pPr>
              <w:pStyle w:val="TT"/>
            </w:pPr>
            <w:r w:rsidRPr="00000549">
              <w:t>0.072</w:t>
            </w:r>
          </w:p>
        </w:tc>
      </w:tr>
      <w:tr w:rsidR="00594993" w:rsidRPr="00DD1859" w14:paraId="7C4B726E" w14:textId="77777777" w:rsidTr="00226E85">
        <w:trPr>
          <w:trHeight w:val="288"/>
        </w:trPr>
        <w:tc>
          <w:tcPr>
            <w:tcW w:w="3887" w:type="dxa"/>
            <w:noWrap/>
            <w:hideMark/>
          </w:tcPr>
          <w:p w14:paraId="6A3F1876" w14:textId="66D457D4" w:rsidR="00594993" w:rsidRDefault="00594993" w:rsidP="00450554">
            <w:pPr>
              <w:pStyle w:val="TT"/>
            </w:pPr>
            <w:r w:rsidRPr="00000549">
              <w:t>Need for Cognition</w:t>
            </w:r>
            <w:r w:rsidR="002A0D83">
              <w:t xml:space="preserve"> Scale</w:t>
            </w:r>
          </w:p>
        </w:tc>
        <w:tc>
          <w:tcPr>
            <w:tcW w:w="901" w:type="dxa"/>
            <w:noWrap/>
            <w:hideMark/>
          </w:tcPr>
          <w:p w14:paraId="119A6114" w14:textId="77777777" w:rsidR="00594993" w:rsidRDefault="00594993" w:rsidP="00450554">
            <w:pPr>
              <w:pStyle w:val="TT"/>
            </w:pPr>
            <w:r w:rsidRPr="00000549">
              <w:t>1</w:t>
            </w:r>
            <w:r>
              <w:t>,</w:t>
            </w:r>
            <w:r w:rsidRPr="00000549">
              <w:t>959</w:t>
            </w:r>
          </w:p>
        </w:tc>
        <w:tc>
          <w:tcPr>
            <w:tcW w:w="900" w:type="dxa"/>
            <w:noWrap/>
            <w:hideMark/>
          </w:tcPr>
          <w:p w14:paraId="6A8AF98E" w14:textId="77777777" w:rsidR="00594993" w:rsidRDefault="00594993" w:rsidP="00450554">
            <w:pPr>
              <w:pStyle w:val="TT"/>
            </w:pPr>
            <w:r w:rsidRPr="00000549">
              <w:t>14.5</w:t>
            </w:r>
          </w:p>
        </w:tc>
        <w:tc>
          <w:tcPr>
            <w:tcW w:w="900" w:type="dxa"/>
            <w:noWrap/>
            <w:hideMark/>
          </w:tcPr>
          <w:p w14:paraId="7094ACC0" w14:textId="77777777" w:rsidR="00594993" w:rsidRDefault="00594993" w:rsidP="00450554">
            <w:pPr>
              <w:pStyle w:val="TT"/>
            </w:pPr>
            <w:r w:rsidRPr="00000549">
              <w:t>135</w:t>
            </w:r>
          </w:p>
        </w:tc>
        <w:tc>
          <w:tcPr>
            <w:tcW w:w="1080" w:type="dxa"/>
            <w:noWrap/>
            <w:hideMark/>
          </w:tcPr>
          <w:p w14:paraId="12B43EBC" w14:textId="77777777" w:rsidR="00594993" w:rsidRDefault="00594993" w:rsidP="00450554">
            <w:pPr>
              <w:pStyle w:val="TT"/>
            </w:pPr>
            <w:r w:rsidRPr="00000549">
              <w:t>0.978</w:t>
            </w:r>
          </w:p>
        </w:tc>
        <w:tc>
          <w:tcPr>
            <w:tcW w:w="1170" w:type="dxa"/>
            <w:noWrap/>
            <w:hideMark/>
          </w:tcPr>
          <w:p w14:paraId="27D764E0" w14:textId="77777777" w:rsidR="00594993" w:rsidRDefault="00594993" w:rsidP="00450554">
            <w:pPr>
              <w:pStyle w:val="TT"/>
            </w:pPr>
            <w:r w:rsidRPr="00000549">
              <w:t>0.975</w:t>
            </w:r>
          </w:p>
        </w:tc>
        <w:tc>
          <w:tcPr>
            <w:tcW w:w="2322" w:type="dxa"/>
            <w:noWrap/>
            <w:hideMark/>
          </w:tcPr>
          <w:p w14:paraId="67832608" w14:textId="6F46A66A" w:rsidR="00594993" w:rsidRDefault="00594993" w:rsidP="00594993">
            <w:pPr>
              <w:pStyle w:val="TT"/>
            </w:pPr>
            <w:r w:rsidRPr="00000549">
              <w:t>0.045</w:t>
            </w:r>
            <w:r>
              <w:t xml:space="preserve"> [</w:t>
            </w:r>
            <w:r w:rsidRPr="00000549">
              <w:t>0.043</w:t>
            </w:r>
            <w:r w:rsidR="00E152D6">
              <w:t>,</w:t>
            </w:r>
            <w:r>
              <w:t xml:space="preserve"> </w:t>
            </w:r>
            <w:r w:rsidRPr="00000549">
              <w:t>0.047</w:t>
            </w:r>
            <w:r w:rsidR="00E152D6">
              <w:t>]</w:t>
            </w:r>
          </w:p>
        </w:tc>
        <w:tc>
          <w:tcPr>
            <w:tcW w:w="990" w:type="dxa"/>
            <w:noWrap/>
            <w:hideMark/>
          </w:tcPr>
          <w:p w14:paraId="2D56F6EB" w14:textId="77777777" w:rsidR="00594993" w:rsidRDefault="00594993" w:rsidP="00450554">
            <w:pPr>
              <w:pStyle w:val="TT"/>
            </w:pPr>
            <w:r w:rsidRPr="00000549">
              <w:t>0.044</w:t>
            </w:r>
          </w:p>
        </w:tc>
      </w:tr>
      <w:tr w:rsidR="00594993" w:rsidRPr="00DD1859" w14:paraId="05ABA313" w14:textId="77777777" w:rsidTr="00226E85">
        <w:trPr>
          <w:trHeight w:val="288"/>
        </w:trPr>
        <w:tc>
          <w:tcPr>
            <w:tcW w:w="3887" w:type="dxa"/>
            <w:noWrap/>
            <w:hideMark/>
          </w:tcPr>
          <w:p w14:paraId="7571D6BA" w14:textId="7B3A4F95" w:rsidR="00594993" w:rsidRPr="00226E85" w:rsidRDefault="00594993" w:rsidP="00450554">
            <w:pPr>
              <w:pStyle w:val="TT"/>
            </w:pPr>
            <w:r w:rsidRPr="00226E85">
              <w:t>Need for Cognitive Closure</w:t>
            </w:r>
            <w:r w:rsidR="002A0D83">
              <w:t xml:space="preserve"> Scale</w:t>
            </w:r>
          </w:p>
        </w:tc>
        <w:tc>
          <w:tcPr>
            <w:tcW w:w="901" w:type="dxa"/>
            <w:noWrap/>
            <w:hideMark/>
          </w:tcPr>
          <w:p w14:paraId="2B4785A6" w14:textId="77777777" w:rsidR="00594993" w:rsidRDefault="00594993" w:rsidP="00450554">
            <w:pPr>
              <w:pStyle w:val="TT"/>
            </w:pPr>
          </w:p>
        </w:tc>
        <w:tc>
          <w:tcPr>
            <w:tcW w:w="900" w:type="dxa"/>
            <w:noWrap/>
            <w:hideMark/>
          </w:tcPr>
          <w:p w14:paraId="71DEF051" w14:textId="77777777" w:rsidR="00594993" w:rsidRDefault="00594993" w:rsidP="00450554">
            <w:pPr>
              <w:pStyle w:val="TT"/>
            </w:pPr>
          </w:p>
        </w:tc>
        <w:tc>
          <w:tcPr>
            <w:tcW w:w="900" w:type="dxa"/>
            <w:noWrap/>
            <w:hideMark/>
          </w:tcPr>
          <w:p w14:paraId="10B64A6A" w14:textId="77777777" w:rsidR="00594993" w:rsidRDefault="00594993" w:rsidP="00450554">
            <w:pPr>
              <w:pStyle w:val="TT"/>
            </w:pPr>
          </w:p>
        </w:tc>
        <w:tc>
          <w:tcPr>
            <w:tcW w:w="1080" w:type="dxa"/>
            <w:noWrap/>
            <w:hideMark/>
          </w:tcPr>
          <w:p w14:paraId="3C518911" w14:textId="77777777" w:rsidR="00594993" w:rsidRDefault="00594993" w:rsidP="00450554">
            <w:pPr>
              <w:pStyle w:val="TT"/>
            </w:pPr>
          </w:p>
        </w:tc>
        <w:tc>
          <w:tcPr>
            <w:tcW w:w="1170" w:type="dxa"/>
            <w:noWrap/>
            <w:hideMark/>
          </w:tcPr>
          <w:p w14:paraId="1F0432BC" w14:textId="77777777" w:rsidR="00594993" w:rsidRDefault="00594993" w:rsidP="00450554">
            <w:pPr>
              <w:pStyle w:val="TT"/>
            </w:pPr>
          </w:p>
        </w:tc>
        <w:tc>
          <w:tcPr>
            <w:tcW w:w="2322" w:type="dxa"/>
            <w:noWrap/>
            <w:hideMark/>
          </w:tcPr>
          <w:p w14:paraId="2ADD7791" w14:textId="77777777" w:rsidR="00594993" w:rsidRDefault="00594993" w:rsidP="00450554">
            <w:pPr>
              <w:pStyle w:val="TT"/>
            </w:pPr>
          </w:p>
        </w:tc>
        <w:tc>
          <w:tcPr>
            <w:tcW w:w="990" w:type="dxa"/>
            <w:noWrap/>
            <w:hideMark/>
          </w:tcPr>
          <w:p w14:paraId="0D40AFF9" w14:textId="77777777" w:rsidR="00594993" w:rsidRDefault="00594993" w:rsidP="00450554">
            <w:pPr>
              <w:pStyle w:val="TT"/>
            </w:pPr>
          </w:p>
        </w:tc>
      </w:tr>
      <w:tr w:rsidR="00450554" w:rsidRPr="00DD1859" w14:paraId="47E2DEBD" w14:textId="77777777" w:rsidTr="00226E85">
        <w:trPr>
          <w:trHeight w:val="288"/>
        </w:trPr>
        <w:tc>
          <w:tcPr>
            <w:tcW w:w="3887" w:type="dxa"/>
            <w:noWrap/>
            <w:hideMark/>
          </w:tcPr>
          <w:p w14:paraId="249BCB8C" w14:textId="77777777" w:rsidR="00450554" w:rsidRDefault="00450554" w:rsidP="00450554">
            <w:pPr>
              <w:pStyle w:val="TT"/>
              <w:ind w:firstLine="540"/>
            </w:pPr>
            <w:r w:rsidRPr="00000549">
              <w:t>Ambiguity</w:t>
            </w:r>
          </w:p>
        </w:tc>
        <w:tc>
          <w:tcPr>
            <w:tcW w:w="901" w:type="dxa"/>
            <w:noWrap/>
            <w:hideMark/>
          </w:tcPr>
          <w:p w14:paraId="07DC83D1" w14:textId="77777777" w:rsidR="00450554" w:rsidRDefault="00450554" w:rsidP="00450554">
            <w:pPr>
              <w:pStyle w:val="TT"/>
            </w:pPr>
            <w:r w:rsidRPr="00000549">
              <w:t>471</w:t>
            </w:r>
          </w:p>
        </w:tc>
        <w:tc>
          <w:tcPr>
            <w:tcW w:w="900" w:type="dxa"/>
            <w:noWrap/>
            <w:hideMark/>
          </w:tcPr>
          <w:p w14:paraId="31B9A71E" w14:textId="77777777" w:rsidR="00450554" w:rsidRDefault="00450554" w:rsidP="00450554">
            <w:pPr>
              <w:pStyle w:val="TT"/>
            </w:pPr>
            <w:r w:rsidRPr="00000549">
              <w:t>13.4</w:t>
            </w:r>
          </w:p>
        </w:tc>
        <w:tc>
          <w:tcPr>
            <w:tcW w:w="900" w:type="dxa"/>
            <w:noWrap/>
            <w:hideMark/>
          </w:tcPr>
          <w:p w14:paraId="3A4CFA99" w14:textId="77777777" w:rsidR="00450554" w:rsidRDefault="00450554" w:rsidP="00450554">
            <w:pPr>
              <w:pStyle w:val="TT"/>
            </w:pPr>
            <w:r w:rsidRPr="00000549">
              <w:t>35</w:t>
            </w:r>
          </w:p>
        </w:tc>
        <w:tc>
          <w:tcPr>
            <w:tcW w:w="1080" w:type="dxa"/>
            <w:noWrap/>
            <w:hideMark/>
          </w:tcPr>
          <w:p w14:paraId="36368B1C" w14:textId="77777777" w:rsidR="00450554" w:rsidRDefault="00450554" w:rsidP="00450554">
            <w:pPr>
              <w:pStyle w:val="TT"/>
            </w:pPr>
            <w:r w:rsidRPr="00000549">
              <w:t>0.986</w:t>
            </w:r>
          </w:p>
        </w:tc>
        <w:tc>
          <w:tcPr>
            <w:tcW w:w="1170" w:type="dxa"/>
            <w:noWrap/>
            <w:hideMark/>
          </w:tcPr>
          <w:p w14:paraId="65838E9B" w14:textId="77777777" w:rsidR="00450554" w:rsidRDefault="00450554" w:rsidP="00450554">
            <w:pPr>
              <w:pStyle w:val="TT"/>
            </w:pPr>
            <w:r w:rsidRPr="00000549">
              <w:t>0.982</w:t>
            </w:r>
          </w:p>
        </w:tc>
        <w:tc>
          <w:tcPr>
            <w:tcW w:w="2322" w:type="dxa"/>
            <w:noWrap/>
            <w:hideMark/>
          </w:tcPr>
          <w:p w14:paraId="6C215464" w14:textId="5D55FE2D" w:rsidR="00450554" w:rsidRDefault="00450554" w:rsidP="00594993">
            <w:pPr>
              <w:pStyle w:val="TT"/>
            </w:pPr>
            <w:r w:rsidRPr="00000549">
              <w:t>0.043</w:t>
            </w:r>
            <w:r w:rsidR="00594993">
              <w:t xml:space="preserve"> [</w:t>
            </w:r>
            <w:r w:rsidRPr="00000549">
              <w:t>0.040</w:t>
            </w:r>
            <w:r w:rsidR="00E152D6">
              <w:t>,</w:t>
            </w:r>
            <w:r>
              <w:t xml:space="preserve"> </w:t>
            </w:r>
            <w:r w:rsidRPr="00000549">
              <w:t>0.047</w:t>
            </w:r>
            <w:r w:rsidR="00E152D6">
              <w:t>]</w:t>
            </w:r>
          </w:p>
        </w:tc>
        <w:tc>
          <w:tcPr>
            <w:tcW w:w="990" w:type="dxa"/>
            <w:noWrap/>
            <w:hideMark/>
          </w:tcPr>
          <w:p w14:paraId="55AF79DC" w14:textId="77777777" w:rsidR="00450554" w:rsidRDefault="00450554" w:rsidP="00450554">
            <w:pPr>
              <w:pStyle w:val="TT"/>
            </w:pPr>
            <w:r w:rsidRPr="00000549">
              <w:t>0.035</w:t>
            </w:r>
          </w:p>
        </w:tc>
      </w:tr>
      <w:tr w:rsidR="00450554" w:rsidRPr="00DD1859" w14:paraId="04828C6C" w14:textId="77777777" w:rsidTr="00226E85">
        <w:trPr>
          <w:trHeight w:val="288"/>
        </w:trPr>
        <w:tc>
          <w:tcPr>
            <w:tcW w:w="3887" w:type="dxa"/>
            <w:noWrap/>
            <w:hideMark/>
          </w:tcPr>
          <w:p w14:paraId="6587CF20" w14:textId="706B9D1D" w:rsidR="00450554" w:rsidRDefault="002A0D83" w:rsidP="00450554">
            <w:pPr>
              <w:pStyle w:val="TT"/>
              <w:ind w:firstLine="540"/>
            </w:pPr>
            <w:r>
              <w:t>Closed-</w:t>
            </w:r>
            <w:r w:rsidR="00450554" w:rsidRPr="00000549">
              <w:t>mindedness</w:t>
            </w:r>
          </w:p>
        </w:tc>
        <w:tc>
          <w:tcPr>
            <w:tcW w:w="901" w:type="dxa"/>
            <w:noWrap/>
            <w:hideMark/>
          </w:tcPr>
          <w:p w14:paraId="2621EFFE" w14:textId="77777777" w:rsidR="00450554" w:rsidRDefault="00450554" w:rsidP="00450554">
            <w:pPr>
              <w:pStyle w:val="TT"/>
            </w:pPr>
            <w:r w:rsidRPr="00000549">
              <w:t>440</w:t>
            </w:r>
          </w:p>
        </w:tc>
        <w:tc>
          <w:tcPr>
            <w:tcW w:w="900" w:type="dxa"/>
            <w:noWrap/>
            <w:hideMark/>
          </w:tcPr>
          <w:p w14:paraId="7F00B64A" w14:textId="77777777" w:rsidR="00450554" w:rsidRDefault="00450554" w:rsidP="00450554">
            <w:pPr>
              <w:pStyle w:val="TT"/>
            </w:pPr>
            <w:r w:rsidRPr="00000549">
              <w:t>22.0</w:t>
            </w:r>
          </w:p>
        </w:tc>
        <w:tc>
          <w:tcPr>
            <w:tcW w:w="900" w:type="dxa"/>
            <w:noWrap/>
            <w:hideMark/>
          </w:tcPr>
          <w:p w14:paraId="595E3EF9" w14:textId="77777777" w:rsidR="00450554" w:rsidRDefault="00450554" w:rsidP="00450554">
            <w:pPr>
              <w:pStyle w:val="TT"/>
            </w:pPr>
            <w:r w:rsidRPr="00000549">
              <w:t>20</w:t>
            </w:r>
          </w:p>
        </w:tc>
        <w:tc>
          <w:tcPr>
            <w:tcW w:w="1080" w:type="dxa"/>
            <w:noWrap/>
            <w:hideMark/>
          </w:tcPr>
          <w:p w14:paraId="0FA2CDAC" w14:textId="77777777" w:rsidR="00450554" w:rsidRDefault="00450554" w:rsidP="00450554">
            <w:pPr>
              <w:pStyle w:val="TT"/>
            </w:pPr>
            <w:r w:rsidRPr="00000549">
              <w:t>0.931</w:t>
            </w:r>
          </w:p>
        </w:tc>
        <w:tc>
          <w:tcPr>
            <w:tcW w:w="1170" w:type="dxa"/>
            <w:noWrap/>
            <w:hideMark/>
          </w:tcPr>
          <w:p w14:paraId="73B8F295" w14:textId="77777777" w:rsidR="00450554" w:rsidRDefault="00450554" w:rsidP="00450554">
            <w:pPr>
              <w:pStyle w:val="TT"/>
            </w:pPr>
            <w:r w:rsidRPr="00000549">
              <w:t>0.904</w:t>
            </w:r>
          </w:p>
        </w:tc>
        <w:tc>
          <w:tcPr>
            <w:tcW w:w="2322" w:type="dxa"/>
            <w:noWrap/>
            <w:hideMark/>
          </w:tcPr>
          <w:p w14:paraId="4EE17943" w14:textId="0B5BFAE1" w:rsidR="00450554" w:rsidRDefault="00450554" w:rsidP="00594993">
            <w:pPr>
              <w:pStyle w:val="TT"/>
            </w:pPr>
            <w:r w:rsidRPr="00000549">
              <w:t>0.057</w:t>
            </w:r>
            <w:r w:rsidR="00594993">
              <w:t xml:space="preserve"> [</w:t>
            </w:r>
            <w:r w:rsidRPr="00000549">
              <w:t>0.052</w:t>
            </w:r>
            <w:r w:rsidR="00E152D6">
              <w:t>,</w:t>
            </w:r>
            <w:r>
              <w:t xml:space="preserve"> </w:t>
            </w:r>
            <w:r w:rsidRPr="00000549">
              <w:t>0.061</w:t>
            </w:r>
            <w:r w:rsidR="00E152D6">
              <w:t>]</w:t>
            </w:r>
          </w:p>
        </w:tc>
        <w:tc>
          <w:tcPr>
            <w:tcW w:w="990" w:type="dxa"/>
            <w:noWrap/>
            <w:hideMark/>
          </w:tcPr>
          <w:p w14:paraId="3AF5D894" w14:textId="77777777" w:rsidR="00450554" w:rsidRDefault="00450554" w:rsidP="00450554">
            <w:pPr>
              <w:pStyle w:val="TT"/>
            </w:pPr>
            <w:r w:rsidRPr="00000549">
              <w:t>0.042</w:t>
            </w:r>
          </w:p>
        </w:tc>
      </w:tr>
      <w:tr w:rsidR="00450554" w:rsidRPr="00DD1859" w14:paraId="319C2702" w14:textId="77777777" w:rsidTr="00226E85">
        <w:trPr>
          <w:trHeight w:val="288"/>
        </w:trPr>
        <w:tc>
          <w:tcPr>
            <w:tcW w:w="3887" w:type="dxa"/>
            <w:noWrap/>
            <w:hideMark/>
          </w:tcPr>
          <w:p w14:paraId="1F51B8DE" w14:textId="77777777" w:rsidR="00450554" w:rsidRDefault="00450554" w:rsidP="00450554">
            <w:pPr>
              <w:pStyle w:val="TT"/>
              <w:ind w:firstLine="540"/>
            </w:pPr>
            <w:r w:rsidRPr="00000549">
              <w:lastRenderedPageBreak/>
              <w:t>Decisiveness</w:t>
            </w:r>
          </w:p>
        </w:tc>
        <w:tc>
          <w:tcPr>
            <w:tcW w:w="901" w:type="dxa"/>
            <w:noWrap/>
            <w:hideMark/>
          </w:tcPr>
          <w:p w14:paraId="1D2DE7E1" w14:textId="77777777" w:rsidR="00450554" w:rsidRDefault="00450554" w:rsidP="00450554">
            <w:pPr>
              <w:pStyle w:val="TT"/>
            </w:pPr>
            <w:r w:rsidRPr="00000549">
              <w:t>301</w:t>
            </w:r>
          </w:p>
        </w:tc>
        <w:tc>
          <w:tcPr>
            <w:tcW w:w="900" w:type="dxa"/>
            <w:noWrap/>
            <w:hideMark/>
          </w:tcPr>
          <w:p w14:paraId="0525644E" w14:textId="77777777" w:rsidR="00450554" w:rsidRDefault="00450554" w:rsidP="00450554">
            <w:pPr>
              <w:pStyle w:val="TT"/>
            </w:pPr>
            <w:r w:rsidRPr="00000549">
              <w:t>21.5</w:t>
            </w:r>
          </w:p>
        </w:tc>
        <w:tc>
          <w:tcPr>
            <w:tcW w:w="900" w:type="dxa"/>
            <w:noWrap/>
            <w:hideMark/>
          </w:tcPr>
          <w:p w14:paraId="0685B558" w14:textId="77777777" w:rsidR="00450554" w:rsidRDefault="00450554" w:rsidP="00450554">
            <w:pPr>
              <w:pStyle w:val="TT"/>
            </w:pPr>
            <w:r w:rsidRPr="00000549">
              <w:t>14</w:t>
            </w:r>
          </w:p>
        </w:tc>
        <w:tc>
          <w:tcPr>
            <w:tcW w:w="1080" w:type="dxa"/>
            <w:noWrap/>
            <w:hideMark/>
          </w:tcPr>
          <w:p w14:paraId="528A9C80" w14:textId="77777777" w:rsidR="00450554" w:rsidRDefault="00450554" w:rsidP="00450554">
            <w:pPr>
              <w:pStyle w:val="TT"/>
            </w:pPr>
            <w:r w:rsidRPr="00000549">
              <w:t>0.986</w:t>
            </w:r>
          </w:p>
        </w:tc>
        <w:tc>
          <w:tcPr>
            <w:tcW w:w="1170" w:type="dxa"/>
            <w:noWrap/>
            <w:hideMark/>
          </w:tcPr>
          <w:p w14:paraId="2AA2C8CC" w14:textId="77777777" w:rsidR="00450554" w:rsidRDefault="00450554" w:rsidP="00450554">
            <w:pPr>
              <w:pStyle w:val="TT"/>
            </w:pPr>
            <w:r w:rsidRPr="00000549">
              <w:t>0.979</w:t>
            </w:r>
          </w:p>
        </w:tc>
        <w:tc>
          <w:tcPr>
            <w:tcW w:w="2322" w:type="dxa"/>
            <w:noWrap/>
            <w:hideMark/>
          </w:tcPr>
          <w:p w14:paraId="045540A9" w14:textId="06B83022" w:rsidR="00450554" w:rsidRDefault="00450554" w:rsidP="00594993">
            <w:pPr>
              <w:pStyle w:val="TT"/>
            </w:pPr>
            <w:r w:rsidRPr="00000549">
              <w:t>0.056</w:t>
            </w:r>
            <w:r w:rsidR="00594993">
              <w:t xml:space="preserve"> [</w:t>
            </w:r>
            <w:r w:rsidRPr="00000549">
              <w:t>0.051</w:t>
            </w:r>
            <w:r w:rsidR="00E152D6">
              <w:t>,</w:t>
            </w:r>
            <w:r>
              <w:t xml:space="preserve"> </w:t>
            </w:r>
            <w:r w:rsidRPr="00000549">
              <w:t>0.061</w:t>
            </w:r>
            <w:r w:rsidR="00E152D6">
              <w:t>]</w:t>
            </w:r>
          </w:p>
        </w:tc>
        <w:tc>
          <w:tcPr>
            <w:tcW w:w="990" w:type="dxa"/>
            <w:noWrap/>
            <w:hideMark/>
          </w:tcPr>
          <w:p w14:paraId="559E3676" w14:textId="77777777" w:rsidR="00450554" w:rsidRDefault="00450554" w:rsidP="00450554">
            <w:pPr>
              <w:pStyle w:val="TT"/>
            </w:pPr>
            <w:r w:rsidRPr="00000549">
              <w:t>0.039</w:t>
            </w:r>
          </w:p>
        </w:tc>
      </w:tr>
      <w:tr w:rsidR="00450554" w:rsidRPr="00DD1859" w14:paraId="7AD0CFC7" w14:textId="77777777" w:rsidTr="00226E85">
        <w:trPr>
          <w:trHeight w:val="288"/>
        </w:trPr>
        <w:tc>
          <w:tcPr>
            <w:tcW w:w="3887" w:type="dxa"/>
            <w:noWrap/>
            <w:hideMark/>
          </w:tcPr>
          <w:p w14:paraId="4E913EE8" w14:textId="77777777" w:rsidR="00450554" w:rsidRDefault="00450554" w:rsidP="00450554">
            <w:pPr>
              <w:pStyle w:val="TT"/>
              <w:ind w:firstLine="540"/>
            </w:pPr>
            <w:r w:rsidRPr="00000549">
              <w:t>Order</w:t>
            </w:r>
          </w:p>
        </w:tc>
        <w:tc>
          <w:tcPr>
            <w:tcW w:w="901" w:type="dxa"/>
            <w:noWrap/>
            <w:hideMark/>
          </w:tcPr>
          <w:p w14:paraId="3527398D" w14:textId="77777777" w:rsidR="00450554" w:rsidRDefault="00450554" w:rsidP="00450554">
            <w:pPr>
              <w:pStyle w:val="TT"/>
            </w:pPr>
            <w:r w:rsidRPr="00000549">
              <w:t>260</w:t>
            </w:r>
          </w:p>
        </w:tc>
        <w:tc>
          <w:tcPr>
            <w:tcW w:w="900" w:type="dxa"/>
            <w:noWrap/>
            <w:hideMark/>
          </w:tcPr>
          <w:p w14:paraId="3CD7A5F2" w14:textId="77777777" w:rsidR="00450554" w:rsidRDefault="00450554" w:rsidP="00450554">
            <w:pPr>
              <w:pStyle w:val="TT"/>
            </w:pPr>
            <w:r w:rsidRPr="00000549">
              <w:t>9.6</w:t>
            </w:r>
          </w:p>
        </w:tc>
        <w:tc>
          <w:tcPr>
            <w:tcW w:w="900" w:type="dxa"/>
            <w:noWrap/>
            <w:hideMark/>
          </w:tcPr>
          <w:p w14:paraId="380618F2" w14:textId="77777777" w:rsidR="00450554" w:rsidRDefault="00450554" w:rsidP="00450554">
            <w:pPr>
              <w:pStyle w:val="TT"/>
            </w:pPr>
            <w:r w:rsidRPr="00000549">
              <w:t>27</w:t>
            </w:r>
          </w:p>
        </w:tc>
        <w:tc>
          <w:tcPr>
            <w:tcW w:w="1080" w:type="dxa"/>
            <w:noWrap/>
            <w:hideMark/>
          </w:tcPr>
          <w:p w14:paraId="5CF7C232" w14:textId="77777777" w:rsidR="00450554" w:rsidRDefault="00450554" w:rsidP="00450554">
            <w:pPr>
              <w:pStyle w:val="TT"/>
            </w:pPr>
            <w:r w:rsidRPr="00000549">
              <w:t>0.973</w:t>
            </w:r>
          </w:p>
        </w:tc>
        <w:tc>
          <w:tcPr>
            <w:tcW w:w="1170" w:type="dxa"/>
            <w:noWrap/>
            <w:hideMark/>
          </w:tcPr>
          <w:p w14:paraId="27E1E08A" w14:textId="77777777" w:rsidR="00450554" w:rsidRDefault="00450554" w:rsidP="00450554">
            <w:pPr>
              <w:pStyle w:val="TT"/>
            </w:pPr>
            <w:r w:rsidRPr="00000549">
              <w:t>0.965</w:t>
            </w:r>
          </w:p>
        </w:tc>
        <w:tc>
          <w:tcPr>
            <w:tcW w:w="2322" w:type="dxa"/>
            <w:noWrap/>
            <w:hideMark/>
          </w:tcPr>
          <w:p w14:paraId="2C4EE4F5" w14:textId="4463A99B" w:rsidR="00450554" w:rsidRDefault="00450554" w:rsidP="00594993">
            <w:pPr>
              <w:pStyle w:val="TT"/>
            </w:pPr>
            <w:r w:rsidRPr="00000549">
              <w:t>0.036</w:t>
            </w:r>
            <w:r w:rsidR="00594993">
              <w:t xml:space="preserve"> [</w:t>
            </w:r>
            <w:r w:rsidRPr="00000549">
              <w:t>0.032</w:t>
            </w:r>
            <w:r w:rsidR="00E152D6">
              <w:t>,</w:t>
            </w:r>
            <w:r>
              <w:t xml:space="preserve"> </w:t>
            </w:r>
            <w:r w:rsidRPr="00000549">
              <w:t>0.040</w:t>
            </w:r>
            <w:r w:rsidR="00E152D6">
              <w:t>]</w:t>
            </w:r>
          </w:p>
        </w:tc>
        <w:tc>
          <w:tcPr>
            <w:tcW w:w="990" w:type="dxa"/>
            <w:noWrap/>
            <w:hideMark/>
          </w:tcPr>
          <w:p w14:paraId="69B25E19" w14:textId="77777777" w:rsidR="00450554" w:rsidRDefault="00450554" w:rsidP="00450554">
            <w:pPr>
              <w:pStyle w:val="TT"/>
            </w:pPr>
            <w:r w:rsidRPr="00000549">
              <w:t>0.030</w:t>
            </w:r>
          </w:p>
        </w:tc>
      </w:tr>
      <w:tr w:rsidR="00450554" w:rsidRPr="00DD1859" w14:paraId="3C93B452" w14:textId="77777777" w:rsidTr="00226E85">
        <w:trPr>
          <w:trHeight w:val="288"/>
        </w:trPr>
        <w:tc>
          <w:tcPr>
            <w:tcW w:w="3887" w:type="dxa"/>
            <w:noWrap/>
            <w:hideMark/>
          </w:tcPr>
          <w:p w14:paraId="37BFF84F" w14:textId="77777777" w:rsidR="00450554" w:rsidRDefault="00450554" w:rsidP="00450554">
            <w:pPr>
              <w:pStyle w:val="TT"/>
              <w:ind w:firstLine="540"/>
            </w:pPr>
            <w:r w:rsidRPr="00000549">
              <w:t>Predictability</w:t>
            </w:r>
          </w:p>
        </w:tc>
        <w:tc>
          <w:tcPr>
            <w:tcW w:w="901" w:type="dxa"/>
            <w:noWrap/>
            <w:hideMark/>
          </w:tcPr>
          <w:p w14:paraId="5AA5C1A5" w14:textId="77777777" w:rsidR="00450554" w:rsidRDefault="00450554" w:rsidP="00450554">
            <w:pPr>
              <w:pStyle w:val="TT"/>
            </w:pPr>
            <w:r w:rsidRPr="00000549">
              <w:t>374</w:t>
            </w:r>
          </w:p>
        </w:tc>
        <w:tc>
          <w:tcPr>
            <w:tcW w:w="900" w:type="dxa"/>
            <w:noWrap/>
            <w:hideMark/>
          </w:tcPr>
          <w:p w14:paraId="2402B3B4" w14:textId="77777777" w:rsidR="00450554" w:rsidRDefault="00450554" w:rsidP="00450554">
            <w:pPr>
              <w:pStyle w:val="TT"/>
            </w:pPr>
            <w:r w:rsidRPr="00000549">
              <w:t>18.7</w:t>
            </w:r>
          </w:p>
        </w:tc>
        <w:tc>
          <w:tcPr>
            <w:tcW w:w="900" w:type="dxa"/>
            <w:noWrap/>
            <w:hideMark/>
          </w:tcPr>
          <w:p w14:paraId="16B4D54A" w14:textId="77777777" w:rsidR="00450554" w:rsidRDefault="00450554" w:rsidP="00450554">
            <w:pPr>
              <w:pStyle w:val="TT"/>
            </w:pPr>
            <w:r w:rsidRPr="00000549">
              <w:t>20</w:t>
            </w:r>
          </w:p>
        </w:tc>
        <w:tc>
          <w:tcPr>
            <w:tcW w:w="1080" w:type="dxa"/>
            <w:noWrap/>
            <w:hideMark/>
          </w:tcPr>
          <w:p w14:paraId="326723A4" w14:textId="77777777" w:rsidR="00450554" w:rsidRDefault="00450554" w:rsidP="00450554">
            <w:pPr>
              <w:pStyle w:val="TT"/>
            </w:pPr>
            <w:r w:rsidRPr="00000549">
              <w:t>0.979</w:t>
            </w:r>
          </w:p>
        </w:tc>
        <w:tc>
          <w:tcPr>
            <w:tcW w:w="1170" w:type="dxa"/>
            <w:noWrap/>
            <w:hideMark/>
          </w:tcPr>
          <w:p w14:paraId="39CF276A" w14:textId="77777777" w:rsidR="00450554" w:rsidRDefault="00450554" w:rsidP="00450554">
            <w:pPr>
              <w:pStyle w:val="TT"/>
            </w:pPr>
            <w:r w:rsidRPr="00000549">
              <w:t>0.971</w:t>
            </w:r>
          </w:p>
        </w:tc>
        <w:tc>
          <w:tcPr>
            <w:tcW w:w="2322" w:type="dxa"/>
            <w:noWrap/>
            <w:hideMark/>
          </w:tcPr>
          <w:p w14:paraId="57CA11CD" w14:textId="52CA59B7" w:rsidR="00450554" w:rsidRDefault="00450554" w:rsidP="00594993">
            <w:pPr>
              <w:pStyle w:val="TT"/>
            </w:pPr>
            <w:r w:rsidRPr="00000549">
              <w:t>0.052</w:t>
            </w:r>
            <w:r w:rsidR="00594993">
              <w:t xml:space="preserve"> [</w:t>
            </w:r>
            <w:r w:rsidRPr="00000549">
              <w:t>0.047</w:t>
            </w:r>
            <w:r w:rsidR="00E152D6">
              <w:t>,</w:t>
            </w:r>
            <w:r>
              <w:t xml:space="preserve"> </w:t>
            </w:r>
            <w:r w:rsidRPr="00000549">
              <w:t>0.057</w:t>
            </w:r>
            <w:r w:rsidR="00E152D6">
              <w:t>]</w:t>
            </w:r>
          </w:p>
        </w:tc>
        <w:tc>
          <w:tcPr>
            <w:tcW w:w="990" w:type="dxa"/>
            <w:noWrap/>
            <w:hideMark/>
          </w:tcPr>
          <w:p w14:paraId="7E19BDCF" w14:textId="77777777" w:rsidR="00450554" w:rsidRDefault="00450554" w:rsidP="00450554">
            <w:pPr>
              <w:pStyle w:val="TT"/>
            </w:pPr>
            <w:r w:rsidRPr="00000549">
              <w:t>0.040</w:t>
            </w:r>
          </w:p>
        </w:tc>
      </w:tr>
      <w:tr w:rsidR="00450554" w:rsidRPr="00DD1859" w14:paraId="4D84760D" w14:textId="77777777" w:rsidTr="00226E85">
        <w:trPr>
          <w:trHeight w:val="288"/>
        </w:trPr>
        <w:tc>
          <w:tcPr>
            <w:tcW w:w="3887" w:type="dxa"/>
            <w:noWrap/>
            <w:hideMark/>
          </w:tcPr>
          <w:p w14:paraId="09798D07" w14:textId="6B774FAD" w:rsidR="00450554" w:rsidRDefault="00450554" w:rsidP="00450554">
            <w:pPr>
              <w:pStyle w:val="TT"/>
            </w:pPr>
            <w:r w:rsidRPr="00000549">
              <w:t>Personal Need for Structure</w:t>
            </w:r>
            <w:r w:rsidR="002A0D83">
              <w:t xml:space="preserve"> Scale</w:t>
            </w:r>
          </w:p>
        </w:tc>
        <w:tc>
          <w:tcPr>
            <w:tcW w:w="901" w:type="dxa"/>
            <w:noWrap/>
            <w:hideMark/>
          </w:tcPr>
          <w:p w14:paraId="1723F3DA" w14:textId="77777777" w:rsidR="00450554" w:rsidRDefault="00450554" w:rsidP="00450554">
            <w:pPr>
              <w:pStyle w:val="TT"/>
            </w:pPr>
            <w:r w:rsidRPr="00000549">
              <w:t>1</w:t>
            </w:r>
            <w:r>
              <w:t>,</w:t>
            </w:r>
            <w:r w:rsidRPr="00000549">
              <w:t>472</w:t>
            </w:r>
          </w:p>
        </w:tc>
        <w:tc>
          <w:tcPr>
            <w:tcW w:w="900" w:type="dxa"/>
            <w:noWrap/>
            <w:hideMark/>
          </w:tcPr>
          <w:p w14:paraId="594EAF69" w14:textId="77777777" w:rsidR="00450554" w:rsidRDefault="00450554" w:rsidP="00450554">
            <w:pPr>
              <w:pStyle w:val="TT"/>
            </w:pPr>
            <w:r w:rsidRPr="00000549">
              <w:t>27.3</w:t>
            </w:r>
          </w:p>
        </w:tc>
        <w:tc>
          <w:tcPr>
            <w:tcW w:w="900" w:type="dxa"/>
            <w:noWrap/>
            <w:hideMark/>
          </w:tcPr>
          <w:p w14:paraId="3AAC3858" w14:textId="77777777" w:rsidR="00450554" w:rsidRDefault="00450554" w:rsidP="00450554">
            <w:pPr>
              <w:pStyle w:val="TT"/>
            </w:pPr>
            <w:r w:rsidRPr="00000549">
              <w:t>54</w:t>
            </w:r>
          </w:p>
        </w:tc>
        <w:tc>
          <w:tcPr>
            <w:tcW w:w="1080" w:type="dxa"/>
            <w:noWrap/>
            <w:hideMark/>
          </w:tcPr>
          <w:p w14:paraId="7BFA62B4" w14:textId="77777777" w:rsidR="00450554" w:rsidRDefault="00450554" w:rsidP="00450554">
            <w:pPr>
              <w:pStyle w:val="TT"/>
            </w:pPr>
            <w:r w:rsidRPr="00000549">
              <w:t>0.969</w:t>
            </w:r>
          </w:p>
        </w:tc>
        <w:tc>
          <w:tcPr>
            <w:tcW w:w="1170" w:type="dxa"/>
            <w:noWrap/>
            <w:hideMark/>
          </w:tcPr>
          <w:p w14:paraId="4FA99252" w14:textId="77777777" w:rsidR="00450554" w:rsidRDefault="00450554" w:rsidP="00450554">
            <w:pPr>
              <w:pStyle w:val="TT"/>
            </w:pPr>
            <w:r w:rsidRPr="00000549">
              <w:t>0.962</w:t>
            </w:r>
          </w:p>
        </w:tc>
        <w:tc>
          <w:tcPr>
            <w:tcW w:w="2322" w:type="dxa"/>
            <w:noWrap/>
            <w:hideMark/>
          </w:tcPr>
          <w:p w14:paraId="4A8F5DE7" w14:textId="546A5A25" w:rsidR="00450554" w:rsidRDefault="00450554" w:rsidP="00594993">
            <w:pPr>
              <w:pStyle w:val="TT"/>
            </w:pPr>
            <w:r w:rsidRPr="00000549">
              <w:t>0.062</w:t>
            </w:r>
            <w:r w:rsidR="00594993">
              <w:t xml:space="preserve"> [</w:t>
            </w:r>
            <w:r w:rsidRPr="00000549">
              <w:t>0.059</w:t>
            </w:r>
            <w:r w:rsidR="00E152D6">
              <w:t>,</w:t>
            </w:r>
            <w:r>
              <w:t xml:space="preserve"> </w:t>
            </w:r>
            <w:r w:rsidRPr="00000549">
              <w:t>0.065</w:t>
            </w:r>
            <w:r w:rsidR="00E152D6">
              <w:t>]</w:t>
            </w:r>
          </w:p>
        </w:tc>
        <w:tc>
          <w:tcPr>
            <w:tcW w:w="990" w:type="dxa"/>
            <w:noWrap/>
            <w:hideMark/>
          </w:tcPr>
          <w:p w14:paraId="791248EC" w14:textId="77777777" w:rsidR="00450554" w:rsidRDefault="00450554" w:rsidP="00450554">
            <w:pPr>
              <w:pStyle w:val="TT"/>
            </w:pPr>
            <w:r w:rsidRPr="00000549">
              <w:t>0.055</w:t>
            </w:r>
          </w:p>
        </w:tc>
      </w:tr>
      <w:tr w:rsidR="00450554" w:rsidRPr="00DD1859" w14:paraId="3AEB0F49" w14:textId="77777777" w:rsidTr="00226E85">
        <w:trPr>
          <w:trHeight w:val="288"/>
        </w:trPr>
        <w:tc>
          <w:tcPr>
            <w:tcW w:w="3887" w:type="dxa"/>
            <w:noWrap/>
            <w:hideMark/>
          </w:tcPr>
          <w:p w14:paraId="6DB1B559" w14:textId="5B38A0A6" w:rsidR="00450554" w:rsidRDefault="00450554" w:rsidP="00450554">
            <w:pPr>
              <w:pStyle w:val="TT"/>
            </w:pPr>
            <w:r w:rsidRPr="00000549">
              <w:t>Protestant Ethic</w:t>
            </w:r>
            <w:r w:rsidR="002A0D83">
              <w:t xml:space="preserve"> Scale</w:t>
            </w:r>
          </w:p>
        </w:tc>
        <w:tc>
          <w:tcPr>
            <w:tcW w:w="901" w:type="dxa"/>
            <w:noWrap/>
            <w:hideMark/>
          </w:tcPr>
          <w:p w14:paraId="5587155C" w14:textId="77777777" w:rsidR="00450554" w:rsidRDefault="00450554" w:rsidP="00450554">
            <w:pPr>
              <w:pStyle w:val="TT"/>
            </w:pPr>
            <w:r w:rsidRPr="00000549">
              <w:t>1</w:t>
            </w:r>
            <w:r>
              <w:t>,</w:t>
            </w:r>
            <w:r w:rsidRPr="00000549">
              <w:t>244</w:t>
            </w:r>
          </w:p>
        </w:tc>
        <w:tc>
          <w:tcPr>
            <w:tcW w:w="900" w:type="dxa"/>
            <w:noWrap/>
            <w:hideMark/>
          </w:tcPr>
          <w:p w14:paraId="3A4B5858" w14:textId="77777777" w:rsidR="00450554" w:rsidRDefault="00450554" w:rsidP="00450554">
            <w:pPr>
              <w:pStyle w:val="TT"/>
            </w:pPr>
            <w:r w:rsidRPr="00000549">
              <w:t>28.3</w:t>
            </w:r>
          </w:p>
        </w:tc>
        <w:tc>
          <w:tcPr>
            <w:tcW w:w="900" w:type="dxa"/>
            <w:noWrap/>
            <w:hideMark/>
          </w:tcPr>
          <w:p w14:paraId="7788ED59" w14:textId="77777777" w:rsidR="00450554" w:rsidRDefault="00450554" w:rsidP="00450554">
            <w:pPr>
              <w:pStyle w:val="TT"/>
            </w:pPr>
            <w:r w:rsidRPr="00000549">
              <w:t>44</w:t>
            </w:r>
          </w:p>
        </w:tc>
        <w:tc>
          <w:tcPr>
            <w:tcW w:w="1080" w:type="dxa"/>
            <w:noWrap/>
            <w:hideMark/>
          </w:tcPr>
          <w:p w14:paraId="5B06772D" w14:textId="77777777" w:rsidR="00450554" w:rsidRDefault="00450554" w:rsidP="00450554">
            <w:pPr>
              <w:pStyle w:val="TT"/>
            </w:pPr>
            <w:r w:rsidRPr="00000549">
              <w:t>0.951</w:t>
            </w:r>
          </w:p>
        </w:tc>
        <w:tc>
          <w:tcPr>
            <w:tcW w:w="1170" w:type="dxa"/>
            <w:noWrap/>
            <w:hideMark/>
          </w:tcPr>
          <w:p w14:paraId="2216DF54" w14:textId="77777777" w:rsidR="00450554" w:rsidRDefault="00450554" w:rsidP="00450554">
            <w:pPr>
              <w:pStyle w:val="TT"/>
            </w:pPr>
            <w:r w:rsidRPr="00000549">
              <w:t>0.939</w:t>
            </w:r>
          </w:p>
        </w:tc>
        <w:tc>
          <w:tcPr>
            <w:tcW w:w="2322" w:type="dxa"/>
            <w:noWrap/>
            <w:hideMark/>
          </w:tcPr>
          <w:p w14:paraId="3C779C63" w14:textId="7B038DB4" w:rsidR="00450554" w:rsidRDefault="00450554" w:rsidP="00594993">
            <w:pPr>
              <w:pStyle w:val="TT"/>
            </w:pPr>
            <w:r w:rsidRPr="00000549">
              <w:t>0.063</w:t>
            </w:r>
            <w:r w:rsidR="00594993">
              <w:t xml:space="preserve"> [</w:t>
            </w:r>
            <w:r w:rsidRPr="00000549">
              <w:t>0.06</w:t>
            </w:r>
            <w:r w:rsidR="00E152D6">
              <w:t>,</w:t>
            </w:r>
            <w:r>
              <w:t xml:space="preserve"> </w:t>
            </w:r>
            <w:r w:rsidRPr="00000549">
              <w:t>0.066</w:t>
            </w:r>
            <w:r w:rsidR="00E152D6">
              <w:t>]</w:t>
            </w:r>
          </w:p>
        </w:tc>
        <w:tc>
          <w:tcPr>
            <w:tcW w:w="990" w:type="dxa"/>
            <w:noWrap/>
            <w:hideMark/>
          </w:tcPr>
          <w:p w14:paraId="53B752A9" w14:textId="77777777" w:rsidR="00450554" w:rsidRDefault="00450554" w:rsidP="00450554">
            <w:pPr>
              <w:pStyle w:val="TT"/>
            </w:pPr>
            <w:r w:rsidRPr="00000549">
              <w:t>0.056</w:t>
            </w:r>
          </w:p>
        </w:tc>
      </w:tr>
      <w:tr w:rsidR="00450554" w:rsidRPr="00DD1859" w14:paraId="50F126CA" w14:textId="77777777" w:rsidTr="00226E85">
        <w:trPr>
          <w:trHeight w:val="288"/>
        </w:trPr>
        <w:tc>
          <w:tcPr>
            <w:tcW w:w="3887" w:type="dxa"/>
            <w:noWrap/>
            <w:hideMark/>
          </w:tcPr>
          <w:p w14:paraId="66B640F4" w14:textId="2677E370" w:rsidR="00450554" w:rsidRDefault="00450554" w:rsidP="00450554">
            <w:pPr>
              <w:pStyle w:val="TT"/>
            </w:pPr>
            <w:r w:rsidRPr="00000549">
              <w:t>Ring-Wing Authoritarianism</w:t>
            </w:r>
            <w:r w:rsidR="002A0D83">
              <w:t xml:space="preserve"> Scale</w:t>
            </w:r>
          </w:p>
        </w:tc>
        <w:tc>
          <w:tcPr>
            <w:tcW w:w="901" w:type="dxa"/>
            <w:noWrap/>
            <w:hideMark/>
          </w:tcPr>
          <w:p w14:paraId="78E6BDE2" w14:textId="77777777" w:rsidR="00450554" w:rsidRDefault="00450554" w:rsidP="00450554">
            <w:pPr>
              <w:pStyle w:val="TT"/>
            </w:pPr>
            <w:r w:rsidRPr="00000549">
              <w:t>6</w:t>
            </w:r>
            <w:r>
              <w:t>,</w:t>
            </w:r>
            <w:r w:rsidRPr="00000549">
              <w:t>647</w:t>
            </w:r>
          </w:p>
        </w:tc>
        <w:tc>
          <w:tcPr>
            <w:tcW w:w="900" w:type="dxa"/>
            <w:noWrap/>
            <w:hideMark/>
          </w:tcPr>
          <w:p w14:paraId="470F80DC" w14:textId="77777777" w:rsidR="00450554" w:rsidRDefault="00450554" w:rsidP="00450554">
            <w:pPr>
              <w:pStyle w:val="TT"/>
            </w:pPr>
            <w:r w:rsidRPr="00000549">
              <w:t>39.1</w:t>
            </w:r>
          </w:p>
        </w:tc>
        <w:tc>
          <w:tcPr>
            <w:tcW w:w="900" w:type="dxa"/>
            <w:noWrap/>
            <w:hideMark/>
          </w:tcPr>
          <w:p w14:paraId="38CF5835" w14:textId="77777777" w:rsidR="00450554" w:rsidRDefault="00450554" w:rsidP="00450554">
            <w:pPr>
              <w:pStyle w:val="TT"/>
            </w:pPr>
            <w:r w:rsidRPr="00000549">
              <w:t>170</w:t>
            </w:r>
          </w:p>
        </w:tc>
        <w:tc>
          <w:tcPr>
            <w:tcW w:w="1080" w:type="dxa"/>
            <w:noWrap/>
            <w:hideMark/>
          </w:tcPr>
          <w:p w14:paraId="0577AC65" w14:textId="77777777" w:rsidR="00450554" w:rsidRDefault="00450554" w:rsidP="00450554">
            <w:pPr>
              <w:pStyle w:val="TT"/>
            </w:pPr>
            <w:r w:rsidRPr="00000549">
              <w:t>0.959</w:t>
            </w:r>
          </w:p>
        </w:tc>
        <w:tc>
          <w:tcPr>
            <w:tcW w:w="1170" w:type="dxa"/>
            <w:noWrap/>
            <w:hideMark/>
          </w:tcPr>
          <w:p w14:paraId="5B1D4893" w14:textId="77777777" w:rsidR="00450554" w:rsidRDefault="00450554" w:rsidP="00450554">
            <w:pPr>
              <w:pStyle w:val="TT"/>
            </w:pPr>
            <w:r w:rsidRPr="00000549">
              <w:t>0.954</w:t>
            </w:r>
          </w:p>
        </w:tc>
        <w:tc>
          <w:tcPr>
            <w:tcW w:w="2322" w:type="dxa"/>
            <w:noWrap/>
            <w:hideMark/>
          </w:tcPr>
          <w:p w14:paraId="1D3A547D" w14:textId="406F89FC" w:rsidR="00450554" w:rsidRDefault="00450554" w:rsidP="00594993">
            <w:pPr>
              <w:pStyle w:val="TT"/>
            </w:pPr>
            <w:r w:rsidRPr="00000549">
              <w:t>0.076</w:t>
            </w:r>
            <w:r w:rsidR="00594993">
              <w:t xml:space="preserve"> [</w:t>
            </w:r>
            <w:r w:rsidRPr="00000549">
              <w:t>0.075</w:t>
            </w:r>
            <w:r w:rsidR="00E152D6">
              <w:t>,</w:t>
            </w:r>
            <w:r>
              <w:t xml:space="preserve"> </w:t>
            </w:r>
            <w:r w:rsidRPr="00000549">
              <w:t>0.078</w:t>
            </w:r>
            <w:r w:rsidR="00E152D6">
              <w:t>]</w:t>
            </w:r>
          </w:p>
        </w:tc>
        <w:tc>
          <w:tcPr>
            <w:tcW w:w="990" w:type="dxa"/>
            <w:noWrap/>
            <w:hideMark/>
          </w:tcPr>
          <w:p w14:paraId="61C80192" w14:textId="77777777" w:rsidR="00450554" w:rsidRDefault="00450554" w:rsidP="00450554">
            <w:pPr>
              <w:pStyle w:val="TT"/>
            </w:pPr>
            <w:r w:rsidRPr="00000549">
              <w:t>0.076</w:t>
            </w:r>
          </w:p>
        </w:tc>
      </w:tr>
      <w:tr w:rsidR="00594993" w:rsidRPr="00DD1859" w14:paraId="7648E001" w14:textId="77777777" w:rsidTr="00226E85">
        <w:trPr>
          <w:trHeight w:val="288"/>
        </w:trPr>
        <w:tc>
          <w:tcPr>
            <w:tcW w:w="3887" w:type="dxa"/>
            <w:noWrap/>
            <w:hideMark/>
          </w:tcPr>
          <w:p w14:paraId="4E69EAAC" w14:textId="605CFF13" w:rsidR="00594993" w:rsidRDefault="00594993" w:rsidP="00450554">
            <w:pPr>
              <w:pStyle w:val="TT"/>
            </w:pPr>
            <w:r w:rsidRPr="00000549">
              <w:t>Rosenberg Self-Esteem</w:t>
            </w:r>
            <w:r w:rsidR="002A0D83">
              <w:t xml:space="preserve"> Scale</w:t>
            </w:r>
          </w:p>
        </w:tc>
        <w:tc>
          <w:tcPr>
            <w:tcW w:w="901" w:type="dxa"/>
            <w:noWrap/>
            <w:hideMark/>
          </w:tcPr>
          <w:p w14:paraId="505CB9C6" w14:textId="77777777" w:rsidR="00594993" w:rsidRDefault="00594993" w:rsidP="00450554">
            <w:pPr>
              <w:pStyle w:val="TT"/>
            </w:pPr>
            <w:r w:rsidRPr="00000549">
              <w:t>875</w:t>
            </w:r>
          </w:p>
        </w:tc>
        <w:tc>
          <w:tcPr>
            <w:tcW w:w="900" w:type="dxa"/>
            <w:noWrap/>
            <w:hideMark/>
          </w:tcPr>
          <w:p w14:paraId="104FD359" w14:textId="77777777" w:rsidR="00594993" w:rsidRDefault="00594993" w:rsidP="00450554">
            <w:pPr>
              <w:pStyle w:val="TT"/>
            </w:pPr>
            <w:r w:rsidRPr="00000549">
              <w:t>25.0</w:t>
            </w:r>
          </w:p>
        </w:tc>
        <w:tc>
          <w:tcPr>
            <w:tcW w:w="900" w:type="dxa"/>
            <w:noWrap/>
            <w:hideMark/>
          </w:tcPr>
          <w:p w14:paraId="616BBED1" w14:textId="77777777" w:rsidR="00594993" w:rsidRDefault="00594993" w:rsidP="00450554">
            <w:pPr>
              <w:pStyle w:val="TT"/>
            </w:pPr>
            <w:r w:rsidRPr="00000549">
              <w:t>35</w:t>
            </w:r>
          </w:p>
        </w:tc>
        <w:tc>
          <w:tcPr>
            <w:tcW w:w="1080" w:type="dxa"/>
            <w:noWrap/>
            <w:hideMark/>
          </w:tcPr>
          <w:p w14:paraId="7D844EAF" w14:textId="77777777" w:rsidR="00594993" w:rsidRDefault="00594993" w:rsidP="00450554">
            <w:pPr>
              <w:pStyle w:val="TT"/>
            </w:pPr>
            <w:r w:rsidRPr="00000549">
              <w:t>0.982</w:t>
            </w:r>
          </w:p>
        </w:tc>
        <w:tc>
          <w:tcPr>
            <w:tcW w:w="1170" w:type="dxa"/>
            <w:noWrap/>
            <w:hideMark/>
          </w:tcPr>
          <w:p w14:paraId="57CB8BF4" w14:textId="77777777" w:rsidR="00594993" w:rsidRDefault="00594993" w:rsidP="00450554">
            <w:pPr>
              <w:pStyle w:val="TT"/>
            </w:pPr>
            <w:r w:rsidRPr="00000549">
              <w:t>0.977</w:t>
            </w:r>
          </w:p>
        </w:tc>
        <w:tc>
          <w:tcPr>
            <w:tcW w:w="2322" w:type="dxa"/>
            <w:noWrap/>
            <w:hideMark/>
          </w:tcPr>
          <w:p w14:paraId="424B8825" w14:textId="0F3FDA1C" w:rsidR="00594993" w:rsidRDefault="00594993" w:rsidP="00594993">
            <w:pPr>
              <w:pStyle w:val="TT"/>
            </w:pPr>
            <w:r w:rsidRPr="00000549">
              <w:t>0.059</w:t>
            </w:r>
            <w:r>
              <w:t xml:space="preserve"> [</w:t>
            </w:r>
            <w:r w:rsidRPr="00000549">
              <w:t>0.055</w:t>
            </w:r>
            <w:r w:rsidR="00E152D6">
              <w:t>,</w:t>
            </w:r>
            <w:r>
              <w:t xml:space="preserve"> </w:t>
            </w:r>
            <w:r w:rsidRPr="00000549">
              <w:t>0.062</w:t>
            </w:r>
            <w:r w:rsidR="00E152D6">
              <w:t>]</w:t>
            </w:r>
          </w:p>
        </w:tc>
        <w:tc>
          <w:tcPr>
            <w:tcW w:w="990" w:type="dxa"/>
            <w:noWrap/>
            <w:hideMark/>
          </w:tcPr>
          <w:p w14:paraId="66B2D958" w14:textId="77777777" w:rsidR="00594993" w:rsidRDefault="00594993" w:rsidP="00450554">
            <w:pPr>
              <w:pStyle w:val="TT"/>
            </w:pPr>
            <w:r w:rsidRPr="00000549">
              <w:t>0.057</w:t>
            </w:r>
          </w:p>
        </w:tc>
      </w:tr>
      <w:tr w:rsidR="00594993" w:rsidRPr="00DD1859" w14:paraId="74BEF9A9" w14:textId="77777777" w:rsidTr="00226E85">
        <w:trPr>
          <w:trHeight w:val="288"/>
        </w:trPr>
        <w:tc>
          <w:tcPr>
            <w:tcW w:w="3887" w:type="dxa"/>
            <w:noWrap/>
            <w:hideMark/>
          </w:tcPr>
          <w:p w14:paraId="64C67ACD" w14:textId="6AB26F5D" w:rsidR="00594993" w:rsidRDefault="00594993" w:rsidP="00450554">
            <w:pPr>
              <w:pStyle w:val="TT"/>
            </w:pPr>
            <w:r w:rsidRPr="00000549">
              <w:t>Self-Monitoring</w:t>
            </w:r>
            <w:r w:rsidR="002A0D83">
              <w:t xml:space="preserve"> Scale</w:t>
            </w:r>
          </w:p>
        </w:tc>
        <w:tc>
          <w:tcPr>
            <w:tcW w:w="901" w:type="dxa"/>
            <w:noWrap/>
            <w:hideMark/>
          </w:tcPr>
          <w:p w14:paraId="2D61EECE" w14:textId="77777777" w:rsidR="00594993" w:rsidRDefault="00594993" w:rsidP="00450554">
            <w:pPr>
              <w:pStyle w:val="TT"/>
            </w:pPr>
            <w:r w:rsidRPr="00000549">
              <w:t>11</w:t>
            </w:r>
            <w:r>
              <w:t>,</w:t>
            </w:r>
            <w:r w:rsidRPr="00000549">
              <w:t>631</w:t>
            </w:r>
          </w:p>
        </w:tc>
        <w:tc>
          <w:tcPr>
            <w:tcW w:w="900" w:type="dxa"/>
            <w:noWrap/>
            <w:hideMark/>
          </w:tcPr>
          <w:p w14:paraId="211310A2" w14:textId="77777777" w:rsidR="00594993" w:rsidRDefault="00594993" w:rsidP="00450554">
            <w:pPr>
              <w:pStyle w:val="TT"/>
            </w:pPr>
            <w:r w:rsidRPr="00000549">
              <w:t>86.2</w:t>
            </w:r>
          </w:p>
        </w:tc>
        <w:tc>
          <w:tcPr>
            <w:tcW w:w="900" w:type="dxa"/>
            <w:noWrap/>
            <w:hideMark/>
          </w:tcPr>
          <w:p w14:paraId="7371C860" w14:textId="77777777" w:rsidR="00594993" w:rsidRDefault="00594993" w:rsidP="00450554">
            <w:pPr>
              <w:pStyle w:val="TT"/>
            </w:pPr>
            <w:r w:rsidRPr="00000549">
              <w:t>135</w:t>
            </w:r>
          </w:p>
        </w:tc>
        <w:tc>
          <w:tcPr>
            <w:tcW w:w="1080" w:type="dxa"/>
            <w:noWrap/>
            <w:hideMark/>
          </w:tcPr>
          <w:p w14:paraId="6F210D8C" w14:textId="77777777" w:rsidR="00594993" w:rsidRDefault="00594993" w:rsidP="00450554">
            <w:pPr>
              <w:pStyle w:val="TT"/>
            </w:pPr>
            <w:r w:rsidRPr="00000549">
              <w:t>0.689</w:t>
            </w:r>
          </w:p>
        </w:tc>
        <w:tc>
          <w:tcPr>
            <w:tcW w:w="1170" w:type="dxa"/>
            <w:noWrap/>
            <w:hideMark/>
          </w:tcPr>
          <w:p w14:paraId="6211ABAB" w14:textId="77777777" w:rsidR="00594993" w:rsidRDefault="00594993" w:rsidP="00450554">
            <w:pPr>
              <w:pStyle w:val="TT"/>
            </w:pPr>
            <w:r w:rsidRPr="00000549">
              <w:t>0.648</w:t>
            </w:r>
          </w:p>
        </w:tc>
        <w:tc>
          <w:tcPr>
            <w:tcW w:w="2322" w:type="dxa"/>
            <w:noWrap/>
            <w:hideMark/>
          </w:tcPr>
          <w:p w14:paraId="3B459318" w14:textId="7E6FE114" w:rsidR="00594993" w:rsidRDefault="00594993" w:rsidP="00594993">
            <w:pPr>
              <w:pStyle w:val="TT"/>
            </w:pPr>
            <w:r w:rsidRPr="00000549">
              <w:t>0.113</w:t>
            </w:r>
            <w:r>
              <w:t xml:space="preserve"> [</w:t>
            </w:r>
            <w:r w:rsidRPr="00000549">
              <w:t>0.112</w:t>
            </w:r>
            <w:r w:rsidR="00E152D6">
              <w:t>,</w:t>
            </w:r>
            <w:r>
              <w:t xml:space="preserve"> </w:t>
            </w:r>
            <w:r w:rsidRPr="00000549">
              <w:t>0.115</w:t>
            </w:r>
            <w:r w:rsidR="00E152D6">
              <w:t>]</w:t>
            </w:r>
          </w:p>
        </w:tc>
        <w:tc>
          <w:tcPr>
            <w:tcW w:w="990" w:type="dxa"/>
            <w:noWrap/>
            <w:hideMark/>
          </w:tcPr>
          <w:p w14:paraId="7728D6A2" w14:textId="77777777" w:rsidR="00594993" w:rsidRDefault="00594993" w:rsidP="00450554">
            <w:pPr>
              <w:pStyle w:val="TT"/>
            </w:pPr>
            <w:r w:rsidRPr="00000549">
              <w:t>0.102</w:t>
            </w:r>
          </w:p>
        </w:tc>
      </w:tr>
      <w:tr w:rsidR="00594993" w:rsidRPr="00DD1859" w14:paraId="5B6295A1" w14:textId="77777777" w:rsidTr="00226E85">
        <w:trPr>
          <w:trHeight w:val="288"/>
        </w:trPr>
        <w:tc>
          <w:tcPr>
            <w:tcW w:w="3887" w:type="dxa"/>
            <w:noWrap/>
            <w:hideMark/>
          </w:tcPr>
          <w:p w14:paraId="5D7CCF7D" w14:textId="5A673F77" w:rsidR="00594993" w:rsidRDefault="00594993" w:rsidP="00450554">
            <w:pPr>
              <w:pStyle w:val="TT"/>
            </w:pPr>
            <w:r w:rsidRPr="00000549">
              <w:t>Social Dominance Orientation</w:t>
            </w:r>
            <w:r w:rsidR="002A0D83">
              <w:t xml:space="preserve"> scale</w:t>
            </w:r>
          </w:p>
        </w:tc>
        <w:tc>
          <w:tcPr>
            <w:tcW w:w="901" w:type="dxa"/>
            <w:noWrap/>
            <w:hideMark/>
          </w:tcPr>
          <w:p w14:paraId="1830DB6F" w14:textId="77777777" w:rsidR="00594993" w:rsidRDefault="00594993" w:rsidP="00450554">
            <w:pPr>
              <w:pStyle w:val="TT"/>
            </w:pPr>
            <w:r w:rsidRPr="00000549">
              <w:t>1</w:t>
            </w:r>
            <w:r>
              <w:t>,</w:t>
            </w:r>
            <w:r w:rsidRPr="00000549">
              <w:t>785</w:t>
            </w:r>
          </w:p>
        </w:tc>
        <w:tc>
          <w:tcPr>
            <w:tcW w:w="900" w:type="dxa"/>
            <w:noWrap/>
            <w:hideMark/>
          </w:tcPr>
          <w:p w14:paraId="255EEFD1" w14:textId="77777777" w:rsidR="00594993" w:rsidRDefault="00594993" w:rsidP="00450554">
            <w:pPr>
              <w:pStyle w:val="TT"/>
            </w:pPr>
            <w:r w:rsidRPr="00000549">
              <w:t>33.1</w:t>
            </w:r>
          </w:p>
        </w:tc>
        <w:tc>
          <w:tcPr>
            <w:tcW w:w="900" w:type="dxa"/>
            <w:noWrap/>
            <w:hideMark/>
          </w:tcPr>
          <w:p w14:paraId="4622EB22" w14:textId="77777777" w:rsidR="00594993" w:rsidRDefault="00594993" w:rsidP="00450554">
            <w:pPr>
              <w:pStyle w:val="TT"/>
            </w:pPr>
            <w:r w:rsidRPr="00000549">
              <w:t>54</w:t>
            </w:r>
          </w:p>
        </w:tc>
        <w:tc>
          <w:tcPr>
            <w:tcW w:w="1080" w:type="dxa"/>
            <w:noWrap/>
            <w:hideMark/>
          </w:tcPr>
          <w:p w14:paraId="44A358C2" w14:textId="77777777" w:rsidR="00594993" w:rsidRDefault="00594993" w:rsidP="00450554">
            <w:pPr>
              <w:pStyle w:val="TT"/>
            </w:pPr>
            <w:r w:rsidRPr="00000549">
              <w:t>0.946</w:t>
            </w:r>
          </w:p>
        </w:tc>
        <w:tc>
          <w:tcPr>
            <w:tcW w:w="1170" w:type="dxa"/>
            <w:noWrap/>
            <w:hideMark/>
          </w:tcPr>
          <w:p w14:paraId="4990E969" w14:textId="77777777" w:rsidR="00594993" w:rsidRDefault="00594993" w:rsidP="00450554">
            <w:pPr>
              <w:pStyle w:val="TT"/>
            </w:pPr>
            <w:r w:rsidRPr="00000549">
              <w:t>0.934</w:t>
            </w:r>
          </w:p>
        </w:tc>
        <w:tc>
          <w:tcPr>
            <w:tcW w:w="2322" w:type="dxa"/>
            <w:noWrap/>
            <w:hideMark/>
          </w:tcPr>
          <w:p w14:paraId="536946F8" w14:textId="54133035" w:rsidR="00594993" w:rsidRDefault="00594993" w:rsidP="00594993">
            <w:pPr>
              <w:pStyle w:val="TT"/>
            </w:pPr>
            <w:r w:rsidRPr="00000549">
              <w:t>0.068</w:t>
            </w:r>
            <w:r>
              <w:t xml:space="preserve"> [</w:t>
            </w:r>
            <w:r w:rsidRPr="00000549">
              <w:t>0.066</w:t>
            </w:r>
            <w:r w:rsidR="00E152D6">
              <w:t>,</w:t>
            </w:r>
            <w:r>
              <w:t xml:space="preserve"> </w:t>
            </w:r>
            <w:r w:rsidRPr="00000549">
              <w:t>0.071</w:t>
            </w:r>
            <w:r w:rsidR="00E152D6">
              <w:t>]</w:t>
            </w:r>
          </w:p>
        </w:tc>
        <w:tc>
          <w:tcPr>
            <w:tcW w:w="990" w:type="dxa"/>
            <w:noWrap/>
            <w:hideMark/>
          </w:tcPr>
          <w:p w14:paraId="08D480EC" w14:textId="77777777" w:rsidR="00594993" w:rsidRDefault="00594993" w:rsidP="00450554">
            <w:pPr>
              <w:pStyle w:val="TT"/>
            </w:pPr>
            <w:r w:rsidRPr="00000549">
              <w:t>0.064</w:t>
            </w:r>
          </w:p>
        </w:tc>
      </w:tr>
      <w:tr w:rsidR="00594993" w:rsidRPr="00DD1859" w14:paraId="3F09EFE0" w14:textId="77777777" w:rsidTr="00226E85">
        <w:trPr>
          <w:trHeight w:val="288"/>
        </w:trPr>
        <w:tc>
          <w:tcPr>
            <w:tcW w:w="3887" w:type="dxa"/>
            <w:noWrap/>
            <w:hideMark/>
          </w:tcPr>
          <w:p w14:paraId="70132EA8" w14:textId="45FA9BA9" w:rsidR="00594993" w:rsidRPr="00226E85" w:rsidRDefault="00594993" w:rsidP="00450554">
            <w:pPr>
              <w:pStyle w:val="TT"/>
            </w:pPr>
            <w:r w:rsidRPr="00226E85">
              <w:t>Spheres of Control</w:t>
            </w:r>
            <w:r w:rsidR="002A0D83">
              <w:t xml:space="preserve"> Battery</w:t>
            </w:r>
          </w:p>
        </w:tc>
        <w:tc>
          <w:tcPr>
            <w:tcW w:w="901" w:type="dxa"/>
            <w:noWrap/>
            <w:hideMark/>
          </w:tcPr>
          <w:p w14:paraId="2AF1D5D3" w14:textId="77777777" w:rsidR="00594993" w:rsidRDefault="00594993" w:rsidP="00450554">
            <w:pPr>
              <w:pStyle w:val="TT"/>
            </w:pPr>
          </w:p>
        </w:tc>
        <w:tc>
          <w:tcPr>
            <w:tcW w:w="900" w:type="dxa"/>
            <w:noWrap/>
            <w:hideMark/>
          </w:tcPr>
          <w:p w14:paraId="1AA4BD9F" w14:textId="77777777" w:rsidR="00594993" w:rsidRDefault="00594993" w:rsidP="00450554">
            <w:pPr>
              <w:pStyle w:val="TT"/>
            </w:pPr>
          </w:p>
        </w:tc>
        <w:tc>
          <w:tcPr>
            <w:tcW w:w="900" w:type="dxa"/>
            <w:noWrap/>
            <w:hideMark/>
          </w:tcPr>
          <w:p w14:paraId="3D0B388E" w14:textId="77777777" w:rsidR="00594993" w:rsidRDefault="00594993" w:rsidP="00450554">
            <w:pPr>
              <w:pStyle w:val="TT"/>
            </w:pPr>
          </w:p>
        </w:tc>
        <w:tc>
          <w:tcPr>
            <w:tcW w:w="1080" w:type="dxa"/>
            <w:noWrap/>
            <w:hideMark/>
          </w:tcPr>
          <w:p w14:paraId="72857779" w14:textId="77777777" w:rsidR="00594993" w:rsidRDefault="00594993" w:rsidP="00450554">
            <w:pPr>
              <w:pStyle w:val="TT"/>
            </w:pPr>
          </w:p>
        </w:tc>
        <w:tc>
          <w:tcPr>
            <w:tcW w:w="1170" w:type="dxa"/>
            <w:noWrap/>
            <w:hideMark/>
          </w:tcPr>
          <w:p w14:paraId="05455FA3" w14:textId="77777777" w:rsidR="00594993" w:rsidRDefault="00594993" w:rsidP="00450554">
            <w:pPr>
              <w:pStyle w:val="TT"/>
            </w:pPr>
          </w:p>
        </w:tc>
        <w:tc>
          <w:tcPr>
            <w:tcW w:w="2322" w:type="dxa"/>
            <w:noWrap/>
            <w:hideMark/>
          </w:tcPr>
          <w:p w14:paraId="42F16C18" w14:textId="77777777" w:rsidR="00594993" w:rsidRDefault="00594993" w:rsidP="00450554">
            <w:pPr>
              <w:pStyle w:val="TT"/>
            </w:pPr>
          </w:p>
        </w:tc>
        <w:tc>
          <w:tcPr>
            <w:tcW w:w="990" w:type="dxa"/>
            <w:noWrap/>
            <w:hideMark/>
          </w:tcPr>
          <w:p w14:paraId="42CC9F59" w14:textId="77777777" w:rsidR="00594993" w:rsidRDefault="00594993" w:rsidP="00450554">
            <w:pPr>
              <w:pStyle w:val="TT"/>
            </w:pPr>
          </w:p>
        </w:tc>
      </w:tr>
      <w:tr w:rsidR="00594993" w:rsidRPr="00DD1859" w14:paraId="1927AF57" w14:textId="77777777" w:rsidTr="00226E85">
        <w:trPr>
          <w:trHeight w:val="288"/>
        </w:trPr>
        <w:tc>
          <w:tcPr>
            <w:tcW w:w="3887" w:type="dxa"/>
            <w:noWrap/>
            <w:hideMark/>
          </w:tcPr>
          <w:p w14:paraId="7B443658" w14:textId="77777777" w:rsidR="00594993" w:rsidRDefault="00594993" w:rsidP="00450554">
            <w:pPr>
              <w:pStyle w:val="TT"/>
              <w:ind w:firstLine="540"/>
            </w:pPr>
            <w:r w:rsidRPr="00000549">
              <w:t>Interpersonal Control</w:t>
            </w:r>
          </w:p>
        </w:tc>
        <w:tc>
          <w:tcPr>
            <w:tcW w:w="901" w:type="dxa"/>
            <w:noWrap/>
            <w:hideMark/>
          </w:tcPr>
          <w:p w14:paraId="02E5C33C" w14:textId="77777777" w:rsidR="00594993" w:rsidRDefault="00594993" w:rsidP="00450554">
            <w:pPr>
              <w:pStyle w:val="TT"/>
            </w:pPr>
            <w:r w:rsidRPr="00000549">
              <w:t>829</w:t>
            </w:r>
          </w:p>
        </w:tc>
        <w:tc>
          <w:tcPr>
            <w:tcW w:w="900" w:type="dxa"/>
            <w:noWrap/>
            <w:hideMark/>
          </w:tcPr>
          <w:p w14:paraId="437F929D" w14:textId="77777777" w:rsidR="00594993" w:rsidRDefault="00594993" w:rsidP="00450554">
            <w:pPr>
              <w:pStyle w:val="TT"/>
            </w:pPr>
            <w:r w:rsidRPr="00000549">
              <w:t>23.7</w:t>
            </w:r>
          </w:p>
        </w:tc>
        <w:tc>
          <w:tcPr>
            <w:tcW w:w="900" w:type="dxa"/>
            <w:noWrap/>
            <w:hideMark/>
          </w:tcPr>
          <w:p w14:paraId="10286543" w14:textId="77777777" w:rsidR="00594993" w:rsidRDefault="00594993" w:rsidP="00450554">
            <w:pPr>
              <w:pStyle w:val="TT"/>
            </w:pPr>
            <w:r w:rsidRPr="00000549">
              <w:t>35</w:t>
            </w:r>
          </w:p>
        </w:tc>
        <w:tc>
          <w:tcPr>
            <w:tcW w:w="1080" w:type="dxa"/>
            <w:noWrap/>
            <w:hideMark/>
          </w:tcPr>
          <w:p w14:paraId="78C165BF" w14:textId="77777777" w:rsidR="00594993" w:rsidRDefault="00594993" w:rsidP="00450554">
            <w:pPr>
              <w:pStyle w:val="TT"/>
            </w:pPr>
            <w:r w:rsidRPr="00000549">
              <w:t>0.965</w:t>
            </w:r>
          </w:p>
        </w:tc>
        <w:tc>
          <w:tcPr>
            <w:tcW w:w="1170" w:type="dxa"/>
            <w:noWrap/>
            <w:hideMark/>
          </w:tcPr>
          <w:p w14:paraId="2E69493F" w14:textId="77777777" w:rsidR="00594993" w:rsidRDefault="00594993" w:rsidP="00450554">
            <w:pPr>
              <w:pStyle w:val="TT"/>
            </w:pPr>
            <w:r w:rsidRPr="00000549">
              <w:t>0.955</w:t>
            </w:r>
          </w:p>
        </w:tc>
        <w:tc>
          <w:tcPr>
            <w:tcW w:w="2322" w:type="dxa"/>
            <w:noWrap/>
            <w:hideMark/>
          </w:tcPr>
          <w:p w14:paraId="30B67C92" w14:textId="2545CE1A" w:rsidR="00594993" w:rsidRDefault="00594993" w:rsidP="00594993">
            <w:pPr>
              <w:pStyle w:val="TT"/>
            </w:pPr>
            <w:r w:rsidRPr="00000549">
              <w:t>0.058</w:t>
            </w:r>
            <w:r>
              <w:t xml:space="preserve"> [</w:t>
            </w:r>
            <w:r w:rsidRPr="00000549">
              <w:t>0.054</w:t>
            </w:r>
            <w:r w:rsidR="00E152D6">
              <w:t>,</w:t>
            </w:r>
            <w:r>
              <w:t xml:space="preserve"> </w:t>
            </w:r>
            <w:r w:rsidRPr="00000549">
              <w:t>0.061</w:t>
            </w:r>
            <w:r w:rsidR="00E152D6">
              <w:t>]</w:t>
            </w:r>
          </w:p>
        </w:tc>
        <w:tc>
          <w:tcPr>
            <w:tcW w:w="990" w:type="dxa"/>
            <w:noWrap/>
            <w:hideMark/>
          </w:tcPr>
          <w:p w14:paraId="63D5B904" w14:textId="77777777" w:rsidR="00594993" w:rsidRDefault="00594993" w:rsidP="00450554">
            <w:pPr>
              <w:pStyle w:val="TT"/>
            </w:pPr>
            <w:r w:rsidRPr="00000549">
              <w:t>0.049</w:t>
            </w:r>
          </w:p>
        </w:tc>
      </w:tr>
      <w:tr w:rsidR="00594993" w:rsidRPr="00DD1859" w14:paraId="18B06304" w14:textId="77777777" w:rsidTr="00226E85">
        <w:trPr>
          <w:trHeight w:val="288"/>
        </w:trPr>
        <w:tc>
          <w:tcPr>
            <w:tcW w:w="3887" w:type="dxa"/>
            <w:tcBorders>
              <w:bottom w:val="single" w:sz="4" w:space="0" w:color="auto"/>
            </w:tcBorders>
            <w:noWrap/>
            <w:hideMark/>
          </w:tcPr>
          <w:p w14:paraId="227E4AC3" w14:textId="77777777" w:rsidR="00594993" w:rsidRDefault="00594993" w:rsidP="00450554">
            <w:pPr>
              <w:pStyle w:val="TT"/>
              <w:ind w:firstLine="540"/>
            </w:pPr>
            <w:r w:rsidRPr="00000549">
              <w:t>Personal Efficacy</w:t>
            </w:r>
          </w:p>
        </w:tc>
        <w:tc>
          <w:tcPr>
            <w:tcW w:w="901" w:type="dxa"/>
            <w:tcBorders>
              <w:bottom w:val="single" w:sz="4" w:space="0" w:color="auto"/>
            </w:tcBorders>
            <w:noWrap/>
            <w:hideMark/>
          </w:tcPr>
          <w:p w14:paraId="6206F07B" w14:textId="77777777" w:rsidR="00594993" w:rsidRDefault="00594993" w:rsidP="00450554">
            <w:pPr>
              <w:pStyle w:val="TT"/>
            </w:pPr>
            <w:r w:rsidRPr="00000549">
              <w:t>1</w:t>
            </w:r>
            <w:r>
              <w:t>,</w:t>
            </w:r>
            <w:r w:rsidRPr="00000549">
              <w:t>490</w:t>
            </w:r>
          </w:p>
        </w:tc>
        <w:tc>
          <w:tcPr>
            <w:tcW w:w="900" w:type="dxa"/>
            <w:tcBorders>
              <w:bottom w:val="single" w:sz="4" w:space="0" w:color="auto"/>
            </w:tcBorders>
            <w:noWrap/>
            <w:hideMark/>
          </w:tcPr>
          <w:p w14:paraId="3F449020" w14:textId="77777777" w:rsidR="00594993" w:rsidRDefault="00594993" w:rsidP="00450554">
            <w:pPr>
              <w:pStyle w:val="TT"/>
            </w:pPr>
            <w:r w:rsidRPr="00000549">
              <w:t>42.6</w:t>
            </w:r>
          </w:p>
        </w:tc>
        <w:tc>
          <w:tcPr>
            <w:tcW w:w="900" w:type="dxa"/>
            <w:tcBorders>
              <w:bottom w:val="single" w:sz="4" w:space="0" w:color="auto"/>
            </w:tcBorders>
            <w:noWrap/>
            <w:hideMark/>
          </w:tcPr>
          <w:p w14:paraId="4459F59D" w14:textId="77777777" w:rsidR="00594993" w:rsidRDefault="00594993" w:rsidP="00450554">
            <w:pPr>
              <w:pStyle w:val="TT"/>
            </w:pPr>
            <w:r w:rsidRPr="00000549">
              <w:t>35</w:t>
            </w:r>
          </w:p>
        </w:tc>
        <w:tc>
          <w:tcPr>
            <w:tcW w:w="1080" w:type="dxa"/>
            <w:tcBorders>
              <w:bottom w:val="single" w:sz="4" w:space="0" w:color="auto"/>
            </w:tcBorders>
            <w:noWrap/>
            <w:hideMark/>
          </w:tcPr>
          <w:p w14:paraId="4A3067A5" w14:textId="77777777" w:rsidR="00594993" w:rsidRDefault="00594993" w:rsidP="00450554">
            <w:pPr>
              <w:pStyle w:val="TT"/>
            </w:pPr>
            <w:r w:rsidRPr="00000549">
              <w:t>0.836</w:t>
            </w:r>
          </w:p>
        </w:tc>
        <w:tc>
          <w:tcPr>
            <w:tcW w:w="1170" w:type="dxa"/>
            <w:tcBorders>
              <w:bottom w:val="single" w:sz="4" w:space="0" w:color="auto"/>
            </w:tcBorders>
            <w:noWrap/>
            <w:hideMark/>
          </w:tcPr>
          <w:p w14:paraId="3E04F617" w14:textId="77777777" w:rsidR="00594993" w:rsidRDefault="00594993" w:rsidP="00450554">
            <w:pPr>
              <w:pStyle w:val="TT"/>
            </w:pPr>
            <w:r w:rsidRPr="00000549">
              <w:t>0.790</w:t>
            </w:r>
          </w:p>
        </w:tc>
        <w:tc>
          <w:tcPr>
            <w:tcW w:w="2322" w:type="dxa"/>
            <w:tcBorders>
              <w:bottom w:val="single" w:sz="4" w:space="0" w:color="auto"/>
            </w:tcBorders>
            <w:noWrap/>
            <w:hideMark/>
          </w:tcPr>
          <w:p w14:paraId="53961DFC" w14:textId="07D94EEA" w:rsidR="00594993" w:rsidRDefault="00594993" w:rsidP="00594993">
            <w:pPr>
              <w:pStyle w:val="TT"/>
            </w:pPr>
            <w:r w:rsidRPr="00000549">
              <w:t>0.078</w:t>
            </w:r>
            <w:r>
              <w:t xml:space="preserve"> [</w:t>
            </w:r>
            <w:r w:rsidRPr="00000549">
              <w:t>0.074</w:t>
            </w:r>
            <w:r w:rsidR="00E152D6">
              <w:t>,</w:t>
            </w:r>
            <w:r>
              <w:t xml:space="preserve"> </w:t>
            </w:r>
            <w:r w:rsidRPr="00000549">
              <w:t>0.081</w:t>
            </w:r>
            <w:r w:rsidR="00E152D6">
              <w:t>]</w:t>
            </w:r>
          </w:p>
        </w:tc>
        <w:tc>
          <w:tcPr>
            <w:tcW w:w="990" w:type="dxa"/>
            <w:tcBorders>
              <w:bottom w:val="single" w:sz="4" w:space="0" w:color="auto"/>
            </w:tcBorders>
            <w:noWrap/>
            <w:hideMark/>
          </w:tcPr>
          <w:p w14:paraId="4109312D" w14:textId="77777777" w:rsidR="00594993" w:rsidRDefault="00594993" w:rsidP="00450554">
            <w:pPr>
              <w:pStyle w:val="TT"/>
            </w:pPr>
            <w:r w:rsidRPr="00000549">
              <w:t>0.065</w:t>
            </w:r>
          </w:p>
        </w:tc>
      </w:tr>
    </w:tbl>
    <w:p w14:paraId="68B62AFE" w14:textId="74960DEC" w:rsidR="00AA595D" w:rsidRDefault="007F05BC" w:rsidP="00616C56">
      <w:pPr>
        <w:pStyle w:val="CPSO"/>
      </w:pPr>
      <w:r>
        <w:t>Note</w:t>
      </w:r>
      <w:r w:rsidR="00410242" w:rsidRPr="007F05BC">
        <w:t>:</w:t>
      </w:r>
      <w:r w:rsidR="00410242" w:rsidRPr="00DD1859">
        <w:rPr>
          <w:i/>
        </w:rPr>
        <w:t xml:space="preserve"> </w:t>
      </w:r>
      <w:r w:rsidR="00594993">
        <w:t>Values inside brackets are 95% confidence intervals.</w:t>
      </w:r>
      <w:r w:rsidR="0009250A">
        <w:t xml:space="preserve"> CFI = </w:t>
      </w:r>
      <w:r w:rsidR="00AA595D">
        <w:t>comparative-fit index</w:t>
      </w:r>
      <w:r w:rsidR="0009250A">
        <w:t xml:space="preserve">; TLI = </w:t>
      </w:r>
      <w:r w:rsidR="00AA595D">
        <w:t>Tucker-Lewis fit index</w:t>
      </w:r>
      <w:r w:rsidR="0009250A">
        <w:t xml:space="preserve">; RMSEA = </w:t>
      </w:r>
      <w:r w:rsidR="00AA595D">
        <w:t>root mean square error of approximation</w:t>
      </w:r>
      <w:r w:rsidR="0009250A">
        <w:t xml:space="preserve">; </w:t>
      </w:r>
      <w:r w:rsidR="00AA595D">
        <w:t xml:space="preserve">SRMR = </w:t>
      </w:r>
      <w:r w:rsidR="00226E85">
        <w:t>root mean squared residual</w:t>
      </w:r>
      <w:r w:rsidR="00AA595D">
        <w:t>.</w:t>
      </w:r>
    </w:p>
    <w:p w14:paraId="41D357DC" w14:textId="48106280" w:rsidR="00410242" w:rsidRPr="00DD1859" w:rsidRDefault="00AA595D" w:rsidP="00616C56">
      <w:pPr>
        <w:pStyle w:val="CPSO"/>
      </w:pPr>
      <w:r w:rsidRPr="00AA595D">
        <w:rPr>
          <w:vertAlign w:val="superscript"/>
        </w:rPr>
        <w:t>a</w:t>
      </w:r>
      <w:r>
        <w:t>For all</w:t>
      </w:r>
      <w:r w:rsidR="00410242" w:rsidRPr="00DD1859">
        <w:t xml:space="preserve"> χ</w:t>
      </w:r>
      <w:r w:rsidR="00410242" w:rsidRPr="00DD1859">
        <w:rPr>
          <w:vertAlign w:val="superscript"/>
        </w:rPr>
        <w:t>2</w:t>
      </w:r>
      <w:r w:rsidR="00410242" w:rsidRPr="00DD1859">
        <w:t xml:space="preserve"> tests</w:t>
      </w:r>
      <w:r>
        <w:t>,</w:t>
      </w:r>
      <w:r w:rsidR="00410242" w:rsidRPr="00DD1859">
        <w:t xml:space="preserve"> </w:t>
      </w:r>
      <w:r w:rsidR="00410242" w:rsidRPr="00DD1859">
        <w:rPr>
          <w:i/>
        </w:rPr>
        <w:t>p</w:t>
      </w:r>
      <w:r w:rsidR="00410242" w:rsidRPr="00DD1859">
        <w:t xml:space="preserve"> &lt; .001.</w:t>
      </w:r>
    </w:p>
    <w:p w14:paraId="63DE70BB" w14:textId="7C23B6E0" w:rsidR="00E92D79" w:rsidRDefault="00D0072D">
      <w:pPr>
        <w:pStyle w:val="CPB"/>
      </w:pPr>
      <w:r w:rsidRPr="00DD1859">
        <w:t xml:space="preserve">Table </w:t>
      </w:r>
      <w:r w:rsidR="006F3130">
        <w:t>5</w:t>
      </w:r>
      <w:r w:rsidR="002A0D83">
        <w:t>.</w:t>
      </w:r>
    </w:p>
    <w:p w14:paraId="33B9E7F8" w14:textId="160DAD0D" w:rsidR="00E152D6" w:rsidRDefault="00E152D6">
      <w:pPr>
        <w:pStyle w:val="CPB"/>
      </w:pPr>
      <w:r>
        <w:t>Results of the Tests of Measurement Invariance</w:t>
      </w:r>
    </w:p>
    <w:tbl>
      <w:tblPr>
        <w:tblW w:w="11538" w:type="dxa"/>
        <w:tblLayout w:type="fixed"/>
        <w:tblLook w:val="04A0" w:firstRow="1" w:lastRow="0" w:firstColumn="1" w:lastColumn="0" w:noHBand="0" w:noVBand="1"/>
      </w:tblPr>
      <w:tblGrid>
        <w:gridCol w:w="3888"/>
        <w:gridCol w:w="1440"/>
        <w:gridCol w:w="1620"/>
        <w:gridCol w:w="1710"/>
        <w:gridCol w:w="1440"/>
        <w:gridCol w:w="1440"/>
      </w:tblGrid>
      <w:tr w:rsidR="00B25E52" w:rsidRPr="00DD1859" w14:paraId="06034E29" w14:textId="77777777" w:rsidTr="00186DF6">
        <w:trPr>
          <w:trHeight w:val="300"/>
        </w:trPr>
        <w:tc>
          <w:tcPr>
            <w:tcW w:w="3888" w:type="dxa"/>
            <w:vMerge w:val="restart"/>
            <w:tcBorders>
              <w:top w:val="single" w:sz="4" w:space="0" w:color="auto"/>
              <w:left w:val="nil"/>
              <w:right w:val="nil"/>
            </w:tcBorders>
            <w:noWrap/>
          </w:tcPr>
          <w:p w14:paraId="67979FA8" w14:textId="1A3192F9" w:rsidR="00B25E52" w:rsidRDefault="00B25E52" w:rsidP="00AA595D">
            <w:pPr>
              <w:pStyle w:val="TCH"/>
            </w:pPr>
            <w:r w:rsidRPr="00000549">
              <w:t>Scale</w:t>
            </w:r>
          </w:p>
        </w:tc>
        <w:tc>
          <w:tcPr>
            <w:tcW w:w="3060" w:type="dxa"/>
            <w:gridSpan w:val="2"/>
            <w:tcBorders>
              <w:top w:val="single" w:sz="4" w:space="0" w:color="auto"/>
              <w:left w:val="nil"/>
              <w:bottom w:val="single" w:sz="4" w:space="0" w:color="auto"/>
              <w:right w:val="nil"/>
            </w:tcBorders>
            <w:noWrap/>
            <w:vAlign w:val="center"/>
          </w:tcPr>
          <w:p w14:paraId="0F1C699B" w14:textId="4E6618FE" w:rsidR="00B25E52" w:rsidRDefault="001E6909">
            <w:pPr>
              <w:pStyle w:val="TCH"/>
            </w:pPr>
            <w:r>
              <w:t>Age groups</w:t>
            </w:r>
            <w:r w:rsidR="00C13785" w:rsidRPr="00C13785">
              <w:rPr>
                <w:vertAlign w:val="superscript"/>
              </w:rPr>
              <w:t>a</w:t>
            </w:r>
          </w:p>
        </w:tc>
        <w:tc>
          <w:tcPr>
            <w:tcW w:w="3150" w:type="dxa"/>
            <w:gridSpan w:val="2"/>
            <w:tcBorders>
              <w:top w:val="single" w:sz="4" w:space="0" w:color="auto"/>
              <w:left w:val="nil"/>
              <w:bottom w:val="single" w:sz="4" w:space="0" w:color="auto"/>
              <w:right w:val="nil"/>
            </w:tcBorders>
            <w:vAlign w:val="center"/>
          </w:tcPr>
          <w:p w14:paraId="500C1721" w14:textId="146EB6C9" w:rsidR="00B25E52" w:rsidRDefault="001E6909">
            <w:pPr>
              <w:pStyle w:val="TCH"/>
            </w:pPr>
            <w:r>
              <w:t>Gender groups</w:t>
            </w:r>
          </w:p>
        </w:tc>
        <w:tc>
          <w:tcPr>
            <w:tcW w:w="1440" w:type="dxa"/>
            <w:vMerge w:val="restart"/>
            <w:tcBorders>
              <w:top w:val="single" w:sz="4" w:space="0" w:color="auto"/>
              <w:left w:val="nil"/>
              <w:right w:val="nil"/>
            </w:tcBorders>
          </w:tcPr>
          <w:p w14:paraId="3ED4D52F" w14:textId="03645ED1" w:rsidR="00B25E52" w:rsidRDefault="00B25E52" w:rsidP="00B25E52">
            <w:pPr>
              <w:pStyle w:val="TCH"/>
            </w:pPr>
            <w:r w:rsidRPr="00000549">
              <w:t xml:space="preserve">Combined </w:t>
            </w:r>
            <w:r>
              <w:t>results</w:t>
            </w:r>
          </w:p>
        </w:tc>
      </w:tr>
      <w:tr w:rsidR="00B25E52" w:rsidRPr="00DD1859" w14:paraId="0A846D25" w14:textId="77777777" w:rsidTr="00186DF6">
        <w:trPr>
          <w:trHeight w:val="1068"/>
        </w:trPr>
        <w:tc>
          <w:tcPr>
            <w:tcW w:w="3888" w:type="dxa"/>
            <w:vMerge/>
            <w:tcBorders>
              <w:left w:val="nil"/>
              <w:right w:val="nil"/>
            </w:tcBorders>
            <w:noWrap/>
          </w:tcPr>
          <w:p w14:paraId="47DA2574" w14:textId="2FC10034" w:rsidR="00B25E52" w:rsidRDefault="00B25E52" w:rsidP="00450554">
            <w:pPr>
              <w:pStyle w:val="TCH"/>
            </w:pPr>
          </w:p>
        </w:tc>
        <w:tc>
          <w:tcPr>
            <w:tcW w:w="1440" w:type="dxa"/>
            <w:tcBorders>
              <w:top w:val="single" w:sz="4" w:space="0" w:color="auto"/>
              <w:left w:val="nil"/>
              <w:right w:val="nil"/>
            </w:tcBorders>
            <w:noWrap/>
          </w:tcPr>
          <w:p w14:paraId="16DBB394" w14:textId="32C487F5" w:rsidR="00B25E52" w:rsidRDefault="00B25E52" w:rsidP="00450554">
            <w:pPr>
              <w:pStyle w:val="TCH"/>
            </w:pPr>
            <w:r>
              <w:t>Overall result</w:t>
            </w:r>
          </w:p>
        </w:tc>
        <w:tc>
          <w:tcPr>
            <w:tcW w:w="1620" w:type="dxa"/>
            <w:tcBorders>
              <w:top w:val="single" w:sz="4" w:space="0" w:color="auto"/>
              <w:left w:val="nil"/>
              <w:right w:val="nil"/>
            </w:tcBorders>
            <w:noWrap/>
          </w:tcPr>
          <w:p w14:paraId="0584DF7B" w14:textId="77777777" w:rsidR="00B25E52" w:rsidRDefault="00B25E52" w:rsidP="00450554">
            <w:pPr>
              <w:pStyle w:val="TCH"/>
            </w:pPr>
            <w:r w:rsidRPr="00000549">
              <w:t>Test failed</w:t>
            </w:r>
          </w:p>
        </w:tc>
        <w:tc>
          <w:tcPr>
            <w:tcW w:w="1710" w:type="dxa"/>
            <w:tcBorders>
              <w:top w:val="single" w:sz="4" w:space="0" w:color="auto"/>
              <w:left w:val="nil"/>
              <w:right w:val="nil"/>
            </w:tcBorders>
            <w:noWrap/>
          </w:tcPr>
          <w:p w14:paraId="557E1353" w14:textId="38A09793" w:rsidR="00B25E52" w:rsidRDefault="00B25E52" w:rsidP="00B25E52">
            <w:pPr>
              <w:pStyle w:val="TCH"/>
            </w:pPr>
            <w:r>
              <w:t>Overall result</w:t>
            </w:r>
          </w:p>
        </w:tc>
        <w:tc>
          <w:tcPr>
            <w:tcW w:w="1440" w:type="dxa"/>
            <w:tcBorders>
              <w:top w:val="single" w:sz="4" w:space="0" w:color="auto"/>
              <w:left w:val="nil"/>
              <w:right w:val="nil"/>
            </w:tcBorders>
            <w:noWrap/>
          </w:tcPr>
          <w:p w14:paraId="60B84658" w14:textId="77777777" w:rsidR="00B25E52" w:rsidRDefault="00B25E52" w:rsidP="00450554">
            <w:pPr>
              <w:pStyle w:val="TCH"/>
            </w:pPr>
            <w:r w:rsidRPr="00000549">
              <w:t>Test failed</w:t>
            </w:r>
          </w:p>
        </w:tc>
        <w:tc>
          <w:tcPr>
            <w:tcW w:w="1440" w:type="dxa"/>
            <w:vMerge/>
            <w:tcBorders>
              <w:left w:val="nil"/>
              <w:right w:val="nil"/>
            </w:tcBorders>
            <w:noWrap/>
          </w:tcPr>
          <w:p w14:paraId="186F8D17" w14:textId="2CBDCF4C" w:rsidR="00B25E52" w:rsidRDefault="00B25E52" w:rsidP="00450554">
            <w:pPr>
              <w:pStyle w:val="TCH"/>
            </w:pPr>
          </w:p>
        </w:tc>
      </w:tr>
      <w:tr w:rsidR="00C860A4" w:rsidRPr="00DD1859" w14:paraId="56B2B0A0" w14:textId="77777777" w:rsidTr="00186DF6">
        <w:trPr>
          <w:trHeight w:val="300"/>
        </w:trPr>
        <w:tc>
          <w:tcPr>
            <w:tcW w:w="3888" w:type="dxa"/>
            <w:tcBorders>
              <w:top w:val="single" w:sz="4" w:space="0" w:color="auto"/>
              <w:left w:val="nil"/>
              <w:bottom w:val="nil"/>
              <w:right w:val="nil"/>
            </w:tcBorders>
            <w:noWrap/>
            <w:hideMark/>
          </w:tcPr>
          <w:p w14:paraId="155BEA5A" w14:textId="77777777" w:rsidR="00E92D79" w:rsidRPr="00226E85" w:rsidRDefault="002B731F" w:rsidP="00450554">
            <w:pPr>
              <w:pStyle w:val="TT"/>
            </w:pPr>
            <w:r w:rsidRPr="00226E85">
              <w:t>Balanced Inventory of Desirable Responding</w:t>
            </w:r>
          </w:p>
        </w:tc>
        <w:tc>
          <w:tcPr>
            <w:tcW w:w="1440" w:type="dxa"/>
            <w:tcBorders>
              <w:top w:val="single" w:sz="4" w:space="0" w:color="auto"/>
              <w:left w:val="nil"/>
              <w:bottom w:val="nil"/>
              <w:right w:val="nil"/>
            </w:tcBorders>
            <w:noWrap/>
            <w:hideMark/>
          </w:tcPr>
          <w:p w14:paraId="023A443C" w14:textId="77777777" w:rsidR="00E92D79" w:rsidRDefault="00E92D79" w:rsidP="00450554">
            <w:pPr>
              <w:pStyle w:val="TT"/>
            </w:pPr>
          </w:p>
        </w:tc>
        <w:tc>
          <w:tcPr>
            <w:tcW w:w="1620" w:type="dxa"/>
            <w:tcBorders>
              <w:top w:val="single" w:sz="4" w:space="0" w:color="auto"/>
              <w:left w:val="nil"/>
              <w:bottom w:val="nil"/>
              <w:right w:val="nil"/>
            </w:tcBorders>
            <w:noWrap/>
            <w:hideMark/>
          </w:tcPr>
          <w:p w14:paraId="1058547E" w14:textId="77777777" w:rsidR="00E92D79" w:rsidRDefault="00E92D79" w:rsidP="00450554">
            <w:pPr>
              <w:pStyle w:val="TT"/>
            </w:pPr>
          </w:p>
        </w:tc>
        <w:tc>
          <w:tcPr>
            <w:tcW w:w="1710" w:type="dxa"/>
            <w:tcBorders>
              <w:top w:val="single" w:sz="4" w:space="0" w:color="auto"/>
              <w:left w:val="nil"/>
              <w:bottom w:val="nil"/>
              <w:right w:val="nil"/>
            </w:tcBorders>
            <w:noWrap/>
            <w:hideMark/>
          </w:tcPr>
          <w:p w14:paraId="27AE1D13" w14:textId="77777777" w:rsidR="00E92D79" w:rsidRDefault="00E92D79" w:rsidP="00450554">
            <w:pPr>
              <w:pStyle w:val="TT"/>
            </w:pPr>
          </w:p>
        </w:tc>
        <w:tc>
          <w:tcPr>
            <w:tcW w:w="1440" w:type="dxa"/>
            <w:tcBorders>
              <w:top w:val="single" w:sz="4" w:space="0" w:color="auto"/>
              <w:left w:val="nil"/>
              <w:bottom w:val="nil"/>
              <w:right w:val="nil"/>
            </w:tcBorders>
            <w:noWrap/>
            <w:hideMark/>
          </w:tcPr>
          <w:p w14:paraId="5D9E2E54" w14:textId="77777777" w:rsidR="00E92D79" w:rsidRDefault="00E92D79" w:rsidP="00450554">
            <w:pPr>
              <w:pStyle w:val="TT"/>
            </w:pPr>
          </w:p>
        </w:tc>
        <w:tc>
          <w:tcPr>
            <w:tcW w:w="1440" w:type="dxa"/>
            <w:tcBorders>
              <w:top w:val="single" w:sz="4" w:space="0" w:color="auto"/>
              <w:left w:val="nil"/>
              <w:bottom w:val="nil"/>
              <w:right w:val="nil"/>
            </w:tcBorders>
            <w:noWrap/>
            <w:hideMark/>
          </w:tcPr>
          <w:p w14:paraId="186430D9" w14:textId="77777777" w:rsidR="00E92D79" w:rsidRDefault="00E92D79" w:rsidP="00450554">
            <w:pPr>
              <w:pStyle w:val="TT"/>
            </w:pPr>
          </w:p>
        </w:tc>
      </w:tr>
      <w:tr w:rsidR="00C860A4" w:rsidRPr="00DD1859" w14:paraId="4F612B22" w14:textId="77777777" w:rsidTr="00186DF6">
        <w:trPr>
          <w:trHeight w:val="300"/>
        </w:trPr>
        <w:tc>
          <w:tcPr>
            <w:tcW w:w="3888" w:type="dxa"/>
            <w:tcBorders>
              <w:top w:val="nil"/>
              <w:left w:val="nil"/>
              <w:bottom w:val="nil"/>
              <w:right w:val="nil"/>
            </w:tcBorders>
            <w:noWrap/>
            <w:hideMark/>
          </w:tcPr>
          <w:p w14:paraId="202EC205" w14:textId="77777777" w:rsidR="00E92D79" w:rsidRDefault="00000549" w:rsidP="00450554">
            <w:pPr>
              <w:pStyle w:val="TT"/>
              <w:ind w:firstLine="540"/>
            </w:pPr>
            <w:r w:rsidRPr="00000549">
              <w:lastRenderedPageBreak/>
              <w:t>Impression Management</w:t>
            </w:r>
          </w:p>
        </w:tc>
        <w:tc>
          <w:tcPr>
            <w:tcW w:w="1440" w:type="dxa"/>
            <w:tcBorders>
              <w:top w:val="nil"/>
              <w:left w:val="nil"/>
              <w:bottom w:val="nil"/>
              <w:right w:val="nil"/>
            </w:tcBorders>
            <w:noWrap/>
            <w:hideMark/>
          </w:tcPr>
          <w:p w14:paraId="3CD5EFC4"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765C03A6" w14:textId="77777777" w:rsidR="00E92D79" w:rsidRDefault="00000549" w:rsidP="00450554">
            <w:pPr>
              <w:pStyle w:val="TT"/>
            </w:pPr>
            <w:r w:rsidRPr="00000549">
              <w:t>Scalar</w:t>
            </w:r>
          </w:p>
        </w:tc>
        <w:tc>
          <w:tcPr>
            <w:tcW w:w="1710" w:type="dxa"/>
            <w:tcBorders>
              <w:top w:val="nil"/>
              <w:left w:val="nil"/>
              <w:bottom w:val="nil"/>
              <w:right w:val="nil"/>
            </w:tcBorders>
            <w:noWrap/>
            <w:hideMark/>
          </w:tcPr>
          <w:p w14:paraId="4304E227"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2D64CCE8" w14:textId="77777777" w:rsidR="00E92D79" w:rsidRDefault="00000549" w:rsidP="00450554">
            <w:pPr>
              <w:pStyle w:val="TT"/>
            </w:pPr>
            <w:r w:rsidRPr="00000549">
              <w:t>Scalar</w:t>
            </w:r>
          </w:p>
        </w:tc>
        <w:tc>
          <w:tcPr>
            <w:tcW w:w="1440" w:type="dxa"/>
            <w:tcBorders>
              <w:top w:val="nil"/>
              <w:left w:val="nil"/>
              <w:bottom w:val="nil"/>
              <w:right w:val="nil"/>
            </w:tcBorders>
            <w:noWrap/>
            <w:hideMark/>
          </w:tcPr>
          <w:p w14:paraId="0F15B8DA" w14:textId="77777777" w:rsidR="00E92D79" w:rsidRDefault="00000549" w:rsidP="00450554">
            <w:pPr>
              <w:pStyle w:val="TT"/>
            </w:pPr>
            <w:r w:rsidRPr="00000549">
              <w:t>Failed</w:t>
            </w:r>
          </w:p>
        </w:tc>
      </w:tr>
      <w:tr w:rsidR="00C860A4" w:rsidRPr="00DD1859" w14:paraId="05A12140" w14:textId="77777777" w:rsidTr="00186DF6">
        <w:trPr>
          <w:trHeight w:val="300"/>
        </w:trPr>
        <w:tc>
          <w:tcPr>
            <w:tcW w:w="3888" w:type="dxa"/>
            <w:tcBorders>
              <w:top w:val="nil"/>
              <w:left w:val="nil"/>
              <w:bottom w:val="nil"/>
              <w:right w:val="nil"/>
            </w:tcBorders>
            <w:noWrap/>
            <w:hideMark/>
          </w:tcPr>
          <w:p w14:paraId="5DC08A12" w14:textId="5286FE64" w:rsidR="00E92D79" w:rsidRDefault="00A725E6" w:rsidP="00450554">
            <w:pPr>
              <w:pStyle w:val="TT"/>
              <w:ind w:firstLine="540"/>
            </w:pPr>
            <w:r>
              <w:t>Self-</w:t>
            </w:r>
            <w:r w:rsidR="00000549" w:rsidRPr="00000549">
              <w:t>Deception</w:t>
            </w:r>
            <w:r>
              <w:t xml:space="preserve"> Enhancement</w:t>
            </w:r>
          </w:p>
        </w:tc>
        <w:tc>
          <w:tcPr>
            <w:tcW w:w="1440" w:type="dxa"/>
            <w:tcBorders>
              <w:top w:val="nil"/>
              <w:left w:val="nil"/>
              <w:bottom w:val="nil"/>
              <w:right w:val="nil"/>
            </w:tcBorders>
            <w:noWrap/>
            <w:hideMark/>
          </w:tcPr>
          <w:p w14:paraId="3E7DC2C2"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79A56DBB"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5A6F964B"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05E5A2BA"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55A06720" w14:textId="77777777" w:rsidR="00E92D79" w:rsidRDefault="00000549" w:rsidP="00450554">
            <w:pPr>
              <w:pStyle w:val="TT"/>
            </w:pPr>
            <w:r w:rsidRPr="00000549">
              <w:t>Failed</w:t>
            </w:r>
          </w:p>
        </w:tc>
      </w:tr>
      <w:tr w:rsidR="00C860A4" w:rsidRPr="00DD1859" w14:paraId="7C728EF0" w14:textId="77777777" w:rsidTr="00186DF6">
        <w:trPr>
          <w:trHeight w:val="300"/>
        </w:trPr>
        <w:tc>
          <w:tcPr>
            <w:tcW w:w="3888" w:type="dxa"/>
            <w:tcBorders>
              <w:top w:val="nil"/>
              <w:left w:val="nil"/>
              <w:bottom w:val="nil"/>
              <w:right w:val="nil"/>
            </w:tcBorders>
            <w:noWrap/>
            <w:hideMark/>
          </w:tcPr>
          <w:p w14:paraId="118559F0" w14:textId="1FDA1952" w:rsidR="00E92D79" w:rsidRDefault="00000549" w:rsidP="00450554">
            <w:pPr>
              <w:pStyle w:val="TT"/>
              <w:ind w:firstLine="540"/>
            </w:pPr>
            <w:r w:rsidRPr="00000549">
              <w:t>Bayesian Racism</w:t>
            </w:r>
            <w:r w:rsidR="00A725E6">
              <w:t xml:space="preserve"> Scale</w:t>
            </w:r>
          </w:p>
        </w:tc>
        <w:tc>
          <w:tcPr>
            <w:tcW w:w="1440" w:type="dxa"/>
            <w:tcBorders>
              <w:top w:val="nil"/>
              <w:left w:val="nil"/>
              <w:bottom w:val="nil"/>
              <w:right w:val="nil"/>
            </w:tcBorders>
            <w:noWrap/>
            <w:hideMark/>
          </w:tcPr>
          <w:p w14:paraId="43D7FCD1"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500AB358"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458F1381"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1CEC2238" w14:textId="77777777" w:rsidR="00E92D79" w:rsidRDefault="00000549" w:rsidP="00450554">
            <w:pPr>
              <w:pStyle w:val="TT"/>
            </w:pPr>
            <w:r w:rsidRPr="00000549">
              <w:t>Scalar</w:t>
            </w:r>
          </w:p>
        </w:tc>
        <w:tc>
          <w:tcPr>
            <w:tcW w:w="1440" w:type="dxa"/>
            <w:tcBorders>
              <w:top w:val="nil"/>
              <w:left w:val="nil"/>
              <w:bottom w:val="nil"/>
              <w:right w:val="nil"/>
            </w:tcBorders>
            <w:noWrap/>
            <w:hideMark/>
          </w:tcPr>
          <w:p w14:paraId="29E97677" w14:textId="77777777" w:rsidR="00E92D79" w:rsidRDefault="00000549" w:rsidP="00450554">
            <w:pPr>
              <w:pStyle w:val="TT"/>
            </w:pPr>
            <w:r w:rsidRPr="00000549">
              <w:t>Failed</w:t>
            </w:r>
          </w:p>
        </w:tc>
      </w:tr>
      <w:tr w:rsidR="00C860A4" w:rsidRPr="00DD1859" w14:paraId="77651445" w14:textId="77777777" w:rsidTr="00186DF6">
        <w:trPr>
          <w:trHeight w:val="300"/>
        </w:trPr>
        <w:tc>
          <w:tcPr>
            <w:tcW w:w="3888" w:type="dxa"/>
            <w:tcBorders>
              <w:top w:val="nil"/>
              <w:left w:val="nil"/>
              <w:bottom w:val="nil"/>
              <w:right w:val="nil"/>
            </w:tcBorders>
            <w:noWrap/>
            <w:hideMark/>
          </w:tcPr>
          <w:p w14:paraId="51E299FA" w14:textId="198E78BD" w:rsidR="00E92D79" w:rsidRDefault="00000549" w:rsidP="00450554">
            <w:pPr>
              <w:pStyle w:val="TT"/>
            </w:pPr>
            <w:r w:rsidRPr="00000549">
              <w:t>Belief in a Just World</w:t>
            </w:r>
            <w:r w:rsidR="00A725E6">
              <w:t xml:space="preserve"> Scale: General Just World s</w:t>
            </w:r>
            <w:r w:rsidRPr="00000549">
              <w:t>cale</w:t>
            </w:r>
          </w:p>
        </w:tc>
        <w:tc>
          <w:tcPr>
            <w:tcW w:w="1440" w:type="dxa"/>
            <w:tcBorders>
              <w:top w:val="nil"/>
              <w:left w:val="nil"/>
              <w:bottom w:val="nil"/>
              <w:right w:val="nil"/>
            </w:tcBorders>
            <w:noWrap/>
            <w:hideMark/>
          </w:tcPr>
          <w:p w14:paraId="7D39F158"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32ECC1E5" w14:textId="77777777" w:rsidR="00E92D79" w:rsidRDefault="00000549" w:rsidP="00450554">
            <w:pPr>
              <w:pStyle w:val="TT"/>
            </w:pPr>
            <w:r w:rsidRPr="00000549">
              <w:t>Scalar</w:t>
            </w:r>
          </w:p>
        </w:tc>
        <w:tc>
          <w:tcPr>
            <w:tcW w:w="1710" w:type="dxa"/>
            <w:tcBorders>
              <w:top w:val="nil"/>
              <w:left w:val="nil"/>
              <w:bottom w:val="nil"/>
              <w:right w:val="nil"/>
            </w:tcBorders>
            <w:noWrap/>
            <w:hideMark/>
          </w:tcPr>
          <w:p w14:paraId="3FD72AA9" w14:textId="77777777" w:rsidR="00E92D79" w:rsidRDefault="00000549" w:rsidP="00450554">
            <w:pPr>
              <w:pStyle w:val="TT"/>
            </w:pPr>
            <w:r w:rsidRPr="00000549">
              <w:t>Passed</w:t>
            </w:r>
          </w:p>
        </w:tc>
        <w:tc>
          <w:tcPr>
            <w:tcW w:w="1440" w:type="dxa"/>
            <w:tcBorders>
              <w:top w:val="nil"/>
              <w:left w:val="nil"/>
              <w:bottom w:val="nil"/>
              <w:right w:val="nil"/>
            </w:tcBorders>
            <w:noWrap/>
            <w:hideMark/>
          </w:tcPr>
          <w:p w14:paraId="3C8C5F46" w14:textId="03E3A684" w:rsidR="00E92D79" w:rsidRDefault="00E92D79" w:rsidP="00450554">
            <w:pPr>
              <w:pStyle w:val="TT"/>
            </w:pPr>
          </w:p>
        </w:tc>
        <w:tc>
          <w:tcPr>
            <w:tcW w:w="1440" w:type="dxa"/>
            <w:tcBorders>
              <w:top w:val="nil"/>
              <w:left w:val="nil"/>
              <w:bottom w:val="nil"/>
              <w:right w:val="nil"/>
            </w:tcBorders>
            <w:noWrap/>
            <w:hideMark/>
          </w:tcPr>
          <w:p w14:paraId="702FDE03" w14:textId="77777777" w:rsidR="00E92D79" w:rsidRDefault="00000549" w:rsidP="00450554">
            <w:pPr>
              <w:pStyle w:val="TT"/>
            </w:pPr>
            <w:r w:rsidRPr="00000549">
              <w:t>Failed</w:t>
            </w:r>
          </w:p>
        </w:tc>
      </w:tr>
      <w:tr w:rsidR="00C860A4" w:rsidRPr="00DD1859" w14:paraId="2A763DFD" w14:textId="77777777" w:rsidTr="00186DF6">
        <w:trPr>
          <w:trHeight w:val="300"/>
        </w:trPr>
        <w:tc>
          <w:tcPr>
            <w:tcW w:w="3888" w:type="dxa"/>
            <w:tcBorders>
              <w:top w:val="nil"/>
              <w:left w:val="nil"/>
              <w:bottom w:val="nil"/>
              <w:right w:val="nil"/>
            </w:tcBorders>
            <w:noWrap/>
            <w:hideMark/>
          </w:tcPr>
          <w:p w14:paraId="7BC78C94" w14:textId="5803AE5E" w:rsidR="00E92D79" w:rsidRPr="0077421A" w:rsidRDefault="002B731F" w:rsidP="00A725E6">
            <w:pPr>
              <w:pStyle w:val="TT"/>
            </w:pPr>
            <w:r w:rsidRPr="0077421A">
              <w:t xml:space="preserve">Big </w:t>
            </w:r>
            <w:r w:rsidR="00A725E6">
              <w:t>Five</w:t>
            </w:r>
            <w:r w:rsidRPr="0077421A">
              <w:t xml:space="preserve"> Inventory</w:t>
            </w:r>
          </w:p>
        </w:tc>
        <w:tc>
          <w:tcPr>
            <w:tcW w:w="1440" w:type="dxa"/>
            <w:tcBorders>
              <w:top w:val="nil"/>
              <w:left w:val="nil"/>
              <w:bottom w:val="nil"/>
              <w:right w:val="nil"/>
            </w:tcBorders>
            <w:noWrap/>
            <w:hideMark/>
          </w:tcPr>
          <w:p w14:paraId="3169112A" w14:textId="77777777" w:rsidR="00E92D79" w:rsidRDefault="00E92D79" w:rsidP="00450554">
            <w:pPr>
              <w:pStyle w:val="TT"/>
            </w:pPr>
          </w:p>
        </w:tc>
        <w:tc>
          <w:tcPr>
            <w:tcW w:w="1620" w:type="dxa"/>
            <w:tcBorders>
              <w:top w:val="nil"/>
              <w:left w:val="nil"/>
              <w:bottom w:val="nil"/>
              <w:right w:val="nil"/>
            </w:tcBorders>
            <w:noWrap/>
            <w:hideMark/>
          </w:tcPr>
          <w:p w14:paraId="26C4346D" w14:textId="77777777" w:rsidR="00E92D79" w:rsidRDefault="00E92D79" w:rsidP="00450554">
            <w:pPr>
              <w:pStyle w:val="TT"/>
            </w:pPr>
          </w:p>
        </w:tc>
        <w:tc>
          <w:tcPr>
            <w:tcW w:w="1710" w:type="dxa"/>
            <w:tcBorders>
              <w:top w:val="nil"/>
              <w:left w:val="nil"/>
              <w:bottom w:val="nil"/>
              <w:right w:val="nil"/>
            </w:tcBorders>
            <w:noWrap/>
            <w:hideMark/>
          </w:tcPr>
          <w:p w14:paraId="501C0DF7" w14:textId="77777777" w:rsidR="00E92D79" w:rsidRDefault="00E92D79" w:rsidP="00450554">
            <w:pPr>
              <w:pStyle w:val="TT"/>
            </w:pPr>
          </w:p>
        </w:tc>
        <w:tc>
          <w:tcPr>
            <w:tcW w:w="1440" w:type="dxa"/>
            <w:tcBorders>
              <w:top w:val="nil"/>
              <w:left w:val="nil"/>
              <w:bottom w:val="nil"/>
              <w:right w:val="nil"/>
            </w:tcBorders>
            <w:noWrap/>
            <w:hideMark/>
          </w:tcPr>
          <w:p w14:paraId="5F50AACC" w14:textId="77777777" w:rsidR="00E92D79" w:rsidRDefault="00E92D79" w:rsidP="00450554">
            <w:pPr>
              <w:pStyle w:val="TT"/>
            </w:pPr>
          </w:p>
        </w:tc>
        <w:tc>
          <w:tcPr>
            <w:tcW w:w="1440" w:type="dxa"/>
            <w:tcBorders>
              <w:top w:val="nil"/>
              <w:left w:val="nil"/>
              <w:bottom w:val="nil"/>
              <w:right w:val="nil"/>
            </w:tcBorders>
            <w:noWrap/>
            <w:hideMark/>
          </w:tcPr>
          <w:p w14:paraId="34B54DCB" w14:textId="77777777" w:rsidR="00E92D79" w:rsidRDefault="00E92D79" w:rsidP="00450554">
            <w:pPr>
              <w:pStyle w:val="TT"/>
            </w:pPr>
          </w:p>
        </w:tc>
      </w:tr>
      <w:tr w:rsidR="00C860A4" w:rsidRPr="00DD1859" w14:paraId="4B763253" w14:textId="77777777" w:rsidTr="00186DF6">
        <w:trPr>
          <w:trHeight w:val="300"/>
        </w:trPr>
        <w:tc>
          <w:tcPr>
            <w:tcW w:w="3888" w:type="dxa"/>
            <w:tcBorders>
              <w:top w:val="nil"/>
              <w:left w:val="nil"/>
              <w:bottom w:val="nil"/>
              <w:right w:val="nil"/>
            </w:tcBorders>
            <w:noWrap/>
            <w:hideMark/>
          </w:tcPr>
          <w:p w14:paraId="1534D334" w14:textId="77777777" w:rsidR="00E92D79" w:rsidRDefault="00000549" w:rsidP="00450554">
            <w:pPr>
              <w:pStyle w:val="TT"/>
              <w:ind w:firstLine="540"/>
            </w:pPr>
            <w:r w:rsidRPr="00000549">
              <w:t>Agreeableness</w:t>
            </w:r>
          </w:p>
        </w:tc>
        <w:tc>
          <w:tcPr>
            <w:tcW w:w="1440" w:type="dxa"/>
            <w:tcBorders>
              <w:top w:val="nil"/>
              <w:left w:val="nil"/>
              <w:bottom w:val="nil"/>
              <w:right w:val="nil"/>
            </w:tcBorders>
            <w:noWrap/>
            <w:hideMark/>
          </w:tcPr>
          <w:p w14:paraId="26971F86"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0EA122E9"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56C50635"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5F8BF69E"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178103A9" w14:textId="77777777" w:rsidR="00E92D79" w:rsidRDefault="00000549" w:rsidP="00450554">
            <w:pPr>
              <w:pStyle w:val="TT"/>
            </w:pPr>
            <w:r w:rsidRPr="00000549">
              <w:t>Failed</w:t>
            </w:r>
          </w:p>
        </w:tc>
      </w:tr>
      <w:tr w:rsidR="00C860A4" w:rsidRPr="00DD1859" w14:paraId="300FD9B5" w14:textId="77777777" w:rsidTr="00186DF6">
        <w:trPr>
          <w:trHeight w:val="300"/>
        </w:trPr>
        <w:tc>
          <w:tcPr>
            <w:tcW w:w="3888" w:type="dxa"/>
            <w:tcBorders>
              <w:top w:val="nil"/>
              <w:left w:val="nil"/>
              <w:bottom w:val="nil"/>
              <w:right w:val="nil"/>
            </w:tcBorders>
            <w:noWrap/>
            <w:hideMark/>
          </w:tcPr>
          <w:p w14:paraId="10758261" w14:textId="77777777" w:rsidR="00E92D79" w:rsidRDefault="00000549" w:rsidP="00450554">
            <w:pPr>
              <w:pStyle w:val="TT"/>
              <w:ind w:firstLine="540"/>
            </w:pPr>
            <w:r w:rsidRPr="00000549">
              <w:t>Conscientiousness</w:t>
            </w:r>
          </w:p>
        </w:tc>
        <w:tc>
          <w:tcPr>
            <w:tcW w:w="1440" w:type="dxa"/>
            <w:tcBorders>
              <w:top w:val="nil"/>
              <w:left w:val="nil"/>
              <w:bottom w:val="nil"/>
              <w:right w:val="nil"/>
            </w:tcBorders>
            <w:noWrap/>
            <w:hideMark/>
          </w:tcPr>
          <w:p w14:paraId="0717901E"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2E009050"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66AD167D"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1944B9EA"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7C9D0D30" w14:textId="77777777" w:rsidR="00E92D79" w:rsidRDefault="00000549" w:rsidP="00450554">
            <w:pPr>
              <w:pStyle w:val="TT"/>
            </w:pPr>
            <w:r w:rsidRPr="00000549">
              <w:t>Failed</w:t>
            </w:r>
          </w:p>
        </w:tc>
      </w:tr>
      <w:tr w:rsidR="00C860A4" w:rsidRPr="00DD1859" w14:paraId="01E80044" w14:textId="77777777" w:rsidTr="00186DF6">
        <w:trPr>
          <w:trHeight w:val="300"/>
        </w:trPr>
        <w:tc>
          <w:tcPr>
            <w:tcW w:w="3888" w:type="dxa"/>
            <w:tcBorders>
              <w:top w:val="nil"/>
              <w:left w:val="nil"/>
              <w:bottom w:val="nil"/>
              <w:right w:val="nil"/>
            </w:tcBorders>
            <w:noWrap/>
            <w:hideMark/>
          </w:tcPr>
          <w:p w14:paraId="6B1FC48D" w14:textId="77777777" w:rsidR="00E92D79" w:rsidRDefault="00000549" w:rsidP="00450554">
            <w:pPr>
              <w:pStyle w:val="TT"/>
              <w:ind w:firstLine="540"/>
            </w:pPr>
            <w:r w:rsidRPr="00000549">
              <w:t>Extraversion</w:t>
            </w:r>
          </w:p>
        </w:tc>
        <w:tc>
          <w:tcPr>
            <w:tcW w:w="1440" w:type="dxa"/>
            <w:tcBorders>
              <w:top w:val="nil"/>
              <w:left w:val="nil"/>
              <w:bottom w:val="nil"/>
              <w:right w:val="nil"/>
            </w:tcBorders>
            <w:noWrap/>
            <w:hideMark/>
          </w:tcPr>
          <w:p w14:paraId="3CC44039"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4FE08CDE"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74890965"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483A6559"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034ED257" w14:textId="77777777" w:rsidR="00E92D79" w:rsidRDefault="00000549" w:rsidP="00450554">
            <w:pPr>
              <w:pStyle w:val="TT"/>
            </w:pPr>
            <w:r w:rsidRPr="00000549">
              <w:t>Failed</w:t>
            </w:r>
          </w:p>
        </w:tc>
      </w:tr>
      <w:tr w:rsidR="00C860A4" w:rsidRPr="00DD1859" w14:paraId="41F374D7" w14:textId="77777777" w:rsidTr="00186DF6">
        <w:trPr>
          <w:trHeight w:val="300"/>
        </w:trPr>
        <w:tc>
          <w:tcPr>
            <w:tcW w:w="3888" w:type="dxa"/>
            <w:tcBorders>
              <w:top w:val="nil"/>
              <w:left w:val="nil"/>
              <w:bottom w:val="nil"/>
              <w:right w:val="nil"/>
            </w:tcBorders>
            <w:noWrap/>
            <w:hideMark/>
          </w:tcPr>
          <w:p w14:paraId="3C5EEE13" w14:textId="77777777" w:rsidR="00E92D79" w:rsidRDefault="00000549" w:rsidP="00450554">
            <w:pPr>
              <w:pStyle w:val="TT"/>
              <w:ind w:firstLine="540"/>
            </w:pPr>
            <w:r w:rsidRPr="00000549">
              <w:t>Neuroticism</w:t>
            </w:r>
          </w:p>
        </w:tc>
        <w:tc>
          <w:tcPr>
            <w:tcW w:w="1440" w:type="dxa"/>
            <w:tcBorders>
              <w:top w:val="nil"/>
              <w:left w:val="nil"/>
              <w:bottom w:val="nil"/>
              <w:right w:val="nil"/>
            </w:tcBorders>
            <w:noWrap/>
            <w:hideMark/>
          </w:tcPr>
          <w:p w14:paraId="20E01050"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4EDE8ED9"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4B1B071A"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66EC5C57"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149F6507" w14:textId="77777777" w:rsidR="00E92D79" w:rsidRDefault="00000549" w:rsidP="00450554">
            <w:pPr>
              <w:pStyle w:val="TT"/>
            </w:pPr>
            <w:r w:rsidRPr="00000549">
              <w:t>Failed</w:t>
            </w:r>
          </w:p>
        </w:tc>
      </w:tr>
      <w:tr w:rsidR="00C860A4" w:rsidRPr="00DD1859" w14:paraId="266870E5" w14:textId="77777777" w:rsidTr="00186DF6">
        <w:trPr>
          <w:trHeight w:val="300"/>
        </w:trPr>
        <w:tc>
          <w:tcPr>
            <w:tcW w:w="3888" w:type="dxa"/>
            <w:tcBorders>
              <w:top w:val="nil"/>
              <w:left w:val="nil"/>
              <w:bottom w:val="nil"/>
              <w:right w:val="nil"/>
            </w:tcBorders>
            <w:noWrap/>
            <w:hideMark/>
          </w:tcPr>
          <w:p w14:paraId="33D637E5" w14:textId="77777777" w:rsidR="00E92D79" w:rsidRDefault="00000549" w:rsidP="00450554">
            <w:pPr>
              <w:pStyle w:val="TT"/>
              <w:ind w:firstLine="540"/>
            </w:pPr>
            <w:r w:rsidRPr="00000549">
              <w:t>Openness</w:t>
            </w:r>
          </w:p>
        </w:tc>
        <w:tc>
          <w:tcPr>
            <w:tcW w:w="1440" w:type="dxa"/>
            <w:tcBorders>
              <w:top w:val="nil"/>
              <w:left w:val="nil"/>
              <w:bottom w:val="nil"/>
              <w:right w:val="nil"/>
            </w:tcBorders>
            <w:noWrap/>
            <w:hideMark/>
          </w:tcPr>
          <w:p w14:paraId="3C2B1339"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5B8D530A"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57B77E99"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358096DD"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2128699D" w14:textId="77777777" w:rsidR="00E92D79" w:rsidRDefault="00000549" w:rsidP="00450554">
            <w:pPr>
              <w:pStyle w:val="TT"/>
            </w:pPr>
            <w:r w:rsidRPr="00000549">
              <w:t>Failed</w:t>
            </w:r>
          </w:p>
        </w:tc>
      </w:tr>
      <w:tr w:rsidR="00C860A4" w:rsidRPr="00DD1859" w14:paraId="66F77012" w14:textId="77777777" w:rsidTr="00186DF6">
        <w:trPr>
          <w:trHeight w:val="300"/>
        </w:trPr>
        <w:tc>
          <w:tcPr>
            <w:tcW w:w="3888" w:type="dxa"/>
            <w:tcBorders>
              <w:top w:val="nil"/>
              <w:left w:val="nil"/>
              <w:bottom w:val="nil"/>
              <w:right w:val="nil"/>
            </w:tcBorders>
            <w:noWrap/>
            <w:hideMark/>
          </w:tcPr>
          <w:p w14:paraId="0FBFD843" w14:textId="20453294" w:rsidR="00E92D79" w:rsidRDefault="00000549" w:rsidP="00450554">
            <w:pPr>
              <w:pStyle w:val="TT"/>
            </w:pPr>
            <w:r w:rsidRPr="00000549">
              <w:t>Humanitarianism-Egalitarianism</w:t>
            </w:r>
            <w:r w:rsidR="00A725E6">
              <w:t xml:space="preserve"> Scale</w:t>
            </w:r>
          </w:p>
        </w:tc>
        <w:tc>
          <w:tcPr>
            <w:tcW w:w="1440" w:type="dxa"/>
            <w:tcBorders>
              <w:top w:val="nil"/>
              <w:left w:val="nil"/>
              <w:bottom w:val="nil"/>
              <w:right w:val="nil"/>
            </w:tcBorders>
            <w:noWrap/>
            <w:hideMark/>
          </w:tcPr>
          <w:p w14:paraId="4DD8385D"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7AF72033"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759B2B40"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5CD737A6"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477ECFD1" w14:textId="77777777" w:rsidR="00E92D79" w:rsidRDefault="00000549" w:rsidP="00450554">
            <w:pPr>
              <w:pStyle w:val="TT"/>
            </w:pPr>
            <w:r w:rsidRPr="00000549">
              <w:t>Failed</w:t>
            </w:r>
          </w:p>
        </w:tc>
      </w:tr>
      <w:tr w:rsidR="00C860A4" w:rsidRPr="00DD1859" w14:paraId="239E78B9" w14:textId="77777777" w:rsidTr="00186DF6">
        <w:trPr>
          <w:trHeight w:val="300"/>
        </w:trPr>
        <w:tc>
          <w:tcPr>
            <w:tcW w:w="3888" w:type="dxa"/>
            <w:tcBorders>
              <w:top w:val="nil"/>
              <w:left w:val="nil"/>
              <w:bottom w:val="nil"/>
              <w:right w:val="nil"/>
            </w:tcBorders>
            <w:noWrap/>
            <w:hideMark/>
          </w:tcPr>
          <w:p w14:paraId="3D935900" w14:textId="65CCE893" w:rsidR="00E92D79" w:rsidRPr="0077421A" w:rsidRDefault="00A725E6" w:rsidP="00450554">
            <w:pPr>
              <w:pStyle w:val="TT"/>
            </w:pPr>
            <w:r>
              <w:t xml:space="preserve">Intuitions </w:t>
            </w:r>
            <w:r w:rsidR="00241359">
              <w:t>A</w:t>
            </w:r>
            <w:r w:rsidR="002B731F" w:rsidRPr="0077421A">
              <w:t>bout Controllability and Awareness of Thoughts</w:t>
            </w:r>
            <w:r>
              <w:t xml:space="preserve"> scales</w:t>
            </w:r>
          </w:p>
        </w:tc>
        <w:tc>
          <w:tcPr>
            <w:tcW w:w="1440" w:type="dxa"/>
            <w:tcBorders>
              <w:top w:val="nil"/>
              <w:left w:val="nil"/>
              <w:bottom w:val="nil"/>
              <w:right w:val="nil"/>
            </w:tcBorders>
            <w:noWrap/>
            <w:hideMark/>
          </w:tcPr>
          <w:p w14:paraId="58CA3582" w14:textId="77777777" w:rsidR="00E92D79" w:rsidRDefault="00E92D79" w:rsidP="00450554">
            <w:pPr>
              <w:pStyle w:val="TT"/>
            </w:pPr>
          </w:p>
        </w:tc>
        <w:tc>
          <w:tcPr>
            <w:tcW w:w="1620" w:type="dxa"/>
            <w:tcBorders>
              <w:top w:val="nil"/>
              <w:left w:val="nil"/>
              <w:bottom w:val="nil"/>
              <w:right w:val="nil"/>
            </w:tcBorders>
            <w:noWrap/>
            <w:hideMark/>
          </w:tcPr>
          <w:p w14:paraId="60739444" w14:textId="77777777" w:rsidR="00E92D79" w:rsidRDefault="00E92D79" w:rsidP="00450554">
            <w:pPr>
              <w:pStyle w:val="TT"/>
            </w:pPr>
          </w:p>
        </w:tc>
        <w:tc>
          <w:tcPr>
            <w:tcW w:w="1710" w:type="dxa"/>
            <w:tcBorders>
              <w:top w:val="nil"/>
              <w:left w:val="nil"/>
              <w:bottom w:val="nil"/>
              <w:right w:val="nil"/>
            </w:tcBorders>
            <w:noWrap/>
            <w:hideMark/>
          </w:tcPr>
          <w:p w14:paraId="4D0BDEF3" w14:textId="77777777" w:rsidR="00E92D79" w:rsidRDefault="00E92D79" w:rsidP="00450554">
            <w:pPr>
              <w:pStyle w:val="TT"/>
            </w:pPr>
          </w:p>
        </w:tc>
        <w:tc>
          <w:tcPr>
            <w:tcW w:w="1440" w:type="dxa"/>
            <w:tcBorders>
              <w:top w:val="nil"/>
              <w:left w:val="nil"/>
              <w:bottom w:val="nil"/>
              <w:right w:val="nil"/>
            </w:tcBorders>
            <w:noWrap/>
            <w:hideMark/>
          </w:tcPr>
          <w:p w14:paraId="5B74FFD8" w14:textId="77777777" w:rsidR="00E92D79" w:rsidRDefault="00E92D79" w:rsidP="00450554">
            <w:pPr>
              <w:pStyle w:val="TT"/>
            </w:pPr>
          </w:p>
        </w:tc>
        <w:tc>
          <w:tcPr>
            <w:tcW w:w="1440" w:type="dxa"/>
            <w:tcBorders>
              <w:top w:val="nil"/>
              <w:left w:val="nil"/>
              <w:bottom w:val="nil"/>
              <w:right w:val="nil"/>
            </w:tcBorders>
            <w:noWrap/>
            <w:hideMark/>
          </w:tcPr>
          <w:p w14:paraId="3287ED11" w14:textId="77777777" w:rsidR="00E92D79" w:rsidRDefault="00E92D79" w:rsidP="00450554">
            <w:pPr>
              <w:pStyle w:val="TT"/>
            </w:pPr>
          </w:p>
        </w:tc>
      </w:tr>
      <w:tr w:rsidR="00C860A4" w:rsidRPr="00DD1859" w14:paraId="33FE1732" w14:textId="77777777" w:rsidTr="00186DF6">
        <w:trPr>
          <w:trHeight w:val="300"/>
        </w:trPr>
        <w:tc>
          <w:tcPr>
            <w:tcW w:w="3888" w:type="dxa"/>
            <w:tcBorders>
              <w:top w:val="nil"/>
              <w:left w:val="nil"/>
              <w:bottom w:val="nil"/>
              <w:right w:val="nil"/>
            </w:tcBorders>
            <w:noWrap/>
            <w:hideMark/>
          </w:tcPr>
          <w:p w14:paraId="118A18FE" w14:textId="77777777" w:rsidR="00E92D79" w:rsidRDefault="00000549" w:rsidP="00450554">
            <w:pPr>
              <w:pStyle w:val="TT"/>
              <w:ind w:firstLine="540"/>
            </w:pPr>
            <w:r w:rsidRPr="00000549">
              <w:t>Others</w:t>
            </w:r>
          </w:p>
        </w:tc>
        <w:tc>
          <w:tcPr>
            <w:tcW w:w="1440" w:type="dxa"/>
            <w:tcBorders>
              <w:top w:val="nil"/>
              <w:left w:val="nil"/>
              <w:bottom w:val="nil"/>
              <w:right w:val="nil"/>
            </w:tcBorders>
            <w:noWrap/>
            <w:hideMark/>
          </w:tcPr>
          <w:p w14:paraId="79ED7C32"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26C285A6"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0F8DF1F9"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53888791"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37C5A2AA" w14:textId="77777777" w:rsidR="00E92D79" w:rsidRDefault="00000549" w:rsidP="00450554">
            <w:pPr>
              <w:pStyle w:val="TT"/>
            </w:pPr>
            <w:r w:rsidRPr="00000549">
              <w:t>Failed</w:t>
            </w:r>
          </w:p>
        </w:tc>
      </w:tr>
      <w:tr w:rsidR="00C860A4" w:rsidRPr="00DD1859" w14:paraId="301009E5" w14:textId="77777777" w:rsidTr="00186DF6">
        <w:trPr>
          <w:trHeight w:val="300"/>
        </w:trPr>
        <w:tc>
          <w:tcPr>
            <w:tcW w:w="3888" w:type="dxa"/>
            <w:tcBorders>
              <w:top w:val="nil"/>
              <w:left w:val="nil"/>
              <w:bottom w:val="nil"/>
              <w:right w:val="nil"/>
            </w:tcBorders>
            <w:noWrap/>
            <w:hideMark/>
          </w:tcPr>
          <w:p w14:paraId="35CC9EEC" w14:textId="77777777" w:rsidR="00E92D79" w:rsidRDefault="00000549" w:rsidP="00450554">
            <w:pPr>
              <w:pStyle w:val="TT"/>
              <w:ind w:firstLine="540"/>
            </w:pPr>
            <w:r w:rsidRPr="00000549">
              <w:t>Self</w:t>
            </w:r>
          </w:p>
        </w:tc>
        <w:tc>
          <w:tcPr>
            <w:tcW w:w="1440" w:type="dxa"/>
            <w:tcBorders>
              <w:top w:val="nil"/>
              <w:left w:val="nil"/>
              <w:bottom w:val="nil"/>
              <w:right w:val="nil"/>
            </w:tcBorders>
            <w:noWrap/>
            <w:hideMark/>
          </w:tcPr>
          <w:p w14:paraId="05F9A1B3"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54BCFAF6"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70F48C47"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70B6629F"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1FF25E15" w14:textId="77777777" w:rsidR="00E92D79" w:rsidRDefault="00000549" w:rsidP="00450554">
            <w:pPr>
              <w:pStyle w:val="TT"/>
            </w:pPr>
            <w:r w:rsidRPr="00000549">
              <w:t>Failed</w:t>
            </w:r>
          </w:p>
        </w:tc>
      </w:tr>
      <w:tr w:rsidR="00C860A4" w:rsidRPr="00DD1859" w14:paraId="5AEB9A4A" w14:textId="77777777" w:rsidTr="00186DF6">
        <w:trPr>
          <w:trHeight w:val="300"/>
        </w:trPr>
        <w:tc>
          <w:tcPr>
            <w:tcW w:w="3888" w:type="dxa"/>
            <w:tcBorders>
              <w:top w:val="nil"/>
              <w:left w:val="nil"/>
              <w:bottom w:val="nil"/>
              <w:right w:val="nil"/>
            </w:tcBorders>
            <w:noWrap/>
            <w:hideMark/>
          </w:tcPr>
          <w:p w14:paraId="72586DDB" w14:textId="1ABE733E" w:rsidR="00E92D79" w:rsidRDefault="00000549" w:rsidP="00450554">
            <w:pPr>
              <w:pStyle w:val="TT"/>
            </w:pPr>
            <w:r w:rsidRPr="00000549">
              <w:t>Need for Cognition</w:t>
            </w:r>
            <w:r w:rsidR="00A725E6">
              <w:t xml:space="preserve"> Scale</w:t>
            </w:r>
          </w:p>
        </w:tc>
        <w:tc>
          <w:tcPr>
            <w:tcW w:w="1440" w:type="dxa"/>
            <w:tcBorders>
              <w:top w:val="nil"/>
              <w:left w:val="nil"/>
              <w:bottom w:val="nil"/>
              <w:right w:val="nil"/>
            </w:tcBorders>
            <w:noWrap/>
            <w:hideMark/>
          </w:tcPr>
          <w:p w14:paraId="457B5854" w14:textId="77777777" w:rsidR="00E92D79" w:rsidRDefault="00000549" w:rsidP="00450554">
            <w:pPr>
              <w:pStyle w:val="TT"/>
            </w:pPr>
            <w:r w:rsidRPr="00000549">
              <w:t>Passed</w:t>
            </w:r>
          </w:p>
        </w:tc>
        <w:tc>
          <w:tcPr>
            <w:tcW w:w="1620" w:type="dxa"/>
            <w:tcBorders>
              <w:top w:val="nil"/>
              <w:left w:val="nil"/>
              <w:bottom w:val="nil"/>
              <w:right w:val="nil"/>
            </w:tcBorders>
            <w:noWrap/>
            <w:hideMark/>
          </w:tcPr>
          <w:p w14:paraId="27F86C67" w14:textId="27577E03" w:rsidR="00E92D79" w:rsidRDefault="00E92D79" w:rsidP="00450554">
            <w:pPr>
              <w:pStyle w:val="TT"/>
            </w:pPr>
          </w:p>
        </w:tc>
        <w:tc>
          <w:tcPr>
            <w:tcW w:w="1710" w:type="dxa"/>
            <w:tcBorders>
              <w:top w:val="nil"/>
              <w:left w:val="nil"/>
              <w:bottom w:val="nil"/>
              <w:right w:val="nil"/>
            </w:tcBorders>
            <w:noWrap/>
            <w:hideMark/>
          </w:tcPr>
          <w:p w14:paraId="006375C0" w14:textId="77777777" w:rsidR="00E92D79" w:rsidRDefault="00000549" w:rsidP="00450554">
            <w:pPr>
              <w:pStyle w:val="TT"/>
            </w:pPr>
            <w:r w:rsidRPr="00000549">
              <w:t>Passed</w:t>
            </w:r>
          </w:p>
        </w:tc>
        <w:tc>
          <w:tcPr>
            <w:tcW w:w="1440" w:type="dxa"/>
            <w:tcBorders>
              <w:top w:val="nil"/>
              <w:left w:val="nil"/>
              <w:bottom w:val="nil"/>
              <w:right w:val="nil"/>
            </w:tcBorders>
            <w:noWrap/>
            <w:hideMark/>
          </w:tcPr>
          <w:p w14:paraId="02A9016C" w14:textId="6289F64E" w:rsidR="00E92D79" w:rsidRDefault="00E92D79" w:rsidP="00450554">
            <w:pPr>
              <w:pStyle w:val="TT"/>
            </w:pPr>
          </w:p>
        </w:tc>
        <w:tc>
          <w:tcPr>
            <w:tcW w:w="1440" w:type="dxa"/>
            <w:tcBorders>
              <w:top w:val="nil"/>
              <w:left w:val="nil"/>
              <w:bottom w:val="nil"/>
              <w:right w:val="nil"/>
            </w:tcBorders>
            <w:noWrap/>
            <w:hideMark/>
          </w:tcPr>
          <w:p w14:paraId="28A84855" w14:textId="77777777" w:rsidR="00E92D79" w:rsidRDefault="00000549" w:rsidP="00450554">
            <w:pPr>
              <w:pStyle w:val="TT"/>
            </w:pPr>
            <w:r w:rsidRPr="00000549">
              <w:t>Passed</w:t>
            </w:r>
          </w:p>
        </w:tc>
      </w:tr>
      <w:tr w:rsidR="00C860A4" w:rsidRPr="00DD1859" w14:paraId="7B4A6367" w14:textId="77777777" w:rsidTr="00186DF6">
        <w:trPr>
          <w:trHeight w:val="300"/>
        </w:trPr>
        <w:tc>
          <w:tcPr>
            <w:tcW w:w="3888" w:type="dxa"/>
            <w:tcBorders>
              <w:top w:val="nil"/>
              <w:left w:val="nil"/>
              <w:bottom w:val="nil"/>
              <w:right w:val="nil"/>
            </w:tcBorders>
            <w:noWrap/>
            <w:hideMark/>
          </w:tcPr>
          <w:p w14:paraId="1B8AF665" w14:textId="1757D483" w:rsidR="00E92D79" w:rsidRPr="0077421A" w:rsidRDefault="002B731F" w:rsidP="00450554">
            <w:pPr>
              <w:pStyle w:val="TT"/>
            </w:pPr>
            <w:r w:rsidRPr="0077421A">
              <w:t>Need for Cognitive Closure</w:t>
            </w:r>
            <w:r w:rsidR="00A725E6">
              <w:t xml:space="preserve"> Scale</w:t>
            </w:r>
          </w:p>
        </w:tc>
        <w:tc>
          <w:tcPr>
            <w:tcW w:w="1440" w:type="dxa"/>
            <w:tcBorders>
              <w:top w:val="nil"/>
              <w:left w:val="nil"/>
              <w:bottom w:val="nil"/>
              <w:right w:val="nil"/>
            </w:tcBorders>
            <w:noWrap/>
            <w:hideMark/>
          </w:tcPr>
          <w:p w14:paraId="3D1B32E5" w14:textId="77777777" w:rsidR="00E92D79" w:rsidRDefault="00E92D79" w:rsidP="00450554">
            <w:pPr>
              <w:pStyle w:val="TT"/>
            </w:pPr>
          </w:p>
        </w:tc>
        <w:tc>
          <w:tcPr>
            <w:tcW w:w="1620" w:type="dxa"/>
            <w:tcBorders>
              <w:top w:val="nil"/>
              <w:left w:val="nil"/>
              <w:bottom w:val="nil"/>
              <w:right w:val="nil"/>
            </w:tcBorders>
            <w:noWrap/>
            <w:hideMark/>
          </w:tcPr>
          <w:p w14:paraId="577C497E" w14:textId="77777777" w:rsidR="00E92D79" w:rsidRDefault="00E92D79" w:rsidP="00450554">
            <w:pPr>
              <w:pStyle w:val="TT"/>
            </w:pPr>
          </w:p>
        </w:tc>
        <w:tc>
          <w:tcPr>
            <w:tcW w:w="1710" w:type="dxa"/>
            <w:tcBorders>
              <w:top w:val="nil"/>
              <w:left w:val="nil"/>
              <w:bottom w:val="nil"/>
              <w:right w:val="nil"/>
            </w:tcBorders>
            <w:noWrap/>
            <w:hideMark/>
          </w:tcPr>
          <w:p w14:paraId="561C397E" w14:textId="77777777" w:rsidR="00E92D79" w:rsidRDefault="00E92D79" w:rsidP="00450554">
            <w:pPr>
              <w:pStyle w:val="TT"/>
            </w:pPr>
          </w:p>
        </w:tc>
        <w:tc>
          <w:tcPr>
            <w:tcW w:w="1440" w:type="dxa"/>
            <w:tcBorders>
              <w:top w:val="nil"/>
              <w:left w:val="nil"/>
              <w:bottom w:val="nil"/>
              <w:right w:val="nil"/>
            </w:tcBorders>
            <w:noWrap/>
            <w:hideMark/>
          </w:tcPr>
          <w:p w14:paraId="13D684FF" w14:textId="77777777" w:rsidR="00E92D79" w:rsidRDefault="00E92D79" w:rsidP="00450554">
            <w:pPr>
              <w:pStyle w:val="TT"/>
            </w:pPr>
          </w:p>
        </w:tc>
        <w:tc>
          <w:tcPr>
            <w:tcW w:w="1440" w:type="dxa"/>
            <w:tcBorders>
              <w:top w:val="nil"/>
              <w:left w:val="nil"/>
              <w:bottom w:val="nil"/>
              <w:right w:val="nil"/>
            </w:tcBorders>
            <w:noWrap/>
            <w:hideMark/>
          </w:tcPr>
          <w:p w14:paraId="27B8E588" w14:textId="77777777" w:rsidR="00E92D79" w:rsidRDefault="00E92D79" w:rsidP="00450554">
            <w:pPr>
              <w:pStyle w:val="TT"/>
            </w:pPr>
          </w:p>
        </w:tc>
      </w:tr>
      <w:tr w:rsidR="00C860A4" w:rsidRPr="00DD1859" w14:paraId="1259A205" w14:textId="77777777" w:rsidTr="00186DF6">
        <w:trPr>
          <w:trHeight w:val="300"/>
        </w:trPr>
        <w:tc>
          <w:tcPr>
            <w:tcW w:w="3888" w:type="dxa"/>
            <w:tcBorders>
              <w:top w:val="nil"/>
              <w:left w:val="nil"/>
              <w:bottom w:val="nil"/>
              <w:right w:val="nil"/>
            </w:tcBorders>
            <w:noWrap/>
            <w:hideMark/>
          </w:tcPr>
          <w:p w14:paraId="6FD44DD1" w14:textId="77777777" w:rsidR="00E92D79" w:rsidRDefault="00000549" w:rsidP="00450554">
            <w:pPr>
              <w:pStyle w:val="TT"/>
              <w:ind w:firstLine="540"/>
            </w:pPr>
            <w:r w:rsidRPr="00000549">
              <w:t>Ambiguity</w:t>
            </w:r>
          </w:p>
        </w:tc>
        <w:tc>
          <w:tcPr>
            <w:tcW w:w="1440" w:type="dxa"/>
            <w:tcBorders>
              <w:top w:val="nil"/>
              <w:left w:val="nil"/>
              <w:bottom w:val="nil"/>
              <w:right w:val="nil"/>
            </w:tcBorders>
            <w:noWrap/>
            <w:hideMark/>
          </w:tcPr>
          <w:p w14:paraId="3EBA3E3E"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09F298FC" w14:textId="77777777" w:rsidR="00E92D79" w:rsidRDefault="00000549" w:rsidP="00450554">
            <w:pPr>
              <w:pStyle w:val="TT"/>
            </w:pPr>
            <w:r w:rsidRPr="00000549">
              <w:t>Scalar</w:t>
            </w:r>
          </w:p>
        </w:tc>
        <w:tc>
          <w:tcPr>
            <w:tcW w:w="1710" w:type="dxa"/>
            <w:tcBorders>
              <w:top w:val="nil"/>
              <w:left w:val="nil"/>
              <w:bottom w:val="nil"/>
              <w:right w:val="nil"/>
            </w:tcBorders>
            <w:noWrap/>
            <w:hideMark/>
          </w:tcPr>
          <w:p w14:paraId="3AE3A176"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49B60242" w14:textId="77777777" w:rsidR="00E92D79" w:rsidRDefault="00000549" w:rsidP="00450554">
            <w:pPr>
              <w:pStyle w:val="TT"/>
            </w:pPr>
            <w:r w:rsidRPr="00000549">
              <w:t>Scalar</w:t>
            </w:r>
          </w:p>
        </w:tc>
        <w:tc>
          <w:tcPr>
            <w:tcW w:w="1440" w:type="dxa"/>
            <w:tcBorders>
              <w:top w:val="nil"/>
              <w:left w:val="nil"/>
              <w:bottom w:val="nil"/>
              <w:right w:val="nil"/>
            </w:tcBorders>
            <w:noWrap/>
            <w:hideMark/>
          </w:tcPr>
          <w:p w14:paraId="6681885F" w14:textId="77777777" w:rsidR="00E92D79" w:rsidRDefault="00000549" w:rsidP="00450554">
            <w:pPr>
              <w:pStyle w:val="TT"/>
            </w:pPr>
            <w:r w:rsidRPr="00000549">
              <w:t>Failed</w:t>
            </w:r>
          </w:p>
        </w:tc>
      </w:tr>
      <w:tr w:rsidR="00C860A4" w:rsidRPr="00DD1859" w14:paraId="216AD843" w14:textId="77777777" w:rsidTr="00186DF6">
        <w:trPr>
          <w:trHeight w:val="300"/>
        </w:trPr>
        <w:tc>
          <w:tcPr>
            <w:tcW w:w="3888" w:type="dxa"/>
            <w:tcBorders>
              <w:top w:val="nil"/>
              <w:left w:val="nil"/>
              <w:bottom w:val="nil"/>
              <w:right w:val="nil"/>
            </w:tcBorders>
            <w:noWrap/>
            <w:hideMark/>
          </w:tcPr>
          <w:p w14:paraId="13A956D0" w14:textId="1C1ED93E" w:rsidR="00E92D79" w:rsidRDefault="00A725E6" w:rsidP="00450554">
            <w:pPr>
              <w:pStyle w:val="TT"/>
              <w:ind w:firstLine="540"/>
            </w:pPr>
            <w:r>
              <w:t>Closed-</w:t>
            </w:r>
            <w:r w:rsidR="00000549" w:rsidRPr="00000549">
              <w:t>mindedness</w:t>
            </w:r>
          </w:p>
        </w:tc>
        <w:tc>
          <w:tcPr>
            <w:tcW w:w="1440" w:type="dxa"/>
            <w:tcBorders>
              <w:top w:val="nil"/>
              <w:left w:val="nil"/>
              <w:bottom w:val="nil"/>
              <w:right w:val="nil"/>
            </w:tcBorders>
            <w:noWrap/>
            <w:hideMark/>
          </w:tcPr>
          <w:p w14:paraId="6274177E"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1AB623E1"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588B1FD1"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6C506DCA"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6490C88E" w14:textId="77777777" w:rsidR="00E92D79" w:rsidRDefault="00000549" w:rsidP="00450554">
            <w:pPr>
              <w:pStyle w:val="TT"/>
            </w:pPr>
            <w:r w:rsidRPr="00000549">
              <w:t>Failed</w:t>
            </w:r>
          </w:p>
        </w:tc>
      </w:tr>
      <w:tr w:rsidR="00C860A4" w:rsidRPr="00DD1859" w14:paraId="457B151F" w14:textId="77777777" w:rsidTr="00186DF6">
        <w:trPr>
          <w:trHeight w:val="300"/>
        </w:trPr>
        <w:tc>
          <w:tcPr>
            <w:tcW w:w="3888" w:type="dxa"/>
            <w:tcBorders>
              <w:top w:val="nil"/>
              <w:left w:val="nil"/>
              <w:bottom w:val="nil"/>
              <w:right w:val="nil"/>
            </w:tcBorders>
            <w:noWrap/>
            <w:hideMark/>
          </w:tcPr>
          <w:p w14:paraId="1AF752AA" w14:textId="77777777" w:rsidR="00E92D79" w:rsidRDefault="00000549" w:rsidP="00450554">
            <w:pPr>
              <w:pStyle w:val="TT"/>
              <w:ind w:firstLine="540"/>
            </w:pPr>
            <w:r w:rsidRPr="00000549">
              <w:t>Decisiveness</w:t>
            </w:r>
          </w:p>
        </w:tc>
        <w:tc>
          <w:tcPr>
            <w:tcW w:w="1440" w:type="dxa"/>
            <w:tcBorders>
              <w:top w:val="nil"/>
              <w:left w:val="nil"/>
              <w:bottom w:val="nil"/>
              <w:right w:val="nil"/>
            </w:tcBorders>
            <w:noWrap/>
            <w:hideMark/>
          </w:tcPr>
          <w:p w14:paraId="1D2B12CF"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187D5AE1"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1C142EC0"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4D523A64"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6696E278" w14:textId="77777777" w:rsidR="00E92D79" w:rsidRDefault="00000549" w:rsidP="00450554">
            <w:pPr>
              <w:pStyle w:val="TT"/>
            </w:pPr>
            <w:r w:rsidRPr="00000549">
              <w:t>Failed</w:t>
            </w:r>
          </w:p>
        </w:tc>
      </w:tr>
      <w:tr w:rsidR="00C860A4" w:rsidRPr="00DD1859" w14:paraId="7735D6D4" w14:textId="77777777" w:rsidTr="00186DF6">
        <w:trPr>
          <w:trHeight w:val="300"/>
        </w:trPr>
        <w:tc>
          <w:tcPr>
            <w:tcW w:w="3888" w:type="dxa"/>
            <w:tcBorders>
              <w:top w:val="nil"/>
              <w:left w:val="nil"/>
              <w:bottom w:val="nil"/>
              <w:right w:val="nil"/>
            </w:tcBorders>
            <w:noWrap/>
            <w:hideMark/>
          </w:tcPr>
          <w:p w14:paraId="1DE625F3" w14:textId="77777777" w:rsidR="00E92D79" w:rsidRDefault="00000549" w:rsidP="00450554">
            <w:pPr>
              <w:pStyle w:val="TT"/>
              <w:ind w:firstLine="540"/>
            </w:pPr>
            <w:r w:rsidRPr="00000549">
              <w:t>Order</w:t>
            </w:r>
          </w:p>
        </w:tc>
        <w:tc>
          <w:tcPr>
            <w:tcW w:w="1440" w:type="dxa"/>
            <w:tcBorders>
              <w:top w:val="nil"/>
              <w:left w:val="nil"/>
              <w:bottom w:val="nil"/>
              <w:right w:val="nil"/>
            </w:tcBorders>
            <w:noWrap/>
            <w:hideMark/>
          </w:tcPr>
          <w:p w14:paraId="214A8D08"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441136C2"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636E9BEC"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256098B5"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05CF27C8" w14:textId="77777777" w:rsidR="00E92D79" w:rsidRDefault="00000549" w:rsidP="00450554">
            <w:pPr>
              <w:pStyle w:val="TT"/>
            </w:pPr>
            <w:r w:rsidRPr="00000549">
              <w:t>Failed</w:t>
            </w:r>
          </w:p>
        </w:tc>
      </w:tr>
      <w:tr w:rsidR="00C860A4" w:rsidRPr="00DD1859" w14:paraId="264C2351" w14:textId="77777777" w:rsidTr="00186DF6">
        <w:trPr>
          <w:trHeight w:val="300"/>
        </w:trPr>
        <w:tc>
          <w:tcPr>
            <w:tcW w:w="3888" w:type="dxa"/>
            <w:tcBorders>
              <w:top w:val="nil"/>
              <w:left w:val="nil"/>
              <w:bottom w:val="nil"/>
              <w:right w:val="nil"/>
            </w:tcBorders>
            <w:noWrap/>
            <w:hideMark/>
          </w:tcPr>
          <w:p w14:paraId="677F858A" w14:textId="77777777" w:rsidR="00E92D79" w:rsidRDefault="00000549" w:rsidP="00450554">
            <w:pPr>
              <w:pStyle w:val="TT"/>
              <w:ind w:firstLine="540"/>
            </w:pPr>
            <w:r w:rsidRPr="00000549">
              <w:lastRenderedPageBreak/>
              <w:t>Predictability</w:t>
            </w:r>
          </w:p>
        </w:tc>
        <w:tc>
          <w:tcPr>
            <w:tcW w:w="1440" w:type="dxa"/>
            <w:tcBorders>
              <w:top w:val="nil"/>
              <w:left w:val="nil"/>
              <w:bottom w:val="nil"/>
              <w:right w:val="nil"/>
            </w:tcBorders>
            <w:noWrap/>
            <w:hideMark/>
          </w:tcPr>
          <w:p w14:paraId="2232E929"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16277E33"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042115C4"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044CAC44"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0C7958B1" w14:textId="77777777" w:rsidR="00E92D79" w:rsidRDefault="00000549" w:rsidP="00450554">
            <w:pPr>
              <w:pStyle w:val="TT"/>
            </w:pPr>
            <w:r w:rsidRPr="00000549">
              <w:t>Failed</w:t>
            </w:r>
          </w:p>
        </w:tc>
      </w:tr>
      <w:tr w:rsidR="00C860A4" w:rsidRPr="00DD1859" w14:paraId="09C8215B" w14:textId="77777777" w:rsidTr="00186DF6">
        <w:trPr>
          <w:trHeight w:val="300"/>
        </w:trPr>
        <w:tc>
          <w:tcPr>
            <w:tcW w:w="3888" w:type="dxa"/>
            <w:tcBorders>
              <w:top w:val="nil"/>
              <w:left w:val="nil"/>
              <w:bottom w:val="nil"/>
              <w:right w:val="nil"/>
            </w:tcBorders>
            <w:noWrap/>
            <w:hideMark/>
          </w:tcPr>
          <w:p w14:paraId="51F3A9ED" w14:textId="6680EE92" w:rsidR="00E92D79" w:rsidRDefault="00000549" w:rsidP="00450554">
            <w:pPr>
              <w:pStyle w:val="TT"/>
            </w:pPr>
            <w:r w:rsidRPr="00000549">
              <w:t>Personal Need for Structure</w:t>
            </w:r>
            <w:r w:rsidR="00A725E6">
              <w:t xml:space="preserve"> Scale</w:t>
            </w:r>
          </w:p>
        </w:tc>
        <w:tc>
          <w:tcPr>
            <w:tcW w:w="1440" w:type="dxa"/>
            <w:tcBorders>
              <w:top w:val="nil"/>
              <w:left w:val="nil"/>
              <w:bottom w:val="nil"/>
              <w:right w:val="nil"/>
            </w:tcBorders>
            <w:noWrap/>
            <w:hideMark/>
          </w:tcPr>
          <w:p w14:paraId="0BCAB83A"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7B0A355A"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51ADA4F2"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0D9DBD72"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7779769B" w14:textId="77777777" w:rsidR="00E92D79" w:rsidRDefault="00000549" w:rsidP="00450554">
            <w:pPr>
              <w:pStyle w:val="TT"/>
            </w:pPr>
            <w:r w:rsidRPr="00000549">
              <w:t>Failed</w:t>
            </w:r>
          </w:p>
        </w:tc>
      </w:tr>
      <w:tr w:rsidR="00C860A4" w:rsidRPr="00DD1859" w14:paraId="3B056270" w14:textId="77777777" w:rsidTr="00186DF6">
        <w:trPr>
          <w:trHeight w:val="300"/>
        </w:trPr>
        <w:tc>
          <w:tcPr>
            <w:tcW w:w="3888" w:type="dxa"/>
            <w:tcBorders>
              <w:top w:val="nil"/>
              <w:left w:val="nil"/>
              <w:bottom w:val="nil"/>
              <w:right w:val="nil"/>
            </w:tcBorders>
            <w:noWrap/>
            <w:hideMark/>
          </w:tcPr>
          <w:p w14:paraId="5DB45C13" w14:textId="7B4D4914" w:rsidR="00E92D79" w:rsidRDefault="00000549" w:rsidP="00450554">
            <w:pPr>
              <w:pStyle w:val="TT"/>
            </w:pPr>
            <w:r w:rsidRPr="00000549">
              <w:t>Protestant Ethic</w:t>
            </w:r>
            <w:r w:rsidR="00A725E6">
              <w:t xml:space="preserve"> Scale</w:t>
            </w:r>
          </w:p>
        </w:tc>
        <w:tc>
          <w:tcPr>
            <w:tcW w:w="1440" w:type="dxa"/>
            <w:tcBorders>
              <w:top w:val="nil"/>
              <w:left w:val="nil"/>
              <w:bottom w:val="nil"/>
              <w:right w:val="nil"/>
            </w:tcBorders>
            <w:noWrap/>
            <w:hideMark/>
          </w:tcPr>
          <w:p w14:paraId="6B3D31B2"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25A86FFA"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49DC9C77"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2F6B687C"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46941C10" w14:textId="77777777" w:rsidR="00E92D79" w:rsidRDefault="00000549" w:rsidP="00450554">
            <w:pPr>
              <w:pStyle w:val="TT"/>
            </w:pPr>
            <w:r w:rsidRPr="00000549">
              <w:t>Failed</w:t>
            </w:r>
          </w:p>
        </w:tc>
      </w:tr>
      <w:tr w:rsidR="00C860A4" w:rsidRPr="00DD1859" w14:paraId="5F927590" w14:textId="77777777" w:rsidTr="00186DF6">
        <w:trPr>
          <w:trHeight w:val="300"/>
        </w:trPr>
        <w:tc>
          <w:tcPr>
            <w:tcW w:w="3888" w:type="dxa"/>
            <w:tcBorders>
              <w:top w:val="nil"/>
              <w:left w:val="nil"/>
              <w:bottom w:val="nil"/>
              <w:right w:val="nil"/>
            </w:tcBorders>
            <w:noWrap/>
            <w:hideMark/>
          </w:tcPr>
          <w:p w14:paraId="589E273F" w14:textId="5EF96FA3" w:rsidR="00E92D79" w:rsidRDefault="00000549" w:rsidP="00450554">
            <w:pPr>
              <w:pStyle w:val="TT"/>
            </w:pPr>
            <w:r w:rsidRPr="00000549">
              <w:t>Ring-Wing Authoritarianism</w:t>
            </w:r>
            <w:r w:rsidR="00A725E6">
              <w:t xml:space="preserve"> Scale</w:t>
            </w:r>
          </w:p>
        </w:tc>
        <w:tc>
          <w:tcPr>
            <w:tcW w:w="1440" w:type="dxa"/>
            <w:tcBorders>
              <w:top w:val="nil"/>
              <w:left w:val="nil"/>
              <w:bottom w:val="nil"/>
              <w:right w:val="nil"/>
            </w:tcBorders>
            <w:noWrap/>
            <w:hideMark/>
          </w:tcPr>
          <w:p w14:paraId="46547D71"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325D44EC"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3F29E8A7"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45CF1D1E"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359CE88F" w14:textId="77777777" w:rsidR="00E92D79" w:rsidRDefault="00000549" w:rsidP="00450554">
            <w:pPr>
              <w:pStyle w:val="TT"/>
            </w:pPr>
            <w:r w:rsidRPr="00000549">
              <w:t>Failed</w:t>
            </w:r>
          </w:p>
        </w:tc>
      </w:tr>
      <w:tr w:rsidR="00C860A4" w:rsidRPr="00DD1859" w14:paraId="0AE6E3E5" w14:textId="77777777" w:rsidTr="00186DF6">
        <w:trPr>
          <w:trHeight w:val="300"/>
        </w:trPr>
        <w:tc>
          <w:tcPr>
            <w:tcW w:w="3888" w:type="dxa"/>
            <w:tcBorders>
              <w:top w:val="nil"/>
              <w:left w:val="nil"/>
              <w:bottom w:val="nil"/>
              <w:right w:val="nil"/>
            </w:tcBorders>
            <w:noWrap/>
            <w:hideMark/>
          </w:tcPr>
          <w:p w14:paraId="10B4F752" w14:textId="223CA54C" w:rsidR="00E92D79" w:rsidRDefault="00000549" w:rsidP="00450554">
            <w:pPr>
              <w:pStyle w:val="TT"/>
            </w:pPr>
            <w:r w:rsidRPr="00000549">
              <w:t>Rosenberg Self-Esteem</w:t>
            </w:r>
            <w:r w:rsidR="00A725E6">
              <w:t xml:space="preserve"> Scale</w:t>
            </w:r>
          </w:p>
        </w:tc>
        <w:tc>
          <w:tcPr>
            <w:tcW w:w="1440" w:type="dxa"/>
            <w:tcBorders>
              <w:top w:val="nil"/>
              <w:left w:val="nil"/>
              <w:bottom w:val="nil"/>
              <w:right w:val="nil"/>
            </w:tcBorders>
            <w:noWrap/>
            <w:hideMark/>
          </w:tcPr>
          <w:p w14:paraId="0980CEBF"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2D883394"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5D2F8576"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031FF1C3"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7B8A7CE9" w14:textId="77777777" w:rsidR="00E92D79" w:rsidRDefault="00000549" w:rsidP="00450554">
            <w:pPr>
              <w:pStyle w:val="TT"/>
            </w:pPr>
            <w:r w:rsidRPr="00000549">
              <w:t>Failed</w:t>
            </w:r>
          </w:p>
        </w:tc>
      </w:tr>
      <w:tr w:rsidR="00C860A4" w:rsidRPr="00DD1859" w14:paraId="190B8E1C" w14:textId="77777777" w:rsidTr="00186DF6">
        <w:trPr>
          <w:trHeight w:val="300"/>
        </w:trPr>
        <w:tc>
          <w:tcPr>
            <w:tcW w:w="3888" w:type="dxa"/>
            <w:tcBorders>
              <w:top w:val="nil"/>
              <w:left w:val="nil"/>
              <w:bottom w:val="nil"/>
              <w:right w:val="nil"/>
            </w:tcBorders>
            <w:noWrap/>
            <w:hideMark/>
          </w:tcPr>
          <w:p w14:paraId="56C18C4D" w14:textId="0B9E095D" w:rsidR="00E92D79" w:rsidRDefault="00000549" w:rsidP="00450554">
            <w:pPr>
              <w:pStyle w:val="TT"/>
            </w:pPr>
            <w:r w:rsidRPr="00000549">
              <w:t>Self-Monitoring</w:t>
            </w:r>
            <w:r w:rsidR="00A725E6">
              <w:t xml:space="preserve"> Scale</w:t>
            </w:r>
          </w:p>
        </w:tc>
        <w:tc>
          <w:tcPr>
            <w:tcW w:w="1440" w:type="dxa"/>
            <w:tcBorders>
              <w:top w:val="nil"/>
              <w:left w:val="nil"/>
              <w:bottom w:val="nil"/>
              <w:right w:val="nil"/>
            </w:tcBorders>
            <w:noWrap/>
            <w:hideMark/>
          </w:tcPr>
          <w:p w14:paraId="5A304415"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08B0B8DE"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7EB0CAF3"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5F66D638"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07350B9F" w14:textId="77777777" w:rsidR="00E92D79" w:rsidRDefault="00000549" w:rsidP="00450554">
            <w:pPr>
              <w:pStyle w:val="TT"/>
            </w:pPr>
            <w:r w:rsidRPr="00000549">
              <w:t>Failed</w:t>
            </w:r>
          </w:p>
        </w:tc>
      </w:tr>
      <w:tr w:rsidR="00C860A4" w:rsidRPr="00DD1859" w14:paraId="307E9F13" w14:textId="77777777" w:rsidTr="00186DF6">
        <w:trPr>
          <w:trHeight w:val="300"/>
        </w:trPr>
        <w:tc>
          <w:tcPr>
            <w:tcW w:w="3888" w:type="dxa"/>
            <w:tcBorders>
              <w:top w:val="nil"/>
              <w:left w:val="nil"/>
              <w:bottom w:val="nil"/>
              <w:right w:val="nil"/>
            </w:tcBorders>
            <w:noWrap/>
            <w:hideMark/>
          </w:tcPr>
          <w:p w14:paraId="6B577640" w14:textId="48D9E377" w:rsidR="00E92D79" w:rsidRDefault="00000549" w:rsidP="00450554">
            <w:pPr>
              <w:pStyle w:val="TT"/>
            </w:pPr>
            <w:r w:rsidRPr="00000549">
              <w:t>Social Dominance Orientation</w:t>
            </w:r>
            <w:r w:rsidR="00A725E6">
              <w:t xml:space="preserve"> scale</w:t>
            </w:r>
          </w:p>
        </w:tc>
        <w:tc>
          <w:tcPr>
            <w:tcW w:w="1440" w:type="dxa"/>
            <w:tcBorders>
              <w:top w:val="nil"/>
              <w:left w:val="nil"/>
              <w:bottom w:val="nil"/>
              <w:right w:val="nil"/>
            </w:tcBorders>
            <w:noWrap/>
            <w:hideMark/>
          </w:tcPr>
          <w:p w14:paraId="15606A4A"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2EDA683C"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0BDD86FD"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4C904C6F"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56D124D3" w14:textId="77777777" w:rsidR="00E92D79" w:rsidRDefault="00000549" w:rsidP="00450554">
            <w:pPr>
              <w:pStyle w:val="TT"/>
            </w:pPr>
            <w:r w:rsidRPr="00000549">
              <w:t>Failed</w:t>
            </w:r>
          </w:p>
        </w:tc>
      </w:tr>
      <w:tr w:rsidR="00C860A4" w:rsidRPr="00DD1859" w14:paraId="05DC1AAD" w14:textId="77777777" w:rsidTr="00186DF6">
        <w:trPr>
          <w:trHeight w:val="300"/>
        </w:trPr>
        <w:tc>
          <w:tcPr>
            <w:tcW w:w="3888" w:type="dxa"/>
            <w:tcBorders>
              <w:top w:val="nil"/>
              <w:left w:val="nil"/>
              <w:bottom w:val="nil"/>
              <w:right w:val="nil"/>
            </w:tcBorders>
            <w:noWrap/>
            <w:hideMark/>
          </w:tcPr>
          <w:p w14:paraId="04A96F60" w14:textId="69F82C49" w:rsidR="00E92D79" w:rsidRPr="0077421A" w:rsidRDefault="002B731F" w:rsidP="00450554">
            <w:pPr>
              <w:pStyle w:val="TT"/>
            </w:pPr>
            <w:r w:rsidRPr="0077421A">
              <w:t>Spheres of Control</w:t>
            </w:r>
            <w:r w:rsidR="00A725E6">
              <w:t xml:space="preserve"> Battery</w:t>
            </w:r>
          </w:p>
        </w:tc>
        <w:tc>
          <w:tcPr>
            <w:tcW w:w="1440" w:type="dxa"/>
            <w:tcBorders>
              <w:top w:val="nil"/>
              <w:left w:val="nil"/>
              <w:bottom w:val="nil"/>
              <w:right w:val="nil"/>
            </w:tcBorders>
            <w:noWrap/>
            <w:hideMark/>
          </w:tcPr>
          <w:p w14:paraId="732276AF" w14:textId="77777777" w:rsidR="00E92D79" w:rsidRDefault="00E92D79" w:rsidP="00450554">
            <w:pPr>
              <w:pStyle w:val="TT"/>
            </w:pPr>
          </w:p>
        </w:tc>
        <w:tc>
          <w:tcPr>
            <w:tcW w:w="1620" w:type="dxa"/>
            <w:tcBorders>
              <w:top w:val="nil"/>
              <w:left w:val="nil"/>
              <w:bottom w:val="nil"/>
              <w:right w:val="nil"/>
            </w:tcBorders>
            <w:noWrap/>
            <w:hideMark/>
          </w:tcPr>
          <w:p w14:paraId="0C301C5A" w14:textId="77777777" w:rsidR="00E92D79" w:rsidRDefault="00E92D79" w:rsidP="00450554">
            <w:pPr>
              <w:pStyle w:val="TT"/>
            </w:pPr>
          </w:p>
        </w:tc>
        <w:tc>
          <w:tcPr>
            <w:tcW w:w="1710" w:type="dxa"/>
            <w:tcBorders>
              <w:top w:val="nil"/>
              <w:left w:val="nil"/>
              <w:bottom w:val="nil"/>
              <w:right w:val="nil"/>
            </w:tcBorders>
            <w:noWrap/>
            <w:hideMark/>
          </w:tcPr>
          <w:p w14:paraId="2CBC5714" w14:textId="77777777" w:rsidR="00E92D79" w:rsidRDefault="00E92D79" w:rsidP="00450554">
            <w:pPr>
              <w:pStyle w:val="TT"/>
            </w:pPr>
          </w:p>
        </w:tc>
        <w:tc>
          <w:tcPr>
            <w:tcW w:w="1440" w:type="dxa"/>
            <w:tcBorders>
              <w:top w:val="nil"/>
              <w:left w:val="nil"/>
              <w:bottom w:val="nil"/>
              <w:right w:val="nil"/>
            </w:tcBorders>
            <w:noWrap/>
            <w:hideMark/>
          </w:tcPr>
          <w:p w14:paraId="50655E73" w14:textId="77777777" w:rsidR="00E92D79" w:rsidRDefault="00E92D79" w:rsidP="00450554">
            <w:pPr>
              <w:pStyle w:val="TT"/>
            </w:pPr>
          </w:p>
        </w:tc>
        <w:tc>
          <w:tcPr>
            <w:tcW w:w="1440" w:type="dxa"/>
            <w:tcBorders>
              <w:top w:val="nil"/>
              <w:left w:val="nil"/>
              <w:bottom w:val="nil"/>
              <w:right w:val="nil"/>
            </w:tcBorders>
            <w:noWrap/>
            <w:hideMark/>
          </w:tcPr>
          <w:p w14:paraId="5BE546DB" w14:textId="77777777" w:rsidR="00E92D79" w:rsidRDefault="00E92D79" w:rsidP="00450554">
            <w:pPr>
              <w:pStyle w:val="TT"/>
            </w:pPr>
          </w:p>
        </w:tc>
      </w:tr>
      <w:tr w:rsidR="00C860A4" w:rsidRPr="00DD1859" w14:paraId="45DF3877" w14:textId="77777777" w:rsidTr="00186DF6">
        <w:trPr>
          <w:trHeight w:val="300"/>
        </w:trPr>
        <w:tc>
          <w:tcPr>
            <w:tcW w:w="3888" w:type="dxa"/>
            <w:tcBorders>
              <w:top w:val="nil"/>
              <w:left w:val="nil"/>
              <w:bottom w:val="nil"/>
              <w:right w:val="nil"/>
            </w:tcBorders>
            <w:noWrap/>
            <w:hideMark/>
          </w:tcPr>
          <w:p w14:paraId="67F80D87" w14:textId="77777777" w:rsidR="00E92D79" w:rsidRDefault="00000549" w:rsidP="00450554">
            <w:pPr>
              <w:pStyle w:val="TT"/>
              <w:ind w:firstLine="540"/>
            </w:pPr>
            <w:r w:rsidRPr="00000549">
              <w:t>Interpersonal Control</w:t>
            </w:r>
          </w:p>
        </w:tc>
        <w:tc>
          <w:tcPr>
            <w:tcW w:w="1440" w:type="dxa"/>
            <w:tcBorders>
              <w:top w:val="nil"/>
              <w:left w:val="nil"/>
              <w:bottom w:val="nil"/>
              <w:right w:val="nil"/>
            </w:tcBorders>
            <w:noWrap/>
            <w:hideMark/>
          </w:tcPr>
          <w:p w14:paraId="322BD41A" w14:textId="77777777" w:rsidR="00E92D79" w:rsidRDefault="00000549" w:rsidP="00450554">
            <w:pPr>
              <w:pStyle w:val="TT"/>
            </w:pPr>
            <w:r w:rsidRPr="00000549">
              <w:t>Failed</w:t>
            </w:r>
          </w:p>
        </w:tc>
        <w:tc>
          <w:tcPr>
            <w:tcW w:w="1620" w:type="dxa"/>
            <w:tcBorders>
              <w:top w:val="nil"/>
              <w:left w:val="nil"/>
              <w:bottom w:val="nil"/>
              <w:right w:val="nil"/>
            </w:tcBorders>
            <w:noWrap/>
            <w:hideMark/>
          </w:tcPr>
          <w:p w14:paraId="5674BE0A" w14:textId="77777777" w:rsidR="00E92D79" w:rsidRDefault="00000549" w:rsidP="00450554">
            <w:pPr>
              <w:pStyle w:val="TT"/>
            </w:pPr>
            <w:r w:rsidRPr="00000549">
              <w:t>Configural</w:t>
            </w:r>
          </w:p>
        </w:tc>
        <w:tc>
          <w:tcPr>
            <w:tcW w:w="1710" w:type="dxa"/>
            <w:tcBorders>
              <w:top w:val="nil"/>
              <w:left w:val="nil"/>
              <w:bottom w:val="nil"/>
              <w:right w:val="nil"/>
            </w:tcBorders>
            <w:noWrap/>
            <w:hideMark/>
          </w:tcPr>
          <w:p w14:paraId="57AB623E" w14:textId="77777777" w:rsidR="00E92D79" w:rsidRDefault="00000549" w:rsidP="00450554">
            <w:pPr>
              <w:pStyle w:val="TT"/>
            </w:pPr>
            <w:r w:rsidRPr="00000549">
              <w:t>Failed</w:t>
            </w:r>
          </w:p>
        </w:tc>
        <w:tc>
          <w:tcPr>
            <w:tcW w:w="1440" w:type="dxa"/>
            <w:tcBorders>
              <w:top w:val="nil"/>
              <w:left w:val="nil"/>
              <w:bottom w:val="nil"/>
              <w:right w:val="nil"/>
            </w:tcBorders>
            <w:noWrap/>
            <w:hideMark/>
          </w:tcPr>
          <w:p w14:paraId="64E4D1D8" w14:textId="77777777" w:rsidR="00E92D79" w:rsidRDefault="00000549" w:rsidP="00450554">
            <w:pPr>
              <w:pStyle w:val="TT"/>
            </w:pPr>
            <w:r w:rsidRPr="00000549">
              <w:t>Configural</w:t>
            </w:r>
          </w:p>
        </w:tc>
        <w:tc>
          <w:tcPr>
            <w:tcW w:w="1440" w:type="dxa"/>
            <w:tcBorders>
              <w:top w:val="nil"/>
              <w:left w:val="nil"/>
              <w:bottom w:val="nil"/>
              <w:right w:val="nil"/>
            </w:tcBorders>
            <w:noWrap/>
            <w:hideMark/>
          </w:tcPr>
          <w:p w14:paraId="395325D5" w14:textId="77777777" w:rsidR="00E92D79" w:rsidRDefault="00000549" w:rsidP="00450554">
            <w:pPr>
              <w:pStyle w:val="TT"/>
            </w:pPr>
            <w:r w:rsidRPr="00000549">
              <w:t>Failed</w:t>
            </w:r>
          </w:p>
        </w:tc>
      </w:tr>
      <w:tr w:rsidR="00C860A4" w:rsidRPr="00DD1859" w14:paraId="5D69CC19" w14:textId="77777777" w:rsidTr="00186DF6">
        <w:trPr>
          <w:trHeight w:val="300"/>
        </w:trPr>
        <w:tc>
          <w:tcPr>
            <w:tcW w:w="3888" w:type="dxa"/>
            <w:tcBorders>
              <w:top w:val="nil"/>
              <w:left w:val="nil"/>
              <w:bottom w:val="single" w:sz="4" w:space="0" w:color="auto"/>
              <w:right w:val="nil"/>
            </w:tcBorders>
            <w:noWrap/>
            <w:hideMark/>
          </w:tcPr>
          <w:p w14:paraId="1F861023" w14:textId="77777777" w:rsidR="00E92D79" w:rsidRDefault="00000549" w:rsidP="00450554">
            <w:pPr>
              <w:pStyle w:val="TT"/>
              <w:ind w:firstLine="540"/>
            </w:pPr>
            <w:r w:rsidRPr="00000549">
              <w:t>Personal Efficacy</w:t>
            </w:r>
          </w:p>
        </w:tc>
        <w:tc>
          <w:tcPr>
            <w:tcW w:w="1440" w:type="dxa"/>
            <w:tcBorders>
              <w:top w:val="nil"/>
              <w:left w:val="nil"/>
              <w:bottom w:val="single" w:sz="4" w:space="0" w:color="auto"/>
              <w:right w:val="nil"/>
            </w:tcBorders>
            <w:noWrap/>
            <w:hideMark/>
          </w:tcPr>
          <w:p w14:paraId="7525DF8F" w14:textId="77777777" w:rsidR="00E92D79" w:rsidRDefault="00000549" w:rsidP="00450554">
            <w:pPr>
              <w:pStyle w:val="TT"/>
            </w:pPr>
            <w:r w:rsidRPr="00000549">
              <w:t>Failed</w:t>
            </w:r>
          </w:p>
        </w:tc>
        <w:tc>
          <w:tcPr>
            <w:tcW w:w="1620" w:type="dxa"/>
            <w:tcBorders>
              <w:top w:val="nil"/>
              <w:left w:val="nil"/>
              <w:bottom w:val="single" w:sz="4" w:space="0" w:color="auto"/>
              <w:right w:val="nil"/>
            </w:tcBorders>
            <w:noWrap/>
            <w:hideMark/>
          </w:tcPr>
          <w:p w14:paraId="48FE70C7" w14:textId="77777777" w:rsidR="00E92D79" w:rsidRDefault="00000549" w:rsidP="00450554">
            <w:pPr>
              <w:pStyle w:val="TT"/>
            </w:pPr>
            <w:r w:rsidRPr="00000549">
              <w:t>Configural</w:t>
            </w:r>
          </w:p>
        </w:tc>
        <w:tc>
          <w:tcPr>
            <w:tcW w:w="1710" w:type="dxa"/>
            <w:tcBorders>
              <w:top w:val="nil"/>
              <w:left w:val="nil"/>
              <w:bottom w:val="single" w:sz="4" w:space="0" w:color="auto"/>
              <w:right w:val="nil"/>
            </w:tcBorders>
            <w:noWrap/>
            <w:hideMark/>
          </w:tcPr>
          <w:p w14:paraId="643957A2" w14:textId="77777777" w:rsidR="00E92D79" w:rsidRDefault="00000549" w:rsidP="00450554">
            <w:pPr>
              <w:pStyle w:val="TT"/>
            </w:pPr>
            <w:r w:rsidRPr="00000549">
              <w:t>Failed</w:t>
            </w:r>
          </w:p>
        </w:tc>
        <w:tc>
          <w:tcPr>
            <w:tcW w:w="1440" w:type="dxa"/>
            <w:tcBorders>
              <w:top w:val="nil"/>
              <w:left w:val="nil"/>
              <w:bottom w:val="single" w:sz="4" w:space="0" w:color="auto"/>
              <w:right w:val="nil"/>
            </w:tcBorders>
            <w:noWrap/>
            <w:hideMark/>
          </w:tcPr>
          <w:p w14:paraId="06E3DDC9" w14:textId="77777777" w:rsidR="00E92D79" w:rsidRDefault="00000549" w:rsidP="00450554">
            <w:pPr>
              <w:pStyle w:val="TT"/>
            </w:pPr>
            <w:r w:rsidRPr="00000549">
              <w:t>Configural</w:t>
            </w:r>
          </w:p>
        </w:tc>
        <w:tc>
          <w:tcPr>
            <w:tcW w:w="1440" w:type="dxa"/>
            <w:tcBorders>
              <w:top w:val="nil"/>
              <w:left w:val="nil"/>
              <w:bottom w:val="single" w:sz="4" w:space="0" w:color="auto"/>
              <w:right w:val="nil"/>
            </w:tcBorders>
            <w:noWrap/>
            <w:hideMark/>
          </w:tcPr>
          <w:p w14:paraId="6EC02C20" w14:textId="77777777" w:rsidR="00E92D79" w:rsidRDefault="00000549" w:rsidP="00450554">
            <w:pPr>
              <w:pStyle w:val="TT"/>
            </w:pPr>
            <w:r w:rsidRPr="00000549">
              <w:t>Failed</w:t>
            </w:r>
          </w:p>
        </w:tc>
      </w:tr>
    </w:tbl>
    <w:p w14:paraId="3EC7BA51" w14:textId="249B980A" w:rsidR="00997BE7" w:rsidRDefault="00C860A4" w:rsidP="007F05BC">
      <w:pPr>
        <w:pStyle w:val="CPSO"/>
      </w:pPr>
      <w:r w:rsidRPr="007F05BC">
        <w:t xml:space="preserve">Note: </w:t>
      </w:r>
      <w:r w:rsidR="001E6909">
        <w:t>A scale passed the test of</w:t>
      </w:r>
      <w:r w:rsidRPr="00DD1859">
        <w:rPr>
          <w:rFonts w:eastAsia="Gungsuh"/>
        </w:rPr>
        <w:t xml:space="preserve"> measurement invariance </w:t>
      </w:r>
      <w:r w:rsidR="001E6909">
        <w:rPr>
          <w:rFonts w:eastAsia="Gungsuh"/>
        </w:rPr>
        <w:t>if it met the criteria for</w:t>
      </w:r>
      <w:r w:rsidRPr="00DD1859">
        <w:rPr>
          <w:rFonts w:eastAsia="Gungsuh"/>
        </w:rPr>
        <w:t xml:space="preserve"> configural invariance, metric invariance</w:t>
      </w:r>
      <w:r w:rsidR="00D073BE">
        <w:rPr>
          <w:rFonts w:eastAsia="Gungsuh"/>
        </w:rPr>
        <w:t>,</w:t>
      </w:r>
      <w:r w:rsidRPr="00DD1859">
        <w:rPr>
          <w:rFonts w:eastAsia="Gungsuh"/>
        </w:rPr>
        <w:t xml:space="preserve"> and scalar invariance</w:t>
      </w:r>
      <w:r w:rsidR="009273A6">
        <w:rPr>
          <w:rFonts w:eastAsia="Gungsuh"/>
        </w:rPr>
        <w:t>,</w:t>
      </w:r>
      <w:r w:rsidR="00025A75">
        <w:rPr>
          <w:rFonts w:eastAsia="Gungsuh"/>
        </w:rPr>
        <w:t xml:space="preserve"> </w:t>
      </w:r>
      <w:r w:rsidR="009273A6">
        <w:rPr>
          <w:rFonts w:eastAsia="Gungsuh"/>
        </w:rPr>
        <w:t>as outlined in</w:t>
      </w:r>
      <w:r w:rsidR="00025A75">
        <w:rPr>
          <w:rFonts w:eastAsia="Gungsuh"/>
        </w:rPr>
        <w:t xml:space="preserve"> the footnote in Table 1</w:t>
      </w:r>
      <w:r w:rsidRPr="00DD1859">
        <w:t xml:space="preserve">. </w:t>
      </w:r>
      <w:r w:rsidR="00D073BE">
        <w:t>F</w:t>
      </w:r>
      <w:r w:rsidRPr="00DD1859">
        <w:t xml:space="preserve">ull results of each test of measurement invariance </w:t>
      </w:r>
      <w:r w:rsidR="00D073BE">
        <w:t>are available in the</w:t>
      </w:r>
      <w:r w:rsidRPr="00DD1859">
        <w:t xml:space="preserve"> </w:t>
      </w:r>
      <w:r w:rsidR="00D073BE">
        <w:t>s</w:t>
      </w:r>
      <w:r w:rsidRPr="00DD1859">
        <w:t xml:space="preserve">upplementary </w:t>
      </w:r>
      <w:r w:rsidR="00D073BE">
        <w:t>m</w:t>
      </w:r>
      <w:r w:rsidRPr="00DD1859">
        <w:t>aterials</w:t>
      </w:r>
      <w:r w:rsidR="00D073BE">
        <w:t xml:space="preserve"> (</w:t>
      </w:r>
      <w:r w:rsidR="00D073BE" w:rsidRPr="001A160B">
        <w:t>osf.io/2zx64</w:t>
      </w:r>
      <w:r w:rsidR="00D073BE">
        <w:t>)</w:t>
      </w:r>
      <w:r w:rsidRPr="00DD1859">
        <w:t>.</w:t>
      </w:r>
    </w:p>
    <w:p w14:paraId="1C14C644" w14:textId="2B164029" w:rsidR="0077421A" w:rsidRDefault="0077421A" w:rsidP="007F05BC">
      <w:pPr>
        <w:pStyle w:val="CPSO"/>
      </w:pPr>
      <w:r w:rsidRPr="00AA595D">
        <w:rPr>
          <w:vertAlign w:val="superscript"/>
        </w:rPr>
        <w:t>a</w:t>
      </w:r>
      <w:r>
        <w:t>Age groups were formed using a median spit (median age = 27).</w:t>
      </w:r>
    </w:p>
    <w:sectPr w:rsidR="0077421A" w:rsidSect="00F83BCE">
      <w:headerReference w:type="even" r:id="rId11"/>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D2CF0" w14:textId="77777777" w:rsidR="009918A0" w:rsidRDefault="009918A0" w:rsidP="00C07A37">
      <w:pPr>
        <w:spacing w:line="240" w:lineRule="auto"/>
      </w:pPr>
    </w:p>
  </w:endnote>
  <w:endnote w:type="continuationSeparator" w:id="0">
    <w:p w14:paraId="6A3E3949" w14:textId="77777777" w:rsidR="009918A0" w:rsidRDefault="009918A0" w:rsidP="00C07A37">
      <w:pPr>
        <w:spacing w:line="240" w:lineRule="auto"/>
      </w:pPr>
    </w:p>
  </w:endnote>
  <w:endnote w:type="continuationNotice" w:id="1">
    <w:p w14:paraId="5E17CDAB" w14:textId="77777777" w:rsidR="009918A0" w:rsidRDefault="009918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ESSTIXThirteen">
    <w:altName w:val="Times New Roman"/>
    <w:panose1 w:val="020B0604020202020204"/>
    <w:charset w:val="00"/>
    <w:family w:val="roman"/>
    <w:notTrueType/>
    <w:pitch w:val="default"/>
    <w:sig w:usb0="00000003" w:usb1="00000000" w:usb2="00000000" w:usb3="00000000" w:csb0="00000001" w:csb1="00000000"/>
  </w:font>
  <w:font w:name="ESSTIXFourteen">
    <w:altName w:val="Times New Roman"/>
    <w:panose1 w:val="020B0604020202020204"/>
    <w:charset w:val="00"/>
    <w:family w:val="roman"/>
    <w:notTrueType/>
    <w:pitch w:val="default"/>
    <w:sig w:usb0="00000003" w:usb1="00000000" w:usb2="00000000" w:usb3="00000000" w:csb0="00000001" w:csb1="00000000"/>
  </w:font>
  <w:font w:name="ESSTIXFiftee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Zapfwingbats">
    <w:altName w:val="Times New Roman"/>
    <w:panose1 w:val="020B0604020202020204"/>
    <w:charset w:val="00"/>
    <w:family w:val="roman"/>
    <w:notTrueType/>
    <w:pitch w:val="default"/>
    <w:sig w:usb0="00000003" w:usb1="00000000" w:usb2="00000000" w:usb3="00000000" w:csb0="00000001" w:csb1="00000000"/>
  </w:font>
  <w:font w:name="Webdings">
    <w:panose1 w:val="05030102010509060703"/>
    <w:charset w:val="02"/>
    <w:family w:val="decorative"/>
    <w:pitch w:val="variable"/>
    <w:sig w:usb0="00000000" w:usb1="10000000" w:usb2="00000000" w:usb3="00000000" w:csb0="80000000" w:csb1="00000000"/>
  </w:font>
  <w:font w:name="Euclid Math One">
    <w:altName w:val="Symbol"/>
    <w:panose1 w:val="020B0604020202020204"/>
    <w:charset w:val="4D"/>
    <w:family w:val="decorative"/>
    <w:pitch w:val="variable"/>
    <w:sig w:usb0="00000003" w:usb1="00000000" w:usb2="00000000" w:usb3="00000000" w:csb0="00000001" w:csb1="00000000"/>
  </w:font>
  <w:font w:name="Euclid Math Two">
    <w:altName w:val="Symbol"/>
    <w:panose1 w:val="020B0604020202020204"/>
    <w:charset w:val="4D"/>
    <w:family w:val="roman"/>
    <w:pitch w:val="variable"/>
    <w:sig w:usb0="00000003" w:usb1="00000000" w:usb2="00000000" w:usb3="00000000" w:csb0="00000001" w:csb1="00000000"/>
  </w:font>
  <w:font w:name="Euclid Extra">
    <w:altName w:val="Symbol"/>
    <w:panose1 w:val="020B0604020202020204"/>
    <w:charset w:val="4D"/>
    <w:family w:val="roman"/>
    <w:pitch w:val="variable"/>
    <w:sig w:usb0="00000003" w:usb1="00000000" w:usb2="00000000" w:usb3="00000000" w:csb0="00000001" w:csb1="00000000"/>
  </w:font>
  <w:font w:name="MT Extra">
    <w:panose1 w:val="05050102010205020202"/>
    <w:charset w:val="4D"/>
    <w:family w:val="decorative"/>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17829" w14:textId="77777777" w:rsidR="00103A6F" w:rsidRDefault="00103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E3AB3" w14:textId="77777777" w:rsidR="009918A0" w:rsidRDefault="009918A0">
      <w:pPr>
        <w:spacing w:line="240" w:lineRule="auto"/>
      </w:pPr>
      <w:r>
        <w:separator/>
      </w:r>
    </w:p>
  </w:footnote>
  <w:footnote w:type="continuationSeparator" w:id="0">
    <w:p w14:paraId="2A5A7CD7" w14:textId="77777777" w:rsidR="009918A0" w:rsidRDefault="009918A0">
      <w:pPr>
        <w:spacing w:line="240" w:lineRule="auto"/>
      </w:pPr>
      <w:r>
        <w:continuationSeparator/>
      </w:r>
    </w:p>
  </w:footnote>
  <w:footnote w:type="continuationNotice" w:id="1">
    <w:p w14:paraId="3D71414D" w14:textId="77777777" w:rsidR="009918A0" w:rsidRDefault="009918A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1E063" w14:textId="77777777" w:rsidR="00835F0F" w:rsidRDefault="00835F0F"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A3A82" w14:textId="77777777" w:rsidR="00835F0F" w:rsidRDefault="00835F0F" w:rsidP="002E01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2B13E" w14:textId="77777777" w:rsidR="00835F0F" w:rsidRDefault="00835F0F" w:rsidP="00AB7A21">
    <w:pPr>
      <w:pStyle w:val="Normal1"/>
      <w:pBdr>
        <w:top w:val="nil"/>
        <w:left w:val="nil"/>
        <w:bottom w:val="nil"/>
        <w:right w:val="nil"/>
        <w:between w:val="nil"/>
      </w:pBdr>
      <w:spacing w:line="240" w:lineRule="auto"/>
      <w:ind w:right="360"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AAEC6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CE095B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8FC4E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0D8CB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6FA571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245E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A49FB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DA89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4490E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BCA123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133F7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8B53D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21608A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ttachedTemplate r:id="rId1"/>
  <w:linkStyl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0549"/>
    <w:rsid w:val="00001748"/>
    <w:rsid w:val="00005A52"/>
    <w:rsid w:val="000072AA"/>
    <w:rsid w:val="00012939"/>
    <w:rsid w:val="00012F19"/>
    <w:rsid w:val="000206E6"/>
    <w:rsid w:val="000207A7"/>
    <w:rsid w:val="00024184"/>
    <w:rsid w:val="00024A96"/>
    <w:rsid w:val="00024ABB"/>
    <w:rsid w:val="00025A75"/>
    <w:rsid w:val="00027204"/>
    <w:rsid w:val="00032ACC"/>
    <w:rsid w:val="000348DA"/>
    <w:rsid w:val="0003765C"/>
    <w:rsid w:val="00037C03"/>
    <w:rsid w:val="000401AE"/>
    <w:rsid w:val="00041C50"/>
    <w:rsid w:val="00046C4F"/>
    <w:rsid w:val="00047EDC"/>
    <w:rsid w:val="000515B9"/>
    <w:rsid w:val="0005378F"/>
    <w:rsid w:val="0006424D"/>
    <w:rsid w:val="00070FD8"/>
    <w:rsid w:val="0007254F"/>
    <w:rsid w:val="0008149D"/>
    <w:rsid w:val="000827BE"/>
    <w:rsid w:val="00082AD5"/>
    <w:rsid w:val="00085D2A"/>
    <w:rsid w:val="0008729E"/>
    <w:rsid w:val="00090FF8"/>
    <w:rsid w:val="0009250A"/>
    <w:rsid w:val="000A05D3"/>
    <w:rsid w:val="000A1586"/>
    <w:rsid w:val="000A3644"/>
    <w:rsid w:val="000A3A9D"/>
    <w:rsid w:val="000A6AB5"/>
    <w:rsid w:val="000C2DAA"/>
    <w:rsid w:val="000C421D"/>
    <w:rsid w:val="000D0866"/>
    <w:rsid w:val="000D1FEE"/>
    <w:rsid w:val="000D2037"/>
    <w:rsid w:val="000D29E8"/>
    <w:rsid w:val="000D44DC"/>
    <w:rsid w:val="000D4F8F"/>
    <w:rsid w:val="000D58D0"/>
    <w:rsid w:val="000F1A45"/>
    <w:rsid w:val="000F53EC"/>
    <w:rsid w:val="000F6F1F"/>
    <w:rsid w:val="000F7C57"/>
    <w:rsid w:val="001008B2"/>
    <w:rsid w:val="00103A6F"/>
    <w:rsid w:val="001051D8"/>
    <w:rsid w:val="001061EF"/>
    <w:rsid w:val="00117AE1"/>
    <w:rsid w:val="001200A0"/>
    <w:rsid w:val="00122EC3"/>
    <w:rsid w:val="00124ED1"/>
    <w:rsid w:val="00125FCB"/>
    <w:rsid w:val="00135A5B"/>
    <w:rsid w:val="0013713F"/>
    <w:rsid w:val="00137A27"/>
    <w:rsid w:val="001439A9"/>
    <w:rsid w:val="00146739"/>
    <w:rsid w:val="00146AA2"/>
    <w:rsid w:val="0015275A"/>
    <w:rsid w:val="001532F7"/>
    <w:rsid w:val="00164DE3"/>
    <w:rsid w:val="00165A2F"/>
    <w:rsid w:val="00173027"/>
    <w:rsid w:val="001750C7"/>
    <w:rsid w:val="00180936"/>
    <w:rsid w:val="00181152"/>
    <w:rsid w:val="001867E6"/>
    <w:rsid w:val="001867FB"/>
    <w:rsid w:val="00186DF6"/>
    <w:rsid w:val="001876E6"/>
    <w:rsid w:val="00187C56"/>
    <w:rsid w:val="0019017C"/>
    <w:rsid w:val="00190D42"/>
    <w:rsid w:val="00192701"/>
    <w:rsid w:val="001937F0"/>
    <w:rsid w:val="001947AE"/>
    <w:rsid w:val="00194FF8"/>
    <w:rsid w:val="00195773"/>
    <w:rsid w:val="001A0223"/>
    <w:rsid w:val="001A0BC1"/>
    <w:rsid w:val="001A0D21"/>
    <w:rsid w:val="001A160B"/>
    <w:rsid w:val="001A2C34"/>
    <w:rsid w:val="001A3BB3"/>
    <w:rsid w:val="001A53A0"/>
    <w:rsid w:val="001A5578"/>
    <w:rsid w:val="001A5661"/>
    <w:rsid w:val="001A745C"/>
    <w:rsid w:val="001B0872"/>
    <w:rsid w:val="001B0A06"/>
    <w:rsid w:val="001B12AF"/>
    <w:rsid w:val="001B1E45"/>
    <w:rsid w:val="001B3D53"/>
    <w:rsid w:val="001B62B5"/>
    <w:rsid w:val="001B655A"/>
    <w:rsid w:val="001B7F3B"/>
    <w:rsid w:val="001C043A"/>
    <w:rsid w:val="001C3651"/>
    <w:rsid w:val="001C4B51"/>
    <w:rsid w:val="001C4E50"/>
    <w:rsid w:val="001C7B71"/>
    <w:rsid w:val="001C7F0C"/>
    <w:rsid w:val="001D146F"/>
    <w:rsid w:val="001D3635"/>
    <w:rsid w:val="001D7AFA"/>
    <w:rsid w:val="001E6909"/>
    <w:rsid w:val="001E7B7C"/>
    <w:rsid w:val="001F33C8"/>
    <w:rsid w:val="00202160"/>
    <w:rsid w:val="00203710"/>
    <w:rsid w:val="00207235"/>
    <w:rsid w:val="00210149"/>
    <w:rsid w:val="0021182C"/>
    <w:rsid w:val="00212514"/>
    <w:rsid w:val="00212DB9"/>
    <w:rsid w:val="00215BF1"/>
    <w:rsid w:val="00224A00"/>
    <w:rsid w:val="00224B77"/>
    <w:rsid w:val="00226E85"/>
    <w:rsid w:val="0022798B"/>
    <w:rsid w:val="002410B1"/>
    <w:rsid w:val="00241359"/>
    <w:rsid w:val="00246CA7"/>
    <w:rsid w:val="00253F34"/>
    <w:rsid w:val="00254244"/>
    <w:rsid w:val="00254AE5"/>
    <w:rsid w:val="002606A4"/>
    <w:rsid w:val="00271920"/>
    <w:rsid w:val="00273D3E"/>
    <w:rsid w:val="00280E6A"/>
    <w:rsid w:val="0028347C"/>
    <w:rsid w:val="00285FE1"/>
    <w:rsid w:val="0028654B"/>
    <w:rsid w:val="0028690D"/>
    <w:rsid w:val="00286FE0"/>
    <w:rsid w:val="0028725F"/>
    <w:rsid w:val="00291747"/>
    <w:rsid w:val="00294904"/>
    <w:rsid w:val="00296228"/>
    <w:rsid w:val="002A0726"/>
    <w:rsid w:val="002A0D83"/>
    <w:rsid w:val="002A6BCE"/>
    <w:rsid w:val="002A7FC4"/>
    <w:rsid w:val="002B01EE"/>
    <w:rsid w:val="002B1920"/>
    <w:rsid w:val="002B318C"/>
    <w:rsid w:val="002B481A"/>
    <w:rsid w:val="002B59DB"/>
    <w:rsid w:val="002B731F"/>
    <w:rsid w:val="002B735B"/>
    <w:rsid w:val="002B7CBE"/>
    <w:rsid w:val="002C15F5"/>
    <w:rsid w:val="002C30FD"/>
    <w:rsid w:val="002C6274"/>
    <w:rsid w:val="002E017B"/>
    <w:rsid w:val="002E0C62"/>
    <w:rsid w:val="002E2E7A"/>
    <w:rsid w:val="002E35A4"/>
    <w:rsid w:val="002E5580"/>
    <w:rsid w:val="002E586B"/>
    <w:rsid w:val="002F1D09"/>
    <w:rsid w:val="002F468F"/>
    <w:rsid w:val="002F6478"/>
    <w:rsid w:val="002F706C"/>
    <w:rsid w:val="0030041B"/>
    <w:rsid w:val="00300AD9"/>
    <w:rsid w:val="003068A0"/>
    <w:rsid w:val="0031569F"/>
    <w:rsid w:val="0032040C"/>
    <w:rsid w:val="00322C63"/>
    <w:rsid w:val="00326F28"/>
    <w:rsid w:val="00331250"/>
    <w:rsid w:val="003320D7"/>
    <w:rsid w:val="003348F3"/>
    <w:rsid w:val="003445C2"/>
    <w:rsid w:val="00344689"/>
    <w:rsid w:val="00346119"/>
    <w:rsid w:val="00351A30"/>
    <w:rsid w:val="00351AD9"/>
    <w:rsid w:val="0035304F"/>
    <w:rsid w:val="003530B6"/>
    <w:rsid w:val="00361391"/>
    <w:rsid w:val="00361904"/>
    <w:rsid w:val="00367233"/>
    <w:rsid w:val="00370EBC"/>
    <w:rsid w:val="003777FB"/>
    <w:rsid w:val="00381254"/>
    <w:rsid w:val="00381DD2"/>
    <w:rsid w:val="00385054"/>
    <w:rsid w:val="003872C7"/>
    <w:rsid w:val="00393FE2"/>
    <w:rsid w:val="00394E56"/>
    <w:rsid w:val="00396006"/>
    <w:rsid w:val="003962C2"/>
    <w:rsid w:val="003A02B4"/>
    <w:rsid w:val="003A215C"/>
    <w:rsid w:val="003A24E1"/>
    <w:rsid w:val="003A3416"/>
    <w:rsid w:val="003A4EAB"/>
    <w:rsid w:val="003A58E1"/>
    <w:rsid w:val="003B3C9B"/>
    <w:rsid w:val="003B597B"/>
    <w:rsid w:val="003B6CE0"/>
    <w:rsid w:val="003C1EAD"/>
    <w:rsid w:val="003C3C5D"/>
    <w:rsid w:val="003C3D04"/>
    <w:rsid w:val="003C68D0"/>
    <w:rsid w:val="003C77E8"/>
    <w:rsid w:val="003D020D"/>
    <w:rsid w:val="003D0A95"/>
    <w:rsid w:val="003D593D"/>
    <w:rsid w:val="003D6E48"/>
    <w:rsid w:val="003D7048"/>
    <w:rsid w:val="003D7B97"/>
    <w:rsid w:val="003E1474"/>
    <w:rsid w:val="003E36A2"/>
    <w:rsid w:val="003E47DF"/>
    <w:rsid w:val="003E7980"/>
    <w:rsid w:val="003F11B7"/>
    <w:rsid w:val="003F235F"/>
    <w:rsid w:val="003F47CF"/>
    <w:rsid w:val="003F7C6D"/>
    <w:rsid w:val="004008C0"/>
    <w:rsid w:val="00406FA6"/>
    <w:rsid w:val="00407C1B"/>
    <w:rsid w:val="00410242"/>
    <w:rsid w:val="00422C6A"/>
    <w:rsid w:val="0042505F"/>
    <w:rsid w:val="00427634"/>
    <w:rsid w:val="004337B4"/>
    <w:rsid w:val="004425FC"/>
    <w:rsid w:val="004436BD"/>
    <w:rsid w:val="0044431A"/>
    <w:rsid w:val="0044499C"/>
    <w:rsid w:val="00447347"/>
    <w:rsid w:val="00450554"/>
    <w:rsid w:val="00451544"/>
    <w:rsid w:val="00453D69"/>
    <w:rsid w:val="004570E0"/>
    <w:rsid w:val="00461133"/>
    <w:rsid w:val="004631E5"/>
    <w:rsid w:val="00470090"/>
    <w:rsid w:val="004727A5"/>
    <w:rsid w:val="0047335C"/>
    <w:rsid w:val="00482751"/>
    <w:rsid w:val="004834EA"/>
    <w:rsid w:val="004840B0"/>
    <w:rsid w:val="004867E5"/>
    <w:rsid w:val="00492C92"/>
    <w:rsid w:val="004936F5"/>
    <w:rsid w:val="0049619E"/>
    <w:rsid w:val="00497E49"/>
    <w:rsid w:val="004A613C"/>
    <w:rsid w:val="004A70FE"/>
    <w:rsid w:val="004B3E8F"/>
    <w:rsid w:val="004B5DBF"/>
    <w:rsid w:val="004B7950"/>
    <w:rsid w:val="004C0D06"/>
    <w:rsid w:val="004D0951"/>
    <w:rsid w:val="004D185B"/>
    <w:rsid w:val="004D2C92"/>
    <w:rsid w:val="004D6E09"/>
    <w:rsid w:val="004D714F"/>
    <w:rsid w:val="004E0DB7"/>
    <w:rsid w:val="004E28B1"/>
    <w:rsid w:val="004E463A"/>
    <w:rsid w:val="004F03F6"/>
    <w:rsid w:val="004F0C95"/>
    <w:rsid w:val="004F1940"/>
    <w:rsid w:val="004F1ED7"/>
    <w:rsid w:val="004F2783"/>
    <w:rsid w:val="004F290B"/>
    <w:rsid w:val="004F2DBB"/>
    <w:rsid w:val="00500C4E"/>
    <w:rsid w:val="00505C82"/>
    <w:rsid w:val="00506162"/>
    <w:rsid w:val="00517163"/>
    <w:rsid w:val="00517DA6"/>
    <w:rsid w:val="00520249"/>
    <w:rsid w:val="00527E51"/>
    <w:rsid w:val="005332B6"/>
    <w:rsid w:val="0054122E"/>
    <w:rsid w:val="00544E5E"/>
    <w:rsid w:val="0055221E"/>
    <w:rsid w:val="00553CC4"/>
    <w:rsid w:val="00557B9E"/>
    <w:rsid w:val="00561687"/>
    <w:rsid w:val="00563DBA"/>
    <w:rsid w:val="0056614D"/>
    <w:rsid w:val="005668C6"/>
    <w:rsid w:val="005704E4"/>
    <w:rsid w:val="005715E8"/>
    <w:rsid w:val="00571895"/>
    <w:rsid w:val="005719AB"/>
    <w:rsid w:val="00577E18"/>
    <w:rsid w:val="00584019"/>
    <w:rsid w:val="0058617F"/>
    <w:rsid w:val="0058706E"/>
    <w:rsid w:val="00591A34"/>
    <w:rsid w:val="00594993"/>
    <w:rsid w:val="00594EDD"/>
    <w:rsid w:val="0059646D"/>
    <w:rsid w:val="005A3888"/>
    <w:rsid w:val="005A6468"/>
    <w:rsid w:val="005A6D38"/>
    <w:rsid w:val="005A7134"/>
    <w:rsid w:val="005B2035"/>
    <w:rsid w:val="005B3978"/>
    <w:rsid w:val="005C0FED"/>
    <w:rsid w:val="005C215D"/>
    <w:rsid w:val="005C22A5"/>
    <w:rsid w:val="005D343B"/>
    <w:rsid w:val="005D5460"/>
    <w:rsid w:val="005D6D97"/>
    <w:rsid w:val="005D6DBB"/>
    <w:rsid w:val="005E40CE"/>
    <w:rsid w:val="005E4747"/>
    <w:rsid w:val="005F0AEC"/>
    <w:rsid w:val="005F2EF4"/>
    <w:rsid w:val="00601405"/>
    <w:rsid w:val="00605BB0"/>
    <w:rsid w:val="00607729"/>
    <w:rsid w:val="00607D0C"/>
    <w:rsid w:val="00610421"/>
    <w:rsid w:val="00612E78"/>
    <w:rsid w:val="0061426C"/>
    <w:rsid w:val="006147D7"/>
    <w:rsid w:val="00615B56"/>
    <w:rsid w:val="00616C56"/>
    <w:rsid w:val="00623E6D"/>
    <w:rsid w:val="00624F29"/>
    <w:rsid w:val="006267E4"/>
    <w:rsid w:val="00627A06"/>
    <w:rsid w:val="0063136C"/>
    <w:rsid w:val="0063206E"/>
    <w:rsid w:val="0063377B"/>
    <w:rsid w:val="0063601C"/>
    <w:rsid w:val="00636A2F"/>
    <w:rsid w:val="006468D5"/>
    <w:rsid w:val="0065134B"/>
    <w:rsid w:val="006539F5"/>
    <w:rsid w:val="00662180"/>
    <w:rsid w:val="00664858"/>
    <w:rsid w:val="00664E26"/>
    <w:rsid w:val="0066646C"/>
    <w:rsid w:val="00671EEC"/>
    <w:rsid w:val="00672541"/>
    <w:rsid w:val="006727E0"/>
    <w:rsid w:val="006733EE"/>
    <w:rsid w:val="006734C7"/>
    <w:rsid w:val="0067528F"/>
    <w:rsid w:val="0067649A"/>
    <w:rsid w:val="0068298D"/>
    <w:rsid w:val="006839C8"/>
    <w:rsid w:val="00683BEB"/>
    <w:rsid w:val="006A03C3"/>
    <w:rsid w:val="006A343E"/>
    <w:rsid w:val="006A37C6"/>
    <w:rsid w:val="006A3C38"/>
    <w:rsid w:val="006A5E59"/>
    <w:rsid w:val="006A63C2"/>
    <w:rsid w:val="006A6F39"/>
    <w:rsid w:val="006A7B22"/>
    <w:rsid w:val="006A7DE8"/>
    <w:rsid w:val="006B0A48"/>
    <w:rsid w:val="006D20C6"/>
    <w:rsid w:val="006D6A19"/>
    <w:rsid w:val="006E0D32"/>
    <w:rsid w:val="006E3C32"/>
    <w:rsid w:val="006F02B8"/>
    <w:rsid w:val="006F310D"/>
    <w:rsid w:val="006F3130"/>
    <w:rsid w:val="006F38B2"/>
    <w:rsid w:val="0070399A"/>
    <w:rsid w:val="00704C73"/>
    <w:rsid w:val="00704FB3"/>
    <w:rsid w:val="00707E4A"/>
    <w:rsid w:val="00717736"/>
    <w:rsid w:val="00717ABA"/>
    <w:rsid w:val="0072216A"/>
    <w:rsid w:val="00726169"/>
    <w:rsid w:val="0074111F"/>
    <w:rsid w:val="00742FB6"/>
    <w:rsid w:val="00742FD2"/>
    <w:rsid w:val="0074313F"/>
    <w:rsid w:val="007450AE"/>
    <w:rsid w:val="00745909"/>
    <w:rsid w:val="007468FB"/>
    <w:rsid w:val="0074723B"/>
    <w:rsid w:val="007543C9"/>
    <w:rsid w:val="007664DC"/>
    <w:rsid w:val="00770F69"/>
    <w:rsid w:val="00772CC5"/>
    <w:rsid w:val="0077421A"/>
    <w:rsid w:val="00775495"/>
    <w:rsid w:val="00782043"/>
    <w:rsid w:val="00782899"/>
    <w:rsid w:val="0079341A"/>
    <w:rsid w:val="007941D3"/>
    <w:rsid w:val="00795E54"/>
    <w:rsid w:val="007A2B72"/>
    <w:rsid w:val="007A4E73"/>
    <w:rsid w:val="007A55D9"/>
    <w:rsid w:val="007B6A30"/>
    <w:rsid w:val="007D3D2D"/>
    <w:rsid w:val="007D7CA4"/>
    <w:rsid w:val="007E4981"/>
    <w:rsid w:val="007F05BC"/>
    <w:rsid w:val="007F0A28"/>
    <w:rsid w:val="007F3AA5"/>
    <w:rsid w:val="008012B6"/>
    <w:rsid w:val="008107CF"/>
    <w:rsid w:val="008167F4"/>
    <w:rsid w:val="00817791"/>
    <w:rsid w:val="00824F2A"/>
    <w:rsid w:val="0082514E"/>
    <w:rsid w:val="008253DB"/>
    <w:rsid w:val="00825453"/>
    <w:rsid w:val="008331A4"/>
    <w:rsid w:val="00835250"/>
    <w:rsid w:val="00835F0F"/>
    <w:rsid w:val="00836B48"/>
    <w:rsid w:val="008401F5"/>
    <w:rsid w:val="0084048D"/>
    <w:rsid w:val="00845706"/>
    <w:rsid w:val="00860A4F"/>
    <w:rsid w:val="00861754"/>
    <w:rsid w:val="008656DF"/>
    <w:rsid w:val="00865BB9"/>
    <w:rsid w:val="008719D9"/>
    <w:rsid w:val="00874CC3"/>
    <w:rsid w:val="00893FDF"/>
    <w:rsid w:val="008955FD"/>
    <w:rsid w:val="008961AB"/>
    <w:rsid w:val="008A1FAB"/>
    <w:rsid w:val="008A359A"/>
    <w:rsid w:val="008A4B9C"/>
    <w:rsid w:val="008A4C13"/>
    <w:rsid w:val="008A5C54"/>
    <w:rsid w:val="008A7E7C"/>
    <w:rsid w:val="008B3473"/>
    <w:rsid w:val="008B5157"/>
    <w:rsid w:val="008B5B3D"/>
    <w:rsid w:val="008B650C"/>
    <w:rsid w:val="008C0376"/>
    <w:rsid w:val="008C6D80"/>
    <w:rsid w:val="008C6DB6"/>
    <w:rsid w:val="008D236C"/>
    <w:rsid w:val="008D5D65"/>
    <w:rsid w:val="008E1BD1"/>
    <w:rsid w:val="008E2395"/>
    <w:rsid w:val="008E4961"/>
    <w:rsid w:val="008E521F"/>
    <w:rsid w:val="008F23FD"/>
    <w:rsid w:val="008F75FE"/>
    <w:rsid w:val="0090081A"/>
    <w:rsid w:val="00900A6E"/>
    <w:rsid w:val="00904B02"/>
    <w:rsid w:val="00907618"/>
    <w:rsid w:val="00912D22"/>
    <w:rsid w:val="009135E6"/>
    <w:rsid w:val="00913FB0"/>
    <w:rsid w:val="009148B2"/>
    <w:rsid w:val="00916E07"/>
    <w:rsid w:val="009232B0"/>
    <w:rsid w:val="009273A6"/>
    <w:rsid w:val="0093083C"/>
    <w:rsid w:val="00931C8F"/>
    <w:rsid w:val="00931CD3"/>
    <w:rsid w:val="00933432"/>
    <w:rsid w:val="00943E21"/>
    <w:rsid w:val="00944B16"/>
    <w:rsid w:val="00945C0F"/>
    <w:rsid w:val="00946393"/>
    <w:rsid w:val="009471B1"/>
    <w:rsid w:val="00960D9F"/>
    <w:rsid w:val="00963435"/>
    <w:rsid w:val="009754AE"/>
    <w:rsid w:val="009831AA"/>
    <w:rsid w:val="00985E05"/>
    <w:rsid w:val="0098624B"/>
    <w:rsid w:val="00990729"/>
    <w:rsid w:val="009918A0"/>
    <w:rsid w:val="00993663"/>
    <w:rsid w:val="009949B1"/>
    <w:rsid w:val="009953A1"/>
    <w:rsid w:val="00995C47"/>
    <w:rsid w:val="00997BE7"/>
    <w:rsid w:val="009A2E5A"/>
    <w:rsid w:val="009B1CD0"/>
    <w:rsid w:val="009B3F50"/>
    <w:rsid w:val="009B7CAB"/>
    <w:rsid w:val="009B7F84"/>
    <w:rsid w:val="009C24A5"/>
    <w:rsid w:val="009C6CCA"/>
    <w:rsid w:val="009C7737"/>
    <w:rsid w:val="009D2782"/>
    <w:rsid w:val="009D3978"/>
    <w:rsid w:val="009D7214"/>
    <w:rsid w:val="009E1F7C"/>
    <w:rsid w:val="009E423F"/>
    <w:rsid w:val="009E5938"/>
    <w:rsid w:val="009E64C0"/>
    <w:rsid w:val="009F1078"/>
    <w:rsid w:val="009F7B92"/>
    <w:rsid w:val="00A01462"/>
    <w:rsid w:val="00A01B68"/>
    <w:rsid w:val="00A02B80"/>
    <w:rsid w:val="00A058D3"/>
    <w:rsid w:val="00A05F9F"/>
    <w:rsid w:val="00A07EEB"/>
    <w:rsid w:val="00A12454"/>
    <w:rsid w:val="00A15FEB"/>
    <w:rsid w:val="00A160B5"/>
    <w:rsid w:val="00A2044E"/>
    <w:rsid w:val="00A21E83"/>
    <w:rsid w:val="00A2223A"/>
    <w:rsid w:val="00A2468B"/>
    <w:rsid w:val="00A323A1"/>
    <w:rsid w:val="00A32C23"/>
    <w:rsid w:val="00A332E3"/>
    <w:rsid w:val="00A351A6"/>
    <w:rsid w:val="00A40125"/>
    <w:rsid w:val="00A513DB"/>
    <w:rsid w:val="00A5299F"/>
    <w:rsid w:val="00A54034"/>
    <w:rsid w:val="00A62F1A"/>
    <w:rsid w:val="00A6723C"/>
    <w:rsid w:val="00A678AA"/>
    <w:rsid w:val="00A725E6"/>
    <w:rsid w:val="00A820B1"/>
    <w:rsid w:val="00A837B1"/>
    <w:rsid w:val="00A83DBB"/>
    <w:rsid w:val="00A8545D"/>
    <w:rsid w:val="00A85E22"/>
    <w:rsid w:val="00A91463"/>
    <w:rsid w:val="00AA0275"/>
    <w:rsid w:val="00AA187F"/>
    <w:rsid w:val="00AA23D3"/>
    <w:rsid w:val="00AA5386"/>
    <w:rsid w:val="00AA595D"/>
    <w:rsid w:val="00AA5F9D"/>
    <w:rsid w:val="00AB0145"/>
    <w:rsid w:val="00AB4CF0"/>
    <w:rsid w:val="00AB72B7"/>
    <w:rsid w:val="00AB7A21"/>
    <w:rsid w:val="00AC3915"/>
    <w:rsid w:val="00AC650A"/>
    <w:rsid w:val="00AD068B"/>
    <w:rsid w:val="00AE5CB9"/>
    <w:rsid w:val="00AF0C76"/>
    <w:rsid w:val="00AF2717"/>
    <w:rsid w:val="00B029FC"/>
    <w:rsid w:val="00B03AC3"/>
    <w:rsid w:val="00B04F15"/>
    <w:rsid w:val="00B050D0"/>
    <w:rsid w:val="00B118E4"/>
    <w:rsid w:val="00B25E52"/>
    <w:rsid w:val="00B309C5"/>
    <w:rsid w:val="00B32B5F"/>
    <w:rsid w:val="00B36144"/>
    <w:rsid w:val="00B374E7"/>
    <w:rsid w:val="00B478E8"/>
    <w:rsid w:val="00B56276"/>
    <w:rsid w:val="00B568F9"/>
    <w:rsid w:val="00B6138A"/>
    <w:rsid w:val="00B7244E"/>
    <w:rsid w:val="00B75C4E"/>
    <w:rsid w:val="00B84E6C"/>
    <w:rsid w:val="00B86223"/>
    <w:rsid w:val="00B8649C"/>
    <w:rsid w:val="00B92651"/>
    <w:rsid w:val="00B92F8A"/>
    <w:rsid w:val="00B933C0"/>
    <w:rsid w:val="00B938CC"/>
    <w:rsid w:val="00B93FD5"/>
    <w:rsid w:val="00BA0799"/>
    <w:rsid w:val="00BA256D"/>
    <w:rsid w:val="00BA3B3B"/>
    <w:rsid w:val="00BA4F4F"/>
    <w:rsid w:val="00BA4F6A"/>
    <w:rsid w:val="00BB10FA"/>
    <w:rsid w:val="00BB1A17"/>
    <w:rsid w:val="00BB200C"/>
    <w:rsid w:val="00BB38BA"/>
    <w:rsid w:val="00BB3CE3"/>
    <w:rsid w:val="00BB569C"/>
    <w:rsid w:val="00BB5D31"/>
    <w:rsid w:val="00BB5F7C"/>
    <w:rsid w:val="00BC248C"/>
    <w:rsid w:val="00BC6951"/>
    <w:rsid w:val="00BD38FC"/>
    <w:rsid w:val="00BD5752"/>
    <w:rsid w:val="00BE0D25"/>
    <w:rsid w:val="00BE0E84"/>
    <w:rsid w:val="00BE2CE9"/>
    <w:rsid w:val="00BF2097"/>
    <w:rsid w:val="00BF37AB"/>
    <w:rsid w:val="00BF42DE"/>
    <w:rsid w:val="00BF5FAD"/>
    <w:rsid w:val="00BF7609"/>
    <w:rsid w:val="00C017D9"/>
    <w:rsid w:val="00C035DE"/>
    <w:rsid w:val="00C0635B"/>
    <w:rsid w:val="00C07543"/>
    <w:rsid w:val="00C07A37"/>
    <w:rsid w:val="00C10FAA"/>
    <w:rsid w:val="00C10FD3"/>
    <w:rsid w:val="00C112C9"/>
    <w:rsid w:val="00C127E8"/>
    <w:rsid w:val="00C13785"/>
    <w:rsid w:val="00C13E91"/>
    <w:rsid w:val="00C15417"/>
    <w:rsid w:val="00C16BCF"/>
    <w:rsid w:val="00C17299"/>
    <w:rsid w:val="00C22116"/>
    <w:rsid w:val="00C25233"/>
    <w:rsid w:val="00C25343"/>
    <w:rsid w:val="00C261DD"/>
    <w:rsid w:val="00C31D3F"/>
    <w:rsid w:val="00C32B2B"/>
    <w:rsid w:val="00C3437F"/>
    <w:rsid w:val="00C3442D"/>
    <w:rsid w:val="00C3537B"/>
    <w:rsid w:val="00C423CB"/>
    <w:rsid w:val="00C4748E"/>
    <w:rsid w:val="00C474E4"/>
    <w:rsid w:val="00C5087A"/>
    <w:rsid w:val="00C5708B"/>
    <w:rsid w:val="00C629F8"/>
    <w:rsid w:val="00C6435F"/>
    <w:rsid w:val="00C67F96"/>
    <w:rsid w:val="00C7733E"/>
    <w:rsid w:val="00C80717"/>
    <w:rsid w:val="00C80811"/>
    <w:rsid w:val="00C80D86"/>
    <w:rsid w:val="00C85A01"/>
    <w:rsid w:val="00C860A4"/>
    <w:rsid w:val="00C93CCB"/>
    <w:rsid w:val="00C96D76"/>
    <w:rsid w:val="00CA00BB"/>
    <w:rsid w:val="00CA5042"/>
    <w:rsid w:val="00CB14D4"/>
    <w:rsid w:val="00CB3EA4"/>
    <w:rsid w:val="00CC0633"/>
    <w:rsid w:val="00CC4BC3"/>
    <w:rsid w:val="00CC59C7"/>
    <w:rsid w:val="00CC64EA"/>
    <w:rsid w:val="00CC78F7"/>
    <w:rsid w:val="00CD0263"/>
    <w:rsid w:val="00CD39BE"/>
    <w:rsid w:val="00CD7E63"/>
    <w:rsid w:val="00CE34D0"/>
    <w:rsid w:val="00CE350F"/>
    <w:rsid w:val="00CE4473"/>
    <w:rsid w:val="00CF4618"/>
    <w:rsid w:val="00D0072D"/>
    <w:rsid w:val="00D0134D"/>
    <w:rsid w:val="00D0343D"/>
    <w:rsid w:val="00D03DCE"/>
    <w:rsid w:val="00D04E59"/>
    <w:rsid w:val="00D06050"/>
    <w:rsid w:val="00D073BE"/>
    <w:rsid w:val="00D1106D"/>
    <w:rsid w:val="00D16D3A"/>
    <w:rsid w:val="00D23ABC"/>
    <w:rsid w:val="00D2536B"/>
    <w:rsid w:val="00D30680"/>
    <w:rsid w:val="00D31A67"/>
    <w:rsid w:val="00D41C5E"/>
    <w:rsid w:val="00D433B2"/>
    <w:rsid w:val="00D466F6"/>
    <w:rsid w:val="00D47956"/>
    <w:rsid w:val="00D47BDC"/>
    <w:rsid w:val="00D50285"/>
    <w:rsid w:val="00D5091B"/>
    <w:rsid w:val="00D5133A"/>
    <w:rsid w:val="00D5474E"/>
    <w:rsid w:val="00D569C2"/>
    <w:rsid w:val="00D56A80"/>
    <w:rsid w:val="00D57566"/>
    <w:rsid w:val="00D6579E"/>
    <w:rsid w:val="00D65C0A"/>
    <w:rsid w:val="00D71AA9"/>
    <w:rsid w:val="00D73BE0"/>
    <w:rsid w:val="00D73EE1"/>
    <w:rsid w:val="00D76110"/>
    <w:rsid w:val="00D819DE"/>
    <w:rsid w:val="00D85A05"/>
    <w:rsid w:val="00D87B7C"/>
    <w:rsid w:val="00D9097F"/>
    <w:rsid w:val="00D90EA2"/>
    <w:rsid w:val="00D916CA"/>
    <w:rsid w:val="00D95B5D"/>
    <w:rsid w:val="00D96C0A"/>
    <w:rsid w:val="00D977CB"/>
    <w:rsid w:val="00DB16A2"/>
    <w:rsid w:val="00DB42CA"/>
    <w:rsid w:val="00DC154A"/>
    <w:rsid w:val="00DD0AAB"/>
    <w:rsid w:val="00DD1859"/>
    <w:rsid w:val="00DD2597"/>
    <w:rsid w:val="00DD30B2"/>
    <w:rsid w:val="00DE43B7"/>
    <w:rsid w:val="00DE589C"/>
    <w:rsid w:val="00DE6087"/>
    <w:rsid w:val="00DE6AAD"/>
    <w:rsid w:val="00DF453B"/>
    <w:rsid w:val="00DF6387"/>
    <w:rsid w:val="00DF659C"/>
    <w:rsid w:val="00E002EC"/>
    <w:rsid w:val="00E06D0E"/>
    <w:rsid w:val="00E07EBC"/>
    <w:rsid w:val="00E108D9"/>
    <w:rsid w:val="00E141D4"/>
    <w:rsid w:val="00E152D6"/>
    <w:rsid w:val="00E16E19"/>
    <w:rsid w:val="00E21B92"/>
    <w:rsid w:val="00E330F9"/>
    <w:rsid w:val="00E34739"/>
    <w:rsid w:val="00E356FA"/>
    <w:rsid w:val="00E408E2"/>
    <w:rsid w:val="00E41FE4"/>
    <w:rsid w:val="00E439C9"/>
    <w:rsid w:val="00E46057"/>
    <w:rsid w:val="00E510BA"/>
    <w:rsid w:val="00E521CE"/>
    <w:rsid w:val="00E53187"/>
    <w:rsid w:val="00E53DED"/>
    <w:rsid w:val="00E57976"/>
    <w:rsid w:val="00E61978"/>
    <w:rsid w:val="00E63273"/>
    <w:rsid w:val="00E64879"/>
    <w:rsid w:val="00E65412"/>
    <w:rsid w:val="00E67886"/>
    <w:rsid w:val="00E83324"/>
    <w:rsid w:val="00E92D79"/>
    <w:rsid w:val="00E932CA"/>
    <w:rsid w:val="00E954A9"/>
    <w:rsid w:val="00E95955"/>
    <w:rsid w:val="00E9788B"/>
    <w:rsid w:val="00EA6D11"/>
    <w:rsid w:val="00EA73A6"/>
    <w:rsid w:val="00EB6CC4"/>
    <w:rsid w:val="00EC15E5"/>
    <w:rsid w:val="00EC1CDD"/>
    <w:rsid w:val="00ED14B7"/>
    <w:rsid w:val="00ED3EB6"/>
    <w:rsid w:val="00ED519E"/>
    <w:rsid w:val="00ED7726"/>
    <w:rsid w:val="00ED7E79"/>
    <w:rsid w:val="00EE0D56"/>
    <w:rsid w:val="00EE24EB"/>
    <w:rsid w:val="00EE548F"/>
    <w:rsid w:val="00EF03FD"/>
    <w:rsid w:val="00EF459C"/>
    <w:rsid w:val="00EF4759"/>
    <w:rsid w:val="00EF5B42"/>
    <w:rsid w:val="00EF63E1"/>
    <w:rsid w:val="00EF6964"/>
    <w:rsid w:val="00F02CEE"/>
    <w:rsid w:val="00F04B4E"/>
    <w:rsid w:val="00F0734C"/>
    <w:rsid w:val="00F07DF3"/>
    <w:rsid w:val="00F12D02"/>
    <w:rsid w:val="00F130ED"/>
    <w:rsid w:val="00F142A6"/>
    <w:rsid w:val="00F14ABB"/>
    <w:rsid w:val="00F226EA"/>
    <w:rsid w:val="00F22988"/>
    <w:rsid w:val="00F23FB7"/>
    <w:rsid w:val="00F279F9"/>
    <w:rsid w:val="00F3068B"/>
    <w:rsid w:val="00F35A7F"/>
    <w:rsid w:val="00F35B48"/>
    <w:rsid w:val="00F40970"/>
    <w:rsid w:val="00F507A7"/>
    <w:rsid w:val="00F53B97"/>
    <w:rsid w:val="00F53D33"/>
    <w:rsid w:val="00F57A1B"/>
    <w:rsid w:val="00F61881"/>
    <w:rsid w:val="00F6320C"/>
    <w:rsid w:val="00F63CE5"/>
    <w:rsid w:val="00F75217"/>
    <w:rsid w:val="00F80FF0"/>
    <w:rsid w:val="00F82B49"/>
    <w:rsid w:val="00F83BCE"/>
    <w:rsid w:val="00F8699B"/>
    <w:rsid w:val="00F935AA"/>
    <w:rsid w:val="00F97C2A"/>
    <w:rsid w:val="00FA26EC"/>
    <w:rsid w:val="00FA3BB6"/>
    <w:rsid w:val="00FB0526"/>
    <w:rsid w:val="00FB13C5"/>
    <w:rsid w:val="00FB2D4A"/>
    <w:rsid w:val="00FB3903"/>
    <w:rsid w:val="00FC0476"/>
    <w:rsid w:val="00FC06BE"/>
    <w:rsid w:val="00FC0C04"/>
    <w:rsid w:val="00FC3D5B"/>
    <w:rsid w:val="00FC4B9D"/>
    <w:rsid w:val="00FC616E"/>
    <w:rsid w:val="00FC6D4A"/>
    <w:rsid w:val="00FD1B58"/>
    <w:rsid w:val="00FD2449"/>
    <w:rsid w:val="00FD2CB3"/>
    <w:rsid w:val="00FD4088"/>
    <w:rsid w:val="00FD6B26"/>
    <w:rsid w:val="00FE08C5"/>
    <w:rsid w:val="00FE0928"/>
    <w:rsid w:val="00FE2012"/>
    <w:rsid w:val="00FE3472"/>
    <w:rsid w:val="00FE40D1"/>
    <w:rsid w:val="00FE45C5"/>
    <w:rsid w:val="00FE482B"/>
    <w:rsid w:val="00FE54FE"/>
    <w:rsid w:val="00FF5F18"/>
    <w:rsid w:val="00FF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BE9AD1"/>
  <w15:docId w15:val="{EA9A8C3F-92F8-4431-8A6C-9BCA2426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916E07"/>
    <w:pPr>
      <w:spacing w:line="480" w:lineRule="auto"/>
    </w:pPr>
    <w:rPr>
      <w:sz w:val="24"/>
      <w:szCs w:val="24"/>
    </w:rPr>
  </w:style>
  <w:style w:type="paragraph" w:styleId="Heading1">
    <w:name w:val="heading 1"/>
    <w:basedOn w:val="Normal"/>
    <w:next w:val="Normal"/>
    <w:link w:val="Heading1Char"/>
    <w:qFormat/>
    <w:rsid w:val="00916E07"/>
    <w:pPr>
      <w:keepNext/>
      <w:keepLines/>
      <w:jc w:val="center"/>
      <w:outlineLvl w:val="0"/>
    </w:pPr>
    <w:rPr>
      <w:b/>
    </w:rPr>
  </w:style>
  <w:style w:type="paragraph" w:styleId="Heading2">
    <w:name w:val="heading 2"/>
    <w:basedOn w:val="Normal"/>
    <w:next w:val="Normal"/>
    <w:link w:val="Heading2Char"/>
    <w:qFormat/>
    <w:rsid w:val="00916E07"/>
    <w:pPr>
      <w:keepNext/>
      <w:keepLines/>
      <w:outlineLvl w:val="1"/>
    </w:pPr>
    <w:rPr>
      <w:b/>
    </w:rPr>
  </w:style>
  <w:style w:type="paragraph" w:styleId="Heading3">
    <w:name w:val="heading 3"/>
    <w:basedOn w:val="Normal"/>
    <w:next w:val="Normal"/>
    <w:link w:val="Heading3Char"/>
    <w:qFormat/>
    <w:rsid w:val="00916E07"/>
    <w:pPr>
      <w:keepNext/>
      <w:keepLines/>
      <w:ind w:firstLine="720"/>
      <w:outlineLvl w:val="2"/>
    </w:pPr>
    <w:rPr>
      <w:b/>
    </w:rPr>
  </w:style>
  <w:style w:type="paragraph" w:styleId="Heading4">
    <w:name w:val="heading 4"/>
    <w:basedOn w:val="Normal"/>
    <w:next w:val="Normal"/>
    <w:link w:val="Heading4Char"/>
    <w:qFormat/>
    <w:rsid w:val="00916E07"/>
    <w:pPr>
      <w:keepNext/>
      <w:keepLines/>
      <w:ind w:firstLine="720"/>
      <w:outlineLvl w:val="3"/>
    </w:pPr>
    <w:rPr>
      <w:b/>
      <w:i/>
    </w:rPr>
  </w:style>
  <w:style w:type="paragraph" w:styleId="Heading5">
    <w:name w:val="heading 5"/>
    <w:basedOn w:val="Normal"/>
    <w:next w:val="Normal"/>
    <w:link w:val="Heading5Char"/>
    <w:qFormat/>
    <w:rsid w:val="00916E07"/>
    <w:pPr>
      <w:keepNext/>
      <w:keepLines/>
      <w:ind w:firstLine="720"/>
      <w:outlineLvl w:val="4"/>
    </w:pPr>
    <w:rPr>
      <w:i/>
    </w:rPr>
  </w:style>
  <w:style w:type="paragraph" w:styleId="Heading6">
    <w:name w:val="heading 6"/>
    <w:basedOn w:val="Normal"/>
    <w:next w:val="Normal"/>
    <w:link w:val="Heading6Char"/>
    <w:qFormat/>
    <w:rsid w:val="00916E07"/>
    <w:pPr>
      <w:keepNext/>
      <w:keepLines/>
      <w:spacing w:before="40"/>
      <w:outlineLvl w:val="5"/>
    </w:pPr>
    <w:rPr>
      <w:color w:val="6E6E6E"/>
    </w:rPr>
  </w:style>
  <w:style w:type="paragraph" w:styleId="Heading7">
    <w:name w:val="heading 7"/>
    <w:basedOn w:val="Normal"/>
    <w:next w:val="Normal"/>
    <w:link w:val="Heading7Char"/>
    <w:qFormat/>
    <w:rsid w:val="00DD1859"/>
    <w:pPr>
      <w:spacing w:before="240" w:after="60"/>
      <w:outlineLvl w:val="6"/>
    </w:pPr>
  </w:style>
  <w:style w:type="paragraph" w:styleId="Heading8">
    <w:name w:val="heading 8"/>
    <w:basedOn w:val="Normal"/>
    <w:next w:val="Normal"/>
    <w:link w:val="Heading8Char"/>
    <w:qFormat/>
    <w:rsid w:val="00DD1859"/>
    <w:pPr>
      <w:spacing w:before="240" w:after="60"/>
      <w:outlineLvl w:val="7"/>
    </w:pPr>
    <w:rPr>
      <w:i/>
      <w:iCs/>
    </w:rPr>
  </w:style>
  <w:style w:type="paragraph" w:styleId="Heading9">
    <w:name w:val="heading 9"/>
    <w:basedOn w:val="Normal"/>
    <w:next w:val="Normal"/>
    <w:link w:val="Heading9Char"/>
    <w:qFormat/>
    <w:rsid w:val="00DD185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32CA"/>
    <w:pPr>
      <w:spacing w:line="480" w:lineRule="auto"/>
      <w:ind w:firstLine="720"/>
    </w:pPr>
    <w:rPr>
      <w:sz w:val="24"/>
      <w:szCs w:val="24"/>
    </w:rPr>
  </w:style>
  <w:style w:type="paragraph" w:styleId="Title">
    <w:name w:val="Title"/>
    <w:basedOn w:val="Normal"/>
    <w:link w:val="TitleChar"/>
    <w:qFormat/>
    <w:rsid w:val="00916E07"/>
    <w:pPr>
      <w:spacing w:before="2400"/>
      <w:jc w:val="center"/>
    </w:pPr>
  </w:style>
  <w:style w:type="paragraph" w:styleId="Subtitle">
    <w:name w:val="Subtitle"/>
    <w:basedOn w:val="Normal1"/>
    <w:next w:val="Normal1"/>
    <w:rsid w:val="00E932CA"/>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rsid w:val="00E932CA"/>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rsid w:val="00E932CA"/>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rsid w:val="00E932CA"/>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rsid w:val="00E932CA"/>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rsid w:val="00916E07"/>
    <w:pPr>
      <w:spacing w:line="240" w:lineRule="auto"/>
    </w:pPr>
  </w:style>
  <w:style w:type="character" w:customStyle="1" w:styleId="CommentTextChar">
    <w:name w:val="Comment Text Char"/>
    <w:basedOn w:val="DefaultParagraphFont"/>
    <w:link w:val="CommentText"/>
    <w:uiPriority w:val="99"/>
    <w:rsid w:val="00E932CA"/>
    <w:rPr>
      <w:sz w:val="24"/>
      <w:szCs w:val="24"/>
    </w:rPr>
  </w:style>
  <w:style w:type="character" w:styleId="CommentReference">
    <w:name w:val="annotation reference"/>
    <w:basedOn w:val="DefaultParagraphFont"/>
    <w:uiPriority w:val="99"/>
    <w:semiHidden/>
    <w:unhideWhenUsed/>
    <w:rsid w:val="00E932CA"/>
    <w:rPr>
      <w:sz w:val="18"/>
      <w:szCs w:val="18"/>
    </w:rPr>
  </w:style>
  <w:style w:type="paragraph" w:styleId="BalloonText">
    <w:name w:val="Balloon Text"/>
    <w:basedOn w:val="Normal"/>
    <w:link w:val="BalloonTextChar"/>
    <w:uiPriority w:val="99"/>
    <w:semiHidden/>
    <w:unhideWhenUsed/>
    <w:rsid w:val="00916E07"/>
    <w:rPr>
      <w:rFonts w:ascii="Tahoma" w:hAnsi="Tahoma" w:cs="Tahoma"/>
      <w:sz w:val="16"/>
      <w:szCs w:val="16"/>
    </w:rPr>
  </w:style>
  <w:style w:type="character" w:customStyle="1" w:styleId="BalloonTextChar">
    <w:name w:val="Balloon Text Char"/>
    <w:basedOn w:val="DefaultParagraphFont"/>
    <w:link w:val="BalloonText"/>
    <w:uiPriority w:val="99"/>
    <w:semiHidden/>
    <w:rsid w:val="00DD1859"/>
    <w:rPr>
      <w:rFonts w:ascii="Tahoma" w:hAnsi="Tahoma" w:cs="Tahoma"/>
      <w:sz w:val="16"/>
      <w:szCs w:val="16"/>
    </w:rPr>
  </w:style>
  <w:style w:type="table" w:styleId="TableGrid">
    <w:name w:val="Table Grid"/>
    <w:basedOn w:val="TableNormal"/>
    <w:uiPriority w:val="59"/>
    <w:rsid w:val="00DD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916E07"/>
    <w:rPr>
      <w:b/>
      <w:bCs/>
      <w:sz w:val="20"/>
      <w:szCs w:val="20"/>
    </w:rPr>
  </w:style>
  <w:style w:type="character" w:customStyle="1" w:styleId="CommentSubjectChar">
    <w:name w:val="Comment Subject Char"/>
    <w:basedOn w:val="CommentTextChar"/>
    <w:link w:val="CommentSubject"/>
    <w:uiPriority w:val="99"/>
    <w:semiHidden/>
    <w:rsid w:val="00707E4A"/>
    <w:rPr>
      <w:b/>
      <w:bCs/>
      <w:sz w:val="24"/>
      <w:szCs w:val="24"/>
    </w:rPr>
  </w:style>
  <w:style w:type="character" w:styleId="Hyperlink">
    <w:name w:val="Hyperlink"/>
    <w:basedOn w:val="DefaultParagraphFont"/>
    <w:uiPriority w:val="99"/>
    <w:rsid w:val="00DD1859"/>
    <w:rPr>
      <w:color w:val="0000FF"/>
      <w:u w:val="single"/>
    </w:rPr>
  </w:style>
  <w:style w:type="paragraph" w:styleId="Header">
    <w:name w:val="header"/>
    <w:basedOn w:val="Normal"/>
    <w:link w:val="HeaderChar"/>
    <w:uiPriority w:val="99"/>
    <w:rsid w:val="00916E07"/>
    <w:pPr>
      <w:tabs>
        <w:tab w:val="center" w:pos="4320"/>
        <w:tab w:val="right" w:pos="8640"/>
      </w:tabs>
      <w:spacing w:line="240" w:lineRule="auto"/>
      <w:ind w:firstLine="720"/>
    </w:pPr>
  </w:style>
  <w:style w:type="character" w:customStyle="1" w:styleId="HeaderChar">
    <w:name w:val="Header Char"/>
    <w:basedOn w:val="DefaultParagraphFont"/>
    <w:link w:val="Header"/>
    <w:uiPriority w:val="99"/>
    <w:rsid w:val="00DD1859"/>
    <w:rPr>
      <w:sz w:val="24"/>
      <w:szCs w:val="24"/>
    </w:rPr>
  </w:style>
  <w:style w:type="paragraph" w:styleId="Footer">
    <w:name w:val="footer"/>
    <w:basedOn w:val="Normal"/>
    <w:link w:val="FooterChar"/>
    <w:uiPriority w:val="99"/>
    <w:rsid w:val="00916E07"/>
    <w:pPr>
      <w:tabs>
        <w:tab w:val="center" w:pos="4320"/>
        <w:tab w:val="right" w:pos="8640"/>
      </w:tabs>
      <w:spacing w:line="240" w:lineRule="auto"/>
      <w:ind w:firstLine="720"/>
    </w:pPr>
  </w:style>
  <w:style w:type="character" w:customStyle="1" w:styleId="FooterChar">
    <w:name w:val="Footer Char"/>
    <w:basedOn w:val="DefaultParagraphFont"/>
    <w:link w:val="Footer"/>
    <w:uiPriority w:val="99"/>
    <w:rsid w:val="00DD1859"/>
    <w:rPr>
      <w:sz w:val="24"/>
      <w:szCs w:val="24"/>
    </w:rPr>
  </w:style>
  <w:style w:type="character" w:styleId="PageNumber">
    <w:name w:val="page number"/>
    <w:basedOn w:val="DefaultParagraphFont"/>
    <w:uiPriority w:val="99"/>
    <w:semiHidden/>
    <w:rsid w:val="00DD1859"/>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7Char">
    <w:name w:val="Heading 7 Char"/>
    <w:basedOn w:val="DefaultParagraphFont"/>
    <w:link w:val="Heading7"/>
    <w:rsid w:val="00DD1859"/>
    <w:rPr>
      <w:sz w:val="24"/>
      <w:szCs w:val="24"/>
    </w:rPr>
  </w:style>
  <w:style w:type="character" w:customStyle="1" w:styleId="Heading8Char">
    <w:name w:val="Heading 8 Char"/>
    <w:basedOn w:val="DefaultParagraphFont"/>
    <w:link w:val="Heading8"/>
    <w:rsid w:val="00DD1859"/>
    <w:rPr>
      <w:i/>
      <w:iCs/>
      <w:sz w:val="24"/>
      <w:szCs w:val="24"/>
    </w:rPr>
  </w:style>
  <w:style w:type="character" w:customStyle="1" w:styleId="Heading9Char">
    <w:name w:val="Heading 9 Char"/>
    <w:basedOn w:val="DefaultParagraphFont"/>
    <w:link w:val="Heading9"/>
    <w:rsid w:val="00DD1859"/>
    <w:rPr>
      <w:rFonts w:ascii="Arial" w:hAnsi="Arial" w:cs="Arial"/>
      <w:sz w:val="22"/>
      <w:szCs w:val="22"/>
    </w:rPr>
  </w:style>
  <w:style w:type="character" w:styleId="FollowedHyperlink">
    <w:name w:val="FollowedHyperlink"/>
    <w:basedOn w:val="DefaultParagraphFont"/>
    <w:semiHidden/>
    <w:rsid w:val="00DD1859"/>
    <w:rPr>
      <w:color w:val="000080"/>
      <w:u w:val="single"/>
    </w:rPr>
  </w:style>
  <w:style w:type="paragraph" w:styleId="Index9">
    <w:name w:val="index 9"/>
    <w:basedOn w:val="Normal"/>
    <w:autoRedefine/>
    <w:uiPriority w:val="99"/>
    <w:semiHidden/>
    <w:unhideWhenUsed/>
    <w:rsid w:val="00DD1859"/>
    <w:pPr>
      <w:ind w:left="2160" w:hanging="240"/>
    </w:pPr>
  </w:style>
  <w:style w:type="character" w:customStyle="1" w:styleId="TitleChar">
    <w:name w:val="Title Char"/>
    <w:basedOn w:val="DefaultParagraphFont"/>
    <w:link w:val="Title"/>
    <w:rsid w:val="00DD1859"/>
    <w:rPr>
      <w:sz w:val="24"/>
      <w:szCs w:val="24"/>
    </w:rPr>
  </w:style>
  <w:style w:type="paragraph" w:customStyle="1" w:styleId="verseline">
    <w:name w:val="verseline"/>
    <w:basedOn w:val="Normal"/>
    <w:rsid w:val="00DD1859"/>
  </w:style>
  <w:style w:type="paragraph" w:customStyle="1" w:styleId="speech">
    <w:name w:val="speech"/>
    <w:basedOn w:val="Normal"/>
    <w:rsid w:val="00DD1859"/>
  </w:style>
  <w:style w:type="paragraph" w:customStyle="1" w:styleId="fixedtbl">
    <w:name w:val="fixedtbl"/>
    <w:basedOn w:val="Normal"/>
    <w:rsid w:val="00DD1859"/>
  </w:style>
  <w:style w:type="paragraph" w:customStyle="1" w:styleId="attribute">
    <w:name w:val="attribute"/>
    <w:basedOn w:val="Normal"/>
    <w:rsid w:val="00DD1859"/>
    <w:pPr>
      <w:spacing w:before="120"/>
      <w:ind w:left="288" w:right="288"/>
    </w:pPr>
    <w:rPr>
      <w:sz w:val="20"/>
      <w:szCs w:val="20"/>
    </w:rPr>
  </w:style>
  <w:style w:type="paragraph" w:customStyle="1" w:styleId="seriespage">
    <w:name w:val="seriespage"/>
    <w:basedOn w:val="Normal"/>
    <w:rsid w:val="00DD1859"/>
    <w:pPr>
      <w:spacing w:before="120"/>
      <w:ind w:left="288" w:right="288"/>
    </w:pPr>
    <w:rPr>
      <w:sz w:val="20"/>
      <w:szCs w:val="20"/>
    </w:rPr>
  </w:style>
  <w:style w:type="paragraph" w:customStyle="1" w:styleId="series-title">
    <w:name w:val="series-title"/>
    <w:basedOn w:val="Normal"/>
    <w:rsid w:val="00DD1859"/>
    <w:pPr>
      <w:spacing w:before="120"/>
      <w:ind w:left="288" w:right="288"/>
    </w:pPr>
    <w:rPr>
      <w:sz w:val="20"/>
      <w:szCs w:val="20"/>
    </w:rPr>
  </w:style>
  <w:style w:type="paragraph" w:customStyle="1" w:styleId="series-editors">
    <w:name w:val="series-editors"/>
    <w:basedOn w:val="Normal"/>
    <w:rsid w:val="00DD1859"/>
    <w:pPr>
      <w:spacing w:before="120"/>
      <w:ind w:left="288" w:right="288"/>
    </w:pPr>
    <w:rPr>
      <w:sz w:val="20"/>
      <w:szCs w:val="20"/>
    </w:rPr>
  </w:style>
  <w:style w:type="paragraph" w:customStyle="1" w:styleId="xx">
    <w:name w:val="xx"/>
    <w:basedOn w:val="Normal"/>
    <w:rsid w:val="00DD1859"/>
    <w:pPr>
      <w:spacing w:before="120"/>
      <w:ind w:left="288" w:right="288"/>
    </w:pPr>
    <w:rPr>
      <w:sz w:val="20"/>
      <w:szCs w:val="20"/>
    </w:rPr>
  </w:style>
  <w:style w:type="paragraph" w:customStyle="1" w:styleId="fixedimage">
    <w:name w:val="fixedimage"/>
    <w:basedOn w:val="Normal"/>
    <w:rsid w:val="00DD1859"/>
    <w:pPr>
      <w:spacing w:before="120"/>
    </w:pPr>
  </w:style>
  <w:style w:type="paragraph" w:customStyle="1" w:styleId="sublistunordered">
    <w:name w:val="sublistunordered"/>
    <w:basedOn w:val="Normal"/>
    <w:rsid w:val="00DD1859"/>
    <w:pPr>
      <w:spacing w:before="120"/>
      <w:ind w:left="288" w:right="288"/>
    </w:pPr>
    <w:rPr>
      <w:sz w:val="20"/>
      <w:szCs w:val="20"/>
    </w:rPr>
  </w:style>
  <w:style w:type="paragraph" w:customStyle="1" w:styleId="textbox">
    <w:name w:val="textbox"/>
    <w:basedOn w:val="Normal"/>
    <w:rsid w:val="00DD1859"/>
    <w:pPr>
      <w:spacing w:before="120"/>
      <w:ind w:left="288" w:right="288"/>
    </w:pPr>
    <w:rPr>
      <w:sz w:val="20"/>
      <w:szCs w:val="20"/>
    </w:rPr>
  </w:style>
  <w:style w:type="paragraph" w:customStyle="1" w:styleId="body">
    <w:name w:val="body"/>
    <w:basedOn w:val="Normal"/>
    <w:rsid w:val="00DD1859"/>
    <w:pPr>
      <w:shd w:val="clear" w:color="auto" w:fill="C0C0C0"/>
      <w:spacing w:before="100" w:beforeAutospacing="1" w:after="100" w:afterAutospacing="1"/>
      <w:jc w:val="center"/>
    </w:pPr>
    <w:rPr>
      <w:sz w:val="28"/>
      <w:szCs w:val="28"/>
    </w:rPr>
  </w:style>
  <w:style w:type="paragraph" w:customStyle="1" w:styleId="tail">
    <w:name w:val="tail"/>
    <w:basedOn w:val="Normal"/>
    <w:rsid w:val="00DD1859"/>
    <w:pPr>
      <w:shd w:val="clear" w:color="auto" w:fill="C0C0C0"/>
      <w:spacing w:before="100" w:beforeAutospacing="1" w:after="100" w:afterAutospacing="1"/>
      <w:jc w:val="center"/>
    </w:pPr>
    <w:rPr>
      <w:sz w:val="28"/>
      <w:szCs w:val="28"/>
    </w:rPr>
  </w:style>
  <w:style w:type="paragraph" w:styleId="NormalWeb">
    <w:name w:val="Normal (Web)"/>
    <w:basedOn w:val="Normal"/>
    <w:semiHidden/>
    <w:rsid w:val="00DD1859"/>
  </w:style>
  <w:style w:type="paragraph" w:customStyle="1" w:styleId="unicode">
    <w:name w:val="unicode"/>
    <w:basedOn w:val="Normal"/>
    <w:rsid w:val="00DD1859"/>
    <w:pPr>
      <w:spacing w:before="100" w:beforeAutospacing="1" w:after="100" w:afterAutospacing="1"/>
    </w:pPr>
    <w:rPr>
      <w:rFonts w:ascii="Arial Unicode MS" w:eastAsia="Arial Unicode MS" w:hAnsi="Arial Unicode MS" w:cs="Arial Unicode MS"/>
    </w:rPr>
  </w:style>
  <w:style w:type="character" w:customStyle="1" w:styleId="po-number">
    <w:name w:val="po-number"/>
    <w:basedOn w:val="DefaultParagraphFont"/>
    <w:rsid w:val="00DD1859"/>
    <w:rPr>
      <w:vanish/>
      <w:webHidden w:val="0"/>
      <w:specVanish w:val="0"/>
    </w:rPr>
  </w:style>
  <w:style w:type="character" w:customStyle="1" w:styleId="item-title">
    <w:name w:val="item-title"/>
    <w:basedOn w:val="DefaultParagraphFont"/>
    <w:rsid w:val="00DD1859"/>
    <w:rPr>
      <w:b/>
      <w:bCs/>
      <w:shd w:val="clear" w:color="auto" w:fill="FFC0CB"/>
    </w:rPr>
  </w:style>
  <w:style w:type="character" w:customStyle="1" w:styleId="label">
    <w:name w:val="label"/>
    <w:basedOn w:val="DefaultParagraphFont"/>
    <w:rsid w:val="00DD1859"/>
    <w:rPr>
      <w:vanish/>
      <w:webHidden w:val="0"/>
      <w:specVanish w:val="0"/>
    </w:rPr>
  </w:style>
  <w:style w:type="character" w:customStyle="1" w:styleId="report">
    <w:name w:val="report"/>
    <w:basedOn w:val="DefaultParagraphFont"/>
    <w:rsid w:val="00DD1859"/>
    <w:rPr>
      <w:bdr w:val="none" w:sz="0" w:space="0" w:color="auto" w:frame="1"/>
    </w:rPr>
  </w:style>
  <w:style w:type="character" w:customStyle="1" w:styleId="isbn">
    <w:name w:val="isbn"/>
    <w:basedOn w:val="DefaultParagraphFont"/>
    <w:rsid w:val="00DD1859"/>
    <w:rPr>
      <w:bdr w:val="none" w:sz="0" w:space="0" w:color="auto" w:frame="1"/>
      <w:shd w:val="clear" w:color="auto" w:fill="ADD8E6"/>
    </w:rPr>
  </w:style>
  <w:style w:type="character" w:customStyle="1" w:styleId="issn">
    <w:name w:val="issn"/>
    <w:basedOn w:val="DefaultParagraphFont"/>
    <w:rsid w:val="00DD1859"/>
    <w:rPr>
      <w:bdr w:val="none" w:sz="0" w:space="0" w:color="auto" w:frame="1"/>
      <w:shd w:val="clear" w:color="auto" w:fill="ADD8E6"/>
    </w:rPr>
  </w:style>
  <w:style w:type="character" w:customStyle="1" w:styleId="conf">
    <w:name w:val="conf"/>
    <w:basedOn w:val="DefaultParagraphFont"/>
    <w:rsid w:val="00DD1859"/>
    <w:rPr>
      <w:bdr w:val="none" w:sz="0" w:space="0" w:color="auto" w:frame="1"/>
    </w:rPr>
  </w:style>
  <w:style w:type="character" w:customStyle="1" w:styleId="gen">
    <w:name w:val="gen"/>
    <w:basedOn w:val="DefaultParagraphFont"/>
    <w:rsid w:val="00DD1859"/>
    <w:rPr>
      <w:color w:val="FF99CC"/>
      <w:shd w:val="clear" w:color="auto" w:fill="00FFFF"/>
    </w:rPr>
  </w:style>
  <w:style w:type="character" w:customStyle="1" w:styleId="fu">
    <w:name w:val="fu"/>
    <w:basedOn w:val="DefaultParagraphFont"/>
    <w:rsid w:val="00DD1859"/>
    <w:rPr>
      <w:color w:val="A52A2A"/>
    </w:rPr>
  </w:style>
  <w:style w:type="character" w:customStyle="1" w:styleId="tu">
    <w:name w:val="tu"/>
    <w:basedOn w:val="DefaultParagraphFont"/>
    <w:rsid w:val="00DD1859"/>
    <w:rPr>
      <w:color w:val="0000FF"/>
    </w:rPr>
  </w:style>
  <w:style w:type="character" w:customStyle="1" w:styleId="url">
    <w:name w:val="url"/>
    <w:basedOn w:val="DefaultParagraphFont"/>
    <w:rsid w:val="007468FB"/>
    <w:rPr>
      <w:color w:val="0000FF"/>
    </w:rPr>
  </w:style>
  <w:style w:type="character" w:customStyle="1" w:styleId="customer">
    <w:name w:val="customer"/>
    <w:basedOn w:val="DefaultParagraphFont"/>
    <w:rsid w:val="00DD1859"/>
    <w:rPr>
      <w:bdr w:val="single" w:sz="6" w:space="0" w:color="FF0000" w:frame="1"/>
      <w:shd w:val="clear" w:color="auto" w:fill="90EE90"/>
    </w:rPr>
  </w:style>
  <w:style w:type="character" w:customStyle="1" w:styleId="patent">
    <w:name w:val="patent"/>
    <w:basedOn w:val="DefaultParagraphFont"/>
    <w:rsid w:val="00DD1859"/>
    <w:rPr>
      <w:color w:val="000000"/>
      <w:shd w:val="clear" w:color="auto" w:fill="CD9B9B"/>
    </w:rPr>
  </w:style>
  <w:style w:type="character" w:customStyle="1" w:styleId="trans-source">
    <w:name w:val="trans-source"/>
    <w:basedOn w:val="DefaultParagraphFont"/>
    <w:rsid w:val="00DD1859"/>
    <w:rPr>
      <w:color w:val="000000"/>
      <w:shd w:val="clear" w:color="auto" w:fill="FBA16C"/>
    </w:rPr>
  </w:style>
  <w:style w:type="character" w:customStyle="1" w:styleId="season">
    <w:name w:val="season"/>
    <w:basedOn w:val="DefaultParagraphFont"/>
    <w:rsid w:val="00DD1859"/>
    <w:rPr>
      <w:color w:val="000000"/>
      <w:shd w:val="clear" w:color="auto" w:fill="FFEC8B"/>
    </w:rPr>
  </w:style>
  <w:style w:type="character" w:customStyle="1" w:styleId="thesis">
    <w:name w:val="thesis"/>
    <w:basedOn w:val="DefaultParagraphFont"/>
    <w:rsid w:val="00DD1859"/>
    <w:rPr>
      <w:color w:val="B8860B"/>
      <w:shd w:val="clear" w:color="auto" w:fill="F5FFFA"/>
    </w:rPr>
  </w:style>
  <w:style w:type="character" w:customStyle="1" w:styleId="writer">
    <w:name w:val="writer"/>
    <w:basedOn w:val="DefaultParagraphFont"/>
    <w:rsid w:val="00DD1859"/>
    <w:rPr>
      <w:rFonts w:ascii="Arial Unicode MS" w:eastAsia="Arial Unicode MS" w:hAnsi="Arial Unicode MS" w:cs="Arial Unicode MS" w:hint="eastAsia"/>
      <w:color w:val="FFD700"/>
      <w:sz w:val="36"/>
      <w:szCs w:val="36"/>
    </w:rPr>
  </w:style>
  <w:style w:type="character" w:customStyle="1" w:styleId="role">
    <w:name w:val="role"/>
    <w:basedOn w:val="DefaultParagraphFont"/>
    <w:rsid w:val="00DD1859"/>
    <w:rPr>
      <w:color w:val="878786"/>
    </w:rPr>
  </w:style>
  <w:style w:type="character" w:customStyle="1" w:styleId="scp">
    <w:name w:val="scp"/>
    <w:basedOn w:val="DefaultParagraphFont"/>
    <w:rsid w:val="00DD1859"/>
    <w:rPr>
      <w:smallCaps/>
    </w:rPr>
  </w:style>
  <w:style w:type="character" w:customStyle="1" w:styleId="smallcaps">
    <w:name w:val="smallcaps"/>
    <w:basedOn w:val="DefaultParagraphFont"/>
    <w:rsid w:val="00DD1859"/>
    <w:rPr>
      <w:smallCaps/>
    </w:rPr>
  </w:style>
  <w:style w:type="character" w:customStyle="1" w:styleId="sc">
    <w:name w:val="sc"/>
    <w:basedOn w:val="DefaultParagraphFont"/>
    <w:rsid w:val="00DD1859"/>
    <w:rPr>
      <w:rFonts w:ascii="ESSTIXThirteen" w:hAnsi="ESSTIXThirteen" w:hint="default"/>
    </w:rPr>
  </w:style>
  <w:style w:type="character" w:customStyle="1" w:styleId="openface">
    <w:name w:val="openface"/>
    <w:basedOn w:val="DefaultParagraphFont"/>
    <w:rsid w:val="00DD1859"/>
    <w:rPr>
      <w:rFonts w:ascii="ESSTIXFourteen" w:hAnsi="ESSTIXFourteen" w:hint="default"/>
    </w:rPr>
  </w:style>
  <w:style w:type="character" w:customStyle="1" w:styleId="fr">
    <w:name w:val="fr"/>
    <w:basedOn w:val="DefaultParagraphFont"/>
    <w:rsid w:val="00DD1859"/>
    <w:rPr>
      <w:rFonts w:ascii="ESSTIXFifteen" w:hAnsi="ESSTIXFifteen" w:hint="default"/>
    </w:rPr>
  </w:style>
  <w:style w:type="character" w:customStyle="1" w:styleId="ty">
    <w:name w:val="ty"/>
    <w:basedOn w:val="DefaultParagraphFont"/>
    <w:rsid w:val="00DD1859"/>
    <w:rPr>
      <w:rFonts w:ascii="Courier New" w:hAnsi="Courier New" w:cs="Courier New" w:hint="default"/>
    </w:rPr>
  </w:style>
  <w:style w:type="character" w:customStyle="1" w:styleId="sanserif">
    <w:name w:val="sanserif"/>
    <w:basedOn w:val="DefaultParagraphFont"/>
    <w:rsid w:val="00DD1859"/>
    <w:rPr>
      <w:rFonts w:ascii="Arial" w:hAnsi="Arial" w:cs="Arial" w:hint="default"/>
    </w:rPr>
  </w:style>
  <w:style w:type="character" w:customStyle="1" w:styleId="tmi">
    <w:name w:val="tmi"/>
    <w:basedOn w:val="DefaultParagraphFont"/>
    <w:rsid w:val="00DD1859"/>
    <w:rPr>
      <w:rFonts w:ascii="Courier New" w:hAnsi="Courier New" w:cs="Courier New" w:hint="default"/>
      <w:i/>
      <w:iCs/>
      <w:shd w:val="clear" w:color="auto" w:fill="FFFF00"/>
    </w:rPr>
  </w:style>
  <w:style w:type="character" w:customStyle="1" w:styleId="tmb">
    <w:name w:val="tmb"/>
    <w:basedOn w:val="DefaultParagraphFont"/>
    <w:rsid w:val="00DD1859"/>
    <w:rPr>
      <w:rFonts w:ascii="Courier New" w:hAnsi="Courier New" w:cs="Courier New" w:hint="default"/>
      <w:b/>
      <w:bCs/>
      <w:shd w:val="clear" w:color="auto" w:fill="FFFF00"/>
    </w:rPr>
  </w:style>
  <w:style w:type="character" w:customStyle="1" w:styleId="smr">
    <w:name w:val="smr"/>
    <w:basedOn w:val="DefaultParagraphFont"/>
    <w:rsid w:val="00DD1859"/>
    <w:rPr>
      <w:rFonts w:ascii="Arial Unicode MS" w:eastAsia="Arial Unicode MS" w:hAnsi="Arial Unicode MS" w:cs="Arial Unicode MS" w:hint="eastAsia"/>
      <w:i w:val="0"/>
      <w:iCs w:val="0"/>
      <w:shd w:val="clear" w:color="auto" w:fill="FFFF00"/>
    </w:rPr>
  </w:style>
  <w:style w:type="character" w:customStyle="1" w:styleId="smbi">
    <w:name w:val="smbi"/>
    <w:basedOn w:val="DefaultParagraphFont"/>
    <w:rsid w:val="00DD1859"/>
    <w:rPr>
      <w:rFonts w:ascii="Arial Unicode MS" w:eastAsia="Arial Unicode MS" w:hAnsi="Arial Unicode MS" w:cs="Arial Unicode MS" w:hint="eastAsia"/>
      <w:b/>
      <w:bCs/>
      <w:i/>
      <w:iCs/>
      <w:shd w:val="clear" w:color="auto" w:fill="FFFF00"/>
    </w:rPr>
  </w:style>
  <w:style w:type="character" w:customStyle="1" w:styleId="base">
    <w:name w:val="base"/>
    <w:basedOn w:val="DefaultParagraphFont"/>
    <w:rsid w:val="00DD1859"/>
  </w:style>
  <w:style w:type="character" w:customStyle="1" w:styleId="sup">
    <w:name w:val="sup"/>
    <w:basedOn w:val="DefaultParagraphFont"/>
    <w:rsid w:val="00DD1859"/>
    <w:rPr>
      <w:vertAlign w:val="superscript"/>
    </w:rPr>
  </w:style>
  <w:style w:type="character" w:customStyle="1" w:styleId="sub">
    <w:name w:val="sub"/>
    <w:basedOn w:val="DefaultParagraphFont"/>
    <w:rsid w:val="00DD1859"/>
    <w:rPr>
      <w:vertAlign w:val="subscript"/>
    </w:rPr>
  </w:style>
  <w:style w:type="character" w:customStyle="1" w:styleId="view">
    <w:name w:val="view"/>
    <w:basedOn w:val="DefaultParagraphFont"/>
    <w:rsid w:val="00DD1859"/>
    <w:rPr>
      <w:color w:val="FFFFFF"/>
      <w:effect w:val="none"/>
      <w:bdr w:val="single" w:sz="6" w:space="0" w:color="000000" w:frame="1"/>
      <w:shd w:val="clear" w:color="auto" w:fill="0000FF"/>
    </w:rPr>
  </w:style>
  <w:style w:type="character" w:customStyle="1" w:styleId="symbol">
    <w:name w:val="symbol"/>
    <w:basedOn w:val="DefaultParagraphFont"/>
    <w:rsid w:val="00DD1859"/>
    <w:rPr>
      <w:rFonts w:ascii="Symbol" w:hAnsi="Symbol" w:hint="default"/>
    </w:rPr>
  </w:style>
  <w:style w:type="character" w:customStyle="1" w:styleId="zapfwingbats">
    <w:name w:val="zapfwingbats"/>
    <w:basedOn w:val="DefaultParagraphFont"/>
    <w:rsid w:val="00DD1859"/>
    <w:rPr>
      <w:rFonts w:ascii="Zapfwingbats" w:hAnsi="Zapfwingbats" w:hint="default"/>
    </w:rPr>
  </w:style>
  <w:style w:type="character" w:customStyle="1" w:styleId="rborder">
    <w:name w:val="rborder"/>
    <w:basedOn w:val="DefaultParagraphFont"/>
    <w:rsid w:val="00DD1859"/>
  </w:style>
  <w:style w:type="character" w:customStyle="1" w:styleId="webdings">
    <w:name w:val="webdings"/>
    <w:basedOn w:val="DefaultParagraphFont"/>
    <w:rsid w:val="00DD1859"/>
    <w:rPr>
      <w:rFonts w:ascii="Webdings" w:hAnsi="Webdings" w:hint="default"/>
    </w:rPr>
  </w:style>
  <w:style w:type="character" w:customStyle="1" w:styleId="euclidmathone">
    <w:name w:val="euclid_math_one"/>
    <w:basedOn w:val="DefaultParagraphFont"/>
    <w:rsid w:val="00DD1859"/>
    <w:rPr>
      <w:rFonts w:ascii="Euclid Math One" w:hAnsi="Euclid Math One" w:hint="default"/>
    </w:rPr>
  </w:style>
  <w:style w:type="character" w:customStyle="1" w:styleId="euclidmathtwo">
    <w:name w:val="euclid_math_two"/>
    <w:basedOn w:val="DefaultParagraphFont"/>
    <w:rsid w:val="00DD1859"/>
    <w:rPr>
      <w:rFonts w:ascii="Euclid Math Two" w:hAnsi="Euclid Math Two" w:hint="default"/>
    </w:rPr>
  </w:style>
  <w:style w:type="character" w:customStyle="1" w:styleId="euclidextra">
    <w:name w:val="euclid_extra"/>
    <w:basedOn w:val="DefaultParagraphFont"/>
    <w:rsid w:val="00DD1859"/>
    <w:rPr>
      <w:rFonts w:ascii="Euclid Extra" w:hAnsi="Euclid Extra" w:hint="default"/>
    </w:rPr>
  </w:style>
  <w:style w:type="character" w:customStyle="1" w:styleId="mtextra">
    <w:name w:val="mt_extra"/>
    <w:basedOn w:val="DefaultParagraphFont"/>
    <w:rsid w:val="00DD1859"/>
    <w:rPr>
      <w:rFonts w:ascii="MT Extra" w:hAnsi="MT Extra" w:hint="default"/>
    </w:rPr>
  </w:style>
  <w:style w:type="character" w:customStyle="1" w:styleId="presub">
    <w:name w:val="presub"/>
    <w:basedOn w:val="DefaultParagraphFont"/>
    <w:rsid w:val="00DD1859"/>
    <w:rPr>
      <w:vertAlign w:val="subscript"/>
    </w:rPr>
  </w:style>
  <w:style w:type="character" w:customStyle="1" w:styleId="uispace">
    <w:name w:val="uispace"/>
    <w:basedOn w:val="DefaultParagraphFont"/>
    <w:rsid w:val="00DD1859"/>
    <w:rPr>
      <w:shd w:val="clear" w:color="auto" w:fill="0000FF"/>
    </w:rPr>
  </w:style>
  <w:style w:type="character" w:customStyle="1" w:styleId="mathvariant-script">
    <w:name w:val="mathvariant-script"/>
    <w:basedOn w:val="DefaultParagraphFont"/>
    <w:rsid w:val="00DD1859"/>
    <w:rPr>
      <w:rFonts w:ascii="Euclid Math One" w:hAnsi="Euclid Math One" w:hint="default"/>
    </w:rPr>
  </w:style>
  <w:style w:type="character" w:customStyle="1" w:styleId="graphfixed">
    <w:name w:val="graphfixed"/>
    <w:basedOn w:val="DefaultParagraphFont"/>
    <w:rsid w:val="00DD1859"/>
    <w:rPr>
      <w:color w:val="C0C0C0"/>
      <w:bdr w:val="single" w:sz="24" w:space="0" w:color="auto" w:frame="1"/>
      <w:shd w:val="clear" w:color="auto" w:fill="000080"/>
    </w:rPr>
  </w:style>
  <w:style w:type="character" w:customStyle="1" w:styleId="image">
    <w:name w:val="image"/>
    <w:basedOn w:val="DefaultParagraphFont"/>
    <w:rsid w:val="00DD1859"/>
    <w:rPr>
      <w:color w:val="C0C0C0"/>
      <w:bdr w:val="single" w:sz="24" w:space="0" w:color="auto" w:frame="1"/>
      <w:shd w:val="clear" w:color="auto" w:fill="000080"/>
    </w:rPr>
  </w:style>
  <w:style w:type="character" w:customStyle="1" w:styleId="application">
    <w:name w:val="application"/>
    <w:basedOn w:val="DefaultParagraphFont"/>
    <w:rsid w:val="00DD1859"/>
    <w:rPr>
      <w:color w:val="C0C0C0"/>
      <w:bdr w:val="single" w:sz="24" w:space="0" w:color="auto" w:frame="1"/>
      <w:shd w:val="clear" w:color="auto" w:fill="000080"/>
    </w:rPr>
  </w:style>
  <w:style w:type="character" w:customStyle="1" w:styleId="ecopytype">
    <w:name w:val="ecopytype"/>
    <w:basedOn w:val="DefaultParagraphFont"/>
    <w:rsid w:val="00DD1859"/>
    <w:rPr>
      <w:bdr w:val="single" w:sz="6" w:space="0" w:color="FF0000" w:frame="1"/>
      <w:shd w:val="clear" w:color="auto" w:fill="FFC0CB"/>
    </w:rPr>
  </w:style>
  <w:style w:type="character" w:customStyle="1" w:styleId="unicode2">
    <w:name w:val="unicode2"/>
    <w:basedOn w:val="DefaultParagraphFont"/>
    <w:rsid w:val="00DD1859"/>
    <w:rPr>
      <w:rFonts w:ascii="Arial Unicode MS" w:eastAsia="Arial Unicode MS" w:hAnsi="Arial Unicode MS" w:cs="Arial Unicode MS" w:hint="eastAsia"/>
    </w:rPr>
  </w:style>
  <w:style w:type="character" w:customStyle="1" w:styleId="jobid">
    <w:name w:val="jobid"/>
    <w:basedOn w:val="DefaultParagraphFont"/>
    <w:rsid w:val="00DD1859"/>
  </w:style>
  <w:style w:type="character" w:customStyle="1" w:styleId="no-phys-figs">
    <w:name w:val="no-phys-figs"/>
    <w:basedOn w:val="DefaultParagraphFont"/>
    <w:rsid w:val="00DD1859"/>
  </w:style>
  <w:style w:type="character" w:customStyle="1" w:styleId="subject">
    <w:name w:val="subject"/>
    <w:basedOn w:val="DefaultParagraphFont"/>
    <w:rsid w:val="00DD1859"/>
  </w:style>
  <w:style w:type="character" w:customStyle="1" w:styleId="revised">
    <w:name w:val="revised"/>
    <w:basedOn w:val="DefaultParagraphFont"/>
    <w:rsid w:val="00DD1859"/>
  </w:style>
  <w:style w:type="character" w:customStyle="1" w:styleId="revised-second">
    <w:name w:val="revised-second"/>
    <w:basedOn w:val="DefaultParagraphFont"/>
    <w:rsid w:val="00DD1859"/>
  </w:style>
  <w:style w:type="character" w:customStyle="1" w:styleId="revised-third">
    <w:name w:val="revised-third"/>
    <w:basedOn w:val="DefaultParagraphFont"/>
    <w:rsid w:val="00DD1859"/>
  </w:style>
  <w:style w:type="paragraph" w:customStyle="1" w:styleId="die">
    <w:name w:val="die"/>
    <w:basedOn w:val="Normal"/>
    <w:qFormat/>
    <w:rsid w:val="00DD1859"/>
    <w:pPr>
      <w:spacing w:before="120"/>
    </w:pPr>
  </w:style>
  <w:style w:type="character" w:customStyle="1" w:styleId="Heading1Char">
    <w:name w:val="Heading 1 Char"/>
    <w:basedOn w:val="DefaultParagraphFont"/>
    <w:link w:val="Heading1"/>
    <w:rsid w:val="00DD1859"/>
    <w:rPr>
      <w:b/>
      <w:sz w:val="24"/>
      <w:szCs w:val="24"/>
    </w:rPr>
  </w:style>
  <w:style w:type="character" w:customStyle="1" w:styleId="Heading2Char">
    <w:name w:val="Heading 2 Char"/>
    <w:basedOn w:val="DefaultParagraphFont"/>
    <w:link w:val="Heading2"/>
    <w:rsid w:val="00DD1859"/>
    <w:rPr>
      <w:b/>
      <w:sz w:val="24"/>
      <w:szCs w:val="24"/>
    </w:rPr>
  </w:style>
  <w:style w:type="character" w:customStyle="1" w:styleId="Heading3Char">
    <w:name w:val="Heading 3 Char"/>
    <w:basedOn w:val="DefaultParagraphFont"/>
    <w:link w:val="Heading3"/>
    <w:rsid w:val="00DD1859"/>
    <w:rPr>
      <w:b/>
      <w:sz w:val="24"/>
      <w:szCs w:val="24"/>
    </w:rPr>
  </w:style>
  <w:style w:type="character" w:customStyle="1" w:styleId="Heading4Char">
    <w:name w:val="Heading 4 Char"/>
    <w:basedOn w:val="DefaultParagraphFont"/>
    <w:link w:val="Heading4"/>
    <w:rsid w:val="00DD1859"/>
    <w:rPr>
      <w:b/>
      <w:i/>
      <w:sz w:val="24"/>
      <w:szCs w:val="24"/>
    </w:rPr>
  </w:style>
  <w:style w:type="character" w:customStyle="1" w:styleId="Heading5Char">
    <w:name w:val="Heading 5 Char"/>
    <w:basedOn w:val="DefaultParagraphFont"/>
    <w:link w:val="Heading5"/>
    <w:rsid w:val="00DD1859"/>
    <w:rPr>
      <w:i/>
      <w:sz w:val="24"/>
      <w:szCs w:val="24"/>
    </w:rPr>
  </w:style>
  <w:style w:type="character" w:customStyle="1" w:styleId="Heading6Char">
    <w:name w:val="Heading 6 Char"/>
    <w:basedOn w:val="DefaultParagraphFont"/>
    <w:link w:val="Heading6"/>
    <w:rsid w:val="00DD1859"/>
    <w:rPr>
      <w:color w:val="6E6E6E"/>
      <w:sz w:val="24"/>
      <w:szCs w:val="24"/>
    </w:rPr>
  </w:style>
  <w:style w:type="numbering" w:styleId="111111">
    <w:name w:val="Outline List 2"/>
    <w:basedOn w:val="NoList"/>
    <w:semiHidden/>
    <w:rsid w:val="00DD1859"/>
    <w:pPr>
      <w:numPr>
        <w:numId w:val="11"/>
      </w:numPr>
    </w:pPr>
  </w:style>
  <w:style w:type="numbering" w:styleId="1ai">
    <w:name w:val="Outline List 1"/>
    <w:basedOn w:val="NoList"/>
    <w:semiHidden/>
    <w:rsid w:val="00DD1859"/>
    <w:pPr>
      <w:numPr>
        <w:numId w:val="12"/>
      </w:numPr>
    </w:pPr>
  </w:style>
  <w:style w:type="numbering" w:styleId="ArticleSection">
    <w:name w:val="Outline List 3"/>
    <w:basedOn w:val="NoList"/>
    <w:semiHidden/>
    <w:rsid w:val="00DD1859"/>
    <w:pPr>
      <w:numPr>
        <w:numId w:val="13"/>
      </w:numPr>
    </w:pPr>
  </w:style>
  <w:style w:type="paragraph" w:styleId="BlockText">
    <w:name w:val="Block Text"/>
    <w:basedOn w:val="Normal"/>
    <w:semiHidden/>
    <w:rsid w:val="00DD1859"/>
    <w:pPr>
      <w:spacing w:after="120"/>
      <w:ind w:left="1440" w:right="1440"/>
    </w:pPr>
  </w:style>
  <w:style w:type="paragraph" w:styleId="BodyText">
    <w:name w:val="Body Text"/>
    <w:basedOn w:val="Normal"/>
    <w:link w:val="BodyTextChar"/>
    <w:semiHidden/>
    <w:rsid w:val="00DD1859"/>
    <w:pPr>
      <w:spacing w:after="120"/>
    </w:pPr>
  </w:style>
  <w:style w:type="character" w:customStyle="1" w:styleId="BodyTextChar">
    <w:name w:val="Body Text Char"/>
    <w:basedOn w:val="DefaultParagraphFont"/>
    <w:link w:val="BodyText"/>
    <w:semiHidden/>
    <w:rsid w:val="00DD1859"/>
    <w:rPr>
      <w:sz w:val="24"/>
      <w:szCs w:val="24"/>
    </w:rPr>
  </w:style>
  <w:style w:type="paragraph" w:styleId="BodyText2">
    <w:name w:val="Body Text 2"/>
    <w:basedOn w:val="Normal"/>
    <w:link w:val="BodyText2Char"/>
    <w:semiHidden/>
    <w:rsid w:val="00DD1859"/>
    <w:pPr>
      <w:spacing w:after="120"/>
    </w:pPr>
  </w:style>
  <w:style w:type="character" w:customStyle="1" w:styleId="BodyText2Char">
    <w:name w:val="Body Text 2 Char"/>
    <w:basedOn w:val="DefaultParagraphFont"/>
    <w:link w:val="BodyText2"/>
    <w:semiHidden/>
    <w:rsid w:val="00DD1859"/>
    <w:rPr>
      <w:sz w:val="24"/>
      <w:szCs w:val="24"/>
    </w:rPr>
  </w:style>
  <w:style w:type="paragraph" w:styleId="BodyText3">
    <w:name w:val="Body Text 3"/>
    <w:basedOn w:val="Normal"/>
    <w:link w:val="BodyText3Char"/>
    <w:semiHidden/>
    <w:rsid w:val="00DD1859"/>
    <w:pPr>
      <w:spacing w:after="120"/>
    </w:pPr>
    <w:rPr>
      <w:sz w:val="16"/>
      <w:szCs w:val="16"/>
    </w:rPr>
  </w:style>
  <w:style w:type="character" w:customStyle="1" w:styleId="BodyText3Char">
    <w:name w:val="Body Text 3 Char"/>
    <w:basedOn w:val="DefaultParagraphFont"/>
    <w:link w:val="BodyText3"/>
    <w:semiHidden/>
    <w:rsid w:val="00DD1859"/>
    <w:rPr>
      <w:sz w:val="16"/>
      <w:szCs w:val="16"/>
    </w:rPr>
  </w:style>
  <w:style w:type="paragraph" w:styleId="BodyTextFirstIndent">
    <w:name w:val="Body Text First Indent"/>
    <w:basedOn w:val="BodyText"/>
    <w:link w:val="BodyTextFirstIndentChar"/>
    <w:semiHidden/>
    <w:rsid w:val="00DD1859"/>
    <w:pPr>
      <w:ind w:firstLine="210"/>
    </w:pPr>
  </w:style>
  <w:style w:type="character" w:customStyle="1" w:styleId="BodyTextFirstIndentChar">
    <w:name w:val="Body Text First Indent Char"/>
    <w:basedOn w:val="BodyTextChar"/>
    <w:link w:val="BodyTextFirstIndent"/>
    <w:semiHidden/>
    <w:rsid w:val="00DD1859"/>
    <w:rPr>
      <w:sz w:val="24"/>
      <w:szCs w:val="24"/>
    </w:rPr>
  </w:style>
  <w:style w:type="paragraph" w:styleId="BodyTextIndent">
    <w:name w:val="Body Text Indent"/>
    <w:basedOn w:val="Normal"/>
    <w:link w:val="BodyTextIndentChar"/>
    <w:semiHidden/>
    <w:rsid w:val="00DD1859"/>
    <w:pPr>
      <w:spacing w:after="120"/>
      <w:ind w:left="360"/>
    </w:pPr>
  </w:style>
  <w:style w:type="character" w:customStyle="1" w:styleId="BodyTextIndentChar">
    <w:name w:val="Body Text Indent Char"/>
    <w:basedOn w:val="DefaultParagraphFont"/>
    <w:link w:val="BodyTextIndent"/>
    <w:semiHidden/>
    <w:rsid w:val="00DD1859"/>
    <w:rPr>
      <w:sz w:val="24"/>
      <w:szCs w:val="24"/>
    </w:rPr>
  </w:style>
  <w:style w:type="paragraph" w:styleId="BodyTextFirstIndent2">
    <w:name w:val="Body Text First Indent 2"/>
    <w:basedOn w:val="BodyTextIndent"/>
    <w:link w:val="BodyTextFirstIndent2Char"/>
    <w:semiHidden/>
    <w:rsid w:val="00DD1859"/>
    <w:pPr>
      <w:ind w:firstLine="210"/>
    </w:pPr>
  </w:style>
  <w:style w:type="character" w:customStyle="1" w:styleId="BodyTextFirstIndent2Char">
    <w:name w:val="Body Text First Indent 2 Char"/>
    <w:basedOn w:val="BodyTextIndentChar"/>
    <w:link w:val="BodyTextFirstIndent2"/>
    <w:semiHidden/>
    <w:rsid w:val="00DD1859"/>
    <w:rPr>
      <w:sz w:val="24"/>
      <w:szCs w:val="24"/>
    </w:rPr>
  </w:style>
  <w:style w:type="paragraph" w:styleId="BodyTextIndent2">
    <w:name w:val="Body Text Indent 2"/>
    <w:basedOn w:val="Normal"/>
    <w:link w:val="BodyTextIndent2Char"/>
    <w:semiHidden/>
    <w:rsid w:val="00DD1859"/>
    <w:pPr>
      <w:spacing w:after="120"/>
      <w:ind w:left="360"/>
    </w:pPr>
  </w:style>
  <w:style w:type="character" w:customStyle="1" w:styleId="BodyTextIndent2Char">
    <w:name w:val="Body Text Indent 2 Char"/>
    <w:basedOn w:val="DefaultParagraphFont"/>
    <w:link w:val="BodyTextIndent2"/>
    <w:semiHidden/>
    <w:rsid w:val="00DD1859"/>
    <w:rPr>
      <w:sz w:val="24"/>
      <w:szCs w:val="24"/>
    </w:rPr>
  </w:style>
  <w:style w:type="paragraph" w:styleId="BodyTextIndent3">
    <w:name w:val="Body Text Indent 3"/>
    <w:basedOn w:val="Normal"/>
    <w:link w:val="BodyTextIndent3Char"/>
    <w:semiHidden/>
    <w:rsid w:val="00DD1859"/>
    <w:pPr>
      <w:spacing w:after="120"/>
      <w:ind w:left="360"/>
    </w:pPr>
    <w:rPr>
      <w:sz w:val="16"/>
      <w:szCs w:val="16"/>
    </w:rPr>
  </w:style>
  <w:style w:type="character" w:customStyle="1" w:styleId="BodyTextIndent3Char">
    <w:name w:val="Body Text Indent 3 Char"/>
    <w:basedOn w:val="DefaultParagraphFont"/>
    <w:link w:val="BodyTextIndent3"/>
    <w:semiHidden/>
    <w:rsid w:val="00DD1859"/>
    <w:rPr>
      <w:sz w:val="16"/>
      <w:szCs w:val="16"/>
    </w:rPr>
  </w:style>
  <w:style w:type="paragraph" w:styleId="Closing">
    <w:name w:val="Closing"/>
    <w:basedOn w:val="Normal"/>
    <w:link w:val="ClosingChar"/>
    <w:semiHidden/>
    <w:rsid w:val="00DD1859"/>
    <w:pPr>
      <w:ind w:left="4320"/>
    </w:pPr>
  </w:style>
  <w:style w:type="character" w:customStyle="1" w:styleId="ClosingChar">
    <w:name w:val="Closing Char"/>
    <w:basedOn w:val="DefaultParagraphFont"/>
    <w:link w:val="Closing"/>
    <w:semiHidden/>
    <w:rsid w:val="00DD1859"/>
    <w:rPr>
      <w:sz w:val="24"/>
      <w:szCs w:val="24"/>
    </w:rPr>
  </w:style>
  <w:style w:type="paragraph" w:styleId="E-mailSignature">
    <w:name w:val="E-mail Signature"/>
    <w:basedOn w:val="Normal"/>
    <w:link w:val="E-mailSignatureChar"/>
    <w:semiHidden/>
    <w:rsid w:val="00DD1859"/>
  </w:style>
  <w:style w:type="character" w:customStyle="1" w:styleId="E-mailSignatureChar">
    <w:name w:val="E-mail Signature Char"/>
    <w:basedOn w:val="DefaultParagraphFont"/>
    <w:link w:val="E-mailSignature"/>
    <w:semiHidden/>
    <w:rsid w:val="00DD1859"/>
    <w:rPr>
      <w:sz w:val="24"/>
      <w:szCs w:val="24"/>
    </w:rPr>
  </w:style>
  <w:style w:type="character" w:styleId="Emphasis">
    <w:name w:val="Emphasis"/>
    <w:basedOn w:val="DefaultParagraphFont"/>
    <w:qFormat/>
    <w:rsid w:val="00DD1859"/>
    <w:rPr>
      <w:i/>
      <w:iCs/>
    </w:rPr>
  </w:style>
  <w:style w:type="paragraph" w:styleId="EnvelopeAddress">
    <w:name w:val="envelope address"/>
    <w:basedOn w:val="Normal"/>
    <w:semiHidden/>
    <w:rsid w:val="00DD185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DD1859"/>
    <w:rPr>
      <w:rFonts w:ascii="Arial" w:hAnsi="Arial" w:cs="Arial"/>
      <w:sz w:val="20"/>
      <w:szCs w:val="20"/>
    </w:rPr>
  </w:style>
  <w:style w:type="character" w:styleId="HTMLAcronym">
    <w:name w:val="HTML Acronym"/>
    <w:basedOn w:val="DefaultParagraphFont"/>
    <w:semiHidden/>
    <w:rsid w:val="00DD1859"/>
  </w:style>
  <w:style w:type="paragraph" w:styleId="HTMLAddress">
    <w:name w:val="HTML Address"/>
    <w:basedOn w:val="Normal"/>
    <w:link w:val="HTMLAddressChar"/>
    <w:semiHidden/>
    <w:rsid w:val="00DD1859"/>
    <w:rPr>
      <w:i/>
      <w:iCs/>
    </w:rPr>
  </w:style>
  <w:style w:type="character" w:customStyle="1" w:styleId="HTMLAddressChar">
    <w:name w:val="HTML Address Char"/>
    <w:basedOn w:val="DefaultParagraphFont"/>
    <w:link w:val="HTMLAddress"/>
    <w:semiHidden/>
    <w:rsid w:val="00DD1859"/>
    <w:rPr>
      <w:i/>
      <w:iCs/>
      <w:sz w:val="24"/>
      <w:szCs w:val="24"/>
    </w:rPr>
  </w:style>
  <w:style w:type="character" w:styleId="HTMLCite">
    <w:name w:val="HTML Cite"/>
    <w:basedOn w:val="DefaultParagraphFont"/>
    <w:semiHidden/>
    <w:rsid w:val="00DD1859"/>
    <w:rPr>
      <w:i/>
      <w:iCs/>
    </w:rPr>
  </w:style>
  <w:style w:type="character" w:styleId="HTMLCode">
    <w:name w:val="HTML Code"/>
    <w:basedOn w:val="DefaultParagraphFont"/>
    <w:semiHidden/>
    <w:rsid w:val="00DD1859"/>
    <w:rPr>
      <w:rFonts w:ascii="Courier New" w:hAnsi="Courier New" w:cs="Courier New"/>
      <w:sz w:val="20"/>
      <w:szCs w:val="20"/>
    </w:rPr>
  </w:style>
  <w:style w:type="character" w:styleId="HTMLDefinition">
    <w:name w:val="HTML Definition"/>
    <w:basedOn w:val="DefaultParagraphFont"/>
    <w:semiHidden/>
    <w:rsid w:val="00DD1859"/>
    <w:rPr>
      <w:i/>
      <w:iCs/>
    </w:rPr>
  </w:style>
  <w:style w:type="character" w:styleId="HTMLKeyboard">
    <w:name w:val="HTML Keyboard"/>
    <w:basedOn w:val="DefaultParagraphFont"/>
    <w:semiHidden/>
    <w:rsid w:val="00DD1859"/>
    <w:rPr>
      <w:rFonts w:ascii="Courier New" w:hAnsi="Courier New" w:cs="Courier New"/>
      <w:sz w:val="20"/>
      <w:szCs w:val="20"/>
    </w:rPr>
  </w:style>
  <w:style w:type="paragraph" w:styleId="HTMLPreformatted">
    <w:name w:val="HTML Preformatted"/>
    <w:basedOn w:val="Normal"/>
    <w:link w:val="HTMLPreformattedChar"/>
    <w:semiHidden/>
    <w:rsid w:val="00DD1859"/>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DD1859"/>
    <w:rPr>
      <w:rFonts w:ascii="Courier New" w:hAnsi="Courier New" w:cs="Courier New"/>
    </w:rPr>
  </w:style>
  <w:style w:type="character" w:styleId="HTMLSample">
    <w:name w:val="HTML Sample"/>
    <w:basedOn w:val="DefaultParagraphFont"/>
    <w:semiHidden/>
    <w:rsid w:val="00DD1859"/>
    <w:rPr>
      <w:rFonts w:ascii="Courier New" w:hAnsi="Courier New" w:cs="Courier New"/>
    </w:rPr>
  </w:style>
  <w:style w:type="character" w:styleId="HTMLTypewriter">
    <w:name w:val="HTML Typewriter"/>
    <w:basedOn w:val="DefaultParagraphFont"/>
    <w:semiHidden/>
    <w:rsid w:val="00DD1859"/>
    <w:rPr>
      <w:rFonts w:ascii="Courier New" w:hAnsi="Courier New" w:cs="Courier New"/>
      <w:sz w:val="20"/>
      <w:szCs w:val="20"/>
    </w:rPr>
  </w:style>
  <w:style w:type="character" w:styleId="HTMLVariable">
    <w:name w:val="HTML Variable"/>
    <w:basedOn w:val="DefaultParagraphFont"/>
    <w:semiHidden/>
    <w:rsid w:val="00DD1859"/>
    <w:rPr>
      <w:i/>
      <w:iCs/>
    </w:rPr>
  </w:style>
  <w:style w:type="character" w:styleId="LineNumber">
    <w:name w:val="line number"/>
    <w:basedOn w:val="DefaultParagraphFont"/>
    <w:semiHidden/>
    <w:rsid w:val="00DD1859"/>
  </w:style>
  <w:style w:type="paragraph" w:styleId="List">
    <w:name w:val="List"/>
    <w:basedOn w:val="Normal"/>
    <w:semiHidden/>
    <w:rsid w:val="00DD1859"/>
    <w:pPr>
      <w:ind w:left="360" w:hanging="360"/>
    </w:pPr>
  </w:style>
  <w:style w:type="paragraph" w:styleId="List2">
    <w:name w:val="List 2"/>
    <w:basedOn w:val="Normal"/>
    <w:semiHidden/>
    <w:rsid w:val="00DD1859"/>
    <w:pPr>
      <w:ind w:left="720" w:hanging="360"/>
    </w:pPr>
  </w:style>
  <w:style w:type="paragraph" w:styleId="List3">
    <w:name w:val="List 3"/>
    <w:basedOn w:val="Normal"/>
    <w:semiHidden/>
    <w:rsid w:val="00DD1859"/>
    <w:pPr>
      <w:ind w:left="1080" w:hanging="360"/>
    </w:pPr>
  </w:style>
  <w:style w:type="paragraph" w:styleId="List4">
    <w:name w:val="List 4"/>
    <w:basedOn w:val="Normal"/>
    <w:semiHidden/>
    <w:rsid w:val="00DD1859"/>
    <w:pPr>
      <w:ind w:left="1440" w:hanging="360"/>
    </w:pPr>
  </w:style>
  <w:style w:type="paragraph" w:styleId="List5">
    <w:name w:val="List 5"/>
    <w:basedOn w:val="Normal"/>
    <w:semiHidden/>
    <w:rsid w:val="00DD1859"/>
    <w:pPr>
      <w:ind w:left="1800" w:hanging="360"/>
    </w:pPr>
  </w:style>
  <w:style w:type="paragraph" w:styleId="ListBullet">
    <w:name w:val="List Bullet"/>
    <w:basedOn w:val="Normal"/>
    <w:semiHidden/>
    <w:rsid w:val="00DD1859"/>
    <w:pPr>
      <w:numPr>
        <w:numId w:val="1"/>
      </w:numPr>
    </w:pPr>
  </w:style>
  <w:style w:type="paragraph" w:styleId="ListBullet2">
    <w:name w:val="List Bullet 2"/>
    <w:basedOn w:val="Normal"/>
    <w:semiHidden/>
    <w:rsid w:val="00DD1859"/>
    <w:pPr>
      <w:numPr>
        <w:numId w:val="2"/>
      </w:numPr>
    </w:pPr>
  </w:style>
  <w:style w:type="paragraph" w:styleId="ListBullet3">
    <w:name w:val="List Bullet 3"/>
    <w:basedOn w:val="Normal"/>
    <w:semiHidden/>
    <w:rsid w:val="00DD1859"/>
    <w:pPr>
      <w:numPr>
        <w:numId w:val="3"/>
      </w:numPr>
    </w:pPr>
  </w:style>
  <w:style w:type="paragraph" w:styleId="ListBullet4">
    <w:name w:val="List Bullet 4"/>
    <w:basedOn w:val="Normal"/>
    <w:semiHidden/>
    <w:rsid w:val="00DD1859"/>
    <w:pPr>
      <w:numPr>
        <w:numId w:val="4"/>
      </w:numPr>
    </w:pPr>
  </w:style>
  <w:style w:type="paragraph" w:styleId="ListBullet5">
    <w:name w:val="List Bullet 5"/>
    <w:basedOn w:val="Normal"/>
    <w:semiHidden/>
    <w:rsid w:val="00DD1859"/>
    <w:pPr>
      <w:numPr>
        <w:numId w:val="5"/>
      </w:numPr>
    </w:pPr>
  </w:style>
  <w:style w:type="paragraph" w:styleId="ListContinue">
    <w:name w:val="List Continue"/>
    <w:basedOn w:val="Normal"/>
    <w:semiHidden/>
    <w:rsid w:val="00DD1859"/>
    <w:pPr>
      <w:spacing w:after="120"/>
      <w:ind w:left="360"/>
    </w:pPr>
  </w:style>
  <w:style w:type="paragraph" w:styleId="ListContinue2">
    <w:name w:val="List Continue 2"/>
    <w:basedOn w:val="Normal"/>
    <w:semiHidden/>
    <w:rsid w:val="00DD1859"/>
    <w:pPr>
      <w:spacing w:after="120"/>
      <w:ind w:left="720"/>
    </w:pPr>
  </w:style>
  <w:style w:type="paragraph" w:styleId="ListContinue3">
    <w:name w:val="List Continue 3"/>
    <w:basedOn w:val="Normal"/>
    <w:semiHidden/>
    <w:rsid w:val="00DD1859"/>
    <w:pPr>
      <w:spacing w:after="120"/>
      <w:ind w:left="1080"/>
    </w:pPr>
  </w:style>
  <w:style w:type="paragraph" w:styleId="ListContinue4">
    <w:name w:val="List Continue 4"/>
    <w:basedOn w:val="Normal"/>
    <w:semiHidden/>
    <w:rsid w:val="00DD1859"/>
    <w:pPr>
      <w:spacing w:after="120"/>
      <w:ind w:left="1440"/>
    </w:pPr>
  </w:style>
  <w:style w:type="paragraph" w:styleId="ListContinue5">
    <w:name w:val="List Continue 5"/>
    <w:basedOn w:val="Normal"/>
    <w:semiHidden/>
    <w:rsid w:val="00DD1859"/>
    <w:pPr>
      <w:spacing w:after="120"/>
      <w:ind w:left="1800"/>
    </w:pPr>
  </w:style>
  <w:style w:type="paragraph" w:styleId="ListNumber">
    <w:name w:val="List Number"/>
    <w:basedOn w:val="Normal"/>
    <w:semiHidden/>
    <w:rsid w:val="00DD1859"/>
    <w:pPr>
      <w:numPr>
        <w:numId w:val="6"/>
      </w:numPr>
    </w:pPr>
  </w:style>
  <w:style w:type="paragraph" w:styleId="ListNumber2">
    <w:name w:val="List Number 2"/>
    <w:basedOn w:val="Normal"/>
    <w:semiHidden/>
    <w:rsid w:val="00DD1859"/>
    <w:pPr>
      <w:numPr>
        <w:numId w:val="7"/>
      </w:numPr>
    </w:pPr>
  </w:style>
  <w:style w:type="paragraph" w:styleId="ListNumber3">
    <w:name w:val="List Number 3"/>
    <w:basedOn w:val="Normal"/>
    <w:semiHidden/>
    <w:rsid w:val="00DD1859"/>
    <w:pPr>
      <w:numPr>
        <w:numId w:val="8"/>
      </w:numPr>
    </w:pPr>
  </w:style>
  <w:style w:type="paragraph" w:styleId="ListNumber4">
    <w:name w:val="List Number 4"/>
    <w:basedOn w:val="Normal"/>
    <w:semiHidden/>
    <w:rsid w:val="00DD1859"/>
    <w:pPr>
      <w:numPr>
        <w:numId w:val="9"/>
      </w:numPr>
    </w:pPr>
  </w:style>
  <w:style w:type="paragraph" w:styleId="ListNumber5">
    <w:name w:val="List Number 5"/>
    <w:basedOn w:val="Normal"/>
    <w:semiHidden/>
    <w:rsid w:val="00DD1859"/>
    <w:pPr>
      <w:numPr>
        <w:numId w:val="10"/>
      </w:numPr>
    </w:pPr>
  </w:style>
  <w:style w:type="paragraph" w:styleId="MessageHeader">
    <w:name w:val="Message Header"/>
    <w:basedOn w:val="Normal"/>
    <w:link w:val="MessageHeaderChar"/>
    <w:semiHidden/>
    <w:rsid w:val="00DD185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DD1859"/>
    <w:rPr>
      <w:rFonts w:ascii="Arial" w:hAnsi="Arial" w:cs="Arial"/>
      <w:sz w:val="24"/>
      <w:szCs w:val="24"/>
      <w:shd w:val="pct20" w:color="auto" w:fill="auto"/>
    </w:rPr>
  </w:style>
  <w:style w:type="paragraph" w:styleId="NormalIndent">
    <w:name w:val="Normal Indent"/>
    <w:basedOn w:val="Normal"/>
    <w:semiHidden/>
    <w:rsid w:val="00DD1859"/>
    <w:pPr>
      <w:ind w:left="720"/>
    </w:pPr>
  </w:style>
  <w:style w:type="paragraph" w:styleId="NoteHeading">
    <w:name w:val="Note Heading"/>
    <w:basedOn w:val="Normal"/>
    <w:next w:val="Normal"/>
    <w:link w:val="NoteHeadingChar"/>
    <w:semiHidden/>
    <w:rsid w:val="00DD1859"/>
  </w:style>
  <w:style w:type="character" w:customStyle="1" w:styleId="NoteHeadingChar">
    <w:name w:val="Note Heading Char"/>
    <w:basedOn w:val="DefaultParagraphFont"/>
    <w:link w:val="NoteHeading"/>
    <w:semiHidden/>
    <w:rsid w:val="00DD1859"/>
    <w:rPr>
      <w:sz w:val="24"/>
      <w:szCs w:val="24"/>
    </w:rPr>
  </w:style>
  <w:style w:type="paragraph" w:styleId="PlainText">
    <w:name w:val="Plain Text"/>
    <w:basedOn w:val="Normal"/>
    <w:link w:val="PlainTextChar"/>
    <w:semiHidden/>
    <w:rsid w:val="00DD1859"/>
    <w:rPr>
      <w:rFonts w:ascii="Courier New" w:hAnsi="Courier New" w:cs="Courier New"/>
      <w:sz w:val="20"/>
      <w:szCs w:val="20"/>
    </w:rPr>
  </w:style>
  <w:style w:type="character" w:customStyle="1" w:styleId="PlainTextChar">
    <w:name w:val="Plain Text Char"/>
    <w:basedOn w:val="DefaultParagraphFont"/>
    <w:link w:val="PlainText"/>
    <w:semiHidden/>
    <w:rsid w:val="00DD1859"/>
    <w:rPr>
      <w:rFonts w:ascii="Courier New" w:hAnsi="Courier New" w:cs="Courier New"/>
    </w:rPr>
  </w:style>
  <w:style w:type="paragraph" w:styleId="Salutation">
    <w:name w:val="Salutation"/>
    <w:basedOn w:val="Normal"/>
    <w:next w:val="Normal"/>
    <w:link w:val="SalutationChar"/>
    <w:semiHidden/>
    <w:rsid w:val="00DD1859"/>
  </w:style>
  <w:style w:type="character" w:customStyle="1" w:styleId="SalutationChar">
    <w:name w:val="Salutation Char"/>
    <w:basedOn w:val="DefaultParagraphFont"/>
    <w:link w:val="Salutation"/>
    <w:semiHidden/>
    <w:rsid w:val="00DD1859"/>
    <w:rPr>
      <w:sz w:val="24"/>
      <w:szCs w:val="24"/>
    </w:rPr>
  </w:style>
  <w:style w:type="paragraph" w:styleId="Signature">
    <w:name w:val="Signature"/>
    <w:basedOn w:val="Normal"/>
    <w:link w:val="SignatureChar"/>
    <w:semiHidden/>
    <w:rsid w:val="00DD1859"/>
    <w:pPr>
      <w:ind w:left="4320"/>
    </w:pPr>
  </w:style>
  <w:style w:type="character" w:customStyle="1" w:styleId="SignatureChar">
    <w:name w:val="Signature Char"/>
    <w:basedOn w:val="DefaultParagraphFont"/>
    <w:link w:val="Signature"/>
    <w:semiHidden/>
    <w:rsid w:val="00DD1859"/>
    <w:rPr>
      <w:sz w:val="24"/>
      <w:szCs w:val="24"/>
    </w:rPr>
  </w:style>
  <w:style w:type="character" w:styleId="Strong">
    <w:name w:val="Strong"/>
    <w:basedOn w:val="DefaultParagraphFont"/>
    <w:qFormat/>
    <w:rsid w:val="00DD1859"/>
    <w:rPr>
      <w:b/>
      <w:bCs/>
    </w:rPr>
  </w:style>
  <w:style w:type="table" w:styleId="Table3Deffects1">
    <w:name w:val="Table 3D effects 1"/>
    <w:basedOn w:val="TableNormal"/>
    <w:semiHidden/>
    <w:rsid w:val="00DD185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D185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D185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D185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D185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D185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D185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D185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D185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D185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D185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D185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D185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D185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D185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D185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D185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D185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D185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D185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D185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D18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D185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D185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D185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D185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D185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D185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D185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D185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D185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D185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D185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D185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D185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D185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D185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D185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D185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D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D185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D185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D185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BKW">
    <w:name w:val="ABKW"/>
    <w:basedOn w:val="Normal"/>
    <w:rsid w:val="00DD1859"/>
  </w:style>
  <w:style w:type="paragraph" w:customStyle="1" w:styleId="ABKWH">
    <w:name w:val="ABKWH"/>
    <w:basedOn w:val="Normal"/>
    <w:rsid w:val="00DD1859"/>
  </w:style>
  <w:style w:type="paragraph" w:customStyle="1" w:styleId="AN">
    <w:name w:val="AN"/>
    <w:basedOn w:val="Normal"/>
    <w:rsid w:val="00DD1859"/>
  </w:style>
  <w:style w:type="paragraph" w:customStyle="1" w:styleId="AS">
    <w:name w:val="AS"/>
    <w:basedOn w:val="Normal"/>
    <w:rsid w:val="00DD1859"/>
  </w:style>
  <w:style w:type="paragraph" w:customStyle="1" w:styleId="TY0">
    <w:name w:val="TY"/>
    <w:basedOn w:val="Normal"/>
    <w:rsid w:val="00DD1859"/>
  </w:style>
  <w:style w:type="paragraph" w:customStyle="1" w:styleId="AT">
    <w:name w:val="AT"/>
    <w:basedOn w:val="Normal"/>
    <w:rsid w:val="00DD1859"/>
  </w:style>
  <w:style w:type="paragraph" w:customStyle="1" w:styleId="AU">
    <w:name w:val="AU"/>
    <w:basedOn w:val="Normal"/>
    <w:rsid w:val="00DD1859"/>
  </w:style>
  <w:style w:type="paragraph" w:customStyle="1" w:styleId="AF">
    <w:name w:val="AF"/>
    <w:basedOn w:val="Normal"/>
    <w:rsid w:val="00DD1859"/>
  </w:style>
  <w:style w:type="paragraph" w:customStyle="1" w:styleId="TEXT">
    <w:name w:val="TEXT"/>
    <w:basedOn w:val="Normal"/>
    <w:rsid w:val="00DD1859"/>
  </w:style>
  <w:style w:type="paragraph" w:customStyle="1" w:styleId="CL">
    <w:name w:val="CL"/>
    <w:basedOn w:val="Normal"/>
    <w:rsid w:val="00DD1859"/>
  </w:style>
  <w:style w:type="paragraph" w:customStyle="1" w:styleId="CP">
    <w:name w:val="CP"/>
    <w:basedOn w:val="Normal"/>
    <w:rsid w:val="00DD1859"/>
  </w:style>
  <w:style w:type="paragraph" w:customStyle="1" w:styleId="DI">
    <w:name w:val="DI"/>
    <w:basedOn w:val="Normal"/>
    <w:rsid w:val="00DD1859"/>
  </w:style>
  <w:style w:type="paragraph" w:customStyle="1" w:styleId="EH">
    <w:name w:val="EH"/>
    <w:basedOn w:val="Normal"/>
    <w:rsid w:val="00DD1859"/>
  </w:style>
  <w:style w:type="paragraph" w:customStyle="1" w:styleId="OQ">
    <w:name w:val="OQ"/>
    <w:basedOn w:val="Normal"/>
    <w:rsid w:val="00DD1859"/>
  </w:style>
  <w:style w:type="paragraph" w:customStyle="1" w:styleId="EX">
    <w:name w:val="EX"/>
    <w:basedOn w:val="Normal"/>
    <w:rsid w:val="00DD1859"/>
  </w:style>
  <w:style w:type="paragraph" w:customStyle="1" w:styleId="TT">
    <w:name w:val="TT"/>
    <w:basedOn w:val="Normal"/>
    <w:rsid w:val="00DD1859"/>
  </w:style>
  <w:style w:type="paragraph" w:customStyle="1" w:styleId="TCH">
    <w:name w:val="TCH"/>
    <w:basedOn w:val="Normal"/>
    <w:rsid w:val="00DD1859"/>
  </w:style>
  <w:style w:type="paragraph" w:customStyle="1" w:styleId="H4IN">
    <w:name w:val="H4 IN"/>
    <w:basedOn w:val="Normal"/>
    <w:rsid w:val="00DD1859"/>
  </w:style>
  <w:style w:type="paragraph" w:customStyle="1" w:styleId="CPSO">
    <w:name w:val="CPSO"/>
    <w:basedOn w:val="Normal"/>
    <w:rsid w:val="00DD1859"/>
  </w:style>
  <w:style w:type="paragraph" w:customStyle="1" w:styleId="CPB">
    <w:name w:val="CPB"/>
    <w:basedOn w:val="Normal"/>
    <w:rsid w:val="00DD1859"/>
  </w:style>
  <w:style w:type="paragraph" w:customStyle="1" w:styleId="H1">
    <w:name w:val="H1"/>
    <w:basedOn w:val="Normal"/>
    <w:rsid w:val="00DD1859"/>
  </w:style>
  <w:style w:type="paragraph" w:customStyle="1" w:styleId="H2">
    <w:name w:val="H2"/>
    <w:basedOn w:val="Normal"/>
    <w:rsid w:val="00DD1859"/>
  </w:style>
  <w:style w:type="paragraph" w:customStyle="1" w:styleId="H3">
    <w:name w:val="H3"/>
    <w:basedOn w:val="Normal"/>
    <w:rsid w:val="00DD1859"/>
  </w:style>
  <w:style w:type="paragraph" w:customStyle="1" w:styleId="H4">
    <w:name w:val="H4"/>
    <w:basedOn w:val="Normal"/>
    <w:rsid w:val="00DD1859"/>
  </w:style>
  <w:style w:type="paragraph" w:customStyle="1" w:styleId="DR">
    <w:name w:val="DR"/>
    <w:basedOn w:val="Normal"/>
    <w:rsid w:val="00DD1859"/>
  </w:style>
  <w:style w:type="paragraph" w:customStyle="1" w:styleId="UL">
    <w:name w:val="UL"/>
    <w:basedOn w:val="Normal"/>
    <w:rsid w:val="00DD1859"/>
  </w:style>
  <w:style w:type="paragraph" w:customStyle="1" w:styleId="BL">
    <w:name w:val="BL"/>
    <w:basedOn w:val="Normal"/>
    <w:rsid w:val="00DD1859"/>
  </w:style>
  <w:style w:type="paragraph" w:customStyle="1" w:styleId="TBL">
    <w:name w:val="TBL"/>
    <w:basedOn w:val="Normal"/>
    <w:rsid w:val="00DD1859"/>
  </w:style>
  <w:style w:type="paragraph" w:customStyle="1" w:styleId="TNL">
    <w:name w:val="TNL"/>
    <w:basedOn w:val="Normal"/>
    <w:rsid w:val="00DD1859"/>
  </w:style>
  <w:style w:type="paragraph" w:customStyle="1" w:styleId="NL">
    <w:name w:val="NL"/>
    <w:basedOn w:val="Normal"/>
    <w:rsid w:val="00DD1859"/>
  </w:style>
  <w:style w:type="paragraph" w:customStyle="1" w:styleId="ULT">
    <w:name w:val="ULT"/>
    <w:basedOn w:val="Normal"/>
    <w:rsid w:val="00DD1859"/>
  </w:style>
  <w:style w:type="paragraph" w:customStyle="1" w:styleId="ULB">
    <w:name w:val="ULB"/>
    <w:basedOn w:val="Normal"/>
    <w:rsid w:val="00DD1859"/>
  </w:style>
  <w:style w:type="paragraph" w:customStyle="1" w:styleId="NNUM">
    <w:name w:val="NNUM"/>
    <w:basedOn w:val="Normal"/>
    <w:rsid w:val="00DD1859"/>
  </w:style>
  <w:style w:type="paragraph" w:customStyle="1" w:styleId="RefNumDouble">
    <w:name w:val="Ref Num Double"/>
    <w:basedOn w:val="Normal"/>
    <w:rsid w:val="00DD1859"/>
  </w:style>
  <w:style w:type="paragraph" w:customStyle="1" w:styleId="RefNumSingle">
    <w:name w:val="Ref Num Single"/>
    <w:basedOn w:val="Normal"/>
    <w:rsid w:val="00DD1859"/>
  </w:style>
  <w:style w:type="paragraph" w:customStyle="1" w:styleId="REF">
    <w:name w:val="REF"/>
    <w:basedOn w:val="Normal"/>
    <w:rsid w:val="00DD1859"/>
  </w:style>
  <w:style w:type="paragraph" w:customStyle="1" w:styleId="BRAF">
    <w:name w:val="BRAF"/>
    <w:basedOn w:val="Normal"/>
    <w:rsid w:val="00DD1859"/>
  </w:style>
  <w:style w:type="paragraph" w:customStyle="1" w:styleId="BRA">
    <w:name w:val="BRA"/>
    <w:basedOn w:val="Normal"/>
    <w:rsid w:val="00DD1859"/>
  </w:style>
  <w:style w:type="paragraph" w:customStyle="1" w:styleId="BRD">
    <w:name w:val="BRD"/>
    <w:basedOn w:val="Normal"/>
    <w:rsid w:val="00DD1859"/>
  </w:style>
  <w:style w:type="paragraph" w:customStyle="1" w:styleId="BRE">
    <w:name w:val="BRE"/>
    <w:basedOn w:val="Normal"/>
    <w:rsid w:val="00DD1859"/>
  </w:style>
  <w:style w:type="paragraph" w:customStyle="1" w:styleId="BRREF">
    <w:name w:val="BRREF"/>
    <w:basedOn w:val="Normal"/>
    <w:rsid w:val="00DD1859"/>
  </w:style>
  <w:style w:type="paragraph" w:customStyle="1" w:styleId="BRT">
    <w:name w:val="BRT"/>
    <w:basedOn w:val="Normal"/>
    <w:rsid w:val="00DD1859"/>
  </w:style>
  <w:style w:type="paragraph" w:customStyle="1" w:styleId="BRTI">
    <w:name w:val="BRTI"/>
    <w:basedOn w:val="Normal"/>
    <w:rsid w:val="00DD1859"/>
  </w:style>
  <w:style w:type="paragraph" w:customStyle="1" w:styleId="TEXTIND">
    <w:name w:val="TEXT IND"/>
    <w:basedOn w:val="Normal"/>
    <w:rsid w:val="00DD1859"/>
  </w:style>
  <w:style w:type="paragraph" w:customStyle="1" w:styleId="EN">
    <w:name w:val="EN"/>
    <w:basedOn w:val="Normal"/>
    <w:rsid w:val="00DD1859"/>
  </w:style>
  <w:style w:type="paragraph" w:customStyle="1" w:styleId="EQ">
    <w:name w:val="EQ"/>
    <w:basedOn w:val="Normal"/>
    <w:rsid w:val="00DD1859"/>
  </w:style>
  <w:style w:type="paragraph" w:customStyle="1" w:styleId="IN">
    <w:name w:val="IN"/>
    <w:basedOn w:val="Normal"/>
    <w:rsid w:val="00DD1859"/>
  </w:style>
  <w:style w:type="paragraph" w:customStyle="1" w:styleId="ML">
    <w:name w:val="ML"/>
    <w:basedOn w:val="Normal"/>
    <w:rsid w:val="00DD1859"/>
  </w:style>
  <w:style w:type="paragraph" w:customStyle="1" w:styleId="OUT">
    <w:name w:val="OUT"/>
    <w:basedOn w:val="Normal"/>
    <w:rsid w:val="00DD1859"/>
  </w:style>
  <w:style w:type="paragraph" w:customStyle="1" w:styleId="OUTFL">
    <w:name w:val="OUT FL"/>
    <w:basedOn w:val="Normal"/>
    <w:rsid w:val="00DD1859"/>
  </w:style>
  <w:style w:type="paragraph" w:customStyle="1" w:styleId="OUTIN">
    <w:name w:val="OUT IN"/>
    <w:basedOn w:val="Normal"/>
    <w:rsid w:val="00DD1859"/>
  </w:style>
  <w:style w:type="paragraph" w:customStyle="1" w:styleId="OUTINFL">
    <w:name w:val="OUT IN FL"/>
    <w:basedOn w:val="Normal"/>
    <w:rsid w:val="00DD1859"/>
  </w:style>
  <w:style w:type="paragraph" w:customStyle="1" w:styleId="PO">
    <w:name w:val="PO"/>
    <w:basedOn w:val="Normal"/>
    <w:rsid w:val="00DD1859"/>
  </w:style>
  <w:style w:type="paragraph" w:customStyle="1" w:styleId="PX">
    <w:name w:val="PX"/>
    <w:basedOn w:val="Normal"/>
    <w:rsid w:val="00DD1859"/>
  </w:style>
  <w:style w:type="paragraph" w:customStyle="1" w:styleId="QS">
    <w:name w:val="QS"/>
    <w:basedOn w:val="Normal"/>
    <w:rsid w:val="00DD1859"/>
  </w:style>
  <w:style w:type="paragraph" w:customStyle="1" w:styleId="SI">
    <w:name w:val="SI"/>
    <w:basedOn w:val="Normal"/>
    <w:rsid w:val="00DD1859"/>
  </w:style>
  <w:style w:type="paragraph" w:customStyle="1" w:styleId="SIAF">
    <w:name w:val="SI AF"/>
    <w:basedOn w:val="Normal"/>
    <w:rsid w:val="00DD1859"/>
  </w:style>
  <w:style w:type="paragraph" w:customStyle="1" w:styleId="INFL">
    <w:name w:val="IN FL"/>
    <w:basedOn w:val="Normal"/>
    <w:rsid w:val="00DD1859"/>
  </w:style>
  <w:style w:type="paragraph" w:customStyle="1" w:styleId="OPIN">
    <w:name w:val="OP IN"/>
    <w:basedOn w:val="Normal"/>
    <w:rsid w:val="00DD1859"/>
  </w:style>
  <w:style w:type="character" w:customStyle="1" w:styleId="author">
    <w:name w:val="author"/>
    <w:basedOn w:val="DefaultParagraphFont"/>
    <w:rsid w:val="00DF4C30"/>
    <w:rPr>
      <w:color w:val="000000"/>
    </w:rPr>
  </w:style>
  <w:style w:type="character" w:customStyle="1" w:styleId="lname">
    <w:name w:val="lname"/>
    <w:basedOn w:val="DefaultParagraphFont"/>
    <w:rsid w:val="00DF4C30"/>
    <w:rPr>
      <w:color w:val="000000"/>
    </w:rPr>
  </w:style>
  <w:style w:type="character" w:customStyle="1" w:styleId="fname">
    <w:name w:val="fname"/>
    <w:basedOn w:val="DefaultParagraphFont"/>
    <w:rsid w:val="00DF4C30"/>
    <w:rPr>
      <w:color w:val="C4C00E"/>
    </w:rPr>
  </w:style>
  <w:style w:type="character" w:customStyle="1" w:styleId="mname">
    <w:name w:val="mname"/>
    <w:basedOn w:val="DefaultParagraphFont"/>
    <w:rsid w:val="00DF4C30"/>
    <w:rPr>
      <w:color w:val="00B0F0"/>
    </w:rPr>
  </w:style>
  <w:style w:type="character" w:customStyle="1" w:styleId="adate">
    <w:name w:val="adate"/>
    <w:basedOn w:val="DefaultParagraphFont"/>
    <w:rsid w:val="00DF4C30"/>
    <w:rPr>
      <w:color w:val="FF0000"/>
    </w:rPr>
  </w:style>
  <w:style w:type="character" w:customStyle="1" w:styleId="atl">
    <w:name w:val="atl"/>
    <w:basedOn w:val="DefaultParagraphFont"/>
    <w:rsid w:val="00DF4C30"/>
    <w:rPr>
      <w:color w:val="008000"/>
    </w:rPr>
  </w:style>
  <w:style w:type="character" w:customStyle="1" w:styleId="iss">
    <w:name w:val="iss"/>
    <w:basedOn w:val="DefaultParagraphFont"/>
    <w:rsid w:val="00DF4C30"/>
    <w:rPr>
      <w:color w:val="FF00FF"/>
    </w:rPr>
  </w:style>
  <w:style w:type="character" w:customStyle="1" w:styleId="first-page">
    <w:name w:val="first-page"/>
    <w:basedOn w:val="DefaultParagraphFont"/>
    <w:rsid w:val="00DF4C30"/>
    <w:rPr>
      <w:color w:val="0866C6"/>
    </w:rPr>
  </w:style>
  <w:style w:type="character" w:customStyle="1" w:styleId="last-page">
    <w:name w:val="last-page"/>
    <w:basedOn w:val="DefaultParagraphFont"/>
    <w:rsid w:val="00DF4C30"/>
    <w:rPr>
      <w:color w:val="800040"/>
    </w:rPr>
  </w:style>
  <w:style w:type="character" w:customStyle="1" w:styleId="doino">
    <w:name w:val="doino"/>
    <w:basedOn w:val="DefaultParagraphFont"/>
    <w:rsid w:val="00DF4C30"/>
    <w:rPr>
      <w:color w:val="FF0080"/>
    </w:rPr>
  </w:style>
  <w:style w:type="character" w:customStyle="1" w:styleId="url0">
    <w:name w:val="url"/>
    <w:basedOn w:val="DefaultParagraphFont"/>
    <w:rsid w:val="00DD1859"/>
    <w:rPr>
      <w:color w:val="0000FF"/>
    </w:rPr>
  </w:style>
  <w:style w:type="character" w:customStyle="1" w:styleId="msc">
    <w:name w:val="msc"/>
    <w:basedOn w:val="DefaultParagraphFont"/>
    <w:rsid w:val="00DF4C30"/>
    <w:rPr>
      <w:color w:val="000000"/>
    </w:rPr>
  </w:style>
  <w:style w:type="character" w:customStyle="1" w:styleId="cjs">
    <w:name w:val="cjs"/>
    <w:basedOn w:val="DefaultParagraphFont"/>
    <w:rsid w:val="00DF4C30"/>
    <w:rPr>
      <w:color w:val="000000"/>
    </w:rPr>
  </w:style>
  <w:style w:type="character" w:customStyle="1" w:styleId="editor">
    <w:name w:val="editor"/>
    <w:basedOn w:val="DefaultParagraphFont"/>
    <w:rsid w:val="00DF4C30"/>
    <w:rPr>
      <w:color w:val="000000"/>
    </w:rPr>
  </w:style>
  <w:style w:type="character" w:customStyle="1" w:styleId="pages">
    <w:name w:val="pages"/>
    <w:basedOn w:val="DefaultParagraphFont"/>
    <w:rsid w:val="00DF4C30"/>
    <w:rPr>
      <w:color w:val="0866C6"/>
    </w:rPr>
  </w:style>
  <w:style w:type="character" w:customStyle="1" w:styleId="city">
    <w:name w:val="city"/>
    <w:basedOn w:val="DefaultParagraphFont"/>
    <w:rsid w:val="00DF4C30"/>
    <w:rPr>
      <w:color w:val="FF0080"/>
    </w:rPr>
  </w:style>
  <w:style w:type="character" w:customStyle="1" w:styleId="pub">
    <w:name w:val="pub"/>
    <w:basedOn w:val="DefaultParagraphFont"/>
    <w:rsid w:val="00DF4C30"/>
  </w:style>
  <w:style w:type="character" w:customStyle="1" w:styleId="org">
    <w:name w:val="org"/>
    <w:basedOn w:val="DefaultParagraphFont"/>
    <w:rsid w:val="00DF4C30"/>
    <w:rPr>
      <w:color w:val="8080FF"/>
    </w:rPr>
  </w:style>
  <w:style w:type="character" w:customStyle="1" w:styleId="cit">
    <w:name w:val="cit"/>
    <w:basedOn w:val="DefaultParagraphFont"/>
    <w:rsid w:val="00DF4C30"/>
    <w:rPr>
      <w:color w:val="0866C6"/>
    </w:rPr>
  </w:style>
  <w:style w:type="character" w:customStyle="1" w:styleId="Fnote">
    <w:name w:val="Fnote"/>
    <w:basedOn w:val="DefaultParagraphFont"/>
    <w:rsid w:val="00DF4C30"/>
    <w:rPr>
      <w:color w:val="000000"/>
    </w:rPr>
  </w:style>
  <w:style w:type="character" w:customStyle="1" w:styleId="Enote">
    <w:name w:val="Enote"/>
    <w:basedOn w:val="DefaultParagraphFont"/>
    <w:rsid w:val="00DF4C30"/>
    <w:rPr>
      <w:color w:val="000000"/>
    </w:rPr>
  </w:style>
  <w:style w:type="character" w:customStyle="1" w:styleId="edt">
    <w:name w:val="edt"/>
    <w:basedOn w:val="DefaultParagraphFont"/>
    <w:rsid w:val="00DF4C30"/>
    <w:rPr>
      <w:color w:val="800000"/>
    </w:rPr>
  </w:style>
  <w:style w:type="character" w:customStyle="1" w:styleId="sep">
    <w:name w:val="sep"/>
    <w:basedOn w:val="DefaultParagraphFont"/>
    <w:rsid w:val="00DF4C30"/>
    <w:rPr>
      <w:color w:val="FF0000"/>
    </w:rPr>
  </w:style>
  <w:style w:type="character" w:customStyle="1" w:styleId="refno">
    <w:name w:val="refno"/>
    <w:basedOn w:val="DefaultParagraphFont"/>
    <w:rsid w:val="00DF4C30"/>
    <w:rPr>
      <w:color w:val="000000"/>
    </w:rPr>
  </w:style>
  <w:style w:type="character" w:customStyle="1" w:styleId="dup">
    <w:name w:val="dup"/>
    <w:basedOn w:val="DefaultParagraphFont"/>
    <w:rsid w:val="00DF4C30"/>
    <w:rPr>
      <w:color w:val="000000"/>
    </w:rPr>
  </w:style>
  <w:style w:type="character" w:customStyle="1" w:styleId="stl">
    <w:name w:val="stl"/>
    <w:basedOn w:val="DefaultParagraphFont"/>
    <w:rsid w:val="00C07A37"/>
    <w:rPr>
      <w:i/>
      <w:iCs/>
    </w:rPr>
  </w:style>
  <w:style w:type="character" w:customStyle="1" w:styleId="btl">
    <w:name w:val="btl"/>
    <w:basedOn w:val="DefaultParagraphFont"/>
    <w:rsid w:val="00C07A37"/>
    <w:rPr>
      <w:i/>
      <w:iCs/>
      <w:color w:val="FF80C0"/>
    </w:rPr>
  </w:style>
  <w:style w:type="character" w:customStyle="1" w:styleId="fbtl">
    <w:name w:val="fbtl"/>
    <w:basedOn w:val="DefaultParagraphFont"/>
    <w:rsid w:val="00C07A37"/>
    <w:rPr>
      <w:i/>
      <w:iCs/>
      <w:color w:val="00B0F0"/>
    </w:rPr>
  </w:style>
  <w:style w:type="character" w:customStyle="1" w:styleId="vol">
    <w:name w:val="vol"/>
    <w:basedOn w:val="DefaultParagraphFont"/>
    <w:rsid w:val="00C07A37"/>
    <w:rPr>
      <w:i/>
      <w:iCs/>
      <w:color w:val="FF8000"/>
    </w:rPr>
  </w:style>
  <w:style w:type="paragraph" w:styleId="Revision">
    <w:name w:val="Revision"/>
    <w:hidden/>
    <w:uiPriority w:val="99"/>
    <w:semiHidden/>
    <w:rsid w:val="00224A00"/>
    <w:rPr>
      <w:sz w:val="24"/>
      <w:szCs w:val="24"/>
    </w:rPr>
  </w:style>
  <w:style w:type="character" w:customStyle="1" w:styleId="UnresolvedMention1">
    <w:name w:val="Unresolved Mention1"/>
    <w:basedOn w:val="DefaultParagraphFont"/>
    <w:uiPriority w:val="99"/>
    <w:semiHidden/>
    <w:unhideWhenUsed/>
    <w:rsid w:val="00103A6F"/>
    <w:rPr>
      <w:color w:val="605E5C"/>
      <w:shd w:val="clear" w:color="auto" w:fill="E1DFDD"/>
    </w:rPr>
  </w:style>
  <w:style w:type="paragraph" w:styleId="Bibliography">
    <w:name w:val="Bibliography"/>
    <w:basedOn w:val="Normal"/>
    <w:next w:val="Normal"/>
    <w:uiPriority w:val="37"/>
    <w:semiHidden/>
    <w:unhideWhenUsed/>
    <w:rsid w:val="00103A6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5005">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0290632">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38960600">
      <w:bodyDiv w:val="1"/>
      <w:marLeft w:val="0"/>
      <w:marRight w:val="0"/>
      <w:marTop w:val="0"/>
      <w:marBottom w:val="0"/>
      <w:divBdr>
        <w:top w:val="none" w:sz="0" w:space="0" w:color="auto"/>
        <w:left w:val="none" w:sz="0" w:space="0" w:color="auto"/>
        <w:bottom w:val="none" w:sz="0" w:space="0" w:color="auto"/>
        <w:right w:val="none" w:sz="0" w:space="0" w:color="auto"/>
      </w:divBdr>
    </w:div>
    <w:div w:id="469711749">
      <w:bodyDiv w:val="1"/>
      <w:marLeft w:val="0"/>
      <w:marRight w:val="0"/>
      <w:marTop w:val="0"/>
      <w:marBottom w:val="0"/>
      <w:divBdr>
        <w:top w:val="none" w:sz="0" w:space="0" w:color="auto"/>
        <w:left w:val="none" w:sz="0" w:space="0" w:color="auto"/>
        <w:bottom w:val="none" w:sz="0" w:space="0" w:color="auto"/>
        <w:right w:val="none" w:sz="0" w:space="0" w:color="auto"/>
      </w:divBdr>
    </w:div>
    <w:div w:id="478304275">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0608503">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60214772">
      <w:bodyDiv w:val="1"/>
      <w:marLeft w:val="0"/>
      <w:marRight w:val="0"/>
      <w:marTop w:val="0"/>
      <w:marBottom w:val="0"/>
      <w:divBdr>
        <w:top w:val="none" w:sz="0" w:space="0" w:color="auto"/>
        <w:left w:val="none" w:sz="0" w:space="0" w:color="auto"/>
        <w:bottom w:val="none" w:sz="0" w:space="0" w:color="auto"/>
        <w:right w:val="none" w:sz="0" w:space="0" w:color="auto"/>
      </w:divBdr>
    </w:div>
    <w:div w:id="579484319">
      <w:bodyDiv w:val="1"/>
      <w:marLeft w:val="0"/>
      <w:marRight w:val="0"/>
      <w:marTop w:val="0"/>
      <w:marBottom w:val="0"/>
      <w:divBdr>
        <w:top w:val="none" w:sz="0" w:space="0" w:color="auto"/>
        <w:left w:val="none" w:sz="0" w:space="0" w:color="auto"/>
        <w:bottom w:val="none" w:sz="0" w:space="0" w:color="auto"/>
        <w:right w:val="none" w:sz="0" w:space="0" w:color="auto"/>
      </w:divBdr>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62038302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5399333">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53362361">
      <w:bodyDiv w:val="1"/>
      <w:marLeft w:val="0"/>
      <w:marRight w:val="0"/>
      <w:marTop w:val="0"/>
      <w:marBottom w:val="0"/>
      <w:divBdr>
        <w:top w:val="none" w:sz="0" w:space="0" w:color="auto"/>
        <w:left w:val="none" w:sz="0" w:space="0" w:color="auto"/>
        <w:bottom w:val="none" w:sz="0" w:space="0" w:color="auto"/>
        <w:right w:val="none" w:sz="0" w:space="0" w:color="auto"/>
      </w:divBdr>
    </w:div>
    <w:div w:id="828136911">
      <w:bodyDiv w:val="1"/>
      <w:marLeft w:val="0"/>
      <w:marRight w:val="0"/>
      <w:marTop w:val="0"/>
      <w:marBottom w:val="0"/>
      <w:divBdr>
        <w:top w:val="none" w:sz="0" w:space="0" w:color="auto"/>
        <w:left w:val="none" w:sz="0" w:space="0" w:color="auto"/>
        <w:bottom w:val="none" w:sz="0" w:space="0" w:color="auto"/>
        <w:right w:val="none" w:sz="0" w:space="0" w:color="auto"/>
      </w:divBdr>
    </w:div>
    <w:div w:id="912930749">
      <w:bodyDiv w:val="1"/>
      <w:marLeft w:val="0"/>
      <w:marRight w:val="0"/>
      <w:marTop w:val="0"/>
      <w:marBottom w:val="0"/>
      <w:divBdr>
        <w:top w:val="none" w:sz="0" w:space="0" w:color="auto"/>
        <w:left w:val="none" w:sz="0" w:space="0" w:color="auto"/>
        <w:bottom w:val="none" w:sz="0" w:space="0" w:color="auto"/>
        <w:right w:val="none" w:sz="0" w:space="0" w:color="auto"/>
      </w:divBdr>
    </w:div>
    <w:div w:id="1045593810">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191262261">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28047240">
      <w:bodyDiv w:val="1"/>
      <w:marLeft w:val="0"/>
      <w:marRight w:val="0"/>
      <w:marTop w:val="0"/>
      <w:marBottom w:val="0"/>
      <w:divBdr>
        <w:top w:val="none" w:sz="0" w:space="0" w:color="auto"/>
        <w:left w:val="none" w:sz="0" w:space="0" w:color="auto"/>
        <w:bottom w:val="none" w:sz="0" w:space="0" w:color="auto"/>
        <w:right w:val="none" w:sz="0" w:space="0" w:color="auto"/>
      </w:divBdr>
    </w:div>
    <w:div w:id="1380742026">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505393003">
      <w:bodyDiv w:val="1"/>
      <w:marLeft w:val="0"/>
      <w:marRight w:val="0"/>
      <w:marTop w:val="0"/>
      <w:marBottom w:val="0"/>
      <w:divBdr>
        <w:top w:val="none" w:sz="0" w:space="0" w:color="auto"/>
        <w:left w:val="none" w:sz="0" w:space="0" w:color="auto"/>
        <w:bottom w:val="none" w:sz="0" w:space="0" w:color="auto"/>
        <w:right w:val="none" w:sz="0" w:space="0" w:color="auto"/>
      </w:divBdr>
    </w:div>
    <w:div w:id="1510481952">
      <w:bodyDiv w:val="1"/>
      <w:marLeft w:val="0"/>
      <w:marRight w:val="0"/>
      <w:marTop w:val="0"/>
      <w:marBottom w:val="0"/>
      <w:divBdr>
        <w:top w:val="none" w:sz="0" w:space="0" w:color="auto"/>
        <w:left w:val="none" w:sz="0" w:space="0" w:color="auto"/>
        <w:bottom w:val="none" w:sz="0" w:space="0" w:color="auto"/>
        <w:right w:val="none" w:sz="0" w:space="0" w:color="auto"/>
      </w:divBdr>
    </w:div>
    <w:div w:id="1513569692">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1786457">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73528592">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96019220">
      <w:bodyDiv w:val="1"/>
      <w:marLeft w:val="0"/>
      <w:marRight w:val="0"/>
      <w:marTop w:val="0"/>
      <w:marBottom w:val="0"/>
      <w:divBdr>
        <w:top w:val="none" w:sz="0" w:space="0" w:color="auto"/>
        <w:left w:val="none" w:sz="0" w:space="0" w:color="auto"/>
        <w:bottom w:val="none" w:sz="0" w:space="0" w:color="auto"/>
        <w:right w:val="none" w:sz="0" w:space="0" w:color="auto"/>
      </w:divBdr>
    </w:div>
    <w:div w:id="1805656908">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830634370">
      <w:bodyDiv w:val="1"/>
      <w:marLeft w:val="0"/>
      <w:marRight w:val="0"/>
      <w:marTop w:val="0"/>
      <w:marBottom w:val="0"/>
      <w:divBdr>
        <w:top w:val="none" w:sz="0" w:space="0" w:color="auto"/>
        <w:left w:val="none" w:sz="0" w:space="0" w:color="auto"/>
        <w:bottom w:val="none" w:sz="0" w:space="0" w:color="auto"/>
        <w:right w:val="none" w:sz="0" w:space="0" w:color="auto"/>
      </w:divBdr>
    </w:div>
    <w:div w:id="1895458554">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6980707">
      <w:bodyDiv w:val="1"/>
      <w:marLeft w:val="0"/>
      <w:marRight w:val="0"/>
      <w:marTop w:val="0"/>
      <w:marBottom w:val="0"/>
      <w:divBdr>
        <w:top w:val="none" w:sz="0" w:space="0" w:color="auto"/>
        <w:left w:val="none" w:sz="0" w:space="0" w:color="auto"/>
        <w:bottom w:val="none" w:sz="0" w:space="0" w:color="auto"/>
        <w:right w:val="none" w:sz="0" w:space="0" w:color="auto"/>
      </w:divBdr>
    </w:div>
    <w:div w:id="202875330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 w:id="2090685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2zx6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sf.io/pcjwf/" TargetMode="External"/><Relationship Id="rId4" Type="http://schemas.openxmlformats.org/officeDocument/2006/relationships/settings" Target="settings.xml"/><Relationship Id="rId9" Type="http://schemas.openxmlformats.org/officeDocument/2006/relationships/hyperlink" Target="https://doi.org/10.31234/osf.io/w7j86"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YAD9631\Deskto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3894B0-292C-7F4D-8680-00CAD2E4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C:\Users\NYAD9631\Desktop\Template.dotx</Template>
  <TotalTime>299</TotalTime>
  <Pages>50</Pages>
  <Words>13255</Words>
  <Characters>75559</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88637</CharactersWithSpaces>
  <SharedDoc>false</SharedDoc>
  <HLinks>
    <vt:vector size="354" baseType="variant">
      <vt:variant>
        <vt:i4>4849732</vt:i4>
      </vt:variant>
      <vt:variant>
        <vt:i4>174</vt:i4>
      </vt:variant>
      <vt:variant>
        <vt:i4>0</vt:i4>
      </vt:variant>
      <vt:variant>
        <vt:i4>5</vt:i4>
      </vt:variant>
      <vt:variant>
        <vt:lpwstr>http://dx.doi.org/10.1037/0022-3514.67.6.1049</vt:lpwstr>
      </vt:variant>
      <vt:variant>
        <vt:lpwstr/>
      </vt:variant>
      <vt:variant>
        <vt:i4>4849667</vt:i4>
      </vt:variant>
      <vt:variant>
        <vt:i4>171</vt:i4>
      </vt:variant>
      <vt:variant>
        <vt:i4>0</vt:i4>
      </vt:variant>
      <vt:variant>
        <vt:i4>5</vt:i4>
      </vt:variant>
      <vt:variant>
        <vt:lpwstr>https://doi.org/10.1016/j.jrp.2004.03.001</vt:lpwstr>
      </vt:variant>
      <vt:variant>
        <vt:lpwstr/>
      </vt:variant>
      <vt:variant>
        <vt:i4>2228331</vt:i4>
      </vt:variant>
      <vt:variant>
        <vt:i4>168</vt:i4>
      </vt:variant>
      <vt:variant>
        <vt:i4>0</vt:i4>
      </vt:variant>
      <vt:variant>
        <vt:i4>5</vt:i4>
      </vt:variant>
      <vt:variant>
        <vt:lpwstr>https://doi.org/10.1177/109442810031002</vt:lpwstr>
      </vt:variant>
      <vt:variant>
        <vt:lpwstr/>
      </vt:variant>
      <vt:variant>
        <vt:i4>851998</vt:i4>
      </vt:variant>
      <vt:variant>
        <vt:i4>165</vt:i4>
      </vt:variant>
      <vt:variant>
        <vt:i4>0</vt:i4>
      </vt:variant>
      <vt:variant>
        <vt:i4>5</vt:i4>
      </vt:variant>
      <vt:variant>
        <vt:lpwstr>https://doi.org/10.1007/s11211-010-0110-7</vt:lpwstr>
      </vt:variant>
      <vt:variant>
        <vt:lpwstr/>
      </vt:variant>
      <vt:variant>
        <vt:i4>1048669</vt:i4>
      </vt:variant>
      <vt:variant>
        <vt:i4>162</vt:i4>
      </vt:variant>
      <vt:variant>
        <vt:i4>0</vt:i4>
      </vt:variant>
      <vt:variant>
        <vt:i4>5</vt:i4>
      </vt:variant>
      <vt:variant>
        <vt:lpwstr>https://doi.org/10.1080/10705519909540120</vt:lpwstr>
      </vt:variant>
      <vt:variant>
        <vt:lpwstr/>
      </vt:variant>
      <vt:variant>
        <vt:i4>1441883</vt:i4>
      </vt:variant>
      <vt:variant>
        <vt:i4>159</vt:i4>
      </vt:variant>
      <vt:variant>
        <vt:i4>0</vt:i4>
      </vt:variant>
      <vt:variant>
        <vt:i4>5</vt:i4>
      </vt:variant>
      <vt:variant>
        <vt:lpwstr>https://doi.org/10.1177/2515245918775707</vt:lpwstr>
      </vt:variant>
      <vt:variant>
        <vt:lpwstr/>
      </vt:variant>
      <vt:variant>
        <vt:i4>1704021</vt:i4>
      </vt:variant>
      <vt:variant>
        <vt:i4>156</vt:i4>
      </vt:variant>
      <vt:variant>
        <vt:i4>0</vt:i4>
      </vt:variant>
      <vt:variant>
        <vt:i4>5</vt:i4>
      </vt:variant>
      <vt:variant>
        <vt:lpwstr>https://doi.org/10.1177/0022022112468942</vt:lpwstr>
      </vt:variant>
      <vt:variant>
        <vt:lpwstr/>
      </vt:variant>
      <vt:variant>
        <vt:i4>2293766</vt:i4>
      </vt:variant>
      <vt:variant>
        <vt:i4>153</vt:i4>
      </vt:variant>
      <vt:variant>
        <vt:i4>0</vt:i4>
      </vt:variant>
      <vt:variant>
        <vt:i4>5</vt:i4>
      </vt:variant>
      <vt:variant>
        <vt:lpwstr>https://doi.org/10.1207/S15327752JPA7802_10</vt:lpwstr>
      </vt:variant>
      <vt:variant>
        <vt:lpwstr/>
      </vt:variant>
      <vt:variant>
        <vt:i4>1048661</vt:i4>
      </vt:variant>
      <vt:variant>
        <vt:i4>150</vt:i4>
      </vt:variant>
      <vt:variant>
        <vt:i4>0</vt:i4>
      </vt:variant>
      <vt:variant>
        <vt:i4>5</vt:i4>
      </vt:variant>
      <vt:variant>
        <vt:lpwstr>https://doi.org/10.1177/1745691617698146</vt:lpwstr>
      </vt:variant>
      <vt:variant>
        <vt:lpwstr/>
      </vt:variant>
      <vt:variant>
        <vt:i4>1048664</vt:i4>
      </vt:variant>
      <vt:variant>
        <vt:i4>147</vt:i4>
      </vt:variant>
      <vt:variant>
        <vt:i4>0</vt:i4>
      </vt:variant>
      <vt:variant>
        <vt:i4>5</vt:i4>
      </vt:variant>
      <vt:variant>
        <vt:lpwstr>https://doi.org/10.1177/0956797611417632</vt:lpwstr>
      </vt:variant>
      <vt:variant>
        <vt:lpwstr/>
      </vt:variant>
      <vt:variant>
        <vt:i4>720924</vt:i4>
      </vt:variant>
      <vt:variant>
        <vt:i4>144</vt:i4>
      </vt:variant>
      <vt:variant>
        <vt:i4>0</vt:i4>
      </vt:variant>
      <vt:variant>
        <vt:i4>5</vt:i4>
      </vt:variant>
      <vt:variant>
        <vt:lpwstr>https://doi.org/10.1007/s11336-008-9101-0</vt:lpwstr>
      </vt:variant>
      <vt:variant>
        <vt:lpwstr/>
      </vt:variant>
      <vt:variant>
        <vt:i4>65615</vt:i4>
      </vt:variant>
      <vt:variant>
        <vt:i4>141</vt:i4>
      </vt:variant>
      <vt:variant>
        <vt:i4>0</vt:i4>
      </vt:variant>
      <vt:variant>
        <vt:i4>5</vt:i4>
      </vt:variant>
      <vt:variant>
        <vt:lpwstr>https://doi.org/10.1037/1040-3590.8.4.350</vt:lpwstr>
      </vt:variant>
      <vt:variant>
        <vt:lpwstr/>
      </vt:variant>
      <vt:variant>
        <vt:i4>1376337</vt:i4>
      </vt:variant>
      <vt:variant>
        <vt:i4>138</vt:i4>
      </vt:variant>
      <vt:variant>
        <vt:i4>0</vt:i4>
      </vt:variant>
      <vt:variant>
        <vt:i4>5</vt:i4>
      </vt:variant>
      <vt:variant>
        <vt:lpwstr>https://doi.org/10.1177/2515245919838781</vt:lpwstr>
      </vt:variant>
      <vt:variant>
        <vt:lpwstr/>
      </vt:variant>
      <vt:variant>
        <vt:i4>2424878</vt:i4>
      </vt:variant>
      <vt:variant>
        <vt:i4>135</vt:i4>
      </vt:variant>
      <vt:variant>
        <vt:i4>0</vt:i4>
      </vt:variant>
      <vt:variant>
        <vt:i4>5</vt:i4>
      </vt:variant>
      <vt:variant>
        <vt:lpwstr>https://doi.org/10.1016/j.paid.2017.02.063</vt:lpwstr>
      </vt:variant>
      <vt:variant>
        <vt:lpwstr/>
      </vt:variant>
      <vt:variant>
        <vt:i4>4718658</vt:i4>
      </vt:variant>
      <vt:variant>
        <vt:i4>132</vt:i4>
      </vt:variant>
      <vt:variant>
        <vt:i4>0</vt:i4>
      </vt:variant>
      <vt:variant>
        <vt:i4>5</vt:i4>
      </vt:variant>
      <vt:variant>
        <vt:lpwstr>https://doi.org/10.18637/jss.v048.i02</vt:lpwstr>
      </vt:variant>
      <vt:variant>
        <vt:lpwstr/>
      </vt:variant>
      <vt:variant>
        <vt:i4>1245276</vt:i4>
      </vt:variant>
      <vt:variant>
        <vt:i4>129</vt:i4>
      </vt:variant>
      <vt:variant>
        <vt:i4>0</vt:i4>
      </vt:variant>
      <vt:variant>
        <vt:i4>5</vt:i4>
      </vt:variant>
      <vt:variant>
        <vt:lpwstr>https://doi.org/10.1525/collabra.143</vt:lpwstr>
      </vt:variant>
      <vt:variant>
        <vt:lpwstr/>
      </vt:variant>
      <vt:variant>
        <vt:i4>4784196</vt:i4>
      </vt:variant>
      <vt:variant>
        <vt:i4>126</vt:i4>
      </vt:variant>
      <vt:variant>
        <vt:i4>0</vt:i4>
      </vt:variant>
      <vt:variant>
        <vt:i4>5</vt:i4>
      </vt:variant>
      <vt:variant>
        <vt:lpwstr>https://doi.org/10.31234/osf.io/2y3w9</vt:lpwstr>
      </vt:variant>
      <vt:variant>
        <vt:lpwstr/>
      </vt:variant>
      <vt:variant>
        <vt:i4>5308500</vt:i4>
      </vt:variant>
      <vt:variant>
        <vt:i4>123</vt:i4>
      </vt:variant>
      <vt:variant>
        <vt:i4>0</vt:i4>
      </vt:variant>
      <vt:variant>
        <vt:i4>5</vt:i4>
      </vt:variant>
      <vt:variant>
        <vt:lpwstr>https://doi.org/10.1016/j.dr.2016.06.004</vt:lpwstr>
      </vt:variant>
      <vt:variant>
        <vt:lpwstr/>
      </vt:variant>
      <vt:variant>
        <vt:i4>4915264</vt:i4>
      </vt:variant>
      <vt:variant>
        <vt:i4>120</vt:i4>
      </vt:variant>
      <vt:variant>
        <vt:i4>0</vt:i4>
      </vt:variant>
      <vt:variant>
        <vt:i4>5</vt:i4>
      </vt:variant>
      <vt:variant>
        <vt:lpwstr>http://dx.doi.org/10.1037/0022-3514.67.4.741</vt:lpwstr>
      </vt:variant>
      <vt:variant>
        <vt:lpwstr/>
      </vt:variant>
      <vt:variant>
        <vt:i4>3670133</vt:i4>
      </vt:variant>
      <vt:variant>
        <vt:i4>117</vt:i4>
      </vt:variant>
      <vt:variant>
        <vt:i4>0</vt:i4>
      </vt:variant>
      <vt:variant>
        <vt:i4>5</vt:i4>
      </vt:variant>
      <vt:variant>
        <vt:lpwstr>https://doi.org/10.1037/0022-3514.44.6.1253</vt:lpwstr>
      </vt:variant>
      <vt:variant>
        <vt:lpwstr/>
      </vt:variant>
      <vt:variant>
        <vt:i4>1376274</vt:i4>
      </vt:variant>
      <vt:variant>
        <vt:i4>114</vt:i4>
      </vt:variant>
      <vt:variant>
        <vt:i4>0</vt:i4>
      </vt:variant>
      <vt:variant>
        <vt:i4>5</vt:i4>
      </vt:variant>
      <vt:variant>
        <vt:lpwstr>https://doi.org/10.31234/osf.io/6ka9z</vt:lpwstr>
      </vt:variant>
      <vt:variant>
        <vt:lpwstr/>
      </vt:variant>
      <vt:variant>
        <vt:i4>4063353</vt:i4>
      </vt:variant>
      <vt:variant>
        <vt:i4>111</vt:i4>
      </vt:variant>
      <vt:variant>
        <vt:i4>0</vt:i4>
      </vt:variant>
      <vt:variant>
        <vt:i4>5</vt:i4>
      </vt:variant>
      <vt:variant>
        <vt:lpwstr>https://doi.org/10.1126/science.aac4716</vt:lpwstr>
      </vt:variant>
      <vt:variant>
        <vt:lpwstr/>
      </vt:variant>
      <vt:variant>
        <vt:i4>1966091</vt:i4>
      </vt:variant>
      <vt:variant>
        <vt:i4>108</vt:i4>
      </vt:variant>
      <vt:variant>
        <vt:i4>0</vt:i4>
      </vt:variant>
      <vt:variant>
        <vt:i4>5</vt:i4>
      </vt:variant>
      <vt:variant>
        <vt:lpwstr>https://doi.org/10.1037/a0022955</vt:lpwstr>
      </vt:variant>
      <vt:variant>
        <vt:lpwstr/>
      </vt:variant>
      <vt:variant>
        <vt:i4>4128879</vt:i4>
      </vt:variant>
      <vt:variant>
        <vt:i4>105</vt:i4>
      </vt:variant>
      <vt:variant>
        <vt:i4>0</vt:i4>
      </vt:variant>
      <vt:variant>
        <vt:i4>5</vt:i4>
      </vt:variant>
      <vt:variant>
        <vt:lpwstr>https://doi.org/10.1073/pnas.1708274114</vt:lpwstr>
      </vt:variant>
      <vt:variant>
        <vt:lpwstr/>
      </vt:variant>
      <vt:variant>
        <vt:i4>4718661</vt:i4>
      </vt:variant>
      <vt:variant>
        <vt:i4>102</vt:i4>
      </vt:variant>
      <vt:variant>
        <vt:i4>0</vt:i4>
      </vt:variant>
      <vt:variant>
        <vt:i4>5</vt:i4>
      </vt:variant>
      <vt:variant>
        <vt:lpwstr>http://dx.doi.org/10.1037/0022-3514.65.1.113</vt:lpwstr>
      </vt:variant>
      <vt:variant>
        <vt:lpwstr/>
      </vt:variant>
      <vt:variant>
        <vt:i4>2555943</vt:i4>
      </vt:variant>
      <vt:variant>
        <vt:i4>99</vt:i4>
      </vt:variant>
      <vt:variant>
        <vt:i4>0</vt:i4>
      </vt:variant>
      <vt:variant>
        <vt:i4>5</vt:i4>
      </vt:variant>
      <vt:variant>
        <vt:lpwstr>https://doi.org/10.1038/s41562-016-0021</vt:lpwstr>
      </vt:variant>
      <vt:variant>
        <vt:lpwstr/>
      </vt:variant>
      <vt:variant>
        <vt:i4>2424877</vt:i4>
      </vt:variant>
      <vt:variant>
        <vt:i4>96</vt:i4>
      </vt:variant>
      <vt:variant>
        <vt:i4>0</vt:i4>
      </vt:variant>
      <vt:variant>
        <vt:i4>5</vt:i4>
      </vt:variant>
      <vt:variant>
        <vt:lpwstr>https://doi.org/10.1016/j.paid.2012.08.009</vt:lpwstr>
      </vt:variant>
      <vt:variant>
        <vt:lpwstr/>
      </vt:variant>
      <vt:variant>
        <vt:i4>3801213</vt:i4>
      </vt:variant>
      <vt:variant>
        <vt:i4>93</vt:i4>
      </vt:variant>
      <vt:variant>
        <vt:i4>0</vt:i4>
      </vt:variant>
      <vt:variant>
        <vt:i4>5</vt:i4>
      </vt:variant>
      <vt:variant>
        <vt:lpwstr>https://doi.org/10.1037/0021-9010.93.3.568</vt:lpwstr>
      </vt:variant>
      <vt:variant>
        <vt:lpwstr/>
      </vt:variant>
      <vt:variant>
        <vt:i4>4653057</vt:i4>
      </vt:variant>
      <vt:variant>
        <vt:i4>90</vt:i4>
      </vt:variant>
      <vt:variant>
        <vt:i4>0</vt:i4>
      </vt:variant>
      <vt:variant>
        <vt:i4>5</vt:i4>
      </vt:variant>
      <vt:variant>
        <vt:lpwstr>https://doi.org/10.2466/pr0.1957.3.3.635</vt:lpwstr>
      </vt:variant>
      <vt:variant>
        <vt:lpwstr/>
      </vt:variant>
      <vt:variant>
        <vt:i4>7733373</vt:i4>
      </vt:variant>
      <vt:variant>
        <vt:i4>87</vt:i4>
      </vt:variant>
      <vt:variant>
        <vt:i4>0</vt:i4>
      </vt:variant>
      <vt:variant>
        <vt:i4>5</vt:i4>
      </vt:variant>
      <vt:variant>
        <vt:lpwstr>https://doi.org/10.1037/met0000093</vt:lpwstr>
      </vt:variant>
      <vt:variant>
        <vt:lpwstr/>
      </vt:variant>
      <vt:variant>
        <vt:i4>1114126</vt:i4>
      </vt:variant>
      <vt:variant>
        <vt:i4>84</vt:i4>
      </vt:variant>
      <vt:variant>
        <vt:i4>0</vt:i4>
      </vt:variant>
      <vt:variant>
        <vt:i4>5</vt:i4>
      </vt:variant>
      <vt:variant>
        <vt:lpwstr>https://doi.org/10.1037/a0025172</vt:lpwstr>
      </vt:variant>
      <vt:variant>
        <vt:lpwstr/>
      </vt:variant>
      <vt:variant>
        <vt:i4>458773</vt:i4>
      </vt:variant>
      <vt:variant>
        <vt:i4>81</vt:i4>
      </vt:variant>
      <vt:variant>
        <vt:i4>0</vt:i4>
      </vt:variant>
      <vt:variant>
        <vt:i4>5</vt:i4>
      </vt:variant>
      <vt:variant>
        <vt:lpwstr>https://doi.org/10.1038/s41562-018-0311-x</vt:lpwstr>
      </vt:variant>
      <vt:variant>
        <vt:lpwstr/>
      </vt:variant>
      <vt:variant>
        <vt:i4>6815851</vt:i4>
      </vt:variant>
      <vt:variant>
        <vt:i4>78</vt:i4>
      </vt:variant>
      <vt:variant>
        <vt:i4>0</vt:i4>
      </vt:variant>
      <vt:variant>
        <vt:i4>5</vt:i4>
      </vt:variant>
      <vt:variant>
        <vt:lpwstr>https://cran.r-project.org/package=rsample</vt:lpwstr>
      </vt:variant>
      <vt:variant>
        <vt:lpwstr/>
      </vt:variant>
      <vt:variant>
        <vt:i4>4587598</vt:i4>
      </vt:variant>
      <vt:variant>
        <vt:i4>75</vt:i4>
      </vt:variant>
      <vt:variant>
        <vt:i4>0</vt:i4>
      </vt:variant>
      <vt:variant>
        <vt:i4>5</vt:i4>
      </vt:variant>
      <vt:variant>
        <vt:lpwstr>http://dx.doi.org/10.1037/0022-3514.55.6.893</vt:lpwstr>
      </vt:variant>
      <vt:variant>
        <vt:lpwstr/>
      </vt:variant>
      <vt:variant>
        <vt:i4>7536743</vt:i4>
      </vt:variant>
      <vt:variant>
        <vt:i4>72</vt:i4>
      </vt:variant>
      <vt:variant>
        <vt:i4>0</vt:i4>
      </vt:variant>
      <vt:variant>
        <vt:i4>5</vt:i4>
      </vt:variant>
      <vt:variant>
        <vt:lpwstr>https://cran.r-project.org/package=semTools</vt:lpwstr>
      </vt:variant>
      <vt:variant>
        <vt:lpwstr/>
      </vt:variant>
      <vt:variant>
        <vt:i4>6225947</vt:i4>
      </vt:variant>
      <vt:variant>
        <vt:i4>69</vt:i4>
      </vt:variant>
      <vt:variant>
        <vt:i4>0</vt:i4>
      </vt:variant>
      <vt:variant>
        <vt:i4>5</vt:i4>
      </vt:variant>
      <vt:variant>
        <vt:lpwstr>https://osf.io/pcjwf</vt:lpwstr>
      </vt:variant>
      <vt:variant>
        <vt:lpwstr/>
      </vt:variant>
      <vt:variant>
        <vt:i4>1966110</vt:i4>
      </vt:variant>
      <vt:variant>
        <vt:i4>66</vt:i4>
      </vt:variant>
      <vt:variant>
        <vt:i4>0</vt:i4>
      </vt:variant>
      <vt:variant>
        <vt:i4>5</vt:i4>
      </vt:variant>
      <vt:variant>
        <vt:lpwstr>https://cran.r-project.org/package=purrr</vt:lpwstr>
      </vt:variant>
      <vt:variant>
        <vt:lpwstr/>
      </vt:variant>
      <vt:variant>
        <vt:i4>1245277</vt:i4>
      </vt:variant>
      <vt:variant>
        <vt:i4>63</vt:i4>
      </vt:variant>
      <vt:variant>
        <vt:i4>0</vt:i4>
      </vt:variant>
      <vt:variant>
        <vt:i4>5</vt:i4>
      </vt:variant>
      <vt:variant>
        <vt:lpwstr>https://doi.org/10.1080/10705519909540118</vt:lpwstr>
      </vt:variant>
      <vt:variant>
        <vt:lpwstr/>
      </vt:variant>
      <vt:variant>
        <vt:i4>3866736</vt:i4>
      </vt:variant>
      <vt:variant>
        <vt:i4>60</vt:i4>
      </vt:variant>
      <vt:variant>
        <vt:i4>0</vt:i4>
      </vt:variant>
      <vt:variant>
        <vt:i4>5</vt:i4>
      </vt:variant>
      <vt:variant>
        <vt:lpwstr>https://doi.org/10.1037/0022-3514.74.6.1464</vt:lpwstr>
      </vt:variant>
      <vt:variant>
        <vt:lpwstr/>
      </vt:variant>
      <vt:variant>
        <vt:i4>7536681</vt:i4>
      </vt:variant>
      <vt:variant>
        <vt:i4>57</vt:i4>
      </vt:variant>
      <vt:variant>
        <vt:i4>0</vt:i4>
      </vt:variant>
      <vt:variant>
        <vt:i4>5</vt:i4>
      </vt:variant>
      <vt:variant>
        <vt:lpwstr>https://doi.org/10.1146/annurev-psych-010814-015321</vt:lpwstr>
      </vt:variant>
      <vt:variant>
        <vt:lpwstr/>
      </vt:variant>
      <vt:variant>
        <vt:i4>6225988</vt:i4>
      </vt:variant>
      <vt:variant>
        <vt:i4>54</vt:i4>
      </vt:variant>
      <vt:variant>
        <vt:i4>0</vt:i4>
      </vt:variant>
      <vt:variant>
        <vt:i4>5</vt:i4>
      </vt:variant>
      <vt:variant>
        <vt:lpwstr>https://osf.io/n3axs/</vt:lpwstr>
      </vt:variant>
      <vt:variant>
        <vt:lpwstr/>
      </vt:variant>
      <vt:variant>
        <vt:i4>1769566</vt:i4>
      </vt:variant>
      <vt:variant>
        <vt:i4>51</vt:i4>
      </vt:variant>
      <vt:variant>
        <vt:i4>0</vt:i4>
      </vt:variant>
      <vt:variant>
        <vt:i4>5</vt:i4>
      </vt:variant>
      <vt:variant>
        <vt:lpwstr>https://doi.org/10.1177/1948550617693063</vt:lpwstr>
      </vt:variant>
      <vt:variant>
        <vt:lpwstr/>
      </vt:variant>
      <vt:variant>
        <vt:i4>4390938</vt:i4>
      </vt:variant>
      <vt:variant>
        <vt:i4>48</vt:i4>
      </vt:variant>
      <vt:variant>
        <vt:i4>0</vt:i4>
      </vt:variant>
      <vt:variant>
        <vt:i4>5</vt:i4>
      </vt:variant>
      <vt:variant>
        <vt:lpwstr>https://doi.org/10.31234/osf.io/hs7wm</vt:lpwstr>
      </vt:variant>
      <vt:variant>
        <vt:lpwstr/>
      </vt:variant>
      <vt:variant>
        <vt:i4>2621491</vt:i4>
      </vt:variant>
      <vt:variant>
        <vt:i4>45</vt:i4>
      </vt:variant>
      <vt:variant>
        <vt:i4>0</vt:i4>
      </vt:variant>
      <vt:variant>
        <vt:i4>5</vt:i4>
      </vt:variant>
      <vt:variant>
        <vt:lpwstr>https://psyarxiv.com/w7j86</vt:lpwstr>
      </vt:variant>
      <vt:variant>
        <vt:lpwstr/>
      </vt:variant>
      <vt:variant>
        <vt:i4>7733309</vt:i4>
      </vt:variant>
      <vt:variant>
        <vt:i4>42</vt:i4>
      </vt:variant>
      <vt:variant>
        <vt:i4>0</vt:i4>
      </vt:variant>
      <vt:variant>
        <vt:i4>5</vt:i4>
      </vt:variant>
      <vt:variant>
        <vt:lpwstr>http://dx.doi.org/10.1016/S0191-8869(00)00055-6</vt:lpwstr>
      </vt:variant>
      <vt:variant>
        <vt:lpwstr/>
      </vt:variant>
      <vt:variant>
        <vt:i4>1703936</vt:i4>
      </vt:variant>
      <vt:variant>
        <vt:i4>39</vt:i4>
      </vt:variant>
      <vt:variant>
        <vt:i4>0</vt:i4>
      </vt:variant>
      <vt:variant>
        <vt:i4>5</vt:i4>
      </vt:variant>
      <vt:variant>
        <vt:lpwstr>https://doi.org/10.1037/h0040957</vt:lpwstr>
      </vt:variant>
      <vt:variant>
        <vt:lpwstr/>
      </vt:variant>
      <vt:variant>
        <vt:i4>3735574</vt:i4>
      </vt:variant>
      <vt:variant>
        <vt:i4>36</vt:i4>
      </vt:variant>
      <vt:variant>
        <vt:i4>0</vt:i4>
      </vt:variant>
      <vt:variant>
        <vt:i4>5</vt:i4>
      </vt:variant>
      <vt:variant>
        <vt:lpwstr>https://doi.org/10.1207/S15328007SEM0902_5</vt:lpwstr>
      </vt:variant>
      <vt:variant>
        <vt:lpwstr/>
      </vt:variant>
      <vt:variant>
        <vt:i4>2031702</vt:i4>
      </vt:variant>
      <vt:variant>
        <vt:i4>33</vt:i4>
      </vt:variant>
      <vt:variant>
        <vt:i4>0</vt:i4>
      </vt:variant>
      <vt:variant>
        <vt:i4>5</vt:i4>
      </vt:variant>
      <vt:variant>
        <vt:lpwstr>https://doi.org/10.1080/10705510701301834</vt:lpwstr>
      </vt:variant>
      <vt:variant>
        <vt:lpwstr/>
      </vt:variant>
      <vt:variant>
        <vt:i4>2228229</vt:i4>
      </vt:variant>
      <vt:variant>
        <vt:i4>30</vt:i4>
      </vt:variant>
      <vt:variant>
        <vt:i4>0</vt:i4>
      </vt:variant>
      <vt:variant>
        <vt:i4>5</vt:i4>
      </vt:variant>
      <vt:variant>
        <vt:lpwstr>https://doi.org/10.1207/s15327752jpa4803_13</vt:lpwstr>
      </vt:variant>
      <vt:variant>
        <vt:lpwstr/>
      </vt:variant>
      <vt:variant>
        <vt:i4>655361</vt:i4>
      </vt:variant>
      <vt:variant>
        <vt:i4>27</vt:i4>
      </vt:variant>
      <vt:variant>
        <vt:i4>0</vt:i4>
      </vt:variant>
      <vt:variant>
        <vt:i4>5</vt:i4>
      </vt:variant>
      <vt:variant>
        <vt:lpwstr>https://doi.org/10.1037/0033-295X.111.4.1061</vt:lpwstr>
      </vt:variant>
      <vt:variant>
        <vt:lpwstr/>
      </vt:variant>
      <vt:variant>
        <vt:i4>4522078</vt:i4>
      </vt:variant>
      <vt:variant>
        <vt:i4>24</vt:i4>
      </vt:variant>
      <vt:variant>
        <vt:i4>0</vt:i4>
      </vt:variant>
      <vt:variant>
        <vt:i4>5</vt:i4>
      </vt:variant>
      <vt:variant>
        <vt:lpwstr>https://doi.org/10.1126/science.352.6291.1263</vt:lpwstr>
      </vt:variant>
      <vt:variant>
        <vt:lpwstr/>
      </vt:variant>
      <vt:variant>
        <vt:i4>65567</vt:i4>
      </vt:variant>
      <vt:variant>
        <vt:i4>21</vt:i4>
      </vt:variant>
      <vt:variant>
        <vt:i4>0</vt:i4>
      </vt:variant>
      <vt:variant>
        <vt:i4>5</vt:i4>
      </vt:variant>
      <vt:variant>
        <vt:lpwstr>https://doi.org/10.1038/s41562-017-0189-z</vt:lpwstr>
      </vt:variant>
      <vt:variant>
        <vt:lpwstr/>
      </vt:variant>
      <vt:variant>
        <vt:i4>5767258</vt:i4>
      </vt:variant>
      <vt:variant>
        <vt:i4>18</vt:i4>
      </vt:variant>
      <vt:variant>
        <vt:i4>0</vt:i4>
      </vt:variant>
      <vt:variant>
        <vt:i4>5</vt:i4>
      </vt:variant>
      <vt:variant>
        <vt:lpwstr>https://doi.org/10.1002/per.1919</vt:lpwstr>
      </vt:variant>
      <vt:variant>
        <vt:lpwstr/>
      </vt:variant>
      <vt:variant>
        <vt:i4>655368</vt:i4>
      </vt:variant>
      <vt:variant>
        <vt:i4>15</vt:i4>
      </vt:variant>
      <vt:variant>
        <vt:i4>0</vt:i4>
      </vt:variant>
      <vt:variant>
        <vt:i4>5</vt:i4>
      </vt:variant>
      <vt:variant>
        <vt:lpwstr>https://doi.org/10.1037/0003-066X.63.1.32</vt:lpwstr>
      </vt:variant>
      <vt:variant>
        <vt:lpwstr/>
      </vt:variant>
      <vt:variant>
        <vt:i4>6094915</vt:i4>
      </vt:variant>
      <vt:variant>
        <vt:i4>12</vt:i4>
      </vt:variant>
      <vt:variant>
        <vt:i4>0</vt:i4>
      </vt:variant>
      <vt:variant>
        <vt:i4>5</vt:i4>
      </vt:variant>
      <vt:variant>
        <vt:lpwstr>https://osf.io/2zx64/</vt:lpwstr>
      </vt:variant>
      <vt:variant>
        <vt:lpwstr/>
      </vt:variant>
      <vt:variant>
        <vt:i4>6226043</vt:i4>
      </vt:variant>
      <vt:variant>
        <vt:i4>9</vt:i4>
      </vt:variant>
      <vt:variant>
        <vt:i4>0</vt:i4>
      </vt:variant>
      <vt:variant>
        <vt:i4>5</vt:i4>
      </vt:variant>
      <vt:variant>
        <vt:lpwstr>https://osf.io/d4cb9/?view_only=17ec1be8124643048c4b55b1178c5001</vt:lpwstr>
      </vt:variant>
      <vt:variant>
        <vt:lpwstr/>
      </vt:variant>
      <vt:variant>
        <vt:i4>524358</vt:i4>
      </vt:variant>
      <vt:variant>
        <vt:i4>6</vt:i4>
      </vt:variant>
      <vt:variant>
        <vt:i4>0</vt:i4>
      </vt:variant>
      <vt:variant>
        <vt:i4>5</vt:i4>
      </vt:variant>
      <vt:variant>
        <vt:lpwstr>https://osf.io/23rzk/</vt:lpwstr>
      </vt:variant>
      <vt:variant>
        <vt:lpwstr/>
      </vt:variant>
      <vt:variant>
        <vt:i4>524376</vt:i4>
      </vt:variant>
      <vt:variant>
        <vt:i4>3</vt:i4>
      </vt:variant>
      <vt:variant>
        <vt:i4>0</vt:i4>
      </vt:variant>
      <vt:variant>
        <vt:i4>5</vt:i4>
      </vt:variant>
      <vt:variant>
        <vt:lpwstr>https://implicit.harvard.edu/</vt:lpwstr>
      </vt:variant>
      <vt:variant>
        <vt:lpwstr/>
      </vt:variant>
      <vt:variant>
        <vt:i4>3539020</vt:i4>
      </vt:variant>
      <vt:variant>
        <vt:i4>0</vt:i4>
      </vt:variant>
      <vt:variant>
        <vt:i4>0</vt:i4>
      </vt:variant>
      <vt:variant>
        <vt:i4>5</vt:i4>
      </vt:variant>
      <vt:variant>
        <vt:lpwstr>mailto:sean.hughes@ugent.be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 Getu</dc:creator>
  <cp:lastModifiedBy>Ian Hussey</cp:lastModifiedBy>
  <cp:revision>4</cp:revision>
  <dcterms:created xsi:type="dcterms:W3CDTF">2020-02-05T17:47:00Z</dcterms:created>
  <dcterms:modified xsi:type="dcterms:W3CDTF">2020-03-10T09:38:00Z</dcterms:modified>
</cp:coreProperties>
</file>